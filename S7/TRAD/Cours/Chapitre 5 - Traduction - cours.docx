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CE7" w:rsidRDefault="00173F73" w:rsidP="00173F73">
      <w:pPr>
        <w:pStyle w:val="Titre"/>
        <w:rPr>
          <w:rStyle w:val="Accentuation"/>
          <w:b w:val="0"/>
          <w:i w:val="0"/>
        </w:rPr>
      </w:pPr>
      <w:r>
        <w:rPr>
          <w:rStyle w:val="Accentuation"/>
          <w:b w:val="0"/>
          <w:i w:val="0"/>
        </w:rPr>
        <w:t xml:space="preserve">Chapitre 5 </w:t>
      </w:r>
      <w:r w:rsidR="003A5547">
        <w:rPr>
          <w:rStyle w:val="Accentuation"/>
          <w:b w:val="0"/>
          <w:i w:val="0"/>
        </w:rPr>
        <w:t>–</w:t>
      </w:r>
      <w:r>
        <w:rPr>
          <w:rStyle w:val="Accentuation"/>
          <w:b w:val="0"/>
          <w:i w:val="0"/>
        </w:rPr>
        <w:t xml:space="preserve"> </w:t>
      </w:r>
      <w:r w:rsidR="003A5547">
        <w:rPr>
          <w:rStyle w:val="Accentuation"/>
          <w:b w:val="0"/>
          <w:i w:val="0"/>
        </w:rPr>
        <w:t>Représentation des objets en mémoire</w:t>
      </w:r>
      <w:r w:rsidR="00A3727E">
        <w:rPr>
          <w:rStyle w:val="Accentuation"/>
          <w:b w:val="0"/>
          <w:i w:val="0"/>
        </w:rPr>
        <w:t xml:space="preserve"> (à l’</w:t>
      </w:r>
      <w:r w:rsidR="00775148">
        <w:rPr>
          <w:rStyle w:val="Accentuation"/>
          <w:b w:val="0"/>
          <w:i w:val="0"/>
        </w:rPr>
        <w:t>exécution</w:t>
      </w:r>
      <w:r w:rsidR="00A3727E">
        <w:rPr>
          <w:rStyle w:val="Accentuation"/>
          <w:b w:val="0"/>
          <w:i w:val="0"/>
        </w:rPr>
        <w:t>)</w:t>
      </w:r>
    </w:p>
    <w:p w:rsidR="00775148" w:rsidRDefault="00775148" w:rsidP="00775148"/>
    <w:p w:rsidR="00775148" w:rsidRDefault="00775148" w:rsidP="00775148"/>
    <w:p w:rsidR="00775148" w:rsidRPr="00775148" w:rsidRDefault="00775148" w:rsidP="00775148"/>
    <w:p w:rsidR="003A5547" w:rsidRDefault="003A5547" w:rsidP="003A5547"/>
    <w:p w:rsidR="003A5547" w:rsidRDefault="00775148" w:rsidP="003A5547">
      <w:r>
        <w:t xml:space="preserve">Types de base : </w:t>
      </w:r>
    </w:p>
    <w:p w:rsidR="00775148" w:rsidRDefault="00775148" w:rsidP="00775148">
      <w:pPr>
        <w:pStyle w:val="Paragraphedeliste"/>
        <w:numPr>
          <w:ilvl w:val="0"/>
          <w:numId w:val="17"/>
        </w:numPr>
      </w:pPr>
      <w:r>
        <w:t xml:space="preserve">Entiers réels, caractère : </w:t>
      </w:r>
    </w:p>
    <w:p w:rsidR="00775148" w:rsidRDefault="003F04EC" w:rsidP="00775148">
      <w:pPr>
        <w:pStyle w:val="Paragraphedeliste"/>
        <w:numPr>
          <w:ilvl w:val="1"/>
          <w:numId w:val="17"/>
        </w:numPr>
      </w:pPr>
      <w:r>
        <w:t>Dépend</w:t>
      </w:r>
      <w:r w:rsidR="00775148">
        <w:t xml:space="preserve"> de la machine sur laquelle on se trouve </w:t>
      </w:r>
    </w:p>
    <w:p w:rsidR="00775148" w:rsidRDefault="00775148" w:rsidP="00775148">
      <w:pPr>
        <w:pStyle w:val="Paragraphedeliste"/>
        <w:numPr>
          <w:ilvl w:val="1"/>
          <w:numId w:val="17"/>
        </w:numPr>
      </w:pPr>
      <w:r>
        <w:t xml:space="preserve">Codage sur 2,4, 8 </w:t>
      </w:r>
      <w:r w:rsidR="003F04EC">
        <w:t>octets</w:t>
      </w:r>
      <w:r>
        <w:t xml:space="preserve"> en fonction du nb de bits</w:t>
      </w:r>
    </w:p>
    <w:p w:rsidR="00775148" w:rsidRDefault="00775148" w:rsidP="00775148">
      <w:pPr>
        <w:pStyle w:val="Paragraphedeliste"/>
        <w:numPr>
          <w:ilvl w:val="0"/>
          <w:numId w:val="17"/>
        </w:numPr>
      </w:pPr>
      <w:r>
        <w:t xml:space="preserve">L’arbre de l’objet </w:t>
      </w:r>
      <w:r>
        <w:sym w:font="Wingdings" w:char="F0F3"/>
      </w:r>
      <w:r>
        <w:t xml:space="preserve"> Son adresse</w:t>
      </w:r>
      <w:r>
        <w:rPr>
          <w:rStyle w:val="Appelnotedebasdep"/>
        </w:rPr>
        <w:footnoteReference w:id="1"/>
      </w:r>
      <w:r>
        <w:t xml:space="preserve"> d’implémentation</w:t>
      </w:r>
    </w:p>
    <w:p w:rsidR="00775148" w:rsidRDefault="00775148" w:rsidP="00775148"/>
    <w:p w:rsidR="00775148" w:rsidRDefault="00775148" w:rsidP="00775148">
      <w:r>
        <w:t xml:space="preserve">Dans le cas de « void » : On alloue aucun emplacement mémoire. </w:t>
      </w:r>
    </w:p>
    <w:p w:rsidR="00775148" w:rsidRDefault="00775148" w:rsidP="00775148"/>
    <w:p w:rsidR="00775148" w:rsidRDefault="00775148" w:rsidP="00775148">
      <w:r>
        <w:t xml:space="preserve">Les </w:t>
      </w:r>
      <w:r w:rsidR="001D057A">
        <w:t>structures</w:t>
      </w:r>
      <w:r>
        <w:t xml:space="preserve"> / unions</w:t>
      </w:r>
    </w:p>
    <w:p w:rsidR="00433E70" w:rsidRDefault="00775148" w:rsidP="00016ABE">
      <w:pPr>
        <w:pStyle w:val="Paragraphedeliste"/>
        <w:numPr>
          <w:ilvl w:val="0"/>
          <w:numId w:val="17"/>
        </w:numPr>
      </w:pPr>
      <w:r>
        <w:t xml:space="preserve">Nb </w:t>
      </w:r>
      <w:r w:rsidR="00785D53">
        <w:t>fixe</w:t>
      </w:r>
      <w:r>
        <w:t xml:space="preserve"> de champs </w:t>
      </w:r>
    </w:p>
    <w:p w:rsidR="00433E70" w:rsidRDefault="00433E70" w:rsidP="00433E70"/>
    <w:p w:rsidR="00433E70" w:rsidRDefault="00433E70" w:rsidP="00433E70">
      <w:r>
        <w:t xml:space="preserve">Lors d’une une union entre 2 champs consiste à choisir un </w:t>
      </w:r>
      <w:r w:rsidR="00211AA5">
        <w:t>des deux champs</w:t>
      </w:r>
      <w:r w:rsidR="003F04EC">
        <w:t>.</w:t>
      </w:r>
    </w:p>
    <w:p w:rsidR="00433E70" w:rsidRDefault="003F04EC" w:rsidP="00775148">
      <w:r>
        <w:t>Une structure</w:t>
      </w:r>
      <w:r w:rsidR="00433E70">
        <w:t xml:space="preserve"> </w:t>
      </w:r>
      <w:r>
        <w:t>réserve</w:t>
      </w:r>
      <w:r w:rsidR="002F39F8">
        <w:t xml:space="preserve"> en mémoire, l’emplacement pour les deux champs en même temps.</w:t>
      </w:r>
    </w:p>
    <w:p w:rsidR="00211AA5" w:rsidRDefault="00211AA5" w:rsidP="00775148"/>
    <w:p w:rsidR="00211AA5" w:rsidRDefault="00211AA5" w:rsidP="00775148">
      <w:r>
        <w:t>La structure des tableaux </w:t>
      </w:r>
      <w:r w:rsidR="00041E68">
        <w:t xml:space="preserve"> (3 types de tableaux) </w:t>
      </w:r>
      <w:r>
        <w:t xml:space="preserve">: </w:t>
      </w:r>
    </w:p>
    <w:p w:rsidR="006759DF" w:rsidRDefault="006759DF" w:rsidP="006759DF">
      <w:pPr>
        <w:pStyle w:val="Paragraphedeliste"/>
        <w:numPr>
          <w:ilvl w:val="0"/>
          <w:numId w:val="17"/>
        </w:numPr>
      </w:pPr>
      <w:r>
        <w:t>Tableaux statiques</w:t>
      </w:r>
    </w:p>
    <w:p w:rsidR="006759DF" w:rsidRDefault="006759DF" w:rsidP="006759DF">
      <w:pPr>
        <w:pStyle w:val="Paragraphedeliste"/>
        <w:numPr>
          <w:ilvl w:val="1"/>
          <w:numId w:val="17"/>
        </w:numPr>
      </w:pPr>
      <w:r>
        <w:t>Tout est connu à la compilation</w:t>
      </w:r>
    </w:p>
    <w:p w:rsidR="00990B06" w:rsidRDefault="00990B06" w:rsidP="00990B06">
      <w:pPr>
        <w:pStyle w:val="Paragraphedeliste"/>
        <w:numPr>
          <w:ilvl w:val="2"/>
          <w:numId w:val="17"/>
        </w:numPr>
      </w:pPr>
      <w:r>
        <w:t>Dont sa taille</w:t>
      </w:r>
    </w:p>
    <w:p w:rsidR="00B73E44" w:rsidRDefault="00B73E44" w:rsidP="00B73E44">
      <w:pPr>
        <w:pStyle w:val="Paragraphedeliste"/>
        <w:numPr>
          <w:ilvl w:val="1"/>
          <w:numId w:val="17"/>
        </w:numPr>
      </w:pPr>
      <w:r>
        <w:t>Int T[10] ;</w:t>
      </w:r>
    </w:p>
    <w:p w:rsidR="006759DF" w:rsidRDefault="006B376E" w:rsidP="006759DF">
      <w:pPr>
        <w:pStyle w:val="Paragraphedeliste"/>
        <w:numPr>
          <w:ilvl w:val="0"/>
          <w:numId w:val="17"/>
        </w:numPr>
      </w:pPr>
      <w:r>
        <w:t>Tableaux dynamiques</w:t>
      </w:r>
    </w:p>
    <w:p w:rsidR="006B376E" w:rsidRDefault="00FC4D4B" w:rsidP="006B376E">
      <w:pPr>
        <w:pStyle w:val="Paragraphedeliste"/>
        <w:numPr>
          <w:ilvl w:val="1"/>
          <w:numId w:val="17"/>
        </w:numPr>
      </w:pPr>
      <w:r>
        <w:t>Taille connue</w:t>
      </w:r>
      <w:r w:rsidR="006B376E">
        <w:t xml:space="preserve"> à l’</w:t>
      </w:r>
      <w:r>
        <w:t>exécution</w:t>
      </w:r>
    </w:p>
    <w:p w:rsidR="006B376E" w:rsidRDefault="006B376E" w:rsidP="006B376E">
      <w:pPr>
        <w:pStyle w:val="Paragraphedeliste"/>
        <w:numPr>
          <w:ilvl w:val="2"/>
          <w:numId w:val="17"/>
        </w:numPr>
      </w:pPr>
      <w:r>
        <w:t>Int T[N]</w:t>
      </w:r>
      <w:r>
        <w:br/>
        <w:t>lire(N)</w:t>
      </w:r>
    </w:p>
    <w:p w:rsidR="006B376E" w:rsidRDefault="00FC4D4B" w:rsidP="00FC4D4B">
      <w:pPr>
        <w:pStyle w:val="Paragraphedeliste"/>
        <w:numPr>
          <w:ilvl w:val="0"/>
          <w:numId w:val="17"/>
        </w:numPr>
      </w:pPr>
      <w:r>
        <w:t>Flexible (Algol68)</w:t>
      </w:r>
    </w:p>
    <w:p w:rsidR="00FC4D4B" w:rsidRDefault="00FC4D4B" w:rsidP="00FC4D4B">
      <w:pPr>
        <w:pStyle w:val="Paragraphedeliste"/>
        <w:numPr>
          <w:ilvl w:val="1"/>
          <w:numId w:val="17"/>
        </w:numPr>
      </w:pPr>
      <w:r>
        <w:t>Peuvent changer de taille lors de l’</w:t>
      </w:r>
      <w:r w:rsidR="008A4448">
        <w:t>exécution</w:t>
      </w:r>
    </w:p>
    <w:p w:rsidR="008A4448" w:rsidRDefault="008A4448" w:rsidP="008A4448">
      <w:pPr>
        <w:pStyle w:val="Paragraphedeliste"/>
        <w:numPr>
          <w:ilvl w:val="1"/>
          <w:numId w:val="17"/>
        </w:numPr>
      </w:pPr>
      <w:r>
        <w:t>On connait quand même sa dimension </w:t>
      </w:r>
    </w:p>
    <w:p w:rsidR="00211AA5" w:rsidRDefault="00211AA5" w:rsidP="00315196"/>
    <w:p w:rsidR="00315196" w:rsidRDefault="00315196" w:rsidP="00315196"/>
    <w:p w:rsidR="00315196" w:rsidRDefault="00315196" w:rsidP="00315196">
      <w:r>
        <w:t xml:space="preserve">Les chaines de caractères : </w:t>
      </w:r>
    </w:p>
    <w:p w:rsidR="00315196" w:rsidRDefault="00315196" w:rsidP="00315196">
      <w:pPr>
        <w:pStyle w:val="Paragraphedeliste"/>
        <w:numPr>
          <w:ilvl w:val="0"/>
          <w:numId w:val="17"/>
        </w:numPr>
      </w:pPr>
      <w:r>
        <w:t>Chainer 1 marqueur de fin de chaine</w:t>
      </w:r>
    </w:p>
    <w:p w:rsidR="00315196" w:rsidRDefault="00315196" w:rsidP="00315196">
      <w:pPr>
        <w:pStyle w:val="Paragraphedeliste"/>
        <w:numPr>
          <w:ilvl w:val="0"/>
          <w:numId w:val="17"/>
        </w:numPr>
      </w:pPr>
      <w:r>
        <w:t>Longueur + la chaine.</w:t>
      </w:r>
    </w:p>
    <w:p w:rsidR="006759DF" w:rsidRDefault="006759DF" w:rsidP="006759DF"/>
    <w:p w:rsidR="008A4448" w:rsidRDefault="008A4448" w:rsidP="006759DF">
      <w:r>
        <w:t>Implantation des tableaux (Différentes</w:t>
      </w:r>
      <w:r w:rsidR="00527DD2">
        <w:t>)</w:t>
      </w:r>
      <w:r>
        <w:t xml:space="preserve">: </w:t>
      </w:r>
    </w:p>
    <w:p w:rsidR="008A4448" w:rsidRDefault="008A4448" w:rsidP="008A4448">
      <w:pPr>
        <w:pStyle w:val="Paragraphedeliste"/>
        <w:numPr>
          <w:ilvl w:val="0"/>
          <w:numId w:val="17"/>
        </w:numPr>
      </w:pPr>
      <w:r>
        <w:t xml:space="preserve">Soit de manière </w:t>
      </w:r>
      <w:r w:rsidR="00DA0CE1">
        <w:t>contiguë</w:t>
      </w:r>
      <w:bookmarkStart w:id="0" w:name="_GoBack"/>
      <w:bookmarkEnd w:id="0"/>
    </w:p>
    <w:p w:rsidR="005563C5" w:rsidRDefault="008A4448" w:rsidP="006759DF">
      <w:pPr>
        <w:pStyle w:val="Paragraphedeliste"/>
        <w:numPr>
          <w:ilvl w:val="0"/>
          <w:numId w:val="17"/>
        </w:numPr>
      </w:pPr>
      <w:r>
        <w:t>Soit avec une succession d’indexations</w:t>
      </w:r>
    </w:p>
    <w:p w:rsidR="005563C5" w:rsidRDefault="005563C5" w:rsidP="005563C5">
      <w:r>
        <w:br w:type="page"/>
      </w:r>
    </w:p>
    <w:p w:rsidR="005563C5" w:rsidRDefault="00103140" w:rsidP="007D7191">
      <w:pPr>
        <w:pStyle w:val="Titre2"/>
      </w:pPr>
      <w:r>
        <w:lastRenderedPageBreak/>
        <w:t xml:space="preserve">Implémentation des tableaux de manière </w:t>
      </w:r>
      <w:r w:rsidR="00E23147">
        <w:t>contiguë (Tombe à l’examen)</w:t>
      </w:r>
    </w:p>
    <w:p w:rsidR="006A01C7" w:rsidRDefault="006A01C7" w:rsidP="006A01C7"/>
    <w:p w:rsidR="006A01C7" w:rsidRDefault="001F4BB8" w:rsidP="006A01C7">
      <w:r>
        <w:t>X : entier</w:t>
      </w:r>
    </w:p>
    <w:p w:rsidR="001F4BB8" w:rsidRDefault="001F4BB8" w:rsidP="006A01C7">
      <w:r>
        <w:t>Flex T[10]</w:t>
      </w:r>
    </w:p>
    <w:p w:rsidR="001F4BB8" w:rsidRDefault="001F4BB8" w:rsidP="006A01C7">
      <w:r>
        <w:t>Y : entier</w:t>
      </w:r>
    </w:p>
    <w:p w:rsidR="001F4BB8" w:rsidRDefault="001F4BB8" w:rsidP="006A01C7">
      <w:r>
        <w:t>T[20]</w:t>
      </w:r>
    </w:p>
    <w:p w:rsidR="00C141A7" w:rsidRDefault="00C141A7" w:rsidP="006A01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78"/>
      </w:tblGrid>
      <w:tr w:rsidR="00C141A7" w:rsidTr="00C141A7">
        <w:trPr>
          <w:trHeight w:val="298"/>
        </w:trPr>
        <w:tc>
          <w:tcPr>
            <w:tcW w:w="778" w:type="dxa"/>
          </w:tcPr>
          <w:p w:rsidR="00C141A7" w:rsidRDefault="00C141A7" w:rsidP="006A01C7">
            <w:r>
              <w:t>Y</w:t>
            </w:r>
          </w:p>
        </w:tc>
      </w:tr>
      <w:tr w:rsidR="00C141A7" w:rsidTr="00C141A7">
        <w:trPr>
          <w:trHeight w:val="422"/>
        </w:trPr>
        <w:tc>
          <w:tcPr>
            <w:tcW w:w="778" w:type="dxa"/>
          </w:tcPr>
          <w:p w:rsidR="00C141A7" w:rsidRDefault="00C141A7" w:rsidP="006A01C7">
            <w:r>
              <w:t>{10</w:t>
            </w:r>
          </w:p>
        </w:tc>
      </w:tr>
      <w:tr w:rsidR="00C141A7" w:rsidTr="00C141A7">
        <w:trPr>
          <w:trHeight w:val="444"/>
        </w:trPr>
        <w:tc>
          <w:tcPr>
            <w:tcW w:w="778" w:type="dxa"/>
          </w:tcPr>
          <w:p w:rsidR="00C141A7" w:rsidRDefault="0034275B" w:rsidP="006A01C7">
            <w:r>
              <w:t>X</w:t>
            </w:r>
          </w:p>
        </w:tc>
      </w:tr>
    </w:tbl>
    <w:p w:rsidR="00C141A7" w:rsidRDefault="00C141A7" w:rsidP="006A01C7"/>
    <w:p w:rsidR="0034275B" w:rsidRDefault="0034275B" w:rsidP="006A01C7"/>
    <w:p w:rsidR="0034275B" w:rsidRDefault="0034275B" w:rsidP="00FA426A">
      <w:pPr>
        <w:pStyle w:val="Titre3"/>
      </w:pPr>
      <w:r>
        <w:t xml:space="preserve">Cas tableau 1D </w:t>
      </w:r>
    </w:p>
    <w:p w:rsidR="0034275B" w:rsidRPr="006A01C7" w:rsidRDefault="0034275B" w:rsidP="006A01C7">
      <w:r>
        <w:t xml:space="preserve">T = tabeau [ 1 …. </w:t>
      </w:r>
      <w:r w:rsidR="00900ABA">
        <w:t>S</w:t>
      </w:r>
      <w:r>
        <w:t> ]  d’entiers</w:t>
      </w:r>
    </w:p>
    <w:p w:rsidR="00103140" w:rsidRDefault="00103140" w:rsidP="005563C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7"/>
        <w:gridCol w:w="1007"/>
      </w:tblGrid>
      <w:tr w:rsidR="0019683B" w:rsidTr="0019683B">
        <w:tc>
          <w:tcPr>
            <w:tcW w:w="1006" w:type="dxa"/>
          </w:tcPr>
          <w:p w:rsidR="0019683B" w:rsidRDefault="0019683B" w:rsidP="005563C5"/>
        </w:tc>
        <w:tc>
          <w:tcPr>
            <w:tcW w:w="1006" w:type="dxa"/>
          </w:tcPr>
          <w:p w:rsidR="0019683B" w:rsidRDefault="0019683B" w:rsidP="005563C5">
            <w:r>
              <w:t>TD(1)</w:t>
            </w:r>
          </w:p>
        </w:tc>
        <w:tc>
          <w:tcPr>
            <w:tcW w:w="1006" w:type="dxa"/>
          </w:tcPr>
          <w:p w:rsidR="0019683B" w:rsidRDefault="0019683B" w:rsidP="005563C5">
            <w:r>
              <w:t>TD(2)</w:t>
            </w:r>
          </w:p>
        </w:tc>
        <w:tc>
          <w:tcPr>
            <w:tcW w:w="1006" w:type="dxa"/>
          </w:tcPr>
          <w:p w:rsidR="0019683B" w:rsidRDefault="0019683B" w:rsidP="005563C5"/>
        </w:tc>
        <w:tc>
          <w:tcPr>
            <w:tcW w:w="1006" w:type="dxa"/>
          </w:tcPr>
          <w:p w:rsidR="0019683B" w:rsidRDefault="0019683B" w:rsidP="005563C5"/>
        </w:tc>
        <w:tc>
          <w:tcPr>
            <w:tcW w:w="1006" w:type="dxa"/>
          </w:tcPr>
          <w:p w:rsidR="0019683B" w:rsidRDefault="0019683B" w:rsidP="005563C5">
            <w:r>
              <w:t>TD(S)</w:t>
            </w:r>
          </w:p>
        </w:tc>
        <w:tc>
          <w:tcPr>
            <w:tcW w:w="1006" w:type="dxa"/>
          </w:tcPr>
          <w:p w:rsidR="0019683B" w:rsidRDefault="0019683B" w:rsidP="005563C5"/>
        </w:tc>
        <w:tc>
          <w:tcPr>
            <w:tcW w:w="1007" w:type="dxa"/>
          </w:tcPr>
          <w:p w:rsidR="0019683B" w:rsidRDefault="0019683B" w:rsidP="005563C5"/>
        </w:tc>
        <w:tc>
          <w:tcPr>
            <w:tcW w:w="1007" w:type="dxa"/>
          </w:tcPr>
          <w:p w:rsidR="0019683B" w:rsidRDefault="0019683B" w:rsidP="005563C5"/>
        </w:tc>
      </w:tr>
      <w:tr w:rsidR="0019683B" w:rsidTr="0019683B">
        <w:tc>
          <w:tcPr>
            <w:tcW w:w="1006" w:type="dxa"/>
          </w:tcPr>
          <w:p w:rsidR="0019683B" w:rsidRDefault="0019683B" w:rsidP="005563C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288083</wp:posOffset>
                      </wp:positionH>
                      <wp:positionV relativeFrom="paragraph">
                        <wp:posOffset>137860</wp:posOffset>
                      </wp:positionV>
                      <wp:extent cx="382555" cy="363894"/>
                      <wp:effectExtent l="0" t="25400" r="36830" b="17145"/>
                      <wp:wrapNone/>
                      <wp:docPr id="1" name="Connecteur droit avec flèch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2555" cy="36389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E87762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" o:spid="_x0000_s1026" type="#_x0000_t32" style="position:absolute;margin-left:22.7pt;margin-top:10.85pt;width:30.1pt;height:28.6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06" w:type="dxa"/>
          </w:tcPr>
          <w:p w:rsidR="0019683B" w:rsidRDefault="0019683B" w:rsidP="005563C5"/>
        </w:tc>
        <w:tc>
          <w:tcPr>
            <w:tcW w:w="1006" w:type="dxa"/>
          </w:tcPr>
          <w:p w:rsidR="0019683B" w:rsidRDefault="0019683B" w:rsidP="005563C5"/>
        </w:tc>
        <w:tc>
          <w:tcPr>
            <w:tcW w:w="1006" w:type="dxa"/>
          </w:tcPr>
          <w:p w:rsidR="0019683B" w:rsidRDefault="0019683B" w:rsidP="005563C5"/>
        </w:tc>
        <w:tc>
          <w:tcPr>
            <w:tcW w:w="1006" w:type="dxa"/>
          </w:tcPr>
          <w:p w:rsidR="0019683B" w:rsidRDefault="0019683B" w:rsidP="005563C5"/>
        </w:tc>
        <w:tc>
          <w:tcPr>
            <w:tcW w:w="1006" w:type="dxa"/>
          </w:tcPr>
          <w:p w:rsidR="0019683B" w:rsidRDefault="0019683B" w:rsidP="005563C5"/>
        </w:tc>
        <w:tc>
          <w:tcPr>
            <w:tcW w:w="1006" w:type="dxa"/>
          </w:tcPr>
          <w:p w:rsidR="0019683B" w:rsidRDefault="0019683B" w:rsidP="005563C5"/>
        </w:tc>
        <w:tc>
          <w:tcPr>
            <w:tcW w:w="1007" w:type="dxa"/>
          </w:tcPr>
          <w:p w:rsidR="0019683B" w:rsidRDefault="0019683B" w:rsidP="005563C5"/>
        </w:tc>
        <w:tc>
          <w:tcPr>
            <w:tcW w:w="1007" w:type="dxa"/>
          </w:tcPr>
          <w:p w:rsidR="0019683B" w:rsidRDefault="0019683B" w:rsidP="005563C5"/>
        </w:tc>
      </w:tr>
    </w:tbl>
    <w:p w:rsidR="006707E5" w:rsidRPr="005563C5" w:rsidRDefault="006707E5" w:rsidP="006707E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747647" wp14:editId="51EA4AD9">
                <wp:simplePos x="0" y="0"/>
                <wp:positionH relativeFrom="column">
                  <wp:posOffset>-22717</wp:posOffset>
                </wp:positionH>
                <wp:positionV relativeFrom="paragraph">
                  <wp:posOffset>309349</wp:posOffset>
                </wp:positionV>
                <wp:extent cx="1427583" cy="319871"/>
                <wp:effectExtent l="0" t="0" r="7620" b="1079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7583" cy="319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07E5" w:rsidRDefault="006707E5" w:rsidP="006707E5">
                            <w:r>
                              <w:t>@ implémentation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74764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1.8pt;margin-top:24.35pt;width:112.4pt;height:25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" fillcolor="white [3201]" strokeweight=".5pt">
                <v:textbox>
                  <w:txbxContent>
                    <w:p w:rsidR="006707E5" w:rsidRDefault="006707E5" w:rsidP="006707E5">
                      <w:r>
                        <w:t>@ implémentation</w:t>
                      </w:r>
                    </w:p>
                  </w:txbxContent>
                </v:textbox>
              </v:shape>
            </w:pict>
          </mc:Fallback>
        </mc:AlternateContent>
      </w:r>
    </w:p>
    <w:p w:rsidR="006707E5" w:rsidRDefault="006707E5" w:rsidP="005563C5"/>
    <w:p w:rsidR="006707E5" w:rsidRDefault="006707E5" w:rsidP="005563C5"/>
    <w:p w:rsidR="006707E5" w:rsidRDefault="006707E5" w:rsidP="005563C5"/>
    <w:p w:rsidR="006707E5" w:rsidRDefault="006707E5" w:rsidP="005563C5"/>
    <w:p w:rsidR="006707E5" w:rsidRDefault="006707E5" w:rsidP="005563C5"/>
    <w:p w:rsidR="00167409" w:rsidRDefault="00167409" w:rsidP="005563C5">
      <w:r>
        <w:t>@ implémentation :</w:t>
      </w:r>
    </w:p>
    <w:p w:rsidR="00167409" w:rsidRDefault="00F5184F" w:rsidP="00167409">
      <w:pPr>
        <w:pStyle w:val="Paragraphedeliste"/>
        <w:numPr>
          <w:ilvl w:val="0"/>
          <w:numId w:val="1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1256260</wp:posOffset>
                </wp:positionH>
                <wp:positionV relativeFrom="paragraph">
                  <wp:posOffset>129912</wp:posOffset>
                </wp:positionV>
                <wp:extent cx="230693" cy="1717267"/>
                <wp:effectExtent l="6033" t="0" r="16827" b="42228"/>
                <wp:wrapNone/>
                <wp:docPr id="3" name="Accolade ouvr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0693" cy="171726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8FCF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3" o:spid="_x0000_s1026" type="#_x0000_t87" style="position:absolute;margin-left:98.9pt;margin-top:10.25pt;width:18.15pt;height:135.2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" adj="242" strokecolor="#4472c4 [3204]" strokeweight=".5pt">
                <v:stroke joinstyle="miter"/>
              </v:shape>
            </w:pict>
          </mc:Fallback>
        </mc:AlternateContent>
      </w:r>
      <w:r w:rsidR="00167409">
        <w:t>@ en mémoire à partir de laquelle on range les éléments du tableau</w:t>
      </w:r>
    </w:p>
    <w:p w:rsidR="00167409" w:rsidRDefault="00167409" w:rsidP="00167409"/>
    <w:p w:rsidR="00167409" w:rsidRDefault="00167409" w:rsidP="00167409">
      <w:r>
        <w:t>@(T[i]) = accès à un élément</w:t>
      </w:r>
      <w:r w:rsidR="00FA6F88">
        <w:t xml:space="preserve"> (Bi = Borne inférieur)</w:t>
      </w:r>
    </w:p>
    <w:p w:rsidR="00167409" w:rsidRDefault="00F5184F" w:rsidP="0016740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1752437</wp:posOffset>
                </wp:positionH>
                <wp:positionV relativeFrom="paragraph">
                  <wp:posOffset>137033</wp:posOffset>
                </wp:positionV>
                <wp:extent cx="502777" cy="301729"/>
                <wp:effectExtent l="12700" t="12700" r="31115" b="285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777" cy="301729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BEF426" id="Ellipse 4" o:spid="_x0000_s1026" style="position:absolute;margin-left:138pt;margin-top:10.8pt;width:39.6pt;height: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" filled="f" strokecolor="#ffc000" strokeweight="3pt">
                <v:stroke joinstyle="miter"/>
              </v:oval>
            </w:pict>
          </mc:Fallback>
        </mc:AlternateContent>
      </w:r>
      <w:r w:rsidR="00167409">
        <w:tab/>
        <w:t xml:space="preserve">= </w:t>
      </w:r>
      <w:r w:rsidR="00A623BC">
        <w:t>@</w:t>
      </w:r>
      <w:r w:rsidR="00167409">
        <w:t>implémentation + (i – BI) + t</w:t>
      </w:r>
    </w:p>
    <w:p w:rsidR="00A623BC" w:rsidRDefault="00A623BC" w:rsidP="00167409">
      <w:r>
        <w:tab/>
        <w:t>=@implémentation - (BI * t) + (i * t)</w:t>
      </w:r>
    </w:p>
    <w:p w:rsidR="00404991" w:rsidRDefault="00F5184F" w:rsidP="0016740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2143851</wp:posOffset>
                </wp:positionH>
                <wp:positionV relativeFrom="paragraph">
                  <wp:posOffset>32385</wp:posOffset>
                </wp:positionV>
                <wp:extent cx="629629" cy="274320"/>
                <wp:effectExtent l="0" t="0" r="43815" b="4318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29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55A50" id="Connecteur droit avec flèche 5" o:spid="_x0000_s1026" type="#_x0000_t32" style="position:absolute;margin-left:168.8pt;margin-top:2.55pt;width:49.6pt;height:2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" strokecolor="#ffc000" strokeweight=".5pt">
                <v:stroke endarrow="block" joinstyle="miter"/>
              </v:shape>
            </w:pict>
          </mc:Fallback>
        </mc:AlternateContent>
      </w:r>
    </w:p>
    <w:p w:rsidR="00404991" w:rsidRDefault="00404991" w:rsidP="00167409">
      <w:r>
        <w:tab/>
      </w:r>
      <w:r>
        <w:tab/>
      </w:r>
      <w:r>
        <w:sym w:font="Wingdings" w:char="F0F3"/>
      </w:r>
      <w:r>
        <w:t xml:space="preserve"> @ T[0] </w:t>
      </w:r>
    </w:p>
    <w:p w:rsidR="00404991" w:rsidRDefault="00404991" w:rsidP="00167409">
      <w:r>
        <w:tab/>
      </w:r>
      <w:r>
        <w:tab/>
        <w:t xml:space="preserve">@ de l’origine </w:t>
      </w:r>
      <w:r w:rsidR="00F5184F">
        <w:t>virtuelle</w:t>
      </w:r>
      <w:r w:rsidR="00C95754">
        <w:tab/>
      </w:r>
      <w:r w:rsidR="00E90DE8">
        <w:t>Indépendant</w:t>
      </w:r>
      <w:r w:rsidR="00C95754">
        <w:t xml:space="preserve"> de i</w:t>
      </w:r>
    </w:p>
    <w:p w:rsidR="00E90DE8" w:rsidRDefault="00E90DE8" w:rsidP="00167409"/>
    <w:p w:rsidR="00E90DE8" w:rsidRDefault="00E90DE8" w:rsidP="00167409"/>
    <w:p w:rsidR="00E90DE8" w:rsidRDefault="00FA426A" w:rsidP="00FA426A">
      <w:pPr>
        <w:pStyle w:val="Titre3"/>
      </w:pPr>
      <w:r>
        <w:t>Cas des tableaux à 2 Dimensions</w:t>
      </w:r>
    </w:p>
    <w:p w:rsidR="00FA426A" w:rsidRDefault="00FA426A" w:rsidP="00FA426A"/>
    <w:p w:rsidR="00FA426A" w:rsidRPr="00FA426A" w:rsidRDefault="00FA426A" w:rsidP="00FA426A">
      <w:r>
        <w:t>On suppose que l’on a un rangement ligne par ligne.</w:t>
      </w:r>
    </w:p>
    <w:p w:rsidR="00C95754" w:rsidRDefault="00352DF1" w:rsidP="00167409">
      <w:r>
        <w:t>T[ -2 … 3, 2 … 5 ]</w:t>
      </w:r>
    </w:p>
    <w:p w:rsidR="00C95754" w:rsidRDefault="009466A4" w:rsidP="00167409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-302260</wp:posOffset>
                </wp:positionV>
                <wp:extent cx="1071880" cy="771565"/>
                <wp:effectExtent l="38100" t="38100" r="7620" b="41275"/>
                <wp:wrapNone/>
                <wp:docPr id="13" name="Encre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71880" cy="771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79B3F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3" o:spid="_x0000_s1026" type="#_x0000_t75" style="position:absolute;margin-left:.5pt;margin-top:-24.15pt;width:85.1pt;height:6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">
                <v:imagedata r:id="rId9" o:title=""/>
              </v:shape>
            </w:pict>
          </mc:Fallback>
        </mc:AlternateContent>
      </w:r>
    </w:p>
    <w:p w:rsidR="009466A4" w:rsidRDefault="009466A4" w:rsidP="00167409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854710</wp:posOffset>
                </wp:positionH>
                <wp:positionV relativeFrom="paragraph">
                  <wp:posOffset>-121920</wp:posOffset>
                </wp:positionV>
                <wp:extent cx="427025" cy="422920"/>
                <wp:effectExtent l="38100" t="38100" r="5080" b="34290"/>
                <wp:wrapNone/>
                <wp:docPr id="17" name="Encre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27025" cy="42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69027" id="Encre 17" o:spid="_x0000_s1026" type="#_x0000_t75" style="position:absolute;margin-left:66.95pt;margin-top:-9.95pt;width:34.3pt;height:3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">
                <v:imagedata r:id="rId11" o:title=""/>
              </v:shape>
            </w:pict>
          </mc:Fallback>
        </mc:AlternateContent>
      </w:r>
    </w:p>
    <w:p w:rsidR="00C95754" w:rsidRDefault="009466A4" w:rsidP="00167409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-6635</wp:posOffset>
                </wp:positionH>
                <wp:positionV relativeFrom="paragraph">
                  <wp:posOffset>72235</wp:posOffset>
                </wp:positionV>
                <wp:extent cx="360" cy="360"/>
                <wp:effectExtent l="38100" t="38100" r="38100" b="38100"/>
                <wp:wrapNone/>
                <wp:docPr id="14" name="Encre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C2D55" id="Encre 14" o:spid="_x0000_s1026" type="#_x0000_t75" style="position:absolute;margin-left:-.85pt;margin-top:5.35pt;width:.7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">
                <v:imagedata r:id="rId13" o:title=""/>
              </v:shape>
            </w:pict>
          </mc:Fallback>
        </mc:AlternateContent>
      </w:r>
      <w:r>
        <w:t xml:space="preserve">Ligne </w:t>
      </w:r>
      <w:r>
        <w:tab/>
      </w:r>
      <w:r>
        <w:tab/>
      </w:r>
      <w:r>
        <w:tab/>
        <w:t>Colonne</w:t>
      </w:r>
    </w:p>
    <w:p w:rsidR="009466A4" w:rsidRDefault="009466A4" w:rsidP="00167409"/>
    <w:p w:rsidR="009466A4" w:rsidRDefault="009466A4" w:rsidP="00167409"/>
    <w:p w:rsidR="009466A4" w:rsidRDefault="009466A4" w:rsidP="00167409"/>
    <w:p w:rsidR="009466A4" w:rsidRDefault="009466A4" w:rsidP="00167409"/>
    <w:tbl>
      <w:tblPr>
        <w:tblStyle w:val="Grilledutableau"/>
        <w:tblpPr w:leftFromText="141" w:rightFromText="141" w:vertAnchor="text" w:horzAnchor="margin" w:tblpY="80"/>
        <w:tblW w:w="0" w:type="auto"/>
        <w:tblLook w:val="04A0" w:firstRow="1" w:lastRow="0" w:firstColumn="1" w:lastColumn="0" w:noHBand="0" w:noVBand="1"/>
      </w:tblPr>
      <w:tblGrid>
        <w:gridCol w:w="905"/>
        <w:gridCol w:w="905"/>
        <w:gridCol w:w="905"/>
        <w:gridCol w:w="905"/>
        <w:gridCol w:w="906"/>
        <w:gridCol w:w="906"/>
        <w:gridCol w:w="906"/>
        <w:gridCol w:w="906"/>
        <w:gridCol w:w="906"/>
        <w:gridCol w:w="906"/>
      </w:tblGrid>
      <w:tr w:rsidR="009466A4" w:rsidTr="009466A4">
        <w:tc>
          <w:tcPr>
            <w:tcW w:w="905" w:type="dxa"/>
            <w:vMerge w:val="restart"/>
            <w:tcBorders>
              <w:top w:val="nil"/>
              <w:right w:val="nil"/>
            </w:tcBorders>
          </w:tcPr>
          <w:p w:rsidR="009466A4" w:rsidRDefault="009466A4" w:rsidP="009466A4"/>
        </w:tc>
        <w:tc>
          <w:tcPr>
            <w:tcW w:w="2715" w:type="dxa"/>
            <w:gridSpan w:val="3"/>
            <w:tcBorders>
              <w:top w:val="nil"/>
              <w:left w:val="nil"/>
              <w:bottom w:val="nil"/>
            </w:tcBorders>
          </w:tcPr>
          <w:p w:rsidR="009466A4" w:rsidRDefault="009466A4" w:rsidP="009466A4"/>
        </w:tc>
        <w:tc>
          <w:tcPr>
            <w:tcW w:w="906" w:type="dxa"/>
            <w:vMerge w:val="restart"/>
            <w:tcBorders>
              <w:top w:val="nil"/>
            </w:tcBorders>
          </w:tcPr>
          <w:p w:rsidR="009466A4" w:rsidRDefault="009466A4" w:rsidP="009466A4"/>
        </w:tc>
        <w:tc>
          <w:tcPr>
            <w:tcW w:w="906" w:type="dxa"/>
          </w:tcPr>
          <w:p w:rsidR="009466A4" w:rsidRDefault="009466A4" w:rsidP="009466A4"/>
        </w:tc>
        <w:tc>
          <w:tcPr>
            <w:tcW w:w="906" w:type="dxa"/>
          </w:tcPr>
          <w:p w:rsidR="009466A4" w:rsidRDefault="009466A4" w:rsidP="009466A4"/>
        </w:tc>
        <w:tc>
          <w:tcPr>
            <w:tcW w:w="906" w:type="dxa"/>
          </w:tcPr>
          <w:p w:rsidR="009466A4" w:rsidRDefault="009466A4" w:rsidP="009466A4"/>
        </w:tc>
        <w:tc>
          <w:tcPr>
            <w:tcW w:w="906" w:type="dxa"/>
          </w:tcPr>
          <w:p w:rsidR="009466A4" w:rsidRDefault="009466A4" w:rsidP="009466A4"/>
        </w:tc>
        <w:tc>
          <w:tcPr>
            <w:tcW w:w="906" w:type="dxa"/>
          </w:tcPr>
          <w:p w:rsidR="009466A4" w:rsidRDefault="009466A4" w:rsidP="009466A4"/>
        </w:tc>
      </w:tr>
      <w:tr w:rsidR="009466A4" w:rsidTr="009466A4">
        <w:tc>
          <w:tcPr>
            <w:tcW w:w="905" w:type="dxa"/>
            <w:vMerge/>
            <w:tcBorders>
              <w:top w:val="nil"/>
            </w:tcBorders>
          </w:tcPr>
          <w:p w:rsidR="009466A4" w:rsidRDefault="009466A4" w:rsidP="009466A4"/>
        </w:tc>
        <w:tc>
          <w:tcPr>
            <w:tcW w:w="905" w:type="dxa"/>
            <w:tcBorders>
              <w:top w:val="nil"/>
            </w:tcBorders>
          </w:tcPr>
          <w:p w:rsidR="009466A4" w:rsidRDefault="009466A4" w:rsidP="009466A4"/>
        </w:tc>
        <w:tc>
          <w:tcPr>
            <w:tcW w:w="905" w:type="dxa"/>
            <w:tcBorders>
              <w:top w:val="nil"/>
            </w:tcBorders>
          </w:tcPr>
          <w:p w:rsidR="009466A4" w:rsidRDefault="009466A4" w:rsidP="009466A4"/>
        </w:tc>
        <w:tc>
          <w:tcPr>
            <w:tcW w:w="905" w:type="dxa"/>
            <w:tcBorders>
              <w:top w:val="nil"/>
            </w:tcBorders>
          </w:tcPr>
          <w:p w:rsidR="009466A4" w:rsidRDefault="009466A4" w:rsidP="009466A4"/>
        </w:tc>
        <w:tc>
          <w:tcPr>
            <w:tcW w:w="906" w:type="dxa"/>
            <w:vMerge/>
            <w:tcBorders>
              <w:top w:val="nil"/>
            </w:tcBorders>
          </w:tcPr>
          <w:p w:rsidR="009466A4" w:rsidRDefault="009466A4" w:rsidP="009466A4"/>
        </w:tc>
        <w:tc>
          <w:tcPr>
            <w:tcW w:w="906" w:type="dxa"/>
          </w:tcPr>
          <w:p w:rsidR="009466A4" w:rsidRDefault="009466A4" w:rsidP="009466A4"/>
        </w:tc>
        <w:tc>
          <w:tcPr>
            <w:tcW w:w="906" w:type="dxa"/>
          </w:tcPr>
          <w:p w:rsidR="009466A4" w:rsidRDefault="009466A4" w:rsidP="009466A4"/>
        </w:tc>
        <w:tc>
          <w:tcPr>
            <w:tcW w:w="906" w:type="dxa"/>
          </w:tcPr>
          <w:p w:rsidR="009466A4" w:rsidRDefault="009466A4" w:rsidP="009466A4"/>
        </w:tc>
        <w:tc>
          <w:tcPr>
            <w:tcW w:w="906" w:type="dxa"/>
          </w:tcPr>
          <w:p w:rsidR="009466A4" w:rsidRDefault="009466A4" w:rsidP="009466A4"/>
        </w:tc>
        <w:tc>
          <w:tcPr>
            <w:tcW w:w="906" w:type="dxa"/>
          </w:tcPr>
          <w:p w:rsidR="009466A4" w:rsidRDefault="009466A4" w:rsidP="009466A4"/>
        </w:tc>
      </w:tr>
      <w:tr w:rsidR="009466A4" w:rsidTr="009466A4">
        <w:tc>
          <w:tcPr>
            <w:tcW w:w="905" w:type="dxa"/>
          </w:tcPr>
          <w:p w:rsidR="009466A4" w:rsidRDefault="009466A4" w:rsidP="009466A4">
            <w:r>
              <w:t>T[-2,2]</w:t>
            </w:r>
          </w:p>
        </w:tc>
        <w:tc>
          <w:tcPr>
            <w:tcW w:w="905" w:type="dxa"/>
          </w:tcPr>
          <w:p w:rsidR="009466A4" w:rsidRDefault="009466A4" w:rsidP="009466A4">
            <w:r>
              <w:t>T[-2,3]</w:t>
            </w:r>
          </w:p>
        </w:tc>
        <w:tc>
          <w:tcPr>
            <w:tcW w:w="905" w:type="dxa"/>
          </w:tcPr>
          <w:p w:rsidR="009466A4" w:rsidRDefault="009466A4" w:rsidP="009466A4">
            <w:r>
              <w:t>T[-2,4]</w:t>
            </w:r>
          </w:p>
        </w:tc>
        <w:tc>
          <w:tcPr>
            <w:tcW w:w="905" w:type="dxa"/>
          </w:tcPr>
          <w:p w:rsidR="009466A4" w:rsidRDefault="009466A4" w:rsidP="009466A4">
            <w:r>
              <w:t>T[-2,5]</w:t>
            </w:r>
          </w:p>
        </w:tc>
        <w:tc>
          <w:tcPr>
            <w:tcW w:w="906" w:type="dxa"/>
          </w:tcPr>
          <w:p w:rsidR="009466A4" w:rsidRDefault="009466A4" w:rsidP="009466A4">
            <w:r>
              <w:t>T[-1,2]</w:t>
            </w:r>
          </w:p>
        </w:tc>
        <w:tc>
          <w:tcPr>
            <w:tcW w:w="906" w:type="dxa"/>
          </w:tcPr>
          <w:p w:rsidR="009466A4" w:rsidRDefault="009466A4" w:rsidP="009466A4"/>
        </w:tc>
        <w:tc>
          <w:tcPr>
            <w:tcW w:w="906" w:type="dxa"/>
          </w:tcPr>
          <w:p w:rsidR="009466A4" w:rsidRDefault="009466A4" w:rsidP="009466A4"/>
        </w:tc>
        <w:tc>
          <w:tcPr>
            <w:tcW w:w="906" w:type="dxa"/>
          </w:tcPr>
          <w:p w:rsidR="009466A4" w:rsidRDefault="009466A4" w:rsidP="009466A4"/>
        </w:tc>
        <w:tc>
          <w:tcPr>
            <w:tcW w:w="906" w:type="dxa"/>
          </w:tcPr>
          <w:p w:rsidR="009466A4" w:rsidRDefault="009466A4" w:rsidP="009466A4"/>
        </w:tc>
        <w:tc>
          <w:tcPr>
            <w:tcW w:w="906" w:type="dxa"/>
          </w:tcPr>
          <w:p w:rsidR="009466A4" w:rsidRDefault="009466A4" w:rsidP="009466A4"/>
        </w:tc>
      </w:tr>
    </w:tbl>
    <w:p w:rsidR="009466A4" w:rsidRDefault="00030A71" w:rsidP="0016740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628E53" wp14:editId="05FAF8B9">
                <wp:simplePos x="0" y="0"/>
                <wp:positionH relativeFrom="column">
                  <wp:posOffset>3121927</wp:posOffset>
                </wp:positionH>
                <wp:positionV relativeFrom="paragraph">
                  <wp:posOffset>634128</wp:posOffset>
                </wp:positionV>
                <wp:extent cx="340995" cy="807085"/>
                <wp:effectExtent l="0" t="4445" r="10160" b="35560"/>
                <wp:wrapNone/>
                <wp:docPr id="19" name="Accolade ouvran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0995" cy="807085"/>
                        </a:xfrm>
                        <a:prstGeom prst="leftBrace">
                          <a:avLst>
                            <a:gd name="adj1" fmla="val 8333"/>
                            <a:gd name="adj2" fmla="val 7408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548A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9" o:spid="_x0000_s1026" type="#_x0000_t87" style="position:absolute;margin-left:245.8pt;margin-top:49.95pt;width:26.85pt;height:63.55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" adj="760,16003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1712748</wp:posOffset>
                </wp:positionH>
                <wp:positionV relativeFrom="paragraph">
                  <wp:posOffset>330342</wp:posOffset>
                </wp:positionV>
                <wp:extent cx="341360" cy="1417560"/>
                <wp:effectExtent l="0" t="4762" r="9842" b="35243"/>
                <wp:wrapNone/>
                <wp:docPr id="18" name="Accolade ouvran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1360" cy="14175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825C6" id="Accolade ouvrante 18" o:spid="_x0000_s1026" type="#_x0000_t87" style="position:absolute;margin-left:134.85pt;margin-top:26pt;width:26.9pt;height:111.6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" adj="433" strokecolor="#4472c4 [3204]" strokeweight=".5pt">
                <v:stroke joinstyle="miter"/>
              </v:shape>
            </w:pict>
          </mc:Fallback>
        </mc:AlternateContent>
      </w:r>
    </w:p>
    <w:p w:rsidR="00650647" w:rsidRDefault="00B4297C" w:rsidP="00167409">
      <w:r w:rsidRPr="00B4297C">
        <w:t>@T[i ,j ] = @impl + (i – BI</w:t>
      </w:r>
      <w:r w:rsidRPr="00B4297C">
        <w:rPr>
          <w:vertAlign w:val="subscript"/>
        </w:rPr>
        <w:t>1</w:t>
      </w:r>
      <w:r w:rsidRPr="00B4297C">
        <w:t>) + (BS</w:t>
      </w:r>
      <w:r w:rsidRPr="00B4297C">
        <w:rPr>
          <w:vertAlign w:val="subscript"/>
        </w:rPr>
        <w:t>2</w:t>
      </w:r>
      <w:r w:rsidRPr="00B4297C">
        <w:t xml:space="preserve"> – BI</w:t>
      </w:r>
      <w:r w:rsidRPr="00B4297C">
        <w:rPr>
          <w:vertAlign w:val="subscript"/>
        </w:rPr>
        <w:t>2</w:t>
      </w:r>
      <w:r w:rsidRPr="00B4297C">
        <w:t xml:space="preserve"> + ) * t </w:t>
      </w:r>
      <w:r>
        <w:t>+ ( j – BI</w:t>
      </w:r>
      <w:r>
        <w:rPr>
          <w:vertAlign w:val="subscript"/>
        </w:rPr>
        <w:t>2</w:t>
      </w:r>
      <w:r>
        <w:t xml:space="preserve"> ) * t</w:t>
      </w:r>
    </w:p>
    <w:p w:rsidR="00650647" w:rsidRDefault="00650647" w:rsidP="00167409"/>
    <w:p w:rsidR="00650647" w:rsidRDefault="00650647" w:rsidP="00167409">
      <w:r>
        <w:tab/>
      </w:r>
      <w:r>
        <w:tab/>
      </w:r>
      <w:r>
        <w:tab/>
        <w:t xml:space="preserve">Toutes les lignes </w:t>
      </w:r>
      <w:r>
        <w:tab/>
      </w:r>
      <w:r>
        <w:tab/>
        <w:t>Toutes les colonnes avant j</w:t>
      </w:r>
    </w:p>
    <w:p w:rsidR="00650647" w:rsidRPr="00B4297C" w:rsidRDefault="00650647" w:rsidP="00167409">
      <w:r>
        <w:tab/>
      </w:r>
      <w:r>
        <w:tab/>
      </w:r>
      <w:r>
        <w:tab/>
        <w:t>Avant la ième ligne</w:t>
      </w:r>
    </w:p>
    <w:p w:rsidR="00B4297C" w:rsidRPr="00B4297C" w:rsidRDefault="00B4297C" w:rsidP="00167409"/>
    <w:p w:rsidR="009466A4" w:rsidRDefault="00B4297C" w:rsidP="00167409">
      <w:r>
        <w:t xml:space="preserve">t : nombre d’octet nécessaire pour ranger les éléments de T[i,j] </w:t>
      </w:r>
    </w:p>
    <w:p w:rsidR="002A6648" w:rsidRDefault="002A6648" w:rsidP="00167409"/>
    <w:p w:rsidR="002A6648" w:rsidRDefault="002A6648" w:rsidP="00167409">
      <w:r>
        <w:t xml:space="preserve">= </w:t>
      </w:r>
      <w:r w:rsidRPr="00B014D0">
        <w:rPr>
          <w:color w:val="FF0000"/>
        </w:rPr>
        <w:t>@impl – BI</w:t>
      </w:r>
      <w:r w:rsidRPr="00B014D0">
        <w:rPr>
          <w:color w:val="FF0000"/>
          <w:vertAlign w:val="subscript"/>
        </w:rPr>
        <w:t>1</w:t>
      </w:r>
      <w:r w:rsidRPr="00B014D0">
        <w:rPr>
          <w:color w:val="FF0000"/>
        </w:rPr>
        <w:t xml:space="preserve"> (BS</w:t>
      </w:r>
      <w:r w:rsidRPr="00B014D0">
        <w:rPr>
          <w:color w:val="FF0000"/>
          <w:vertAlign w:val="subscript"/>
        </w:rPr>
        <w:t>1</w:t>
      </w:r>
      <w:r w:rsidRPr="00B014D0">
        <w:rPr>
          <w:color w:val="FF0000"/>
        </w:rPr>
        <w:t xml:space="preserve"> – BI</w:t>
      </w:r>
      <w:r w:rsidRPr="00B014D0">
        <w:rPr>
          <w:color w:val="FF0000"/>
          <w:vertAlign w:val="subscript"/>
        </w:rPr>
        <w:t>2</w:t>
      </w:r>
      <w:r w:rsidRPr="00B014D0">
        <w:rPr>
          <w:color w:val="FF0000"/>
        </w:rPr>
        <w:t xml:space="preserve"> + 1 ) +t – BI</w:t>
      </w:r>
      <w:r w:rsidRPr="00B014D0">
        <w:rPr>
          <w:color w:val="FF0000"/>
          <w:vertAlign w:val="subscript"/>
        </w:rPr>
        <w:t>2</w:t>
      </w:r>
      <w:r w:rsidRPr="00B014D0">
        <w:rPr>
          <w:color w:val="FF0000"/>
        </w:rPr>
        <w:t xml:space="preserve"> * t </w:t>
      </w:r>
      <w:r w:rsidRPr="008D6562">
        <w:rPr>
          <w:color w:val="FFD966" w:themeColor="accent4" w:themeTint="99"/>
        </w:rPr>
        <w:t>+ i * (BS</w:t>
      </w:r>
      <w:r w:rsidRPr="008D6562">
        <w:rPr>
          <w:color w:val="FFD966" w:themeColor="accent4" w:themeTint="99"/>
          <w:vertAlign w:val="subscript"/>
        </w:rPr>
        <w:t>2</w:t>
      </w:r>
      <w:r w:rsidRPr="008D6562">
        <w:rPr>
          <w:color w:val="FFD966" w:themeColor="accent4" w:themeTint="99"/>
        </w:rPr>
        <w:t xml:space="preserve"> – BI</w:t>
      </w:r>
      <w:r w:rsidRPr="008D6562">
        <w:rPr>
          <w:color w:val="FFD966" w:themeColor="accent4" w:themeTint="99"/>
          <w:vertAlign w:val="subscript"/>
        </w:rPr>
        <w:t xml:space="preserve">2 </w:t>
      </w:r>
      <w:r w:rsidRPr="008D6562">
        <w:rPr>
          <w:color w:val="FFD966" w:themeColor="accent4" w:themeTint="99"/>
        </w:rPr>
        <w:t xml:space="preserve">+ 1 * t) </w:t>
      </w:r>
      <w:r>
        <w:t xml:space="preserve">+ </w:t>
      </w:r>
      <w:r w:rsidRPr="008D6562">
        <w:rPr>
          <w:color w:val="00B0F0"/>
        </w:rPr>
        <w:t xml:space="preserve">j * </w:t>
      </w:r>
      <w:r w:rsidR="003061FE" w:rsidRPr="008D6562">
        <w:rPr>
          <w:color w:val="00B0F0"/>
        </w:rPr>
        <w:t>t</w:t>
      </w:r>
    </w:p>
    <w:p w:rsidR="00B014D0" w:rsidRDefault="00B014D0" w:rsidP="00167409"/>
    <w:p w:rsidR="00B014D0" w:rsidRDefault="00B014D0" w:rsidP="00167409">
      <w:r w:rsidRPr="008D6562">
        <w:rPr>
          <w:color w:val="FF0000"/>
        </w:rPr>
        <w:t>En rouge </w:t>
      </w:r>
      <w:r>
        <w:t>: @</w:t>
      </w:r>
      <w:r w:rsidR="00F20B0E">
        <w:t>Origine virtuelle (@ov)</w:t>
      </w:r>
    </w:p>
    <w:p w:rsidR="00F20B0E" w:rsidRDefault="00F20B0E" w:rsidP="00167409">
      <w:r w:rsidRPr="008D6562">
        <w:rPr>
          <w:color w:val="FFD966" w:themeColor="accent4" w:themeTint="99"/>
        </w:rPr>
        <w:t>E</w:t>
      </w:r>
      <w:r w:rsidR="008D6562">
        <w:rPr>
          <w:color w:val="FFD966" w:themeColor="accent4" w:themeTint="99"/>
        </w:rPr>
        <w:t>n</w:t>
      </w:r>
      <w:r w:rsidRPr="008D6562">
        <w:rPr>
          <w:color w:val="FFD966" w:themeColor="accent4" w:themeTint="99"/>
        </w:rPr>
        <w:t xml:space="preserve"> jaune </w:t>
      </w:r>
      <w:r>
        <w:t>: enjambée (e1)</w:t>
      </w:r>
    </w:p>
    <w:p w:rsidR="00246F05" w:rsidRDefault="00246F05" w:rsidP="00167409">
      <w:r w:rsidRPr="008D6562">
        <w:rPr>
          <w:color w:val="00B0F0"/>
        </w:rPr>
        <w:t>En Bleu </w:t>
      </w:r>
      <w:r>
        <w:t>: (e2)</w:t>
      </w:r>
    </w:p>
    <w:p w:rsidR="008D6562" w:rsidRDefault="008D6562" w:rsidP="00167409"/>
    <w:p w:rsidR="008D6562" w:rsidRDefault="008D6562" w:rsidP="00167409">
      <w:r>
        <w:t xml:space="preserve">Quand calculer ces différentes valeurs ? </w:t>
      </w:r>
    </w:p>
    <w:p w:rsidR="008D6562" w:rsidRDefault="008D6562" w:rsidP="00167409"/>
    <w:p w:rsidR="008D6562" w:rsidRDefault="008D6562" w:rsidP="008D6562">
      <w:pPr>
        <w:pStyle w:val="Paragraphedeliste"/>
        <w:numPr>
          <w:ilvl w:val="0"/>
          <w:numId w:val="17"/>
        </w:numPr>
      </w:pPr>
      <w:r>
        <w:t>Cas du tableau statique </w:t>
      </w:r>
    </w:p>
    <w:p w:rsidR="008D6562" w:rsidRDefault="00394BC6" w:rsidP="008D6562">
      <w:pPr>
        <w:pStyle w:val="Paragraphedeliste"/>
        <w:numPr>
          <w:ilvl w:val="1"/>
          <w:numId w:val="1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1642068</wp:posOffset>
                </wp:positionH>
                <wp:positionV relativeFrom="paragraph">
                  <wp:posOffset>34931</wp:posOffset>
                </wp:positionV>
                <wp:extent cx="184151" cy="369115"/>
                <wp:effectExtent l="0" t="0" r="31750" b="12065"/>
                <wp:wrapNone/>
                <wp:docPr id="21" name="Accolade ouvran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4151" cy="369115"/>
                        </a:xfrm>
                        <a:prstGeom prst="leftBrace">
                          <a:avLst>
                            <a:gd name="adj1" fmla="val 8333"/>
                            <a:gd name="adj2" fmla="val 3799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4D2C2" id="Accolade ouvrante 21" o:spid="_x0000_s1026" type="#_x0000_t87" style="position:absolute;margin-left:129.3pt;margin-top:2.75pt;width:14.5pt;height:29.05pt;rotation:18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" adj="898,8206" strokecolor="#4472c4 [3204]" strokeweight=".5pt">
                <v:stroke joinstyle="miter"/>
              </v:shape>
            </w:pict>
          </mc:Fallback>
        </mc:AlternateContent>
      </w:r>
      <w:r w:rsidR="008D6562">
        <w:t>E</w:t>
      </w:r>
      <w:r w:rsidR="008D6562">
        <w:rPr>
          <w:vertAlign w:val="subscript"/>
        </w:rPr>
        <w:t>i</w:t>
      </w:r>
      <w:r w:rsidR="008D6562">
        <w:t> </w:t>
      </w:r>
    </w:p>
    <w:p w:rsidR="008D6562" w:rsidRPr="008D6562" w:rsidRDefault="00840DE9" w:rsidP="008D6562">
      <w:pPr>
        <w:pStyle w:val="Paragraphedeliste"/>
        <w:numPr>
          <w:ilvl w:val="1"/>
          <w:numId w:val="1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BI</m:t>
                </m:r>
              </m:e>
            </m:nary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 w:rsidR="008D6562">
        <w:rPr>
          <w:rFonts w:eastAsiaTheme="minorEastAsia"/>
        </w:rPr>
        <w:t xml:space="preserve">      =&gt; Ces deux éléments sont rangés à compilation dans la TDS</w:t>
      </w:r>
    </w:p>
    <w:p w:rsidR="008D6562" w:rsidRPr="005C559E" w:rsidRDefault="008D6562" w:rsidP="008D6562">
      <w:pPr>
        <w:pStyle w:val="Paragraphedeliste"/>
        <w:numPr>
          <w:ilvl w:val="2"/>
          <w:numId w:val="17"/>
        </w:numPr>
      </w:pPr>
      <w:r>
        <w:rPr>
          <w:rFonts w:eastAsiaTheme="minorEastAsia"/>
        </w:rPr>
        <w:t xml:space="preserve">Place </w:t>
      </w:r>
      <w:r w:rsidR="009E7837">
        <w:rPr>
          <w:rFonts w:eastAsiaTheme="minorEastAsia"/>
        </w:rPr>
        <w:t>nécessaire pour ranger le tableau en mémoire des éléments * taille d’un élément</w:t>
      </w:r>
    </w:p>
    <w:p w:rsidR="005C559E" w:rsidRPr="005C559E" w:rsidRDefault="005C559E" w:rsidP="005C559E">
      <w:pPr>
        <w:pStyle w:val="Paragraphedeliste"/>
        <w:numPr>
          <w:ilvl w:val="0"/>
          <w:numId w:val="17"/>
        </w:numPr>
      </w:pPr>
      <w:r>
        <w:rPr>
          <w:rFonts w:eastAsiaTheme="minorEastAsia"/>
        </w:rPr>
        <w:t>Cas du tableau dynamique</w:t>
      </w:r>
    </w:p>
    <w:p w:rsidR="005C559E" w:rsidRPr="008D3AD4" w:rsidRDefault="005C559E" w:rsidP="005C559E">
      <w:pPr>
        <w:pStyle w:val="Paragraphedeliste"/>
        <w:numPr>
          <w:ilvl w:val="1"/>
          <w:numId w:val="17"/>
        </w:numPr>
      </w:pPr>
      <w:r>
        <w:rPr>
          <w:rFonts w:eastAsiaTheme="minorEastAsia"/>
        </w:rPr>
        <w:t>On ne peut pas les calculer à la compilation mais uniquement à l’</w:t>
      </w:r>
      <w:r w:rsidR="008D3AD4">
        <w:rPr>
          <w:rFonts w:eastAsiaTheme="minorEastAsia"/>
        </w:rPr>
        <w:t>exécution</w:t>
      </w:r>
    </w:p>
    <w:p w:rsidR="008D3AD4" w:rsidRPr="00137733" w:rsidRDefault="008D3AD4" w:rsidP="005C559E">
      <w:pPr>
        <w:pStyle w:val="Paragraphedeliste"/>
        <w:numPr>
          <w:ilvl w:val="1"/>
          <w:numId w:val="17"/>
        </w:numPr>
      </w:pPr>
      <w:r>
        <w:rPr>
          <w:rFonts w:eastAsiaTheme="minorEastAsia"/>
        </w:rPr>
        <w:t>Comme pour le tableau statique mais cela se passe à l’exécution plutôt qu’à la compilation (Prévoir les instructions en assembleur pour les calculer)</w:t>
      </w:r>
      <w:r w:rsidR="00FE60A6">
        <w:rPr>
          <w:rFonts w:eastAsiaTheme="minorEastAsia"/>
        </w:rPr>
        <w:t xml:space="preserve"> et sont rangés dans la pile (ou parfois dans le tas)</w:t>
      </w:r>
    </w:p>
    <w:p w:rsidR="00137733" w:rsidRPr="00441EE2" w:rsidRDefault="00137733" w:rsidP="00137733">
      <w:pPr>
        <w:pStyle w:val="Paragraphedeliste"/>
        <w:numPr>
          <w:ilvl w:val="2"/>
          <w:numId w:val="17"/>
        </w:numPr>
      </w:pPr>
      <w:r>
        <w:rPr>
          <w:rFonts w:eastAsiaTheme="minorEastAsia"/>
        </w:rPr>
        <w:t xml:space="preserve">Nb éléments * t + </w:t>
      </w:r>
      <w:r w:rsidR="00394BC6">
        <w:rPr>
          <w:rFonts w:eastAsiaTheme="minorEastAsia"/>
        </w:rPr>
        <w:t>3 * n</w:t>
      </w:r>
      <w:r w:rsidR="00441EE2">
        <w:rPr>
          <w:rFonts w:eastAsiaTheme="minorEastAsia"/>
        </w:rPr>
        <w:t xml:space="preserve"> </w:t>
      </w:r>
      <w:r w:rsidR="00062C2A">
        <w:rPr>
          <w:rFonts w:eastAsiaTheme="minorEastAsia"/>
        </w:rPr>
        <w:t>+ 1 adresse (@OV)</w:t>
      </w:r>
    </w:p>
    <w:p w:rsidR="00441EE2" w:rsidRPr="00441EE2" w:rsidRDefault="00441EE2" w:rsidP="00441EE2">
      <w:pPr>
        <w:pStyle w:val="Paragraphedeliste"/>
        <w:numPr>
          <w:ilvl w:val="3"/>
          <w:numId w:val="17"/>
        </w:numPr>
        <w:rPr>
          <w:lang w:val="en-US"/>
        </w:rPr>
      </w:pPr>
      <w:r w:rsidRPr="00441EE2">
        <w:rPr>
          <w:rFonts w:eastAsiaTheme="minorEastAsia"/>
          <w:lang w:val="en-US"/>
        </w:rPr>
        <w:t>3*n car (BI</w:t>
      </w:r>
      <w:r w:rsidRPr="00441EE2">
        <w:rPr>
          <w:rFonts w:eastAsiaTheme="minorEastAsia"/>
          <w:vertAlign w:val="subscript"/>
          <w:lang w:val="en-US"/>
        </w:rPr>
        <w:t>i</w:t>
      </w:r>
      <w:r w:rsidRPr="00441EE2">
        <w:rPr>
          <w:rFonts w:eastAsiaTheme="minorEastAsia"/>
          <w:lang w:val="en-US"/>
        </w:rPr>
        <w:t>, BS</w:t>
      </w:r>
      <w:r w:rsidRPr="00441EE2">
        <w:rPr>
          <w:rFonts w:eastAsiaTheme="minorEastAsia"/>
          <w:vertAlign w:val="subscript"/>
          <w:lang w:val="en-US"/>
        </w:rPr>
        <w:t>I</w:t>
      </w:r>
      <w:r w:rsidRPr="00441EE2">
        <w:rPr>
          <w:rFonts w:eastAsiaTheme="minorEastAsia"/>
          <w:lang w:val="en-US"/>
        </w:rPr>
        <w:t>, e</w:t>
      </w:r>
      <w:r w:rsidRPr="00441EE2">
        <w:rPr>
          <w:rFonts w:eastAsiaTheme="minorEastAsia"/>
          <w:vertAlign w:val="subscript"/>
          <w:lang w:val="en-US"/>
        </w:rPr>
        <w:t>i</w:t>
      </w:r>
      <w:r w:rsidRPr="00441EE2">
        <w:rPr>
          <w:rFonts w:eastAsiaTheme="minorEastAsia"/>
          <w:lang w:val="en-US"/>
        </w:rPr>
        <w:t>) (Borne I</w:t>
      </w:r>
      <w:r>
        <w:rPr>
          <w:rFonts w:eastAsiaTheme="minorEastAsia"/>
          <w:lang w:val="en-US"/>
        </w:rPr>
        <w:t xml:space="preserve">nf, Borne Sup, </w:t>
      </w:r>
      <w:r w:rsidRPr="00A76628">
        <w:rPr>
          <w:rFonts w:eastAsiaTheme="minorEastAsia"/>
        </w:rPr>
        <w:t>enja</w:t>
      </w:r>
      <w:r w:rsidR="00C8262F" w:rsidRPr="00A76628">
        <w:rPr>
          <w:rFonts w:eastAsiaTheme="minorEastAsia"/>
        </w:rPr>
        <w:t>m</w:t>
      </w:r>
      <w:r w:rsidRPr="00A76628">
        <w:rPr>
          <w:rFonts w:eastAsiaTheme="minorEastAsia"/>
        </w:rPr>
        <w:t>bé</w:t>
      </w:r>
      <w:r w:rsidR="00C8262F" w:rsidRPr="00A76628">
        <w:rPr>
          <w:rFonts w:eastAsiaTheme="minorEastAsia"/>
        </w:rPr>
        <w:t>e</w:t>
      </w:r>
      <w:r>
        <w:rPr>
          <w:rFonts w:eastAsiaTheme="minorEastAsia"/>
          <w:lang w:val="en-US"/>
        </w:rPr>
        <w:t>)</w:t>
      </w:r>
    </w:p>
    <w:p w:rsidR="00441EE2" w:rsidRPr="008B542C" w:rsidRDefault="00441EE2" w:rsidP="00441EE2">
      <w:pPr>
        <w:pStyle w:val="Paragraphedeliste"/>
        <w:numPr>
          <w:ilvl w:val="3"/>
          <w:numId w:val="17"/>
        </w:numPr>
      </w:pPr>
      <w:r>
        <w:rPr>
          <w:rFonts w:eastAsiaTheme="minorEastAsia"/>
        </w:rPr>
        <w:t xml:space="preserve">N : Correspond à la dimension du tableau </w:t>
      </w:r>
    </w:p>
    <w:p w:rsidR="008B542C" w:rsidRPr="008B542C" w:rsidRDefault="008B542C" w:rsidP="008B542C">
      <w:pPr>
        <w:pStyle w:val="Paragraphedeliste"/>
        <w:numPr>
          <w:ilvl w:val="0"/>
          <w:numId w:val="17"/>
        </w:numPr>
      </w:pPr>
      <w:r>
        <w:rPr>
          <w:rFonts w:eastAsiaTheme="minorEastAsia"/>
        </w:rPr>
        <w:t xml:space="preserve">Cas du tableau flexible </w:t>
      </w:r>
    </w:p>
    <w:p w:rsidR="008B542C" w:rsidRPr="001D4731" w:rsidRDefault="008B542C" w:rsidP="008B542C">
      <w:pPr>
        <w:pStyle w:val="Paragraphedeliste"/>
        <w:numPr>
          <w:ilvl w:val="1"/>
          <w:numId w:val="17"/>
        </w:numPr>
      </w:pPr>
      <w:r>
        <w:rPr>
          <w:rFonts w:eastAsiaTheme="minorEastAsia"/>
        </w:rPr>
        <w:t>Calculé à l’</w:t>
      </w:r>
      <w:r w:rsidR="00C8262F">
        <w:rPr>
          <w:rFonts w:eastAsiaTheme="minorEastAsia"/>
        </w:rPr>
        <w:t>exécution</w:t>
      </w:r>
      <w:r>
        <w:rPr>
          <w:rFonts w:eastAsiaTheme="minorEastAsia"/>
        </w:rPr>
        <w:t xml:space="preserve">, comme les tableaux dynamiques mais recalculé à </w:t>
      </w:r>
      <w:r w:rsidR="00A76628">
        <w:rPr>
          <w:rFonts w:eastAsiaTheme="minorEastAsia"/>
        </w:rPr>
        <w:t>chaque changement</w:t>
      </w:r>
      <w:r>
        <w:rPr>
          <w:rFonts w:eastAsiaTheme="minorEastAsia"/>
        </w:rPr>
        <w:t xml:space="preserve"> de taille du tableau</w:t>
      </w:r>
    </w:p>
    <w:p w:rsidR="001D4731" w:rsidRPr="001D4731" w:rsidRDefault="001D4731" w:rsidP="008B542C">
      <w:pPr>
        <w:pStyle w:val="Paragraphedeliste"/>
        <w:numPr>
          <w:ilvl w:val="1"/>
          <w:numId w:val="17"/>
        </w:numPr>
      </w:pPr>
      <w:r>
        <w:rPr>
          <w:rFonts w:eastAsiaTheme="minorEastAsia"/>
        </w:rPr>
        <w:t>Valeurs dans l</w:t>
      </w:r>
      <w:r w:rsidR="00703AA6">
        <w:rPr>
          <w:rFonts w:eastAsiaTheme="minorEastAsia"/>
        </w:rPr>
        <w:t xml:space="preserve">e TAS </w:t>
      </w:r>
      <w:r w:rsidR="003D0A3C">
        <w:rPr>
          <w:rFonts w:eastAsiaTheme="minorEastAsia"/>
        </w:rPr>
        <w:t>(en mémoire)</w:t>
      </w:r>
      <w:r>
        <w:rPr>
          <w:rFonts w:eastAsiaTheme="minorEastAsia"/>
        </w:rPr>
        <w:t>:</w:t>
      </w:r>
    </w:p>
    <w:p w:rsidR="001D4731" w:rsidRPr="00441EE2" w:rsidRDefault="001D4731" w:rsidP="001D4731">
      <w:pPr>
        <w:pStyle w:val="Paragraphedeliste"/>
        <w:numPr>
          <w:ilvl w:val="2"/>
          <w:numId w:val="17"/>
        </w:numPr>
      </w:pPr>
      <w:r>
        <w:rPr>
          <w:rFonts w:eastAsiaTheme="minorEastAsia"/>
        </w:rPr>
        <w:t>Nb éléments * t + 3 * n + 1 adresse (@OV)</w:t>
      </w:r>
    </w:p>
    <w:p w:rsidR="001D4731" w:rsidRPr="00441EE2" w:rsidRDefault="001D4731" w:rsidP="001D4731">
      <w:pPr>
        <w:pStyle w:val="Paragraphedeliste"/>
        <w:numPr>
          <w:ilvl w:val="3"/>
          <w:numId w:val="17"/>
        </w:numPr>
        <w:rPr>
          <w:lang w:val="en-US"/>
        </w:rPr>
      </w:pPr>
      <w:r w:rsidRPr="00441EE2">
        <w:rPr>
          <w:rFonts w:eastAsiaTheme="minorEastAsia"/>
          <w:lang w:val="en-US"/>
        </w:rPr>
        <w:t>3*n car (BI</w:t>
      </w:r>
      <w:r w:rsidRPr="00441EE2">
        <w:rPr>
          <w:rFonts w:eastAsiaTheme="minorEastAsia"/>
          <w:vertAlign w:val="subscript"/>
          <w:lang w:val="en-US"/>
        </w:rPr>
        <w:t>i</w:t>
      </w:r>
      <w:r w:rsidRPr="00441EE2">
        <w:rPr>
          <w:rFonts w:eastAsiaTheme="minorEastAsia"/>
          <w:lang w:val="en-US"/>
        </w:rPr>
        <w:t>, BS</w:t>
      </w:r>
      <w:r w:rsidRPr="00441EE2">
        <w:rPr>
          <w:rFonts w:eastAsiaTheme="minorEastAsia"/>
          <w:vertAlign w:val="subscript"/>
          <w:lang w:val="en-US"/>
        </w:rPr>
        <w:t>I</w:t>
      </w:r>
      <w:r w:rsidRPr="00441EE2">
        <w:rPr>
          <w:rFonts w:eastAsiaTheme="minorEastAsia"/>
          <w:lang w:val="en-US"/>
        </w:rPr>
        <w:t>, e</w:t>
      </w:r>
      <w:r w:rsidRPr="00441EE2">
        <w:rPr>
          <w:rFonts w:eastAsiaTheme="minorEastAsia"/>
          <w:vertAlign w:val="subscript"/>
          <w:lang w:val="en-US"/>
        </w:rPr>
        <w:t>i</w:t>
      </w:r>
      <w:r w:rsidRPr="00441EE2">
        <w:rPr>
          <w:rFonts w:eastAsiaTheme="minorEastAsia"/>
          <w:lang w:val="en-US"/>
        </w:rPr>
        <w:t>) (Borne I</w:t>
      </w:r>
      <w:r>
        <w:rPr>
          <w:rFonts w:eastAsiaTheme="minorEastAsia"/>
          <w:lang w:val="en-US"/>
        </w:rPr>
        <w:t xml:space="preserve">nf, Borne Sup, </w:t>
      </w:r>
      <w:r w:rsidRPr="00A76628">
        <w:rPr>
          <w:rFonts w:eastAsiaTheme="minorEastAsia"/>
        </w:rPr>
        <w:t>enjambée</w:t>
      </w:r>
      <w:r>
        <w:rPr>
          <w:rFonts w:eastAsiaTheme="minorEastAsia"/>
          <w:lang w:val="en-US"/>
        </w:rPr>
        <w:t>)</w:t>
      </w:r>
    </w:p>
    <w:p w:rsidR="001D4731" w:rsidRPr="008B542C" w:rsidRDefault="001D4731" w:rsidP="001D4731">
      <w:pPr>
        <w:pStyle w:val="Paragraphedeliste"/>
        <w:numPr>
          <w:ilvl w:val="3"/>
          <w:numId w:val="17"/>
        </w:numPr>
      </w:pPr>
      <w:r>
        <w:rPr>
          <w:rFonts w:eastAsiaTheme="minorEastAsia"/>
        </w:rPr>
        <w:t xml:space="preserve">N : Correspond à la dimension du tableau </w:t>
      </w:r>
    </w:p>
    <w:p w:rsidR="001D4731" w:rsidRDefault="00004B8B" w:rsidP="001D4731">
      <w:pPr>
        <w:pStyle w:val="Paragraphedeliste"/>
        <w:numPr>
          <w:ilvl w:val="1"/>
          <w:numId w:val="17"/>
        </w:numPr>
      </w:pPr>
      <w:r>
        <w:t>Les éléments d’un tableau flexible sont obligatoirement rangé dans le TAS</w:t>
      </w:r>
    </w:p>
    <w:p w:rsidR="00976C97" w:rsidRDefault="00976C97" w:rsidP="00976C97"/>
    <w:p w:rsidR="00B277B5" w:rsidRDefault="00B277B5">
      <w:r>
        <w:br w:type="page"/>
      </w:r>
    </w:p>
    <w:p w:rsidR="00976C97" w:rsidRDefault="00976C97" w:rsidP="00976C97">
      <w:r>
        <w:lastRenderedPageBreak/>
        <w:t xml:space="preserve">Exemple : </w:t>
      </w:r>
    </w:p>
    <w:p w:rsidR="00976C97" w:rsidRDefault="00976C97" w:rsidP="00976C97"/>
    <w:p w:rsidR="00976C97" w:rsidRDefault="00976C97" w:rsidP="00976C97">
      <w:r>
        <w:t>F()</w:t>
      </w:r>
    </w:p>
    <w:p w:rsidR="00976C97" w:rsidRDefault="00976C97" w:rsidP="00976C97">
      <w:r>
        <w:t>{</w:t>
      </w:r>
    </w:p>
    <w:p w:rsidR="00976C97" w:rsidRDefault="00976C97" w:rsidP="00976C97">
      <w:r>
        <w:tab/>
        <w:t>Int a,b ;</w:t>
      </w:r>
    </w:p>
    <w:p w:rsidR="00976C97" w:rsidRDefault="00976C97" w:rsidP="00976C97">
      <w:r>
        <w:tab/>
        <w:t>Int T[BI</w:t>
      </w:r>
      <w:r>
        <w:rPr>
          <w:vertAlign w:val="subscript"/>
        </w:rPr>
        <w:t>1</w:t>
      </w:r>
      <w:r>
        <w:t xml:space="preserve"> , BS</w:t>
      </w:r>
      <w:r>
        <w:rPr>
          <w:vertAlign w:val="subscript"/>
        </w:rPr>
        <w:t>1</w:t>
      </w:r>
      <w:r>
        <w:t>, BI</w:t>
      </w:r>
      <w:r>
        <w:rPr>
          <w:vertAlign w:val="subscript"/>
        </w:rPr>
        <w:t>2</w:t>
      </w:r>
      <w:r>
        <w:t xml:space="preserve"> , BS</w:t>
      </w:r>
      <w:r>
        <w:rPr>
          <w:vertAlign w:val="subscript"/>
        </w:rPr>
        <w:t>2</w:t>
      </w:r>
      <w:r>
        <w:t xml:space="preserve"> ]</w:t>
      </w:r>
    </w:p>
    <w:p w:rsidR="00976C97" w:rsidRPr="00976C97" w:rsidRDefault="00976C97" w:rsidP="00976C97">
      <w:r>
        <w:tab/>
        <w:t xml:space="preserve">Reel c ; </w:t>
      </w:r>
    </w:p>
    <w:p w:rsidR="00B277B5" w:rsidRDefault="00B277B5" w:rsidP="00167409">
      <w:r>
        <w:t>}</w:t>
      </w:r>
    </w:p>
    <w:p w:rsidR="00B277B5" w:rsidRDefault="00B277B5" w:rsidP="00167409"/>
    <w:p w:rsidR="00B277B5" w:rsidRPr="002A6648" w:rsidRDefault="00B277B5" w:rsidP="00B277B5">
      <w:pPr>
        <w:pStyle w:val="Paragraphedeliste"/>
        <w:numPr>
          <w:ilvl w:val="0"/>
          <w:numId w:val="17"/>
        </w:numPr>
      </w:pPr>
      <w:r>
        <w:t>Statique</w:t>
      </w:r>
    </w:p>
    <w:tbl>
      <w:tblPr>
        <w:tblStyle w:val="Grilledutableau"/>
        <w:tblW w:w="0" w:type="auto"/>
        <w:tblInd w:w="731" w:type="dxa"/>
        <w:tblLook w:val="04A0" w:firstRow="1" w:lastRow="0" w:firstColumn="1" w:lastColumn="0" w:noHBand="0" w:noVBand="1"/>
      </w:tblPr>
      <w:tblGrid>
        <w:gridCol w:w="793"/>
        <w:gridCol w:w="793"/>
      </w:tblGrid>
      <w:tr w:rsidR="00B277B5" w:rsidTr="00B277B5">
        <w:trPr>
          <w:trHeight w:val="343"/>
        </w:trPr>
        <w:tc>
          <w:tcPr>
            <w:tcW w:w="793" w:type="dxa"/>
            <w:tcBorders>
              <w:top w:val="nil"/>
              <w:left w:val="nil"/>
              <w:bottom w:val="nil"/>
            </w:tcBorders>
          </w:tcPr>
          <w:p w:rsidR="00B277B5" w:rsidRDefault="00B277B5" w:rsidP="00167409"/>
        </w:tc>
        <w:tc>
          <w:tcPr>
            <w:tcW w:w="793" w:type="dxa"/>
          </w:tcPr>
          <w:p w:rsidR="00B277B5" w:rsidRDefault="00B277B5" w:rsidP="00167409"/>
        </w:tc>
      </w:tr>
      <w:tr w:rsidR="00B277B5" w:rsidTr="00B277B5">
        <w:trPr>
          <w:trHeight w:val="343"/>
        </w:trPr>
        <w:tc>
          <w:tcPr>
            <w:tcW w:w="793" w:type="dxa"/>
            <w:tcBorders>
              <w:top w:val="nil"/>
              <w:left w:val="nil"/>
              <w:bottom w:val="nil"/>
            </w:tcBorders>
          </w:tcPr>
          <w:p w:rsidR="00B277B5" w:rsidRDefault="00B277B5" w:rsidP="00167409"/>
        </w:tc>
        <w:tc>
          <w:tcPr>
            <w:tcW w:w="793" w:type="dxa"/>
          </w:tcPr>
          <w:p w:rsidR="00B277B5" w:rsidRDefault="00B277B5" w:rsidP="00167409"/>
        </w:tc>
      </w:tr>
      <w:tr w:rsidR="00B277B5" w:rsidTr="00B277B5">
        <w:trPr>
          <w:trHeight w:val="343"/>
        </w:trPr>
        <w:tc>
          <w:tcPr>
            <w:tcW w:w="793" w:type="dxa"/>
            <w:tcBorders>
              <w:top w:val="nil"/>
              <w:left w:val="nil"/>
              <w:bottom w:val="nil"/>
            </w:tcBorders>
          </w:tcPr>
          <w:p w:rsidR="00B277B5" w:rsidRDefault="00B277B5" w:rsidP="00167409"/>
        </w:tc>
        <w:tc>
          <w:tcPr>
            <w:tcW w:w="793" w:type="dxa"/>
          </w:tcPr>
          <w:p w:rsidR="00B277B5" w:rsidRDefault="00B277B5" w:rsidP="00167409"/>
        </w:tc>
      </w:tr>
      <w:tr w:rsidR="00B277B5" w:rsidTr="00B277B5">
        <w:trPr>
          <w:trHeight w:val="1105"/>
        </w:trPr>
        <w:tc>
          <w:tcPr>
            <w:tcW w:w="793" w:type="dxa"/>
            <w:tcBorders>
              <w:top w:val="nil"/>
              <w:left w:val="nil"/>
              <w:bottom w:val="nil"/>
            </w:tcBorders>
            <w:vAlign w:val="bottom"/>
          </w:tcPr>
          <w:p w:rsidR="00B277B5" w:rsidRDefault="00B277B5" w:rsidP="00B277B5">
            <w:r>
              <w:t>T</w:t>
            </w:r>
          </w:p>
        </w:tc>
        <w:tc>
          <w:tcPr>
            <w:tcW w:w="793" w:type="dxa"/>
          </w:tcPr>
          <w:p w:rsidR="00B277B5" w:rsidRDefault="00B277B5" w:rsidP="00167409"/>
        </w:tc>
      </w:tr>
      <w:tr w:rsidR="00B277B5" w:rsidTr="00B277B5">
        <w:trPr>
          <w:trHeight w:val="343"/>
        </w:trPr>
        <w:tc>
          <w:tcPr>
            <w:tcW w:w="793" w:type="dxa"/>
            <w:tcBorders>
              <w:top w:val="nil"/>
              <w:left w:val="nil"/>
              <w:bottom w:val="nil"/>
            </w:tcBorders>
          </w:tcPr>
          <w:p w:rsidR="00B277B5" w:rsidRDefault="00B277B5" w:rsidP="00167409">
            <w:r>
              <w:t>B</w:t>
            </w:r>
          </w:p>
        </w:tc>
        <w:tc>
          <w:tcPr>
            <w:tcW w:w="793" w:type="dxa"/>
          </w:tcPr>
          <w:p w:rsidR="00B277B5" w:rsidRDefault="00B277B5" w:rsidP="00167409"/>
        </w:tc>
      </w:tr>
      <w:tr w:rsidR="00B277B5" w:rsidTr="00B277B5">
        <w:trPr>
          <w:trHeight w:val="343"/>
        </w:trPr>
        <w:tc>
          <w:tcPr>
            <w:tcW w:w="793" w:type="dxa"/>
            <w:tcBorders>
              <w:top w:val="nil"/>
              <w:left w:val="nil"/>
              <w:bottom w:val="nil"/>
            </w:tcBorders>
          </w:tcPr>
          <w:p w:rsidR="00B277B5" w:rsidRDefault="00B277B5" w:rsidP="00167409">
            <w:r>
              <w:t>A</w:t>
            </w:r>
          </w:p>
        </w:tc>
        <w:tc>
          <w:tcPr>
            <w:tcW w:w="793" w:type="dxa"/>
          </w:tcPr>
          <w:p w:rsidR="00B277B5" w:rsidRDefault="00B277B5" w:rsidP="00167409"/>
        </w:tc>
      </w:tr>
      <w:tr w:rsidR="00B277B5" w:rsidTr="00B277B5">
        <w:trPr>
          <w:trHeight w:val="343"/>
        </w:trPr>
        <w:tc>
          <w:tcPr>
            <w:tcW w:w="793" w:type="dxa"/>
            <w:tcBorders>
              <w:top w:val="nil"/>
              <w:left w:val="nil"/>
              <w:bottom w:val="nil"/>
            </w:tcBorders>
          </w:tcPr>
          <w:p w:rsidR="00B277B5" w:rsidRDefault="00B277B5" w:rsidP="00167409">
            <w:r>
              <w:t>.</w:t>
            </w:r>
          </w:p>
        </w:tc>
        <w:tc>
          <w:tcPr>
            <w:tcW w:w="793" w:type="dxa"/>
          </w:tcPr>
          <w:p w:rsidR="00B277B5" w:rsidRDefault="00B277B5" w:rsidP="00167409"/>
        </w:tc>
      </w:tr>
      <w:tr w:rsidR="00B277B5" w:rsidTr="00B277B5">
        <w:trPr>
          <w:trHeight w:val="326"/>
        </w:trPr>
        <w:tc>
          <w:tcPr>
            <w:tcW w:w="793" w:type="dxa"/>
            <w:tcBorders>
              <w:top w:val="nil"/>
              <w:left w:val="nil"/>
              <w:bottom w:val="nil"/>
            </w:tcBorders>
          </w:tcPr>
          <w:p w:rsidR="00B277B5" w:rsidRDefault="00B277B5" w:rsidP="00167409">
            <w:r>
              <w:t>.</w:t>
            </w:r>
          </w:p>
        </w:tc>
        <w:tc>
          <w:tcPr>
            <w:tcW w:w="793" w:type="dxa"/>
          </w:tcPr>
          <w:p w:rsidR="00B277B5" w:rsidRDefault="00B277B5" w:rsidP="00167409"/>
        </w:tc>
      </w:tr>
    </w:tbl>
    <w:p w:rsidR="008D6562" w:rsidRDefault="008D6562" w:rsidP="00167409"/>
    <w:p w:rsidR="00B277B5" w:rsidRDefault="00B277B5" w:rsidP="00B277B5">
      <w:pPr>
        <w:ind w:left="709" w:firstLine="709"/>
      </w:pPr>
      <w:r>
        <w:t>PILE</w:t>
      </w:r>
    </w:p>
    <w:p w:rsidR="00B277B5" w:rsidRDefault="00B277B5" w:rsidP="00B277B5"/>
    <w:p w:rsidR="00B277B5" w:rsidRDefault="00AD33F9" w:rsidP="00B277B5">
      <w:r>
        <w:t>Réserver</w:t>
      </w:r>
      <w:r w:rsidR="00B277B5">
        <w:t xml:space="preserve"> la place c’est incrémenter me sommet de la pile du nombre d’octets pour ranger le tableau</w:t>
      </w:r>
    </w:p>
    <w:p w:rsidR="00B277B5" w:rsidRDefault="00B277B5" w:rsidP="00B277B5">
      <w:pPr>
        <w:pStyle w:val="Paragraphedeliste"/>
        <w:numPr>
          <w:ilvl w:val="0"/>
          <w:numId w:val="17"/>
        </w:numPr>
      </w:pPr>
      <w:r>
        <w:t>Dynamique</w:t>
      </w:r>
    </w:p>
    <w:p w:rsidR="00B277B5" w:rsidRPr="002A6648" w:rsidRDefault="00B277B5" w:rsidP="00B277B5">
      <w:pPr>
        <w:pStyle w:val="Paragraphedeliste"/>
      </w:pP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93"/>
        <w:gridCol w:w="1141"/>
      </w:tblGrid>
      <w:tr w:rsidR="00B277B5" w:rsidTr="00B277B5">
        <w:trPr>
          <w:trHeight w:val="343"/>
        </w:trPr>
        <w:tc>
          <w:tcPr>
            <w:tcW w:w="793" w:type="dxa"/>
            <w:tcBorders>
              <w:top w:val="nil"/>
              <w:left w:val="nil"/>
              <w:bottom w:val="nil"/>
            </w:tcBorders>
          </w:tcPr>
          <w:p w:rsidR="00B277B5" w:rsidRDefault="00B277B5" w:rsidP="00B277B5"/>
        </w:tc>
        <w:tc>
          <w:tcPr>
            <w:tcW w:w="793" w:type="dxa"/>
          </w:tcPr>
          <w:p w:rsidR="00B277B5" w:rsidRDefault="00A67A03" w:rsidP="00B277B5">
            <w:r>
              <w:t>Les éléments de T</w:t>
            </w:r>
          </w:p>
        </w:tc>
      </w:tr>
      <w:tr w:rsidR="00B277B5" w:rsidTr="00B277B5">
        <w:trPr>
          <w:trHeight w:val="343"/>
        </w:trPr>
        <w:tc>
          <w:tcPr>
            <w:tcW w:w="793" w:type="dxa"/>
            <w:tcBorders>
              <w:top w:val="nil"/>
              <w:left w:val="nil"/>
              <w:bottom w:val="nil"/>
            </w:tcBorders>
          </w:tcPr>
          <w:p w:rsidR="00B277B5" w:rsidRDefault="00AD33F9" w:rsidP="00B277B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231483</wp:posOffset>
                      </wp:positionH>
                      <wp:positionV relativeFrom="paragraph">
                        <wp:posOffset>207603</wp:posOffset>
                      </wp:positionV>
                      <wp:extent cx="184151" cy="914400"/>
                      <wp:effectExtent l="25400" t="0" r="19050" b="12700"/>
                      <wp:wrapNone/>
                      <wp:docPr id="23" name="Accolade fermant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84151" cy="914400"/>
                              </a:xfrm>
                              <a:prstGeom prst="rightBrac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DE1F61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Accolade fermante 23" o:spid="_x0000_s1026" type="#_x0000_t88" style="position:absolute;margin-left:18.25pt;margin-top:16.35pt;width:14.5pt;height:1in;rotation:180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" adj="362" strokecolor="#4472c4 [3204]" strokeweight=".5pt">
                      <v:stroke joinstyle="miter"/>
                    </v:shape>
                  </w:pict>
                </mc:Fallback>
              </mc:AlternateContent>
            </w:r>
            <w:r w:rsidR="00A67A03">
              <w:t>c</w:t>
            </w:r>
          </w:p>
        </w:tc>
        <w:tc>
          <w:tcPr>
            <w:tcW w:w="793" w:type="dxa"/>
          </w:tcPr>
          <w:p w:rsidR="00B277B5" w:rsidRDefault="00A67A03" w:rsidP="00B277B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207010</wp:posOffset>
                      </wp:positionV>
                      <wp:extent cx="243205" cy="914400"/>
                      <wp:effectExtent l="0" t="0" r="23495" b="12700"/>
                      <wp:wrapNone/>
                      <wp:docPr id="22" name="Accolade fermant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205" cy="91440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1422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B2028CF" id="Accolade fermante 22" o:spid="_x0000_s1026" type="#_x0000_t88" style="position:absolute;margin-left:50.55pt;margin-top:16.3pt;width:19.15pt;height:1in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" adj="479,3072" strokecolor="#4472c4 [3204]" strokeweight=".5pt">
                      <v:stroke joinstyle="miter"/>
                    </v:shape>
                  </w:pict>
                </mc:Fallback>
              </mc:AlternateContent>
            </w:r>
          </w:p>
        </w:tc>
      </w:tr>
      <w:tr w:rsidR="00B277B5" w:rsidTr="00B277B5">
        <w:trPr>
          <w:trHeight w:val="343"/>
        </w:trPr>
        <w:tc>
          <w:tcPr>
            <w:tcW w:w="793" w:type="dxa"/>
            <w:tcBorders>
              <w:top w:val="nil"/>
              <w:left w:val="nil"/>
              <w:bottom w:val="nil"/>
            </w:tcBorders>
          </w:tcPr>
          <w:p w:rsidR="00B277B5" w:rsidRDefault="00B277B5" w:rsidP="00B277B5"/>
        </w:tc>
        <w:tc>
          <w:tcPr>
            <w:tcW w:w="793" w:type="dxa"/>
          </w:tcPr>
          <w:p w:rsidR="00B277B5" w:rsidRDefault="00B277B5" w:rsidP="00B277B5"/>
        </w:tc>
      </w:tr>
      <w:tr w:rsidR="00B277B5" w:rsidTr="00B277B5">
        <w:trPr>
          <w:trHeight w:val="1105"/>
        </w:trPr>
        <w:tc>
          <w:tcPr>
            <w:tcW w:w="793" w:type="dxa"/>
            <w:tcBorders>
              <w:top w:val="nil"/>
              <w:left w:val="nil"/>
              <w:bottom w:val="nil"/>
            </w:tcBorders>
            <w:vAlign w:val="bottom"/>
          </w:tcPr>
          <w:p w:rsidR="00B277B5" w:rsidRDefault="00B277B5" w:rsidP="00B277B5">
            <w:r>
              <w:t>T</w:t>
            </w:r>
          </w:p>
        </w:tc>
        <w:tc>
          <w:tcPr>
            <w:tcW w:w="793" w:type="dxa"/>
          </w:tcPr>
          <w:p w:rsidR="00B277B5" w:rsidRDefault="00B277B5" w:rsidP="00B277B5">
            <w:r>
              <w:t>E1</w:t>
            </w:r>
          </w:p>
          <w:p w:rsidR="00B277B5" w:rsidRDefault="00B277B5" w:rsidP="00B277B5">
            <w:r>
              <w:t>BS</w:t>
            </w:r>
            <w:r>
              <w:rPr>
                <w:vertAlign w:val="subscript"/>
              </w:rPr>
              <w:t>1</w:t>
            </w:r>
          </w:p>
          <w:p w:rsidR="00B277B5" w:rsidRPr="00B277B5" w:rsidRDefault="00B277B5" w:rsidP="00B277B5">
            <w:pPr>
              <w:rPr>
                <w:vertAlign w:val="subscript"/>
              </w:rPr>
            </w:pPr>
            <w:r>
              <w:t>BI</w:t>
            </w:r>
            <w:r>
              <w:rPr>
                <w:vertAlign w:val="subscript"/>
              </w:rPr>
              <w:t>1</w:t>
            </w:r>
          </w:p>
        </w:tc>
      </w:tr>
      <w:tr w:rsidR="00B277B5" w:rsidTr="00B277B5">
        <w:trPr>
          <w:trHeight w:val="343"/>
        </w:trPr>
        <w:tc>
          <w:tcPr>
            <w:tcW w:w="793" w:type="dxa"/>
            <w:tcBorders>
              <w:top w:val="nil"/>
              <w:left w:val="nil"/>
              <w:bottom w:val="nil"/>
            </w:tcBorders>
          </w:tcPr>
          <w:p w:rsidR="00B277B5" w:rsidRDefault="00B277B5" w:rsidP="00B277B5">
            <w:r>
              <w:t xml:space="preserve"> B</w:t>
            </w:r>
          </w:p>
        </w:tc>
        <w:tc>
          <w:tcPr>
            <w:tcW w:w="793" w:type="dxa"/>
          </w:tcPr>
          <w:p w:rsidR="00B277B5" w:rsidRDefault="00B277B5" w:rsidP="00B277B5"/>
        </w:tc>
      </w:tr>
      <w:tr w:rsidR="00B277B5" w:rsidTr="00B277B5">
        <w:trPr>
          <w:trHeight w:val="343"/>
        </w:trPr>
        <w:tc>
          <w:tcPr>
            <w:tcW w:w="793" w:type="dxa"/>
            <w:tcBorders>
              <w:top w:val="nil"/>
              <w:left w:val="nil"/>
              <w:bottom w:val="nil"/>
            </w:tcBorders>
          </w:tcPr>
          <w:p w:rsidR="00B277B5" w:rsidRDefault="00B277B5" w:rsidP="00B277B5">
            <w:r>
              <w:t>A</w:t>
            </w:r>
          </w:p>
        </w:tc>
        <w:tc>
          <w:tcPr>
            <w:tcW w:w="793" w:type="dxa"/>
          </w:tcPr>
          <w:p w:rsidR="00B277B5" w:rsidRDefault="00B277B5" w:rsidP="00B277B5"/>
        </w:tc>
      </w:tr>
      <w:tr w:rsidR="00B277B5" w:rsidTr="00B277B5">
        <w:trPr>
          <w:trHeight w:val="343"/>
        </w:trPr>
        <w:tc>
          <w:tcPr>
            <w:tcW w:w="793" w:type="dxa"/>
            <w:tcBorders>
              <w:top w:val="nil"/>
              <w:left w:val="nil"/>
              <w:bottom w:val="nil"/>
            </w:tcBorders>
          </w:tcPr>
          <w:p w:rsidR="00B277B5" w:rsidRDefault="00B277B5" w:rsidP="00B277B5">
            <w:r>
              <w:t>.</w:t>
            </w:r>
          </w:p>
        </w:tc>
        <w:tc>
          <w:tcPr>
            <w:tcW w:w="793" w:type="dxa"/>
          </w:tcPr>
          <w:p w:rsidR="00B277B5" w:rsidRDefault="00B277B5" w:rsidP="00B277B5"/>
        </w:tc>
      </w:tr>
      <w:tr w:rsidR="00B277B5" w:rsidTr="00B277B5">
        <w:trPr>
          <w:trHeight w:val="326"/>
        </w:trPr>
        <w:tc>
          <w:tcPr>
            <w:tcW w:w="793" w:type="dxa"/>
            <w:tcBorders>
              <w:top w:val="nil"/>
              <w:left w:val="nil"/>
              <w:bottom w:val="nil"/>
            </w:tcBorders>
          </w:tcPr>
          <w:p w:rsidR="00B277B5" w:rsidRDefault="00B277B5" w:rsidP="00B277B5">
            <w:r>
              <w:t>.</w:t>
            </w:r>
          </w:p>
        </w:tc>
        <w:tc>
          <w:tcPr>
            <w:tcW w:w="793" w:type="dxa"/>
          </w:tcPr>
          <w:p w:rsidR="00B277B5" w:rsidRDefault="00B277B5" w:rsidP="00B277B5"/>
        </w:tc>
      </w:tr>
    </w:tbl>
    <w:p w:rsidR="00B277B5" w:rsidRDefault="00B277B5" w:rsidP="00B277B5"/>
    <w:p w:rsidR="00B277B5" w:rsidRPr="00B277B5" w:rsidRDefault="00A67A03" w:rsidP="00B277B5">
      <w:r>
        <w:t>La partie dynamique du tableaux (peuvent être mis dans le TAS)</w:t>
      </w:r>
    </w:p>
    <w:p w:rsidR="00B277B5" w:rsidRPr="00B277B5" w:rsidRDefault="00B277B5" w:rsidP="00B277B5"/>
    <w:p w:rsidR="00B277B5" w:rsidRDefault="00B277B5" w:rsidP="00B277B5"/>
    <w:p w:rsidR="00B277B5" w:rsidRDefault="00AD33F9" w:rsidP="00A67A03">
      <w:pPr>
        <w:tabs>
          <w:tab w:val="left" w:pos="14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-647961</wp:posOffset>
                </wp:positionH>
                <wp:positionV relativeFrom="paragraph">
                  <wp:posOffset>160020</wp:posOffset>
                </wp:positionV>
                <wp:extent cx="1132514" cy="662218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514" cy="662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3F9" w:rsidRDefault="00AD33F9">
                            <w:r>
                              <w:t>Partie statique du tableau dynamique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4" o:spid="_x0000_s1027" type="#_x0000_t202" style="position:absolute;margin-left:-51pt;margin-top:12.6pt;width:89.15pt;height:52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" filled="f" stroked="f">
                <v:textbox>
                  <w:txbxContent>
                    <w:p w:rsidR="00AD33F9" w:rsidRDefault="00AD33F9">
                      <w:r>
                        <w:t>Partie statique du tableau dynamique</w:t>
                      </w:r>
                    </w:p>
                  </w:txbxContent>
                </v:textbox>
              </v:shape>
            </w:pict>
          </mc:Fallback>
        </mc:AlternateContent>
      </w:r>
      <w:r w:rsidR="00B277B5">
        <w:tab/>
        <w:t xml:space="preserve"> </w:t>
      </w:r>
      <w:r w:rsidR="00A67A03">
        <w:tab/>
      </w:r>
      <w:r w:rsidR="00B277B5">
        <w:t>Autant de fois que dimensions : partie statique du tableau dynamique</w:t>
      </w:r>
      <w:r w:rsidR="00B277B5">
        <w:br w:type="textWrapping" w:clear="all"/>
      </w:r>
    </w:p>
    <w:p w:rsidR="00B277B5" w:rsidRDefault="00B277B5" w:rsidP="00B277B5">
      <w:pPr>
        <w:ind w:left="709" w:firstLine="709"/>
      </w:pPr>
      <w:r>
        <w:t>PILE</w:t>
      </w:r>
    </w:p>
    <w:p w:rsidR="00B277B5" w:rsidRDefault="00B277B5" w:rsidP="00B277B5"/>
    <w:p w:rsidR="00AD33F9" w:rsidRDefault="00AD33F9" w:rsidP="00B277B5"/>
    <w:p w:rsidR="00AD33F9" w:rsidRDefault="00AD33F9" w:rsidP="00AD33F9">
      <w:pPr>
        <w:pStyle w:val="Paragraphedeliste"/>
        <w:numPr>
          <w:ilvl w:val="0"/>
          <w:numId w:val="17"/>
        </w:numPr>
      </w:pPr>
      <w:r>
        <w:lastRenderedPageBreak/>
        <w:t>Flexible</w:t>
      </w:r>
    </w:p>
    <w:p w:rsidR="00AD33F9" w:rsidRPr="002A6648" w:rsidRDefault="00AD33F9" w:rsidP="00AD33F9">
      <w:pPr>
        <w:pStyle w:val="Paragraphedeliste"/>
      </w:pP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93"/>
        <w:gridCol w:w="793"/>
      </w:tblGrid>
      <w:tr w:rsidR="00AD33F9" w:rsidTr="00F51470">
        <w:trPr>
          <w:trHeight w:val="343"/>
        </w:trPr>
        <w:tc>
          <w:tcPr>
            <w:tcW w:w="793" w:type="dxa"/>
            <w:tcBorders>
              <w:top w:val="nil"/>
              <w:left w:val="nil"/>
              <w:bottom w:val="nil"/>
            </w:tcBorders>
          </w:tcPr>
          <w:p w:rsidR="00AD33F9" w:rsidRDefault="00AD33F9" w:rsidP="00F51470"/>
        </w:tc>
        <w:tc>
          <w:tcPr>
            <w:tcW w:w="793" w:type="dxa"/>
          </w:tcPr>
          <w:p w:rsidR="00AD33F9" w:rsidRDefault="00AD33F9" w:rsidP="00F51470"/>
        </w:tc>
      </w:tr>
      <w:tr w:rsidR="00AD33F9" w:rsidTr="00F51470">
        <w:trPr>
          <w:trHeight w:val="343"/>
        </w:trPr>
        <w:tc>
          <w:tcPr>
            <w:tcW w:w="793" w:type="dxa"/>
            <w:tcBorders>
              <w:top w:val="nil"/>
              <w:left w:val="nil"/>
              <w:bottom w:val="nil"/>
            </w:tcBorders>
          </w:tcPr>
          <w:p w:rsidR="00AD33F9" w:rsidRDefault="00AD33F9" w:rsidP="00F51470">
            <w:r>
              <w:t>c</w:t>
            </w:r>
          </w:p>
        </w:tc>
        <w:tc>
          <w:tcPr>
            <w:tcW w:w="793" w:type="dxa"/>
          </w:tcPr>
          <w:p w:rsidR="00AD33F9" w:rsidRDefault="00AD33F9" w:rsidP="00F514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3747271" wp14:editId="05574BA8">
                      <wp:simplePos x="0" y="0"/>
                      <wp:positionH relativeFrom="column">
                        <wp:posOffset>642096</wp:posOffset>
                      </wp:positionH>
                      <wp:positionV relativeFrom="paragraph">
                        <wp:posOffset>203509</wp:posOffset>
                      </wp:positionV>
                      <wp:extent cx="587229" cy="914400"/>
                      <wp:effectExtent l="0" t="0" r="22860" b="12700"/>
                      <wp:wrapNone/>
                      <wp:docPr id="26" name="Accolade fermant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7229" cy="91440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1422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835AD3" id="Accolade fermante 26" o:spid="_x0000_s1026" type="#_x0000_t88" style="position:absolute;margin-left:50.55pt;margin-top:16pt;width:46.25pt;height:1in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" adj="1156,3072" strokecolor="#4472c4 [3204]" strokeweight=".5pt">
                      <v:stroke joinstyle="miter"/>
                    </v:shape>
                  </w:pict>
                </mc:Fallback>
              </mc:AlternateContent>
            </w:r>
          </w:p>
        </w:tc>
      </w:tr>
      <w:tr w:rsidR="00AD33F9" w:rsidTr="00F51470">
        <w:trPr>
          <w:trHeight w:val="343"/>
        </w:trPr>
        <w:tc>
          <w:tcPr>
            <w:tcW w:w="793" w:type="dxa"/>
            <w:tcBorders>
              <w:top w:val="nil"/>
              <w:left w:val="nil"/>
              <w:bottom w:val="nil"/>
            </w:tcBorders>
          </w:tcPr>
          <w:p w:rsidR="00AD33F9" w:rsidRDefault="00AD33F9" w:rsidP="00F51470"/>
        </w:tc>
        <w:tc>
          <w:tcPr>
            <w:tcW w:w="793" w:type="dxa"/>
          </w:tcPr>
          <w:p w:rsidR="00AD33F9" w:rsidRDefault="00AD33F9" w:rsidP="00F51470"/>
        </w:tc>
      </w:tr>
      <w:tr w:rsidR="00AD33F9" w:rsidTr="00F51470">
        <w:trPr>
          <w:trHeight w:val="1105"/>
        </w:trPr>
        <w:tc>
          <w:tcPr>
            <w:tcW w:w="793" w:type="dxa"/>
            <w:tcBorders>
              <w:top w:val="nil"/>
              <w:left w:val="nil"/>
              <w:bottom w:val="nil"/>
            </w:tcBorders>
            <w:vAlign w:val="bottom"/>
          </w:tcPr>
          <w:p w:rsidR="00AD33F9" w:rsidRDefault="00AD33F9" w:rsidP="00F51470">
            <w:r>
              <w:t>T</w:t>
            </w:r>
          </w:p>
        </w:tc>
        <w:tc>
          <w:tcPr>
            <w:tcW w:w="793" w:type="dxa"/>
          </w:tcPr>
          <w:p w:rsidR="00AD33F9" w:rsidRDefault="00AD33F9" w:rsidP="00F51470">
            <w:r>
              <w:t>E1</w:t>
            </w:r>
          </w:p>
          <w:p w:rsidR="00AD33F9" w:rsidRDefault="00AD33F9" w:rsidP="00F51470">
            <w:r>
              <w:t>BS</w:t>
            </w:r>
            <w:r>
              <w:rPr>
                <w:vertAlign w:val="subscript"/>
              </w:rPr>
              <w:t>1</w:t>
            </w:r>
          </w:p>
          <w:p w:rsidR="00AD33F9" w:rsidRPr="00B277B5" w:rsidRDefault="00AD33F9" w:rsidP="00F51470">
            <w:pPr>
              <w:rPr>
                <w:vertAlign w:val="subscript"/>
              </w:rPr>
            </w:pPr>
            <w:r>
              <w:t>BI</w:t>
            </w:r>
            <w:r>
              <w:rPr>
                <w:vertAlign w:val="subscript"/>
              </w:rPr>
              <w:t>1</w:t>
            </w:r>
          </w:p>
        </w:tc>
      </w:tr>
      <w:tr w:rsidR="00AD33F9" w:rsidTr="00F51470">
        <w:trPr>
          <w:trHeight w:val="343"/>
        </w:trPr>
        <w:tc>
          <w:tcPr>
            <w:tcW w:w="793" w:type="dxa"/>
            <w:tcBorders>
              <w:top w:val="nil"/>
              <w:left w:val="nil"/>
              <w:bottom w:val="nil"/>
            </w:tcBorders>
          </w:tcPr>
          <w:p w:rsidR="00AD33F9" w:rsidRDefault="00AD33F9" w:rsidP="00F51470">
            <w:r>
              <w:t xml:space="preserve"> B</w:t>
            </w:r>
          </w:p>
        </w:tc>
        <w:tc>
          <w:tcPr>
            <w:tcW w:w="793" w:type="dxa"/>
          </w:tcPr>
          <w:p w:rsidR="00AD33F9" w:rsidRDefault="00AD33F9" w:rsidP="00F51470"/>
        </w:tc>
      </w:tr>
      <w:tr w:rsidR="00AD33F9" w:rsidTr="00F51470">
        <w:trPr>
          <w:trHeight w:val="343"/>
        </w:trPr>
        <w:tc>
          <w:tcPr>
            <w:tcW w:w="793" w:type="dxa"/>
            <w:tcBorders>
              <w:top w:val="nil"/>
              <w:left w:val="nil"/>
              <w:bottom w:val="nil"/>
            </w:tcBorders>
          </w:tcPr>
          <w:p w:rsidR="00AD33F9" w:rsidRDefault="00AD33F9" w:rsidP="00F51470">
            <w:r>
              <w:t>A</w:t>
            </w:r>
          </w:p>
        </w:tc>
        <w:tc>
          <w:tcPr>
            <w:tcW w:w="793" w:type="dxa"/>
          </w:tcPr>
          <w:p w:rsidR="00AD33F9" w:rsidRDefault="00AD33F9" w:rsidP="00F51470"/>
        </w:tc>
      </w:tr>
      <w:tr w:rsidR="00AD33F9" w:rsidTr="00F51470">
        <w:trPr>
          <w:trHeight w:val="343"/>
        </w:trPr>
        <w:tc>
          <w:tcPr>
            <w:tcW w:w="793" w:type="dxa"/>
            <w:tcBorders>
              <w:top w:val="nil"/>
              <w:left w:val="nil"/>
              <w:bottom w:val="nil"/>
            </w:tcBorders>
          </w:tcPr>
          <w:p w:rsidR="00AD33F9" w:rsidRDefault="00AD33F9" w:rsidP="00F51470">
            <w:r>
              <w:t>.</w:t>
            </w:r>
          </w:p>
        </w:tc>
        <w:tc>
          <w:tcPr>
            <w:tcW w:w="793" w:type="dxa"/>
          </w:tcPr>
          <w:p w:rsidR="00AD33F9" w:rsidRDefault="00AD33F9" w:rsidP="00F51470"/>
        </w:tc>
      </w:tr>
      <w:tr w:rsidR="00AD33F9" w:rsidTr="00F51470">
        <w:trPr>
          <w:trHeight w:val="326"/>
        </w:trPr>
        <w:tc>
          <w:tcPr>
            <w:tcW w:w="793" w:type="dxa"/>
            <w:tcBorders>
              <w:top w:val="nil"/>
              <w:left w:val="nil"/>
              <w:bottom w:val="nil"/>
            </w:tcBorders>
          </w:tcPr>
          <w:p w:rsidR="00AD33F9" w:rsidRDefault="00AD33F9" w:rsidP="00F51470">
            <w:r>
              <w:t>.</w:t>
            </w:r>
          </w:p>
        </w:tc>
        <w:tc>
          <w:tcPr>
            <w:tcW w:w="793" w:type="dxa"/>
          </w:tcPr>
          <w:p w:rsidR="00AD33F9" w:rsidRDefault="00AD33F9" w:rsidP="00F51470"/>
        </w:tc>
      </w:tr>
    </w:tbl>
    <w:p w:rsidR="00AD33F9" w:rsidRDefault="00AD33F9" w:rsidP="00AD33F9"/>
    <w:p w:rsidR="00AD33F9" w:rsidRPr="00B277B5" w:rsidRDefault="00AD33F9" w:rsidP="00AD33F9"/>
    <w:p w:rsidR="00AD33F9" w:rsidRDefault="00AD33F9" w:rsidP="00AD33F9"/>
    <w:tbl>
      <w:tblPr>
        <w:tblStyle w:val="Grilledutableau"/>
        <w:tblpPr w:leftFromText="141" w:rightFromText="141" w:vertAnchor="text" w:horzAnchor="margin" w:tblpXSpec="right" w:tblpY="2745"/>
        <w:tblW w:w="0" w:type="auto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5"/>
        <w:gridCol w:w="645"/>
      </w:tblGrid>
      <w:tr w:rsidR="00C82C47" w:rsidTr="002B3BD0">
        <w:trPr>
          <w:trHeight w:val="253"/>
        </w:trPr>
        <w:tc>
          <w:tcPr>
            <w:tcW w:w="644" w:type="dxa"/>
          </w:tcPr>
          <w:p w:rsidR="00C82C47" w:rsidRDefault="00C82C47" w:rsidP="002B3BD0">
            <w:pPr>
              <w:tabs>
                <w:tab w:val="left" w:pos="4109"/>
              </w:tabs>
            </w:pPr>
          </w:p>
        </w:tc>
        <w:tc>
          <w:tcPr>
            <w:tcW w:w="644" w:type="dxa"/>
          </w:tcPr>
          <w:p w:rsidR="00C82C47" w:rsidRDefault="00C82C47" w:rsidP="002B3BD0">
            <w:pPr>
              <w:tabs>
                <w:tab w:val="left" w:pos="4109"/>
              </w:tabs>
            </w:pPr>
          </w:p>
        </w:tc>
        <w:tc>
          <w:tcPr>
            <w:tcW w:w="644" w:type="dxa"/>
          </w:tcPr>
          <w:p w:rsidR="00C82C47" w:rsidRDefault="00C82C47" w:rsidP="002B3BD0">
            <w:pPr>
              <w:tabs>
                <w:tab w:val="left" w:pos="4109"/>
              </w:tabs>
            </w:pPr>
          </w:p>
        </w:tc>
        <w:tc>
          <w:tcPr>
            <w:tcW w:w="644" w:type="dxa"/>
          </w:tcPr>
          <w:p w:rsidR="00C82C47" w:rsidRDefault="00C82C47" w:rsidP="002B3BD0">
            <w:pPr>
              <w:tabs>
                <w:tab w:val="left" w:pos="4109"/>
              </w:tabs>
            </w:pPr>
          </w:p>
        </w:tc>
        <w:tc>
          <w:tcPr>
            <w:tcW w:w="645" w:type="dxa"/>
          </w:tcPr>
          <w:p w:rsidR="00C82C47" w:rsidRDefault="00C82C47" w:rsidP="002B3BD0">
            <w:pPr>
              <w:tabs>
                <w:tab w:val="left" w:pos="4109"/>
              </w:tabs>
            </w:pPr>
          </w:p>
        </w:tc>
        <w:tc>
          <w:tcPr>
            <w:tcW w:w="645" w:type="dxa"/>
          </w:tcPr>
          <w:p w:rsidR="00C82C47" w:rsidRDefault="00C82C47" w:rsidP="002B3BD0">
            <w:pPr>
              <w:tabs>
                <w:tab w:val="left" w:pos="4109"/>
              </w:tabs>
            </w:pPr>
          </w:p>
        </w:tc>
      </w:tr>
    </w:tbl>
    <w:p w:rsidR="002B3BD0" w:rsidRDefault="00AD33F9" w:rsidP="00AD33F9">
      <w:pPr>
        <w:tabs>
          <w:tab w:val="left" w:pos="1453"/>
        </w:tabs>
      </w:pPr>
      <w:r>
        <w:tab/>
        <w:t xml:space="preserve"> </w:t>
      </w:r>
      <w:r>
        <w:tab/>
        <w:t xml:space="preserve">Autant de fois que dimensions : </w:t>
      </w:r>
    </w:p>
    <w:p w:rsidR="00AD33F9" w:rsidRDefault="002B3BD0" w:rsidP="00AD33F9">
      <w:pPr>
        <w:tabs>
          <w:tab w:val="left" w:pos="1453"/>
        </w:tabs>
      </w:pPr>
      <w:r>
        <w:tab/>
      </w:r>
      <w:r>
        <w:tab/>
        <w:t>P</w:t>
      </w:r>
      <w:r w:rsidR="00AD33F9">
        <w:t>artie statique du tableau dynamique</w:t>
      </w:r>
      <w:r w:rsidR="00AD33F9">
        <w:br w:type="textWrapping" w:clear="all"/>
      </w:r>
    </w:p>
    <w:p w:rsidR="00C82C47" w:rsidRDefault="00AD33F9" w:rsidP="00C82C47">
      <w:pPr>
        <w:tabs>
          <w:tab w:val="left" w:pos="4109"/>
        </w:tabs>
        <w:ind w:left="709" w:firstLine="709"/>
      </w:pPr>
      <w:r>
        <w:t>PILE</w:t>
      </w:r>
      <w:r w:rsidR="00C82C47">
        <w:tab/>
      </w:r>
      <w:r w:rsidR="00C82C47">
        <w:tab/>
      </w:r>
      <w:r w:rsidR="00C82C47">
        <w:tab/>
      </w:r>
      <w:r w:rsidR="00C82C47">
        <w:tab/>
        <w:t>TAS : Les éléments du tableau</w:t>
      </w:r>
    </w:p>
    <w:p w:rsidR="00AD33F9" w:rsidRDefault="00AD33F9" w:rsidP="00C82C47">
      <w:pPr>
        <w:tabs>
          <w:tab w:val="left" w:pos="4109"/>
        </w:tabs>
        <w:ind w:left="709" w:firstLine="709"/>
      </w:pPr>
    </w:p>
    <w:p w:rsidR="007C59CF" w:rsidRDefault="00BA48A7" w:rsidP="00BA48A7">
      <w:pPr>
        <w:tabs>
          <w:tab w:val="left" w:pos="4109"/>
        </w:tabs>
      </w:pPr>
      <w:r>
        <w:t xml:space="preserve">Les dimensions du tableau sont quand même </w:t>
      </w:r>
      <w:r w:rsidR="000A6953">
        <w:t>connues</w:t>
      </w:r>
      <w:r>
        <w:t xml:space="preserve"> et ne varient pas au cours de l’</w:t>
      </w:r>
      <w:r w:rsidR="000A6953">
        <w:t>exécution</w:t>
      </w:r>
      <w:r>
        <w:t>.</w:t>
      </w:r>
    </w:p>
    <w:p w:rsidR="002B3BD0" w:rsidRDefault="002B3BD0" w:rsidP="00C82C47">
      <w:pPr>
        <w:tabs>
          <w:tab w:val="left" w:pos="4109"/>
        </w:tabs>
        <w:ind w:left="709" w:firstLine="709"/>
      </w:pPr>
    </w:p>
    <w:p w:rsidR="00AD33F9" w:rsidRDefault="007C59CF" w:rsidP="00B277B5">
      <w:r>
        <w:t>@ impl : Adresse où se trouve le premier élément du tableau</w:t>
      </w:r>
      <w:r w:rsidR="000A6953">
        <w:t>.</w:t>
      </w:r>
    </w:p>
    <w:p w:rsidR="000A6953" w:rsidRDefault="000A6953" w:rsidP="00B277B5"/>
    <w:p w:rsidR="000A6953" w:rsidRDefault="000A6953" w:rsidP="000A6953">
      <w:pPr>
        <w:pStyle w:val="Titre2"/>
      </w:pPr>
      <w:r>
        <w:t>Représentation des tableaux par indexation successives</w:t>
      </w:r>
    </w:p>
    <w:p w:rsidR="000A6953" w:rsidRDefault="000A6953" w:rsidP="000A6953"/>
    <w:p w:rsidR="000A6953" w:rsidRDefault="000A6953" w:rsidP="000A6953">
      <w:r>
        <w:t>Idée :</w:t>
      </w:r>
    </w:p>
    <w:p w:rsidR="000A6953" w:rsidRDefault="000A6953" w:rsidP="000A6953">
      <w:pPr>
        <w:pStyle w:val="Paragraphedeliste"/>
        <w:numPr>
          <w:ilvl w:val="0"/>
          <w:numId w:val="17"/>
        </w:numPr>
      </w:pPr>
      <w:r>
        <w:t xml:space="preserve"> A chaque dimension correspond un indec qui donne accès aux dimensions suivantes :</w:t>
      </w:r>
    </w:p>
    <w:p w:rsidR="00F408B3" w:rsidRDefault="000A6953" w:rsidP="000A6953">
      <w:pPr>
        <w:pStyle w:val="Paragraphedeliste"/>
        <w:numPr>
          <w:ilvl w:val="1"/>
          <w:numId w:val="17"/>
        </w:numPr>
      </w:pPr>
      <w:r>
        <w:t xml:space="preserve">L’accès à un élément se fait par une d’indirection </w:t>
      </w:r>
    </w:p>
    <w:tbl>
      <w:tblPr>
        <w:tblStyle w:val="Grilledutableau"/>
        <w:tblpPr w:leftFromText="141" w:rightFromText="141" w:vertAnchor="text" w:horzAnchor="page" w:tblpX="8020" w:tblpY="109"/>
        <w:tblW w:w="0" w:type="auto"/>
        <w:tblLook w:val="04A0" w:firstRow="1" w:lastRow="0" w:firstColumn="1" w:lastColumn="0" w:noHBand="0" w:noVBand="1"/>
      </w:tblPr>
      <w:tblGrid>
        <w:gridCol w:w="1294"/>
      </w:tblGrid>
      <w:tr w:rsidR="008D358B" w:rsidTr="008D358B">
        <w:trPr>
          <w:trHeight w:val="326"/>
        </w:trPr>
        <w:tc>
          <w:tcPr>
            <w:tcW w:w="1294" w:type="dxa"/>
          </w:tcPr>
          <w:p w:rsidR="008D358B" w:rsidRDefault="008D358B" w:rsidP="008D358B"/>
        </w:tc>
      </w:tr>
      <w:tr w:rsidR="008D358B" w:rsidTr="008D358B">
        <w:trPr>
          <w:trHeight w:val="326"/>
        </w:trPr>
        <w:tc>
          <w:tcPr>
            <w:tcW w:w="1294" w:type="dxa"/>
          </w:tcPr>
          <w:p w:rsidR="008D358B" w:rsidRDefault="008D358B" w:rsidP="008D358B">
            <w:r>
              <w:t>T[1, 0]</w:t>
            </w:r>
          </w:p>
        </w:tc>
      </w:tr>
      <w:tr w:rsidR="008D358B" w:rsidTr="008D358B">
        <w:trPr>
          <w:trHeight w:val="326"/>
        </w:trPr>
        <w:tc>
          <w:tcPr>
            <w:tcW w:w="1294" w:type="dxa"/>
          </w:tcPr>
          <w:p w:rsidR="008D358B" w:rsidRDefault="008D358B" w:rsidP="008D358B">
            <w:r>
              <w:t>T[1, 1]</w:t>
            </w:r>
          </w:p>
        </w:tc>
      </w:tr>
      <w:tr w:rsidR="008D358B" w:rsidTr="008D358B">
        <w:trPr>
          <w:trHeight w:val="326"/>
        </w:trPr>
        <w:tc>
          <w:tcPr>
            <w:tcW w:w="1294" w:type="dxa"/>
          </w:tcPr>
          <w:p w:rsidR="008D358B" w:rsidRDefault="008D358B" w:rsidP="008D358B">
            <w:r>
              <w:t>T[1,2]</w:t>
            </w:r>
          </w:p>
        </w:tc>
      </w:tr>
      <w:tr w:rsidR="008D358B" w:rsidTr="008D358B">
        <w:trPr>
          <w:trHeight w:val="326"/>
        </w:trPr>
        <w:tc>
          <w:tcPr>
            <w:tcW w:w="1294" w:type="dxa"/>
          </w:tcPr>
          <w:p w:rsidR="008D358B" w:rsidRDefault="008D358B" w:rsidP="008D358B">
            <w:r>
              <w:t>T[1, 3]</w:t>
            </w:r>
          </w:p>
        </w:tc>
      </w:tr>
    </w:tbl>
    <w:p w:rsidR="000A6953" w:rsidRDefault="00F408B3" w:rsidP="00F408B3">
      <w:pPr>
        <w:pStyle w:val="Paragraphedeliste"/>
        <w:numPr>
          <w:ilvl w:val="2"/>
          <w:numId w:val="17"/>
        </w:numPr>
      </w:pPr>
      <w:r>
        <w:t xml:space="preserve">Int </w:t>
      </w:r>
      <w:r w:rsidR="000A6953">
        <w:t>T[1…4, 2…3]</w:t>
      </w:r>
    </w:p>
    <w:p w:rsidR="00A11AAD" w:rsidRDefault="00A11AAD" w:rsidP="00A11AAD"/>
    <w:tbl>
      <w:tblPr>
        <w:tblStyle w:val="Grilledutableau"/>
        <w:tblpPr w:leftFromText="141" w:rightFromText="141" w:vertAnchor="text" w:horzAnchor="margin" w:tblpXSpec="center" w:tblpY="158"/>
        <w:tblW w:w="0" w:type="auto"/>
        <w:tblLook w:val="04A0" w:firstRow="1" w:lastRow="0" w:firstColumn="1" w:lastColumn="0" w:noHBand="0" w:noVBand="1"/>
      </w:tblPr>
      <w:tblGrid>
        <w:gridCol w:w="1294"/>
      </w:tblGrid>
      <w:tr w:rsidR="00A11AAD" w:rsidTr="00A11AAD">
        <w:trPr>
          <w:trHeight w:val="326"/>
        </w:trPr>
        <w:tc>
          <w:tcPr>
            <w:tcW w:w="1294" w:type="dxa"/>
          </w:tcPr>
          <w:p w:rsidR="00A11AAD" w:rsidRDefault="00A11AAD" w:rsidP="00A11AAD"/>
        </w:tc>
      </w:tr>
      <w:tr w:rsidR="00A11AAD" w:rsidTr="00A11AAD">
        <w:trPr>
          <w:trHeight w:val="326"/>
        </w:trPr>
        <w:tc>
          <w:tcPr>
            <w:tcW w:w="1294" w:type="dxa"/>
          </w:tcPr>
          <w:p w:rsidR="00A11AAD" w:rsidRDefault="00A11AAD" w:rsidP="00A11AAD">
            <w:r>
              <w:t>T[1, .]</w:t>
            </w:r>
          </w:p>
        </w:tc>
      </w:tr>
      <w:tr w:rsidR="00A11AAD" w:rsidTr="00A11AAD">
        <w:trPr>
          <w:trHeight w:val="326"/>
        </w:trPr>
        <w:tc>
          <w:tcPr>
            <w:tcW w:w="1294" w:type="dxa"/>
          </w:tcPr>
          <w:p w:rsidR="00A11AAD" w:rsidRDefault="00A11AAD" w:rsidP="00A11AAD">
            <w:r>
              <w:t>T[2, . ]</w:t>
            </w:r>
          </w:p>
        </w:tc>
      </w:tr>
      <w:tr w:rsidR="00A11AAD" w:rsidTr="00A11AAD">
        <w:trPr>
          <w:trHeight w:val="326"/>
        </w:trPr>
        <w:tc>
          <w:tcPr>
            <w:tcW w:w="1294" w:type="dxa"/>
          </w:tcPr>
          <w:p w:rsidR="00A11AAD" w:rsidRDefault="00A11AAD" w:rsidP="00A11AAD"/>
        </w:tc>
      </w:tr>
      <w:tr w:rsidR="00A11AAD" w:rsidTr="00A11AAD">
        <w:trPr>
          <w:trHeight w:val="326"/>
        </w:trPr>
        <w:tc>
          <w:tcPr>
            <w:tcW w:w="1294" w:type="dxa"/>
          </w:tcPr>
          <w:p w:rsidR="00A11AAD" w:rsidRDefault="00A11AAD" w:rsidP="00A11AAD"/>
        </w:tc>
      </w:tr>
      <w:tr w:rsidR="00A11AAD" w:rsidTr="00A11AAD">
        <w:trPr>
          <w:trHeight w:val="326"/>
        </w:trPr>
        <w:tc>
          <w:tcPr>
            <w:tcW w:w="1294" w:type="dxa"/>
          </w:tcPr>
          <w:p w:rsidR="00A11AAD" w:rsidRDefault="00A11AAD" w:rsidP="00A11AAD"/>
        </w:tc>
      </w:tr>
      <w:tr w:rsidR="00A11AAD" w:rsidTr="00A11AAD">
        <w:trPr>
          <w:trHeight w:val="326"/>
        </w:trPr>
        <w:tc>
          <w:tcPr>
            <w:tcW w:w="1294" w:type="dxa"/>
          </w:tcPr>
          <w:p w:rsidR="00A11AAD" w:rsidRDefault="00A11AAD" w:rsidP="00A11AAD"/>
        </w:tc>
      </w:tr>
      <w:tr w:rsidR="00A11AAD" w:rsidTr="00A11AAD">
        <w:trPr>
          <w:trHeight w:val="310"/>
        </w:trPr>
        <w:tc>
          <w:tcPr>
            <w:tcW w:w="1294" w:type="dxa"/>
          </w:tcPr>
          <w:p w:rsidR="00A11AAD" w:rsidRDefault="00A11AAD" w:rsidP="00A11AAD"/>
        </w:tc>
      </w:tr>
    </w:tbl>
    <w:p w:rsidR="00A11AAD" w:rsidRDefault="008D358B" w:rsidP="00A11AA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F737CC" wp14:editId="632472A3">
                <wp:simplePos x="0" y="0"/>
                <wp:positionH relativeFrom="column">
                  <wp:posOffset>3303089</wp:posOffset>
                </wp:positionH>
                <wp:positionV relativeFrom="paragraph">
                  <wp:posOffset>40989</wp:posOffset>
                </wp:positionV>
                <wp:extent cx="855677" cy="393694"/>
                <wp:effectExtent l="0" t="63500" r="0" b="13335"/>
                <wp:wrapNone/>
                <wp:docPr id="29" name="Connecteur en ar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5677" cy="39369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8C5E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rc 29" o:spid="_x0000_s1026" type="#_x0000_t38" style="position:absolute;margin-left:260.1pt;margin-top:3.25pt;width:67.4pt;height:31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" adj="10800" strokecolor="#4472c4 [3204]" strokeweight=".5pt">
                <v:stroke endarrow="block" joinstyle="miter"/>
              </v:shape>
            </w:pict>
          </mc:Fallback>
        </mc:AlternateContent>
      </w:r>
      <w:r w:rsidR="00A11AAD">
        <w:t>En pile</w:t>
      </w:r>
    </w:p>
    <w:p w:rsidR="00A11AAD" w:rsidRDefault="00A11AAD" w:rsidP="00A11AA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1129758</wp:posOffset>
                </wp:positionH>
                <wp:positionV relativeFrom="paragraph">
                  <wp:posOffset>27002</wp:posOffset>
                </wp:positionV>
                <wp:extent cx="1090568" cy="649565"/>
                <wp:effectExtent l="0" t="50800" r="0" b="24130"/>
                <wp:wrapNone/>
                <wp:docPr id="28" name="Connecteur en arc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0568" cy="64956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387FF" id="Connecteur en arc 28" o:spid="_x0000_s1026" type="#_x0000_t38" style="position:absolute;margin-left:88.95pt;margin-top:2.15pt;width:85.85pt;height:51.15pt;flip: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" adj="10800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2445" w:tblpY="-6"/>
        <w:tblW w:w="0" w:type="auto"/>
        <w:tblLook w:val="04A0" w:firstRow="1" w:lastRow="0" w:firstColumn="1" w:lastColumn="0" w:noHBand="0" w:noVBand="1"/>
      </w:tblPr>
      <w:tblGrid>
        <w:gridCol w:w="736"/>
      </w:tblGrid>
      <w:tr w:rsidR="00A11AAD" w:rsidTr="00537A0E">
        <w:trPr>
          <w:trHeight w:val="316"/>
        </w:trPr>
        <w:tc>
          <w:tcPr>
            <w:tcW w:w="736" w:type="dxa"/>
          </w:tcPr>
          <w:p w:rsidR="00A11AAD" w:rsidRDefault="00A11AAD" w:rsidP="00A11AAD"/>
        </w:tc>
      </w:tr>
      <w:tr w:rsidR="00A11AAD" w:rsidTr="00537A0E">
        <w:trPr>
          <w:trHeight w:val="316"/>
        </w:trPr>
        <w:tc>
          <w:tcPr>
            <w:tcW w:w="736" w:type="dxa"/>
          </w:tcPr>
          <w:p w:rsidR="00A11AAD" w:rsidRDefault="00A11AAD" w:rsidP="00A11AAD"/>
        </w:tc>
      </w:tr>
      <w:tr w:rsidR="00A11AAD" w:rsidTr="00537A0E">
        <w:trPr>
          <w:trHeight w:val="316"/>
        </w:trPr>
        <w:tc>
          <w:tcPr>
            <w:tcW w:w="736" w:type="dxa"/>
          </w:tcPr>
          <w:p w:rsidR="00A11AAD" w:rsidRDefault="00A11AAD" w:rsidP="00A11AAD">
            <w:r>
              <w:t>@OV</w:t>
            </w:r>
          </w:p>
        </w:tc>
      </w:tr>
      <w:tr w:rsidR="00A11AAD" w:rsidTr="00537A0E">
        <w:trPr>
          <w:trHeight w:val="316"/>
        </w:trPr>
        <w:tc>
          <w:tcPr>
            <w:tcW w:w="736" w:type="dxa"/>
          </w:tcPr>
          <w:p w:rsidR="00A11AAD" w:rsidRDefault="00A11AAD" w:rsidP="00A11AAD"/>
        </w:tc>
      </w:tr>
      <w:tr w:rsidR="00A11AAD" w:rsidTr="00537A0E">
        <w:trPr>
          <w:trHeight w:val="316"/>
        </w:trPr>
        <w:tc>
          <w:tcPr>
            <w:tcW w:w="736" w:type="dxa"/>
          </w:tcPr>
          <w:p w:rsidR="00A11AAD" w:rsidRDefault="00A11AAD" w:rsidP="00A11AAD"/>
        </w:tc>
      </w:tr>
      <w:tr w:rsidR="00A11AAD" w:rsidTr="00537A0E">
        <w:trPr>
          <w:trHeight w:val="316"/>
        </w:trPr>
        <w:tc>
          <w:tcPr>
            <w:tcW w:w="736" w:type="dxa"/>
          </w:tcPr>
          <w:p w:rsidR="00A11AAD" w:rsidRDefault="00A11AAD" w:rsidP="00A11AAD"/>
        </w:tc>
      </w:tr>
      <w:tr w:rsidR="00A11AAD" w:rsidTr="00537A0E">
        <w:trPr>
          <w:trHeight w:val="316"/>
        </w:trPr>
        <w:tc>
          <w:tcPr>
            <w:tcW w:w="736" w:type="dxa"/>
          </w:tcPr>
          <w:p w:rsidR="00A11AAD" w:rsidRDefault="00A11AAD" w:rsidP="00A11AAD"/>
        </w:tc>
      </w:tr>
      <w:tr w:rsidR="00A11AAD" w:rsidTr="00537A0E">
        <w:trPr>
          <w:trHeight w:val="301"/>
        </w:trPr>
        <w:tc>
          <w:tcPr>
            <w:tcW w:w="736" w:type="dxa"/>
          </w:tcPr>
          <w:p w:rsidR="00A11AAD" w:rsidRDefault="00A11AAD" w:rsidP="00A11AAD"/>
        </w:tc>
      </w:tr>
    </w:tbl>
    <w:p w:rsidR="00A11AAD" w:rsidRDefault="008D358B" w:rsidP="00A11AA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5299669</wp:posOffset>
                </wp:positionH>
                <wp:positionV relativeFrom="paragraph">
                  <wp:posOffset>4439</wp:posOffset>
                </wp:positionV>
                <wp:extent cx="796954" cy="368300"/>
                <wp:effectExtent l="0" t="0" r="15875" b="1270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54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358B" w:rsidRDefault="008D358B">
                            <w:r>
                              <w:t>Eléments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1" o:spid="_x0000_s1028" type="#_x0000_t202" style="position:absolute;margin-left:417.3pt;margin-top:.35pt;width:62.75pt;height:2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" fillcolor="white [3201]" strokeweight=".5pt">
                <v:textbox>
                  <w:txbxContent>
                    <w:p w:rsidR="008D358B" w:rsidRDefault="008D358B">
                      <w:proofErr w:type="spellStart"/>
                      <w:r>
                        <w:t>Eléments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5031222</wp:posOffset>
                </wp:positionH>
                <wp:positionV relativeFrom="paragraph">
                  <wp:posOffset>4438</wp:posOffset>
                </wp:positionV>
                <wp:extent cx="175895" cy="368685"/>
                <wp:effectExtent l="0" t="0" r="27305" b="12700"/>
                <wp:wrapNone/>
                <wp:docPr id="30" name="Accolade ferman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36868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CAAC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30" o:spid="_x0000_s1026" type="#_x0000_t88" style="position:absolute;margin-left:396.15pt;margin-top:.35pt;width:13.85pt;height:29.0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" adj="859" strokecolor="#4472c4 [3204]" strokeweight=".5pt">
                <v:stroke joinstyle="miter"/>
              </v:shape>
            </w:pict>
          </mc:Fallback>
        </mc:AlternateContent>
      </w:r>
      <w:r w:rsidR="00A11AAD">
        <w:tab/>
      </w:r>
      <w:r w:rsidR="00A11AAD">
        <w:tab/>
      </w:r>
      <w:r w:rsidR="00A11AAD">
        <w:tab/>
      </w:r>
      <w:r w:rsidR="00A11AAD">
        <w:tab/>
        <w:t>1</w:t>
      </w:r>
    </w:p>
    <w:p w:rsidR="00A11AAD" w:rsidRDefault="008D358B" w:rsidP="00A11AA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A640D2" wp14:editId="1C1165D9">
                <wp:simplePos x="0" y="0"/>
                <wp:positionH relativeFrom="column">
                  <wp:posOffset>3303089</wp:posOffset>
                </wp:positionH>
                <wp:positionV relativeFrom="paragraph">
                  <wp:posOffset>90390</wp:posOffset>
                </wp:positionV>
                <wp:extent cx="897622" cy="835340"/>
                <wp:effectExtent l="0" t="0" r="42545" b="66675"/>
                <wp:wrapNone/>
                <wp:docPr id="32" name="Connecteur en ar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7622" cy="8353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02C79" id="Connecteur en arc 32" o:spid="_x0000_s1026" type="#_x0000_t38" style="position:absolute;margin-left:260.1pt;margin-top:7.1pt;width:70.7pt;height:65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" adj="10800" strokecolor="#4472c4 [3204]" strokeweight=".5pt">
                <v:stroke endarrow="block" joinstyle="miter"/>
              </v:shape>
            </w:pict>
          </mc:Fallback>
        </mc:AlternateContent>
      </w:r>
      <w:r w:rsidR="00A11AAD">
        <w:tab/>
      </w:r>
      <w:r w:rsidR="00A11AAD">
        <w:tab/>
      </w:r>
      <w:r w:rsidR="00A11AAD">
        <w:tab/>
      </w:r>
      <w:r w:rsidR="00A11AAD">
        <w:tab/>
        <w:t>2</w:t>
      </w:r>
    </w:p>
    <w:p w:rsidR="00A11AAD" w:rsidRDefault="00A11AAD" w:rsidP="00A11AAD">
      <w:r>
        <w:tab/>
        <w:t>T</w:t>
      </w:r>
      <w:r>
        <w:tab/>
      </w:r>
      <w:r>
        <w:tab/>
      </w:r>
      <w:r>
        <w:tab/>
        <w:t>3</w:t>
      </w:r>
    </w:p>
    <w:p w:rsidR="00A11AAD" w:rsidRDefault="00A11AAD" w:rsidP="00A11AAD">
      <w:r>
        <w:tab/>
      </w:r>
      <w:r>
        <w:tab/>
      </w:r>
      <w:r>
        <w:tab/>
      </w:r>
      <w:r>
        <w:tab/>
        <w:t>4</w:t>
      </w:r>
    </w:p>
    <w:tbl>
      <w:tblPr>
        <w:tblStyle w:val="Grilledutableau"/>
        <w:tblpPr w:leftFromText="141" w:rightFromText="141" w:vertAnchor="text" w:horzAnchor="page" w:tblpX="8020" w:tblpY="109"/>
        <w:tblW w:w="0" w:type="auto"/>
        <w:tblLook w:val="04A0" w:firstRow="1" w:lastRow="0" w:firstColumn="1" w:lastColumn="0" w:noHBand="0" w:noVBand="1"/>
      </w:tblPr>
      <w:tblGrid>
        <w:gridCol w:w="1294"/>
      </w:tblGrid>
      <w:tr w:rsidR="008D358B" w:rsidTr="00F51470">
        <w:trPr>
          <w:trHeight w:val="326"/>
        </w:trPr>
        <w:tc>
          <w:tcPr>
            <w:tcW w:w="1294" w:type="dxa"/>
          </w:tcPr>
          <w:p w:rsidR="008D358B" w:rsidRDefault="008D358B" w:rsidP="00F51470"/>
        </w:tc>
      </w:tr>
      <w:tr w:rsidR="006518D7" w:rsidTr="00F51470">
        <w:trPr>
          <w:trHeight w:val="326"/>
        </w:trPr>
        <w:tc>
          <w:tcPr>
            <w:tcW w:w="1294" w:type="dxa"/>
          </w:tcPr>
          <w:p w:rsidR="008D358B" w:rsidRDefault="008D358B" w:rsidP="00F51470">
            <w:r>
              <w:t>T[2, 0]</w:t>
            </w:r>
          </w:p>
        </w:tc>
      </w:tr>
      <w:tr w:rsidR="008D358B" w:rsidTr="00F51470">
        <w:trPr>
          <w:trHeight w:val="326"/>
        </w:trPr>
        <w:tc>
          <w:tcPr>
            <w:tcW w:w="1294" w:type="dxa"/>
          </w:tcPr>
          <w:p w:rsidR="008D358B" w:rsidRDefault="008D358B" w:rsidP="00F51470">
            <w:r>
              <w:t>T[2, 1]</w:t>
            </w:r>
          </w:p>
        </w:tc>
      </w:tr>
      <w:tr w:rsidR="008D358B" w:rsidTr="00F51470">
        <w:trPr>
          <w:trHeight w:val="326"/>
        </w:trPr>
        <w:tc>
          <w:tcPr>
            <w:tcW w:w="1294" w:type="dxa"/>
          </w:tcPr>
          <w:p w:rsidR="008D358B" w:rsidRDefault="008D358B" w:rsidP="00F51470">
            <w:r>
              <w:t>T[2,2]</w:t>
            </w:r>
          </w:p>
        </w:tc>
      </w:tr>
      <w:tr w:rsidR="008D358B" w:rsidTr="00F51470">
        <w:trPr>
          <w:trHeight w:val="326"/>
        </w:trPr>
        <w:tc>
          <w:tcPr>
            <w:tcW w:w="1294" w:type="dxa"/>
          </w:tcPr>
          <w:p w:rsidR="008D358B" w:rsidRDefault="008D358B" w:rsidP="00480881">
            <w:r>
              <w:t>T[</w:t>
            </w:r>
            <w:r w:rsidR="00537A0E">
              <w:t>2</w:t>
            </w:r>
            <w:r>
              <w:t>, 3]</w:t>
            </w:r>
          </w:p>
        </w:tc>
      </w:tr>
    </w:tbl>
    <w:p w:rsidR="00537A0E" w:rsidRPr="000A6953" w:rsidRDefault="00537A0E" w:rsidP="00537A0E">
      <w:r w:rsidRPr="00537A0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AF9A9F" wp14:editId="35CBA00D">
                <wp:simplePos x="0" y="0"/>
                <wp:positionH relativeFrom="column">
                  <wp:posOffset>5300980</wp:posOffset>
                </wp:positionH>
                <wp:positionV relativeFrom="paragraph">
                  <wp:posOffset>698500</wp:posOffset>
                </wp:positionV>
                <wp:extent cx="796925" cy="368300"/>
                <wp:effectExtent l="0" t="0" r="15875" b="1270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25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7A0E" w:rsidRDefault="00537A0E" w:rsidP="00537A0E">
                            <w:r>
                              <w:t>Eléments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F9A9F" id="Zone de texte 7" o:spid="_x0000_s1029" type="#_x0000_t202" style="position:absolute;margin-left:417.4pt;margin-top:55pt;width:62.75pt;height:2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" fillcolor="white [3201]" strokeweight=".5pt">
                <v:textbox>
                  <w:txbxContent>
                    <w:p w:rsidR="00537A0E" w:rsidRDefault="00537A0E" w:rsidP="00537A0E">
                      <w:proofErr w:type="spellStart"/>
                      <w:r>
                        <w:t>Eléments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37A0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C7E7D7" wp14:editId="13160A23">
                <wp:simplePos x="0" y="0"/>
                <wp:positionH relativeFrom="column">
                  <wp:posOffset>5033395</wp:posOffset>
                </wp:positionH>
                <wp:positionV relativeFrom="paragraph">
                  <wp:posOffset>698686</wp:posOffset>
                </wp:positionV>
                <wp:extent cx="175895" cy="368685"/>
                <wp:effectExtent l="0" t="0" r="27305" b="12700"/>
                <wp:wrapNone/>
                <wp:docPr id="6" name="Accolade ferman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36868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0B9C1" id="Accolade fermante 6" o:spid="_x0000_s1026" type="#_x0000_t88" style="position:absolute;margin-left:396.35pt;margin-top:55pt;width:13.85pt;height:29.0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" adj="859" strokecolor="#4472c4 [3204]" strokeweight=".5pt">
                <v:stroke joinstyle="miter"/>
              </v:shape>
            </w:pict>
          </mc:Fallback>
        </mc:AlternateContent>
      </w:r>
    </w:p>
    <w:p w:rsidR="00A11AAD" w:rsidRDefault="00A11AAD" w:rsidP="00537A0E"/>
    <w:p w:rsidR="00537A0E" w:rsidRDefault="00537A0E" w:rsidP="00537A0E"/>
    <w:p w:rsidR="00537A0E" w:rsidRDefault="00537A0E" w:rsidP="00537A0E"/>
    <w:p w:rsidR="00537A0E" w:rsidRDefault="00537A0E" w:rsidP="00537A0E"/>
    <w:p w:rsidR="00537A0E" w:rsidRDefault="00537A0E" w:rsidP="00537A0E"/>
    <w:p w:rsidR="00537A0E" w:rsidRDefault="00537A0E" w:rsidP="00537A0E"/>
    <w:p w:rsidR="00537A0E" w:rsidRDefault="00537A0E" w:rsidP="00537A0E"/>
    <w:p w:rsidR="00537A0E" w:rsidRDefault="00537A0E" w:rsidP="00537A0E"/>
    <w:p w:rsidR="00537A0E" w:rsidRDefault="00537A0E" w:rsidP="00537A0E"/>
    <w:p w:rsidR="00537A0E" w:rsidRPr="00537A0E" w:rsidRDefault="00537A0E" w:rsidP="00537A0E">
      <w:r w:rsidRPr="00537A0E">
        <w:lastRenderedPageBreak/>
        <w:t xml:space="preserve">Accès à T[i,j] : </w:t>
      </w:r>
    </w:p>
    <w:p w:rsidR="00537A0E" w:rsidRPr="00537A0E" w:rsidRDefault="00537A0E" w:rsidP="00537A0E">
      <w:pPr>
        <w:ind w:firstLine="709"/>
      </w:pPr>
      <w:r w:rsidRPr="00537A0E">
        <w:t>@ T[i,j]  = ((@ov + i) + j) où () signifie « contenu de »</w:t>
      </w:r>
    </w:p>
    <w:p w:rsidR="00537A0E" w:rsidRPr="00537A0E" w:rsidRDefault="00537A0E" w:rsidP="00537A0E">
      <w:pPr>
        <w:ind w:firstLine="709"/>
      </w:pPr>
      <w:r w:rsidRPr="00537A0E">
        <w:t>@T[2,3] = ((@ov + 2) + 3)</w:t>
      </w:r>
    </w:p>
    <w:p w:rsidR="00537A0E" w:rsidRDefault="00537A0E" w:rsidP="00537A0E"/>
    <w:p w:rsidR="00537A0E" w:rsidRPr="000A6953" w:rsidRDefault="00537A0E" w:rsidP="00537A0E"/>
    <w:sectPr w:rsidR="00537A0E" w:rsidRPr="000A6953" w:rsidSect="00F944D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0DE9" w:rsidRDefault="00840DE9" w:rsidP="00C244EE">
      <w:r>
        <w:separator/>
      </w:r>
    </w:p>
  </w:endnote>
  <w:endnote w:type="continuationSeparator" w:id="0">
    <w:p w:rsidR="00840DE9" w:rsidRDefault="00840DE9" w:rsidP="00C24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0DE9" w:rsidRDefault="00840DE9" w:rsidP="00C244EE">
      <w:r>
        <w:separator/>
      </w:r>
    </w:p>
  </w:footnote>
  <w:footnote w:type="continuationSeparator" w:id="0">
    <w:p w:rsidR="00840DE9" w:rsidRDefault="00840DE9" w:rsidP="00C244EE">
      <w:r>
        <w:continuationSeparator/>
      </w:r>
    </w:p>
  </w:footnote>
  <w:footnote w:id="1">
    <w:p w:rsidR="00775148" w:rsidRDefault="00775148">
      <w:pPr>
        <w:pStyle w:val="Notedebasdepage"/>
      </w:pPr>
      <w:r>
        <w:rPr>
          <w:rStyle w:val="Appelnotedebasdep"/>
        </w:rPr>
        <w:footnoteRef/>
      </w:r>
      <w:r>
        <w:t xml:space="preserve"> En hexa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365C"/>
    <w:multiLevelType w:val="hybridMultilevel"/>
    <w:tmpl w:val="5E1A7580"/>
    <w:lvl w:ilvl="0" w:tplc="8D74436E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C2997"/>
    <w:multiLevelType w:val="hybridMultilevel"/>
    <w:tmpl w:val="ED883C70"/>
    <w:lvl w:ilvl="0" w:tplc="B30EB1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B429E"/>
    <w:multiLevelType w:val="hybridMultilevel"/>
    <w:tmpl w:val="453CA4C6"/>
    <w:lvl w:ilvl="0" w:tplc="EE2C9A0E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028C1"/>
    <w:multiLevelType w:val="hybridMultilevel"/>
    <w:tmpl w:val="E39ED0C2"/>
    <w:lvl w:ilvl="0" w:tplc="55E0CB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510F3"/>
    <w:multiLevelType w:val="hybridMultilevel"/>
    <w:tmpl w:val="A4F01088"/>
    <w:lvl w:ilvl="0" w:tplc="7DBE4F24">
      <w:start w:val="1"/>
      <w:numFmt w:val="lowerLetter"/>
      <w:pStyle w:val="Titre4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F2472"/>
    <w:multiLevelType w:val="hybridMultilevel"/>
    <w:tmpl w:val="01DA7992"/>
    <w:lvl w:ilvl="0" w:tplc="40B4A392">
      <w:start w:val="1"/>
      <w:numFmt w:val="upperRoman"/>
      <w:pStyle w:val="Titre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73E59"/>
    <w:multiLevelType w:val="hybridMultilevel"/>
    <w:tmpl w:val="E1089034"/>
    <w:lvl w:ilvl="0" w:tplc="8F66CAD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D28EE"/>
    <w:multiLevelType w:val="hybridMultilevel"/>
    <w:tmpl w:val="87EE5D5E"/>
    <w:lvl w:ilvl="0" w:tplc="45A65D20">
      <w:start w:val="1"/>
      <w:numFmt w:val="decimal"/>
      <w:pStyle w:val="Titre3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821A1"/>
    <w:multiLevelType w:val="hybridMultilevel"/>
    <w:tmpl w:val="89F04BBC"/>
    <w:lvl w:ilvl="0" w:tplc="1B2605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B11720"/>
    <w:multiLevelType w:val="hybridMultilevel"/>
    <w:tmpl w:val="B372C384"/>
    <w:lvl w:ilvl="0" w:tplc="6A14E09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1F3792"/>
    <w:multiLevelType w:val="hybridMultilevel"/>
    <w:tmpl w:val="14E88562"/>
    <w:lvl w:ilvl="0" w:tplc="403A48F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7D46491A"/>
    <w:multiLevelType w:val="hybridMultilevel"/>
    <w:tmpl w:val="252C6366"/>
    <w:lvl w:ilvl="0" w:tplc="9CC8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2"/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8"/>
  </w:num>
  <w:num w:numId="8">
    <w:abstractNumId w:val="2"/>
    <w:lvlOverride w:ilvl="0">
      <w:startOverride w:val="1"/>
    </w:lvlOverride>
  </w:num>
  <w:num w:numId="9">
    <w:abstractNumId w:val="7"/>
  </w:num>
  <w:num w:numId="10">
    <w:abstractNumId w:val="1"/>
  </w:num>
  <w:num w:numId="11">
    <w:abstractNumId w:val="7"/>
    <w:lvlOverride w:ilvl="0">
      <w:startOverride w:val="1"/>
    </w:lvlOverride>
  </w:num>
  <w:num w:numId="12">
    <w:abstractNumId w:val="10"/>
  </w:num>
  <w:num w:numId="13">
    <w:abstractNumId w:val="4"/>
  </w:num>
  <w:num w:numId="14">
    <w:abstractNumId w:val="2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73"/>
    <w:rsid w:val="00004B8B"/>
    <w:rsid w:val="00007E7F"/>
    <w:rsid w:val="00016358"/>
    <w:rsid w:val="00030A71"/>
    <w:rsid w:val="00041E68"/>
    <w:rsid w:val="000472A6"/>
    <w:rsid w:val="00062C2A"/>
    <w:rsid w:val="000832F0"/>
    <w:rsid w:val="00092881"/>
    <w:rsid w:val="000A4026"/>
    <w:rsid w:val="000A6953"/>
    <w:rsid w:val="000B1F2E"/>
    <w:rsid w:val="00103140"/>
    <w:rsid w:val="00112A82"/>
    <w:rsid w:val="00114BDB"/>
    <w:rsid w:val="00120678"/>
    <w:rsid w:val="00137733"/>
    <w:rsid w:val="00144CE7"/>
    <w:rsid w:val="00146FCB"/>
    <w:rsid w:val="00155953"/>
    <w:rsid w:val="00160DD4"/>
    <w:rsid w:val="00167409"/>
    <w:rsid w:val="00173F73"/>
    <w:rsid w:val="001924F9"/>
    <w:rsid w:val="0019683B"/>
    <w:rsid w:val="00197440"/>
    <w:rsid w:val="001A1AFB"/>
    <w:rsid w:val="001D057A"/>
    <w:rsid w:val="001D3A3D"/>
    <w:rsid w:val="001D4731"/>
    <w:rsid w:val="001D7111"/>
    <w:rsid w:val="001F4BB8"/>
    <w:rsid w:val="00205964"/>
    <w:rsid w:val="00211AA5"/>
    <w:rsid w:val="0022071E"/>
    <w:rsid w:val="002401F1"/>
    <w:rsid w:val="00246F05"/>
    <w:rsid w:val="002741C1"/>
    <w:rsid w:val="00275EC9"/>
    <w:rsid w:val="002A6648"/>
    <w:rsid w:val="002B3BD0"/>
    <w:rsid w:val="002C1C9A"/>
    <w:rsid w:val="002E1A2F"/>
    <w:rsid w:val="002E353F"/>
    <w:rsid w:val="002E40E3"/>
    <w:rsid w:val="002F0814"/>
    <w:rsid w:val="002F1EDC"/>
    <w:rsid w:val="002F39F8"/>
    <w:rsid w:val="00305DE6"/>
    <w:rsid w:val="003061FE"/>
    <w:rsid w:val="00315196"/>
    <w:rsid w:val="00334DA2"/>
    <w:rsid w:val="0034275B"/>
    <w:rsid w:val="00352DF1"/>
    <w:rsid w:val="00361416"/>
    <w:rsid w:val="0036742F"/>
    <w:rsid w:val="00377EB5"/>
    <w:rsid w:val="00391F5B"/>
    <w:rsid w:val="00394BC6"/>
    <w:rsid w:val="003957B9"/>
    <w:rsid w:val="003A5547"/>
    <w:rsid w:val="003D0A3C"/>
    <w:rsid w:val="003F04EC"/>
    <w:rsid w:val="00404991"/>
    <w:rsid w:val="00411724"/>
    <w:rsid w:val="00433E70"/>
    <w:rsid w:val="00441EE2"/>
    <w:rsid w:val="00444D3C"/>
    <w:rsid w:val="00451E5A"/>
    <w:rsid w:val="00453979"/>
    <w:rsid w:val="00453D26"/>
    <w:rsid w:val="004560B5"/>
    <w:rsid w:val="0047283A"/>
    <w:rsid w:val="00477FCA"/>
    <w:rsid w:val="00480881"/>
    <w:rsid w:val="004846BE"/>
    <w:rsid w:val="0049109B"/>
    <w:rsid w:val="004B3166"/>
    <w:rsid w:val="004C25F4"/>
    <w:rsid w:val="00527DD2"/>
    <w:rsid w:val="00537A0E"/>
    <w:rsid w:val="00546670"/>
    <w:rsid w:val="00550122"/>
    <w:rsid w:val="00553EE2"/>
    <w:rsid w:val="005563C5"/>
    <w:rsid w:val="00592D74"/>
    <w:rsid w:val="005B1FCE"/>
    <w:rsid w:val="005B3CDF"/>
    <w:rsid w:val="005C559E"/>
    <w:rsid w:val="005C7488"/>
    <w:rsid w:val="005E110F"/>
    <w:rsid w:val="005F2035"/>
    <w:rsid w:val="005F2EC3"/>
    <w:rsid w:val="005F3D03"/>
    <w:rsid w:val="00616C7B"/>
    <w:rsid w:val="00650647"/>
    <w:rsid w:val="006518D7"/>
    <w:rsid w:val="00653FBF"/>
    <w:rsid w:val="006572D0"/>
    <w:rsid w:val="00667F2B"/>
    <w:rsid w:val="006707E5"/>
    <w:rsid w:val="006759DF"/>
    <w:rsid w:val="00677C31"/>
    <w:rsid w:val="006A01C7"/>
    <w:rsid w:val="006A3E19"/>
    <w:rsid w:val="006B376E"/>
    <w:rsid w:val="007028D7"/>
    <w:rsid w:val="00703AA6"/>
    <w:rsid w:val="007236F0"/>
    <w:rsid w:val="00740FA2"/>
    <w:rsid w:val="00756ABC"/>
    <w:rsid w:val="00775148"/>
    <w:rsid w:val="00785D53"/>
    <w:rsid w:val="007A1837"/>
    <w:rsid w:val="007A3D12"/>
    <w:rsid w:val="007C59CF"/>
    <w:rsid w:val="007D10DB"/>
    <w:rsid w:val="007F7E02"/>
    <w:rsid w:val="008055E5"/>
    <w:rsid w:val="0081742E"/>
    <w:rsid w:val="00840DE9"/>
    <w:rsid w:val="00854B13"/>
    <w:rsid w:val="0086764D"/>
    <w:rsid w:val="00873531"/>
    <w:rsid w:val="00881B91"/>
    <w:rsid w:val="008A4448"/>
    <w:rsid w:val="008B542C"/>
    <w:rsid w:val="008B7D47"/>
    <w:rsid w:val="008D358B"/>
    <w:rsid w:val="008D3AD4"/>
    <w:rsid w:val="008D6562"/>
    <w:rsid w:val="00900ABA"/>
    <w:rsid w:val="00921E16"/>
    <w:rsid w:val="00925A3F"/>
    <w:rsid w:val="009466A4"/>
    <w:rsid w:val="00953F7F"/>
    <w:rsid w:val="00961ED0"/>
    <w:rsid w:val="00976C97"/>
    <w:rsid w:val="00990B06"/>
    <w:rsid w:val="00994A7B"/>
    <w:rsid w:val="009C7057"/>
    <w:rsid w:val="009D5BCB"/>
    <w:rsid w:val="009E7837"/>
    <w:rsid w:val="00A11AAD"/>
    <w:rsid w:val="00A3727E"/>
    <w:rsid w:val="00A46BC6"/>
    <w:rsid w:val="00A50274"/>
    <w:rsid w:val="00A623BC"/>
    <w:rsid w:val="00A649E2"/>
    <w:rsid w:val="00A67A03"/>
    <w:rsid w:val="00A70256"/>
    <w:rsid w:val="00A7074D"/>
    <w:rsid w:val="00A76628"/>
    <w:rsid w:val="00A77233"/>
    <w:rsid w:val="00AC3BAC"/>
    <w:rsid w:val="00AD3265"/>
    <w:rsid w:val="00AD33F9"/>
    <w:rsid w:val="00AD6E4B"/>
    <w:rsid w:val="00AD7924"/>
    <w:rsid w:val="00B014D0"/>
    <w:rsid w:val="00B16513"/>
    <w:rsid w:val="00B277B5"/>
    <w:rsid w:val="00B4297C"/>
    <w:rsid w:val="00B43B13"/>
    <w:rsid w:val="00B73E44"/>
    <w:rsid w:val="00B839AD"/>
    <w:rsid w:val="00BA48A7"/>
    <w:rsid w:val="00BB3E54"/>
    <w:rsid w:val="00BD79F0"/>
    <w:rsid w:val="00C02D36"/>
    <w:rsid w:val="00C141A7"/>
    <w:rsid w:val="00C22CB7"/>
    <w:rsid w:val="00C2419A"/>
    <w:rsid w:val="00C244EE"/>
    <w:rsid w:val="00C37AF3"/>
    <w:rsid w:val="00C634EE"/>
    <w:rsid w:val="00C6664F"/>
    <w:rsid w:val="00C66B75"/>
    <w:rsid w:val="00C8262F"/>
    <w:rsid w:val="00C82C47"/>
    <w:rsid w:val="00C9551B"/>
    <w:rsid w:val="00C95754"/>
    <w:rsid w:val="00CC4431"/>
    <w:rsid w:val="00CD211E"/>
    <w:rsid w:val="00CD5315"/>
    <w:rsid w:val="00CD7D79"/>
    <w:rsid w:val="00CF1E62"/>
    <w:rsid w:val="00D03BE8"/>
    <w:rsid w:val="00D262C2"/>
    <w:rsid w:val="00D35BA3"/>
    <w:rsid w:val="00D776EB"/>
    <w:rsid w:val="00D9644F"/>
    <w:rsid w:val="00DA0CE1"/>
    <w:rsid w:val="00DC08A1"/>
    <w:rsid w:val="00DF210C"/>
    <w:rsid w:val="00DF6778"/>
    <w:rsid w:val="00E10C10"/>
    <w:rsid w:val="00E2282B"/>
    <w:rsid w:val="00E23147"/>
    <w:rsid w:val="00E90DE8"/>
    <w:rsid w:val="00E929C1"/>
    <w:rsid w:val="00EA5E2B"/>
    <w:rsid w:val="00EB3D97"/>
    <w:rsid w:val="00EC1A1F"/>
    <w:rsid w:val="00ED0AA2"/>
    <w:rsid w:val="00F20B0E"/>
    <w:rsid w:val="00F37652"/>
    <w:rsid w:val="00F408B3"/>
    <w:rsid w:val="00F5184F"/>
    <w:rsid w:val="00F80158"/>
    <w:rsid w:val="00F8329F"/>
    <w:rsid w:val="00F944DF"/>
    <w:rsid w:val="00FA426A"/>
    <w:rsid w:val="00FA6F88"/>
    <w:rsid w:val="00FA7C9B"/>
    <w:rsid w:val="00FC0028"/>
    <w:rsid w:val="00FC4D4B"/>
    <w:rsid w:val="00FE60A6"/>
    <w:rsid w:val="00FF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85770D-B2D8-4345-A71C-35F7B733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37652"/>
    <w:rPr>
      <w:b/>
    </w:rPr>
  </w:style>
  <w:style w:type="paragraph" w:styleId="Titre1">
    <w:name w:val="heading 1"/>
    <w:basedOn w:val="Normal"/>
    <w:next w:val="Normal"/>
    <w:link w:val="Titre1Car"/>
    <w:uiPriority w:val="9"/>
    <w:qFormat/>
    <w:rsid w:val="00361416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D883FF"/>
      <w:sz w:val="32"/>
      <w:szCs w:val="32"/>
    </w:rPr>
  </w:style>
  <w:style w:type="paragraph" w:styleId="Titre2">
    <w:name w:val="heading 2"/>
    <w:basedOn w:val="Paragraphedeliste"/>
    <w:next w:val="Normal"/>
    <w:link w:val="Titre2Car"/>
    <w:autoRedefine/>
    <w:uiPriority w:val="9"/>
    <w:unhideWhenUsed/>
    <w:qFormat/>
    <w:rsid w:val="004B3166"/>
    <w:pPr>
      <w:numPr>
        <w:numId w:val="4"/>
      </w:numPr>
      <w:outlineLvl w:val="1"/>
    </w:pPr>
    <w:rPr>
      <w:color w:val="00B0F0"/>
      <w:sz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764D"/>
    <w:pPr>
      <w:keepNext/>
      <w:keepLines/>
      <w:numPr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92D05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6764D"/>
    <w:pPr>
      <w:keepNext/>
      <w:keepLines/>
      <w:numPr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7030A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B3166"/>
    <w:rPr>
      <w:b/>
      <w:color w:val="00B0F0"/>
      <w:sz w:val="28"/>
    </w:rPr>
  </w:style>
  <w:style w:type="paragraph" w:styleId="NormalWeb">
    <w:name w:val="Normal (Web)"/>
    <w:basedOn w:val="Normal"/>
    <w:uiPriority w:val="99"/>
    <w:semiHidden/>
    <w:unhideWhenUsed/>
    <w:rsid w:val="00EA5E2B"/>
    <w:rPr>
      <w:rFonts w:ascii="Times New Roman" w:hAnsi="Times New Roman" w:cs="Times New Roman"/>
    </w:rPr>
  </w:style>
  <w:style w:type="character" w:customStyle="1" w:styleId="Titre1Car">
    <w:name w:val="Titre 1 Car"/>
    <w:basedOn w:val="Policepardfaut"/>
    <w:link w:val="Titre1"/>
    <w:uiPriority w:val="9"/>
    <w:rsid w:val="00361416"/>
    <w:rPr>
      <w:rFonts w:asciiTheme="majorHAnsi" w:eastAsiaTheme="majorEastAsia" w:hAnsiTheme="majorHAnsi" w:cstheme="majorBidi"/>
      <w:b/>
      <w:color w:val="D883F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5012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C08A1"/>
    <w:pPr>
      <w:jc w:val="center"/>
    </w:pPr>
    <w:rPr>
      <w:color w:val="FF0000"/>
      <w:sz w:val="52"/>
    </w:rPr>
  </w:style>
  <w:style w:type="character" w:customStyle="1" w:styleId="TitreCar">
    <w:name w:val="Titre Car"/>
    <w:basedOn w:val="Policepardfaut"/>
    <w:link w:val="Titre"/>
    <w:uiPriority w:val="10"/>
    <w:rsid w:val="00DC08A1"/>
    <w:rPr>
      <w:b/>
      <w:color w:val="FF0000"/>
      <w:sz w:val="52"/>
    </w:rPr>
  </w:style>
  <w:style w:type="table" w:styleId="Grilledutableau">
    <w:name w:val="Table Grid"/>
    <w:basedOn w:val="TableauNormal"/>
    <w:uiPriority w:val="39"/>
    <w:rsid w:val="002F0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6764D"/>
    <w:rPr>
      <w:rFonts w:asciiTheme="majorHAnsi" w:eastAsiaTheme="majorEastAsia" w:hAnsiTheme="majorHAnsi" w:cstheme="majorBidi"/>
      <w:b/>
      <w:color w:val="92D050"/>
    </w:rPr>
  </w:style>
  <w:style w:type="table" w:styleId="TableauGrille5Fonc-Accentuation5">
    <w:name w:val="Grid Table 5 Dark Accent 5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4-Accentuation1">
    <w:name w:val="Grid Table 4 Accent 1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Liste7Couleur-Accentuation5">
    <w:name w:val="List Table 7 Colorful Accent 5"/>
    <w:basedOn w:val="TableauNormal"/>
    <w:uiPriority w:val="52"/>
    <w:rsid w:val="00D262C2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262C2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262C2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262C2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">
    <w:name w:val="List Table 7 Colorful"/>
    <w:basedOn w:val="TableauNormal"/>
    <w:uiPriority w:val="52"/>
    <w:rsid w:val="00D262C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">
    <w:name w:val="Grid Table 5 Dark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-Accentuation2">
    <w:name w:val="Grid Table 4 Accent 2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44EE"/>
    <w:rPr>
      <w:b/>
    </w:rPr>
  </w:style>
  <w:style w:type="paragraph" w:styleId="Pieddepage">
    <w:name w:val="footer"/>
    <w:basedOn w:val="Normal"/>
    <w:link w:val="Pieddepag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44EE"/>
    <w:rPr>
      <w:b/>
    </w:rPr>
  </w:style>
  <w:style w:type="character" w:customStyle="1" w:styleId="Titre4Car">
    <w:name w:val="Titre 4 Car"/>
    <w:basedOn w:val="Policepardfaut"/>
    <w:link w:val="Titre4"/>
    <w:uiPriority w:val="9"/>
    <w:rsid w:val="0086764D"/>
    <w:rPr>
      <w:rFonts w:asciiTheme="majorHAnsi" w:eastAsiaTheme="majorEastAsia" w:hAnsiTheme="majorHAnsi" w:cstheme="majorBidi"/>
      <w:b/>
      <w:i/>
      <w:iCs/>
      <w:color w:val="7030A0"/>
    </w:rPr>
  </w:style>
  <w:style w:type="character" w:styleId="Accentuation">
    <w:name w:val="Emphasis"/>
    <w:basedOn w:val="Policepardfaut"/>
    <w:uiPriority w:val="20"/>
    <w:qFormat/>
    <w:rsid w:val="00BD79F0"/>
    <w:rPr>
      <w:i/>
      <w:iCs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75148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75148"/>
    <w:rPr>
      <w:b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75148"/>
    <w:rPr>
      <w:vertAlign w:val="superscript"/>
    </w:rPr>
  </w:style>
  <w:style w:type="character" w:styleId="Textedelespacerserv">
    <w:name w:val="Placeholder Text"/>
    <w:basedOn w:val="Policepardfaut"/>
    <w:uiPriority w:val="99"/>
    <w:semiHidden/>
    <w:rsid w:val="008D65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4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quentin/Library/Mobile%20Documents/com~apple~CloudDocs/Mode&#768;le%20Word/Cours%20-%20Te&#769;le&#769;com%20Nancy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5T07:15:15.1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776 328 24575,'-6'0'0,"-5"0"0,2 0 0,-6 0 0,0 0 0,-1 0 0,1 0 0,-7 0 0,6 0 0,-7 3 0,0 1 0,7 4 0,-6-3 0,10 2 0,-3-4 0,4 6 0,2-3 0,1 2 0,3-3 0,-1 0 0,3 0 0,-1 0 0,3 1 0,-1-1 0,2 0 0,0 0 0,-2-2 0,1 1 0,-1-1 0,2 2 0,0 1 0,0-1 0,0 3 0,0 7 0,0 6 0,0 10 0,0 2 0,-3-1 0,-2 9 0,-2-7 0,-1 7 0,1-4 0,-3-8 0,6 2 0,-5-15 0,9 6 0,-3-13 0,1 5 0,1-8 0,-2 2 0,3-3 0,0 0 0,0 0 0,0 1 0,0-1 0,0 0 0,0 0 0,3 3 0,0-2 0,2 2 0,3 2 0,-2-1 0,2 2 0,0 0 0,-2-5 0,4 2 0,2-2 0,1-1 0,1 1 0,-2 0 0,-1 0 0,0-1 0,1 1 0,-1 0 0,4 0 0,-3 0 0,3-1 0,-1 1 0,-1-2 0,5-2 0,1-2 0,1 0 0,2 0 0,-3 0 0,12 0 0,-9 0 0,8 0 0,-7 0 0,-3 0 0,6 0 0,-3 0 0,1 0 0,2-3 0,-6 0 0,6-4 0,-2 0 0,-1 4 0,4-7 0,-8 6 0,8-6 0,-8 1 0,4 2 0,-4-2 0,-4 3 0,3-3 0,-6 2 0,3-2 0,-4 3 0,1 1 0,-4-1 0,3-2 0,-6 2 0,3-1 0,-3 2 0,0-1 0,0 1 0,-2 0 0,2 0 0,-2-3 0,2 2 0,1-5 0,-1 5 0,0-2 0,0 3 0,1 0 0,-1-1 0,0 1 0,0 2 0,0-1 0,0 1 0,0-3 0,1 4 0,-4-3 0,3 2 0,-4-2 0,1 0 0,-2-1 0,0 1 0,0 0 0,0 0 0,0-1 0,0-2 0,0 2 0,0-2 0,-3 0 0,0 0 0,-9-8 0,4 4 0,-7-11 0,5 7 0,-3-7 0,0 0 0,0 4 0,0-1 0,1 2 0,0 3 0,0-1 0,2 1 0,0 6 0,1-1 0,-3 3 0,1-1 0,-13 2 0,7 3 0,-10 0 0,8 0 0,0 2 0,0-2 0,4 3 0,-3 0 0,5-2 0,-5 1 0,6-4 0,-3 2 0,4 0 0,-1-3 0,-3 3 0,3 0 0,-6-3 0,6 5 0,-6-4 0,2 4 0,1-2 0,-3 3 0,5-2 0,-1 1 0,-1-2 0,3 3 0,-3 0 0,0 0 0,3 0 0,-6 0 0,2 0 0,-3 0 0,4 3 0,-3 0 0,2 1 0,1 1 0,0-4 0,3 4 0,4-5 0,0 5 0,3-4 0,-1 1 0,1 0 0,2 1 0,-4 3 0,0 2 0,1-5 0,1 2 0</inkml:trace>
  <inkml:trace contextRef="#ctx0" brushRef="#br0" timeOffset="1927">1793 265 24575,'-8'0'0,"-3"0"0,2 0 0,1 0 0,0 0 0,2 0 0,-45 12 0,28-3 0,-33 9 0,24 4 0,19-11 0,-20 18 0,16-17 0,-2 11 0,-2-10 0,10 5 0,-3-5 0,7-3 0,2 0 0,2-4 0,3 3 0,0 7 0,0-6 0,0 6 0,5-5 0,2 1 0,4-1 0,1 1 0,-3 2 0,2-1 0,-5 1 0,2-2 0,1 2 0,-2-1 0,1 1 0,-2-2 0,0-1 0,-1 0 0,4 4 0,1 1 0,6 7 0,-5-6 0,9 6 0,-10-7 0,9 4 0,-2 0 0,4 0 0,-5-3 0,4 2 0,-5-6 0,5 3 0,-1-3 0,8 5 0,-6-4 0,6 4 0,-9-9 0,5 4 0,-3-6 0,2 2 0,-3-2 0,0-1 0,3 0 0,-2-2 0,6-1 0,-2-3 0,3 0 0,5 0 0,0 0 0,5 0 0,-4 0 0,-2 0 0,1 0 0,-4-3 0,18-5 0,5-7 0,5-2 0,3-2 0,-11 6 0,0-5 0,-10 9 0,18-15 0,-27 12 0,22-8 0,-23 3 0,1 3 0,2-4 0,-12 8 0,1-1 0,-6 1 0,-2 1 0,-4 1 0,0 3 0,-2 0 0,-1-1 0,-2 1 0,-1 0 0,-2 0 0,0-1 0,0 1 0,0-3 0,-9-10 0,-12-9 0,-41-45 0,6 10-453,9 7 0,0 0 453,-8-10 0,13 17 0,1 2-101,0 0 101,-31-21 0,24 27 0,-12-5 0,8 7 0,-7 7 0,25 14 0,-22 1 901,31 15-901,-16-2 106,8 3-106,4 0 0,-1 0 0,13 0 0,-5 0 0,13 0 0,-5 2 0,8 1 0,-2 2 0,3 1 0,2-1 0,-2 3 0,4-2 0,-4 2 0,2-3 0,-2 0 0,0 0 0,-3 0 0,-1 1 0,-2 0 0,-1-1 0,4 1 0,-3-3 0,5 1 0,0-3 0,4 1 0</inkml:trace>
  <inkml:trace contextRef="#ctx0" brushRef="#br0" timeOffset="3132">877 1103 24575,'-26'29'0,"8"-9"0,-17 19 0,0-11 0,7 2 0,-21 7 0,8 0 0,-16 6 0,3 5 0,-14 0 0,26-10 0,-16-3 0,31-11 0,-29 10 0,37-16 0,-9 2 0,33-20 0,-2-3 0,1 3 0,-1-5 0,2 5 0,1-5 0,-1 2 0,-2 0 0,-1 1 0</inkml:trace>
  <inkml:trace contextRef="#ctx0" brushRef="#br0" timeOffset="4430">302 1148 24575,'0'5'0,"0"3"0,0-2 0,0 4 0,0-1 0,0 2 0,0 4 0,-6 4 0,2 6 0,-5-4 0,3 2 0,3-14 0,0 5 0,3-8 0,0 5 0,0-5 0,0 1 0,0-1 0,0-1 0,0 0 0,0 0 0,2-2 0,1-1 0,2-2 0,0 0 0,1 0 0,-1 0 0,0 0 0,0 0 0,3 0 0,1 0 0,-1 0 0,3 0 0,-2 0 0,2 0 0,4 0 0,0 0 0,4 0 0,0 0 0,3 0 0,-2 0 0,6 0 0,-2 0 0,-1 0 0,3 0 0,-6 0 0,3 0 0,-8 0 0,3 0 0,-6 0 0,3 0 0,-6 0 0,1 0 0,-1 0 0,0 0 0,1 0 0,-4 0 0,5 0 0,-5 0 0,2 0 0,-3 3 0,-5-3 0,-3 2 0,-3-2 0,-2 0 0,5 0 0,1 0 0</inkml:trace>
  <inkml:trace contextRef="#ctx0" brushRef="#br0" timeOffset="6304">323 1395 24575,'-2'11'0,"-2"10"0,-7 8 0,-1 13 0,-7 6 0,-3 6 0,-8 7 0,3-1 0,1 1 0,1-1 0,9-15 0,-8 5 0,9-16 0,-7 8 0,7-10 0,0-4 0,3-5 0,5-8 0,-1-3 0,5-4 0,-2-3 0,4 0 0,-1-4 0,7-4 0,-2-6 0,5 1 0,0 0 0,1 2 0,2 1 0,0-1 0,-2 0 0,2 0 0,-3 4 0,4-4 0,-1 6 0,4-6 0,-3 3 0,6-3 0,-2 3 0,6-3 0,-2-1 0,10 0 0,-1-6 0,8 1 0,5-3 0,0-1 0,6 0 0,5-4 0,-4 0 0,-5 3 0,1-2 0,-11 8 0,7-1 0,-4 1 0,-8 4 0,-2 0 0,-8 1 0,-4 2 0,0 2 0,-7 2 0,0 0 0,-2-3 0,-1 3 0,0-5 0,0 4 0,-2-1 0,-1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5T07:15:40.4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0 24575,'0'5'0,"0"1"0,0-1 0,0 0 0,0 3 0,0-2 0,0 8 0,-3-2 0,5 1 0,-1 8 0,7-7 0,0 8 0,3-3 0,0 4 0,-1 0 0,2 0 0,-2 4 0,7 1 0,2 4 0,3 2 0,0 2 0,1 2 0,-1 0 0,4 1 0,-7-11 0,8 0 0,-9-7 0,11 4 0,-8-8 0,-1-1 0,2-3 0,-6-3 0,7-1 0,20 6 0,-18-7 0,19 7 0,-28-9 0,-2-1 0,-2 1 0,2 0 0,-1 0 0,1 0 0,-2 0 0,-1-1 0,4 4 0,-3-3 0,3 3 0,-4-3 0,-2-1 0,1 1 0,-4-1 0,2 1 0,-3-1 0,3 0 0,-2 0 0,2-2 0,0 2 0,-2-2 0,4 3 0,-4-1 0,5 1 0,-5-1 0,2 0 0,-3-2 0,0 2 0,0-5 0,0 5 0,1-5 0,-1 3 0,-2-1 0,1-1 0,-6 1 0,2-2 0,-3 0 0,1 0 0</inkml:trace>
  <inkml:trace contextRef="#ctx0" brushRef="#br0" timeOffset="1242">860 734 24575,'12'0'0,"0"0"0,11 0 0,0 6 0,6 9 0,-1 7 0,-3 0 0,3 2 0,-7-6 0,3 3 0,-7-2 0,2-5 0,-9 1 0,2-9 0,-4 2 0,-5-3 0,5 1 0,-5-1 0,2 0 0,0 2 0,0-1 0,-2 2 0,-1-3 0,-4 0 0,-1-2 0,-5-1 0,2-2 0,-5 3 0,-1-3 0,0 5 0,-6-4 0,2 4 0,-2-4 0,-1 4 0,-4-1 0,-5 3 0,0 0 0,-8 3 0,-1 2 0,-6 4 0,4-2 0,-2 1 0,4 0 0,-1-3 0,0 2 0,7-6 0,3 1 0,5-2 0,0-1 0,8 0 0,0-2 0,6-2 0,1 1 0,3-3 0,0 2 0,-1-2 0,4 0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5T07:15:25.5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FE2491-2FB6-8641-9072-FF12CD153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 - Télécom Nancy.dotx</Template>
  <TotalTime>91</TotalTime>
  <Pages>6</Pages>
  <Words>680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millardet</dc:creator>
  <cp:keywords/>
  <dc:description/>
  <cp:lastModifiedBy>quentin millardet</cp:lastModifiedBy>
  <cp:revision>80</cp:revision>
  <dcterms:created xsi:type="dcterms:W3CDTF">2019-10-18T09:24:00Z</dcterms:created>
  <dcterms:modified xsi:type="dcterms:W3CDTF">2019-12-06T12:09:00Z</dcterms:modified>
</cp:coreProperties>
</file>
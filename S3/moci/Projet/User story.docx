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795" w:rsidRDefault="005F690C" w:rsidP="00BD79F0">
      <w:pPr>
        <w:rPr>
          <w:rStyle w:val="Accentuation"/>
          <w:b w:val="0"/>
          <w:i w:val="0"/>
        </w:rPr>
      </w:pPr>
      <w:r>
        <w:rPr>
          <w:rStyle w:val="Accentuation"/>
          <w:b w:val="0"/>
          <w:i w:val="0"/>
        </w:rPr>
        <w:t xml:space="preserve">En tant que gestionnaire </w:t>
      </w:r>
      <w:r w:rsidR="009C2795">
        <w:rPr>
          <w:rStyle w:val="Accentuation"/>
          <w:b w:val="0"/>
          <w:i w:val="0"/>
        </w:rPr>
        <w:t>de la plateforme, je souhaite pouvoir valider la création d’un nouveau point de collecte.</w:t>
      </w:r>
    </w:p>
    <w:p w:rsidR="009C2795" w:rsidRDefault="009C2795" w:rsidP="00BD79F0">
      <w:pPr>
        <w:rPr>
          <w:rStyle w:val="Accentuation"/>
          <w:b w:val="0"/>
          <w:i w:val="0"/>
        </w:rPr>
      </w:pPr>
      <w:r>
        <w:rPr>
          <w:rStyle w:val="Accentuation"/>
          <w:b w:val="0"/>
          <w:i w:val="0"/>
        </w:rPr>
        <w:t>En tant que gestionnaire de la plateforme, je souhaite pouvoir invalider la création d’un Point de collecte.</w:t>
      </w:r>
    </w:p>
    <w:p w:rsidR="009C2795" w:rsidRDefault="009C2795" w:rsidP="00BD79F0">
      <w:pPr>
        <w:rPr>
          <w:rStyle w:val="Accentuation"/>
          <w:b w:val="0"/>
          <w:i w:val="0"/>
        </w:rPr>
      </w:pPr>
      <w:r>
        <w:rPr>
          <w:rStyle w:val="Accentuation"/>
          <w:b w:val="0"/>
          <w:i w:val="0"/>
        </w:rPr>
        <w:t>En tant que gestionnaire de la plateforme, je souhaite pouvoir fermer un point de collecte.</w:t>
      </w:r>
    </w:p>
    <w:p w:rsidR="009C2795" w:rsidRDefault="009C2795" w:rsidP="00BD79F0">
      <w:pPr>
        <w:rPr>
          <w:rStyle w:val="Accentuation"/>
          <w:b w:val="0"/>
          <w:i w:val="0"/>
        </w:rPr>
      </w:pPr>
      <w:r>
        <w:rPr>
          <w:rStyle w:val="Accentuation"/>
          <w:b w:val="0"/>
          <w:i w:val="0"/>
        </w:rPr>
        <w:t>En tant que gestionnaire de la plateforme, je souhaite pouvoir voir les informations concernant un point de collecte (Nombres de ventes, produits mis en ventes, la liste des transactions, …)</w:t>
      </w:r>
    </w:p>
    <w:p w:rsidR="009C2795" w:rsidRDefault="009C2795" w:rsidP="009C2795">
      <w:pPr>
        <w:rPr>
          <w:rStyle w:val="Accentuation"/>
          <w:b w:val="0"/>
          <w:i w:val="0"/>
        </w:rPr>
      </w:pPr>
      <w:r>
        <w:rPr>
          <w:rStyle w:val="Accentuation"/>
          <w:b w:val="0"/>
          <w:i w:val="0"/>
        </w:rPr>
        <w:t xml:space="preserve">En tant que gestionnaire de la plateforme, je souhaite pouvoir définir le pourcentage de chiffre d’affaire que prend le responsable du point collecte </w:t>
      </w:r>
    </w:p>
    <w:p w:rsidR="009C2795" w:rsidRDefault="009C2795" w:rsidP="009C2795">
      <w:pPr>
        <w:rPr>
          <w:rStyle w:val="Accentuation"/>
          <w:b w:val="0"/>
          <w:i w:val="0"/>
        </w:rPr>
      </w:pPr>
      <w:r>
        <w:rPr>
          <w:rStyle w:val="Accentuation"/>
          <w:b w:val="0"/>
          <w:i w:val="0"/>
        </w:rPr>
        <w:t>En tant que gestionnaire de la plateforme, je souhaite pouvoir définit le pourcentage de CA que prend la plateforme</w:t>
      </w:r>
    </w:p>
    <w:p w:rsidR="00B5109D" w:rsidRDefault="009C2795" w:rsidP="009C2795">
      <w:pPr>
        <w:rPr>
          <w:rStyle w:val="Accentuation"/>
          <w:b w:val="0"/>
          <w:i w:val="0"/>
        </w:rPr>
      </w:pPr>
      <w:r>
        <w:rPr>
          <w:rStyle w:val="Accentuation"/>
          <w:b w:val="0"/>
          <w:i w:val="0"/>
        </w:rPr>
        <w:t>En tant que gestionnaire de la plateforme, je souhaite pouvoir rembourser les clients suites aux erreurs remontés par le responsable d</w:t>
      </w:r>
      <w:r w:rsidR="00B84238">
        <w:rPr>
          <w:rStyle w:val="Accentuation"/>
          <w:b w:val="0"/>
          <w:i w:val="0"/>
        </w:rPr>
        <w:t>u point de collecte</w:t>
      </w:r>
      <w:r w:rsidR="00B5109D">
        <w:rPr>
          <w:rStyle w:val="Accentuation"/>
          <w:b w:val="0"/>
          <w:i w:val="0"/>
        </w:rPr>
        <w:t>.</w:t>
      </w:r>
    </w:p>
    <w:p w:rsidR="00B5109D" w:rsidRDefault="00B5109D" w:rsidP="009C2795">
      <w:pPr>
        <w:rPr>
          <w:rStyle w:val="Accentuation"/>
          <w:b w:val="0"/>
          <w:i w:val="0"/>
        </w:rPr>
      </w:pPr>
      <w:r>
        <w:rPr>
          <w:rStyle w:val="Accentuation"/>
          <w:b w:val="0"/>
          <w:i w:val="0"/>
        </w:rPr>
        <w:t xml:space="preserve">En tant que gestionnaire de la plateforme, je souhaite pouvoir </w:t>
      </w:r>
      <w:r>
        <w:rPr>
          <w:rStyle w:val="Accentuation"/>
          <w:b w:val="0"/>
          <w:i w:val="0"/>
        </w:rPr>
        <w:t xml:space="preserve">consulter les </w:t>
      </w:r>
      <w:r>
        <w:rPr>
          <w:rStyle w:val="Accentuation"/>
          <w:b w:val="0"/>
          <w:i w:val="0"/>
        </w:rPr>
        <w:t xml:space="preserve">remontés </w:t>
      </w:r>
      <w:r>
        <w:rPr>
          <w:rStyle w:val="Accentuation"/>
          <w:b w:val="0"/>
          <w:i w:val="0"/>
        </w:rPr>
        <w:t xml:space="preserve">du </w:t>
      </w:r>
      <w:r>
        <w:rPr>
          <w:rStyle w:val="Accentuation"/>
          <w:b w:val="0"/>
          <w:i w:val="0"/>
        </w:rPr>
        <w:t>responsable du point de collecte.</w:t>
      </w:r>
    </w:p>
    <w:p w:rsidR="00411424" w:rsidRPr="00BD79F0" w:rsidRDefault="00411424" w:rsidP="009C2795">
      <w:pPr>
        <w:rPr>
          <w:rStyle w:val="Accentuation"/>
          <w:b w:val="0"/>
          <w:i w:val="0"/>
        </w:rPr>
      </w:pPr>
      <w:r>
        <w:rPr>
          <w:rStyle w:val="Accentuation"/>
          <w:b w:val="0"/>
          <w:i w:val="0"/>
        </w:rPr>
        <w:t xml:space="preserve">En tant que gestionnaire de la plateforme, je souhaite pouvoir </w:t>
      </w:r>
      <w:r w:rsidR="007D5DA5">
        <w:rPr>
          <w:rStyle w:val="Accentuation"/>
          <w:b w:val="0"/>
          <w:i w:val="0"/>
        </w:rPr>
        <w:t>contrôler</w:t>
      </w:r>
      <w:bookmarkStart w:id="0" w:name="_GoBack"/>
      <w:bookmarkEnd w:id="0"/>
      <w:r>
        <w:rPr>
          <w:rStyle w:val="Accentuation"/>
          <w:b w:val="0"/>
          <w:i w:val="0"/>
        </w:rPr>
        <w:t xml:space="preserve"> un point de collecte.</w:t>
      </w:r>
    </w:p>
    <w:sectPr w:rsidR="00411424" w:rsidRPr="00BD79F0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CFC" w:rsidRDefault="007E3CFC" w:rsidP="00C244EE">
      <w:r>
        <w:separator/>
      </w:r>
    </w:p>
  </w:endnote>
  <w:endnote w:type="continuationSeparator" w:id="0">
    <w:p w:rsidR="007E3CFC" w:rsidRDefault="007E3CFC" w:rsidP="00C2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CFC" w:rsidRDefault="007E3CFC" w:rsidP="00C244EE">
      <w:r>
        <w:separator/>
      </w:r>
    </w:p>
  </w:footnote>
  <w:footnote w:type="continuationSeparator" w:id="0">
    <w:p w:rsidR="007E3CFC" w:rsidRDefault="007E3CFC" w:rsidP="00C24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C2997"/>
    <w:multiLevelType w:val="hybridMultilevel"/>
    <w:tmpl w:val="ED883C70"/>
    <w:lvl w:ilvl="0" w:tplc="B30EB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B429E"/>
    <w:multiLevelType w:val="hybridMultilevel"/>
    <w:tmpl w:val="453CA4C6"/>
    <w:lvl w:ilvl="0" w:tplc="EE2C9A0E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510F3"/>
    <w:multiLevelType w:val="hybridMultilevel"/>
    <w:tmpl w:val="A4F01088"/>
    <w:lvl w:ilvl="0" w:tplc="7DBE4F24">
      <w:start w:val="1"/>
      <w:numFmt w:val="lowerLetter"/>
      <w:pStyle w:val="Titre4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F2472"/>
    <w:multiLevelType w:val="hybridMultilevel"/>
    <w:tmpl w:val="01DA7992"/>
    <w:lvl w:ilvl="0" w:tplc="40B4A392">
      <w:start w:val="1"/>
      <w:numFmt w:val="upperRoman"/>
      <w:pStyle w:val="Titre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73E59"/>
    <w:multiLevelType w:val="hybridMultilevel"/>
    <w:tmpl w:val="E1089034"/>
    <w:lvl w:ilvl="0" w:tplc="8F66CAD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D28EE"/>
    <w:multiLevelType w:val="hybridMultilevel"/>
    <w:tmpl w:val="87EE5D5E"/>
    <w:lvl w:ilvl="0" w:tplc="45A65D20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821A1"/>
    <w:multiLevelType w:val="hybridMultilevel"/>
    <w:tmpl w:val="89F04BBC"/>
    <w:lvl w:ilvl="0" w:tplc="1B2605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F3792"/>
    <w:multiLevelType w:val="hybridMultilevel"/>
    <w:tmpl w:val="14E88562"/>
    <w:lvl w:ilvl="0" w:tplc="403A48F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7"/>
  </w:num>
  <w:num w:numId="8">
    <w:abstractNumId w:val="1"/>
    <w:lvlOverride w:ilvl="0">
      <w:startOverride w:val="1"/>
    </w:lvlOverride>
  </w:num>
  <w:num w:numId="9">
    <w:abstractNumId w:val="6"/>
  </w:num>
  <w:num w:numId="10">
    <w:abstractNumId w:val="0"/>
  </w:num>
  <w:num w:numId="11">
    <w:abstractNumId w:val="6"/>
    <w:lvlOverride w:ilvl="0">
      <w:startOverride w:val="1"/>
    </w:lvlOverride>
  </w:num>
  <w:num w:numId="12">
    <w:abstractNumId w:val="9"/>
  </w:num>
  <w:num w:numId="13">
    <w:abstractNumId w:val="3"/>
  </w:num>
  <w:num w:numId="14">
    <w:abstractNumId w:val="1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FD"/>
    <w:rsid w:val="00007E7F"/>
    <w:rsid w:val="00016358"/>
    <w:rsid w:val="000472A6"/>
    <w:rsid w:val="000832F0"/>
    <w:rsid w:val="00092881"/>
    <w:rsid w:val="000A4026"/>
    <w:rsid w:val="000B1F2E"/>
    <w:rsid w:val="00112A82"/>
    <w:rsid w:val="00114BDB"/>
    <w:rsid w:val="00120678"/>
    <w:rsid w:val="00144CE7"/>
    <w:rsid w:val="00146FCB"/>
    <w:rsid w:val="00155953"/>
    <w:rsid w:val="00160DD4"/>
    <w:rsid w:val="00174EFD"/>
    <w:rsid w:val="001924F9"/>
    <w:rsid w:val="00197440"/>
    <w:rsid w:val="001A1AFB"/>
    <w:rsid w:val="001D3A3D"/>
    <w:rsid w:val="00205964"/>
    <w:rsid w:val="0022071E"/>
    <w:rsid w:val="002401F1"/>
    <w:rsid w:val="002741C1"/>
    <w:rsid w:val="00275EC9"/>
    <w:rsid w:val="002C1C9A"/>
    <w:rsid w:val="002E1A2F"/>
    <w:rsid w:val="002E353F"/>
    <w:rsid w:val="002E40E3"/>
    <w:rsid w:val="002F0814"/>
    <w:rsid w:val="002F1EDC"/>
    <w:rsid w:val="00305DE6"/>
    <w:rsid w:val="00317399"/>
    <w:rsid w:val="00334DA2"/>
    <w:rsid w:val="00361416"/>
    <w:rsid w:val="0036742F"/>
    <w:rsid w:val="00377EB5"/>
    <w:rsid w:val="00391F5B"/>
    <w:rsid w:val="003957B9"/>
    <w:rsid w:val="00411424"/>
    <w:rsid w:val="00411724"/>
    <w:rsid w:val="00444D3C"/>
    <w:rsid w:val="00451E5A"/>
    <w:rsid w:val="00453979"/>
    <w:rsid w:val="00453D26"/>
    <w:rsid w:val="004560B5"/>
    <w:rsid w:val="0047283A"/>
    <w:rsid w:val="00477FCA"/>
    <w:rsid w:val="0049109B"/>
    <w:rsid w:val="004B3166"/>
    <w:rsid w:val="004C25F4"/>
    <w:rsid w:val="00546670"/>
    <w:rsid w:val="00550122"/>
    <w:rsid w:val="00553EE2"/>
    <w:rsid w:val="00592D74"/>
    <w:rsid w:val="005B1FCE"/>
    <w:rsid w:val="005B3CDF"/>
    <w:rsid w:val="005C7488"/>
    <w:rsid w:val="005E110F"/>
    <w:rsid w:val="005F2035"/>
    <w:rsid w:val="005F2EC3"/>
    <w:rsid w:val="005F3D03"/>
    <w:rsid w:val="005F690C"/>
    <w:rsid w:val="00616C7B"/>
    <w:rsid w:val="00653FBF"/>
    <w:rsid w:val="006572D0"/>
    <w:rsid w:val="00667F2B"/>
    <w:rsid w:val="00677C31"/>
    <w:rsid w:val="006A3E19"/>
    <w:rsid w:val="007028D7"/>
    <w:rsid w:val="007236F0"/>
    <w:rsid w:val="00740FA2"/>
    <w:rsid w:val="00756ABC"/>
    <w:rsid w:val="007A1837"/>
    <w:rsid w:val="007A3D12"/>
    <w:rsid w:val="007D10DB"/>
    <w:rsid w:val="007D5DA5"/>
    <w:rsid w:val="007E3CFC"/>
    <w:rsid w:val="007F7E02"/>
    <w:rsid w:val="008055E5"/>
    <w:rsid w:val="0081742E"/>
    <w:rsid w:val="00854B13"/>
    <w:rsid w:val="0086764D"/>
    <w:rsid w:val="00873531"/>
    <w:rsid w:val="00881B91"/>
    <w:rsid w:val="008B7D47"/>
    <w:rsid w:val="00921E16"/>
    <w:rsid w:val="00925A3F"/>
    <w:rsid w:val="00953F7F"/>
    <w:rsid w:val="00961ED0"/>
    <w:rsid w:val="00994A7B"/>
    <w:rsid w:val="009C2795"/>
    <w:rsid w:val="009C7057"/>
    <w:rsid w:val="009D5BCB"/>
    <w:rsid w:val="00A46BC6"/>
    <w:rsid w:val="00A50274"/>
    <w:rsid w:val="00A649E2"/>
    <w:rsid w:val="00A70256"/>
    <w:rsid w:val="00A7074D"/>
    <w:rsid w:val="00A77233"/>
    <w:rsid w:val="00AC3BAC"/>
    <w:rsid w:val="00AD3265"/>
    <w:rsid w:val="00AD6E4B"/>
    <w:rsid w:val="00B16513"/>
    <w:rsid w:val="00B43B13"/>
    <w:rsid w:val="00B5109D"/>
    <w:rsid w:val="00B839AD"/>
    <w:rsid w:val="00B84238"/>
    <w:rsid w:val="00BB3E54"/>
    <w:rsid w:val="00BD79F0"/>
    <w:rsid w:val="00C02D36"/>
    <w:rsid w:val="00C22CB7"/>
    <w:rsid w:val="00C2419A"/>
    <w:rsid w:val="00C244EE"/>
    <w:rsid w:val="00C37AF3"/>
    <w:rsid w:val="00C634EE"/>
    <w:rsid w:val="00C6664F"/>
    <w:rsid w:val="00C66B75"/>
    <w:rsid w:val="00CD211E"/>
    <w:rsid w:val="00CD5315"/>
    <w:rsid w:val="00CD7D79"/>
    <w:rsid w:val="00CF1E62"/>
    <w:rsid w:val="00D03BE8"/>
    <w:rsid w:val="00D262C2"/>
    <w:rsid w:val="00D35BA3"/>
    <w:rsid w:val="00D9644F"/>
    <w:rsid w:val="00DC08A1"/>
    <w:rsid w:val="00DF6778"/>
    <w:rsid w:val="00E10C10"/>
    <w:rsid w:val="00E2282B"/>
    <w:rsid w:val="00E929C1"/>
    <w:rsid w:val="00EA5E2B"/>
    <w:rsid w:val="00EB3D97"/>
    <w:rsid w:val="00EC1A1F"/>
    <w:rsid w:val="00ED0AA2"/>
    <w:rsid w:val="00F37652"/>
    <w:rsid w:val="00F80158"/>
    <w:rsid w:val="00F8329F"/>
    <w:rsid w:val="00F944DF"/>
    <w:rsid w:val="00FA7C9B"/>
    <w:rsid w:val="00FC0028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36794"/>
  <w15:chartTrackingRefBased/>
  <w15:docId w15:val="{A71E8813-00AE-9C47-ACC4-D6672495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361416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4B3166"/>
    <w:pPr>
      <w:numPr>
        <w:numId w:val="4"/>
      </w:numPr>
      <w:outlineLvl w:val="1"/>
    </w:pPr>
    <w:rPr>
      <w:color w:val="00B0F0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64D"/>
    <w:pPr>
      <w:keepNext/>
      <w:keepLines/>
      <w:numPr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92D05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764D"/>
    <w:pPr>
      <w:keepNext/>
      <w:keepLines/>
      <w:numPr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B3166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361416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2F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6764D"/>
    <w:rPr>
      <w:rFonts w:asciiTheme="majorHAnsi" w:eastAsiaTheme="majorEastAsia" w:hAnsiTheme="majorHAnsi" w:cstheme="majorBidi"/>
      <w:b/>
      <w:color w:val="92D050"/>
    </w:rPr>
  </w:style>
  <w:style w:type="table" w:styleId="TableauGrille5Fonc-Accentuation5">
    <w:name w:val="Grid Table 5 Dark Accent 5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D262C2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262C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262C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262C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D262C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2">
    <w:name w:val="Grid Table 4 Accent 2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44EE"/>
    <w:rPr>
      <w:b/>
    </w:rPr>
  </w:style>
  <w:style w:type="paragraph" w:styleId="Pieddepage">
    <w:name w:val="footer"/>
    <w:basedOn w:val="Normal"/>
    <w:link w:val="Pieddepag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44EE"/>
    <w:rPr>
      <w:b/>
    </w:rPr>
  </w:style>
  <w:style w:type="character" w:customStyle="1" w:styleId="Titre4Car">
    <w:name w:val="Titre 4 Car"/>
    <w:basedOn w:val="Policepardfaut"/>
    <w:link w:val="Titre4"/>
    <w:uiPriority w:val="9"/>
    <w:rsid w:val="0086764D"/>
    <w:rPr>
      <w:rFonts w:asciiTheme="majorHAnsi" w:eastAsiaTheme="majorEastAsia" w:hAnsiTheme="majorHAnsi" w:cstheme="majorBidi"/>
      <w:b/>
      <w:i/>
      <w:iCs/>
      <w:color w:val="7030A0"/>
    </w:rPr>
  </w:style>
  <w:style w:type="character" w:styleId="Accentuation">
    <w:name w:val="Emphasis"/>
    <w:basedOn w:val="Policepardfaut"/>
    <w:uiPriority w:val="20"/>
    <w:qFormat/>
    <w:rsid w:val="00BD79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Mobile%20Documents/com~apple~CloudDocs/Mode&#768;le%20Word/Cours%20-%20Te&#769;le&#769;com%20Nancy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 Nancy.dotx</Template>
  <TotalTime>15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7</cp:revision>
  <dcterms:created xsi:type="dcterms:W3CDTF">2019-10-10T17:11:00Z</dcterms:created>
  <dcterms:modified xsi:type="dcterms:W3CDTF">2019-10-11T06:37:00Z</dcterms:modified>
</cp:coreProperties>
</file>
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9548CB" w:rsidP="009548CB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 xml:space="preserve">Traduction </w:t>
      </w:r>
      <w:r w:rsidR="00B80CE9">
        <w:rPr>
          <w:rStyle w:val="Accentuation"/>
          <w:b w:val="0"/>
          <w:i w:val="0"/>
        </w:rPr>
        <w:t>–</w:t>
      </w:r>
      <w:r>
        <w:rPr>
          <w:rStyle w:val="Accentuation"/>
          <w:b w:val="0"/>
          <w:i w:val="0"/>
        </w:rPr>
        <w:t xml:space="preserve"> </w:t>
      </w:r>
      <w:r w:rsidR="00F83C7D">
        <w:rPr>
          <w:rStyle w:val="Accentuation"/>
          <w:b w:val="0"/>
          <w:i w:val="0"/>
        </w:rPr>
        <w:t>Introduction</w:t>
      </w:r>
      <w:bookmarkStart w:id="0" w:name="_GoBack"/>
      <w:bookmarkEnd w:id="0"/>
    </w:p>
    <w:p w:rsidR="00B80CE9" w:rsidRDefault="00B80CE9" w:rsidP="00B80CE9"/>
    <w:p w:rsidR="00B80CE9" w:rsidRDefault="00B80CE9" w:rsidP="00B80CE9"/>
    <w:p w:rsidR="00B80CE9" w:rsidRDefault="00CD31E0" w:rsidP="00B80CE9">
      <w:r>
        <w:t>Projet :</w:t>
      </w:r>
    </w:p>
    <w:p w:rsidR="00CD31E0" w:rsidRDefault="00CD31E0" w:rsidP="00CD31E0">
      <w:pPr>
        <w:pStyle w:val="Paragraphedeliste"/>
        <w:numPr>
          <w:ilvl w:val="0"/>
          <w:numId w:val="18"/>
        </w:numPr>
      </w:pPr>
      <w:r>
        <w:t>Note individuelle</w:t>
      </w:r>
    </w:p>
    <w:p w:rsidR="00CD31E0" w:rsidRDefault="00CD31E0" w:rsidP="00CD31E0">
      <w:pPr>
        <w:pStyle w:val="Paragraphedeliste"/>
        <w:numPr>
          <w:ilvl w:val="0"/>
          <w:numId w:val="18"/>
        </w:numPr>
      </w:pPr>
      <w:r>
        <w:t>Commence au premier semestre. Sujet va arriver rapidement</w:t>
      </w:r>
      <w:r w:rsidR="004109C3">
        <w:t>.</w:t>
      </w:r>
    </w:p>
    <w:p w:rsidR="004109C3" w:rsidRDefault="004109C3" w:rsidP="00CD31E0">
      <w:pPr>
        <w:pStyle w:val="Paragraphedeliste"/>
        <w:numPr>
          <w:ilvl w:val="0"/>
          <w:numId w:val="18"/>
        </w:numPr>
      </w:pPr>
      <w:r>
        <w:t>Des jalons obligatoires</w:t>
      </w:r>
    </w:p>
    <w:p w:rsidR="009C6652" w:rsidRDefault="009C6652" w:rsidP="009C6652">
      <w:pPr>
        <w:pStyle w:val="Paragraphedeliste"/>
        <w:numPr>
          <w:ilvl w:val="1"/>
          <w:numId w:val="18"/>
        </w:numPr>
      </w:pPr>
      <w:r>
        <w:t>Ce qui compte c’est le résultat final.</w:t>
      </w:r>
    </w:p>
    <w:p w:rsidR="009C6652" w:rsidRDefault="009C6652" w:rsidP="009C6652">
      <w:pPr>
        <w:pStyle w:val="Paragraphedeliste"/>
        <w:numPr>
          <w:ilvl w:val="1"/>
          <w:numId w:val="18"/>
        </w:numPr>
      </w:pPr>
    </w:p>
    <w:p w:rsidR="004109C3" w:rsidRDefault="004109C3" w:rsidP="00CD31E0">
      <w:pPr>
        <w:pStyle w:val="Paragraphedeliste"/>
        <w:numPr>
          <w:ilvl w:val="0"/>
          <w:numId w:val="18"/>
        </w:numPr>
      </w:pPr>
      <w:r>
        <w:t>Part importante à la gestion de projet</w:t>
      </w:r>
    </w:p>
    <w:p w:rsidR="009C6652" w:rsidRDefault="009C6652" w:rsidP="00CD31E0">
      <w:pPr>
        <w:pStyle w:val="Paragraphedeliste"/>
        <w:numPr>
          <w:ilvl w:val="0"/>
          <w:numId w:val="18"/>
        </w:numPr>
      </w:pPr>
      <w:r>
        <w:t>Les commits seront observés</w:t>
      </w:r>
    </w:p>
    <w:p w:rsidR="009C6652" w:rsidRDefault="009C6652" w:rsidP="00CD31E0">
      <w:pPr>
        <w:pStyle w:val="Paragraphedeliste"/>
        <w:numPr>
          <w:ilvl w:val="0"/>
          <w:numId w:val="18"/>
        </w:numPr>
      </w:pPr>
      <w:r>
        <w:t xml:space="preserve">Objectif : </w:t>
      </w:r>
    </w:p>
    <w:p w:rsidR="009C6652" w:rsidRDefault="009C6652" w:rsidP="009C6652">
      <w:pPr>
        <w:pStyle w:val="Paragraphedeliste"/>
        <w:numPr>
          <w:ilvl w:val="1"/>
          <w:numId w:val="18"/>
        </w:numPr>
      </w:pPr>
      <w:r>
        <w:t>Réalisation de la grammaire.</w:t>
      </w:r>
    </w:p>
    <w:p w:rsidR="004109C3" w:rsidRDefault="004109C3" w:rsidP="004109C3"/>
    <w:p w:rsidR="004109C3" w:rsidRDefault="004109C3" w:rsidP="004109C3">
      <w:r>
        <w:t xml:space="preserve">Compilateur : </w:t>
      </w:r>
    </w:p>
    <w:p w:rsidR="004109C3" w:rsidRDefault="004109C3" w:rsidP="004109C3">
      <w:pPr>
        <w:pStyle w:val="Paragraphedeliste"/>
        <w:numPr>
          <w:ilvl w:val="0"/>
          <w:numId w:val="18"/>
        </w:numPr>
      </w:pPr>
      <w:r>
        <w:t xml:space="preserve">Traduction </w:t>
      </w:r>
    </w:p>
    <w:p w:rsidR="004109C3" w:rsidRDefault="004109C3" w:rsidP="004109C3">
      <w:pPr>
        <w:pStyle w:val="Paragraphedeliste"/>
        <w:numPr>
          <w:ilvl w:val="1"/>
          <w:numId w:val="18"/>
        </w:numPr>
      </w:pPr>
      <w:r>
        <w:t>En binaire</w:t>
      </w:r>
    </w:p>
    <w:p w:rsidR="004109C3" w:rsidRDefault="004109C3" w:rsidP="004109C3">
      <w:pPr>
        <w:pStyle w:val="Paragraphedeliste"/>
        <w:numPr>
          <w:ilvl w:val="1"/>
          <w:numId w:val="18"/>
        </w:numPr>
      </w:pPr>
      <w:r>
        <w:t>En assembleur</w:t>
      </w:r>
    </w:p>
    <w:p w:rsidR="004109C3" w:rsidRDefault="004109C3" w:rsidP="004109C3">
      <w:pPr>
        <w:pStyle w:val="Paragraphedeliste"/>
        <w:numPr>
          <w:ilvl w:val="0"/>
          <w:numId w:val="18"/>
        </w:numPr>
      </w:pPr>
      <w:r>
        <w:t>Génération du code en langage compilé</w:t>
      </w:r>
    </w:p>
    <w:p w:rsidR="00F83C7D" w:rsidRDefault="00F83C7D" w:rsidP="00F83C7D"/>
    <w:p w:rsidR="00F83C7D" w:rsidRDefault="00F83C7D" w:rsidP="00F83C7D"/>
    <w:p w:rsidR="00F83C7D" w:rsidRPr="00B80CE9" w:rsidRDefault="00F83C7D" w:rsidP="00F83C7D">
      <w:pPr>
        <w:pStyle w:val="Titre1"/>
        <w:numPr>
          <w:ilvl w:val="0"/>
          <w:numId w:val="0"/>
        </w:numPr>
      </w:pPr>
    </w:p>
    <w:sectPr w:rsidR="00F83C7D" w:rsidRPr="00B80CE9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012" w:rsidRDefault="000B3012" w:rsidP="00C244EE">
      <w:r>
        <w:separator/>
      </w:r>
    </w:p>
  </w:endnote>
  <w:endnote w:type="continuationSeparator" w:id="0">
    <w:p w:rsidR="000B3012" w:rsidRDefault="000B3012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012" w:rsidRDefault="000B3012" w:rsidP="00C244EE">
      <w:r>
        <w:separator/>
      </w:r>
    </w:p>
  </w:footnote>
  <w:footnote w:type="continuationSeparator" w:id="0">
    <w:p w:rsidR="000B3012" w:rsidRDefault="000B3012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5D79"/>
    <w:multiLevelType w:val="hybridMultilevel"/>
    <w:tmpl w:val="C46E5598"/>
    <w:lvl w:ilvl="0" w:tplc="8FE860F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70EC"/>
    <w:multiLevelType w:val="hybridMultilevel"/>
    <w:tmpl w:val="ACC24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3"/>
    <w:lvlOverride w:ilvl="0">
      <w:startOverride w:val="1"/>
    </w:lvlOverride>
  </w:num>
  <w:num w:numId="9">
    <w:abstractNumId w:val="8"/>
  </w:num>
  <w:num w:numId="10">
    <w:abstractNumId w:val="2"/>
  </w:num>
  <w:num w:numId="11">
    <w:abstractNumId w:val="8"/>
    <w:lvlOverride w:ilvl="0">
      <w:startOverride w:val="1"/>
    </w:lvlOverride>
  </w:num>
  <w:num w:numId="12">
    <w:abstractNumId w:val="11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7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F3"/>
    <w:rsid w:val="00007E7F"/>
    <w:rsid w:val="00016358"/>
    <w:rsid w:val="000472A6"/>
    <w:rsid w:val="000832F0"/>
    <w:rsid w:val="00092881"/>
    <w:rsid w:val="000A4026"/>
    <w:rsid w:val="000B1F2E"/>
    <w:rsid w:val="000B3012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205964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34DA2"/>
    <w:rsid w:val="00361416"/>
    <w:rsid w:val="0036742F"/>
    <w:rsid w:val="00377EB5"/>
    <w:rsid w:val="00391F5B"/>
    <w:rsid w:val="003957B9"/>
    <w:rsid w:val="004109C3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81B91"/>
    <w:rsid w:val="008B7D47"/>
    <w:rsid w:val="00921E16"/>
    <w:rsid w:val="00925A3F"/>
    <w:rsid w:val="00953F7F"/>
    <w:rsid w:val="009548CB"/>
    <w:rsid w:val="00961ED0"/>
    <w:rsid w:val="00994A7B"/>
    <w:rsid w:val="009C6652"/>
    <w:rsid w:val="009C7057"/>
    <w:rsid w:val="009D5BCB"/>
    <w:rsid w:val="00A029F3"/>
    <w:rsid w:val="00A46BC6"/>
    <w:rsid w:val="00A50274"/>
    <w:rsid w:val="00A649E2"/>
    <w:rsid w:val="00A70256"/>
    <w:rsid w:val="00A7074D"/>
    <w:rsid w:val="00A77233"/>
    <w:rsid w:val="00AC3BAC"/>
    <w:rsid w:val="00AD3265"/>
    <w:rsid w:val="00AD6E4B"/>
    <w:rsid w:val="00B16513"/>
    <w:rsid w:val="00B43B13"/>
    <w:rsid w:val="00B80CE9"/>
    <w:rsid w:val="00B839AD"/>
    <w:rsid w:val="00BB3E54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D211E"/>
    <w:rsid w:val="00CD31E0"/>
    <w:rsid w:val="00CD5315"/>
    <w:rsid w:val="00CD7D79"/>
    <w:rsid w:val="00CF1E62"/>
    <w:rsid w:val="00D03BE8"/>
    <w:rsid w:val="00D262C2"/>
    <w:rsid w:val="00D35BA3"/>
    <w:rsid w:val="00D9644F"/>
    <w:rsid w:val="00DC08A1"/>
    <w:rsid w:val="00DF6778"/>
    <w:rsid w:val="00E10C10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83C7D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D164"/>
  <w15:chartTrackingRefBased/>
  <w15:docId w15:val="{3B416A97-7EE1-9B4D-9122-1D030FEA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17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7</cp:revision>
  <dcterms:created xsi:type="dcterms:W3CDTF">2019-09-03T05:57:00Z</dcterms:created>
  <dcterms:modified xsi:type="dcterms:W3CDTF">2019-09-03T06:23:00Z</dcterms:modified>
</cp:coreProperties>
</file>
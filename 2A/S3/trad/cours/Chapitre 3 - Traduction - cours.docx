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6DE" w:rsidRDefault="009B76DE" w:rsidP="009B76DE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Traduction – Chapitre 3 : Analyse Syntaxique</w:t>
      </w:r>
    </w:p>
    <w:p w:rsidR="00350821" w:rsidRDefault="00350821" w:rsidP="00350821"/>
    <w:p w:rsidR="00350821" w:rsidRDefault="00350821" w:rsidP="00350821">
      <w:pPr>
        <w:pStyle w:val="Titre1"/>
      </w:pPr>
      <w:r>
        <w:t>Objectif</w:t>
      </w:r>
    </w:p>
    <w:p w:rsidR="00350821" w:rsidRDefault="00350821" w:rsidP="00350821"/>
    <w:p w:rsidR="00144CE7" w:rsidRDefault="00350821" w:rsidP="00E46F97">
      <w:pPr>
        <w:ind w:firstLine="360"/>
      </w:pPr>
      <w:r>
        <w:t xml:space="preserve">Il a pour objectif de vérifier qu’une phrase est correcte syntaxiquement. C’est-à-dire que cette phrase est conforme à la </w:t>
      </w:r>
      <w:r w:rsidRPr="00350821">
        <w:rPr>
          <w:color w:val="FF0000"/>
        </w:rPr>
        <w:t xml:space="preserve">syntaxe </w:t>
      </w:r>
      <w:r>
        <w:t xml:space="preserve">du langage définie par une </w:t>
      </w:r>
      <w:r w:rsidRPr="00350821">
        <w:rPr>
          <w:color w:val="FF0000"/>
        </w:rPr>
        <w:t>grammaire</w:t>
      </w:r>
      <w:r>
        <w:t>.</w:t>
      </w:r>
    </w:p>
    <w:p w:rsidR="00C87DF2" w:rsidRDefault="00E46F97" w:rsidP="00C87DF2">
      <w:pPr>
        <w:ind w:firstLine="360"/>
      </w:pPr>
      <w:r>
        <w:t>Il a aussi pour objectif de reconnaitre les unités lexicales, décrites par une grammaire. (Déclaration, instructions, variables, expression, fonctions</w:t>
      </w:r>
      <w:r w:rsidR="00C87DF2">
        <w:t xml:space="preserve"> et procédure</w:t>
      </w:r>
      <w:r>
        <w:t>, …</w:t>
      </w:r>
      <w:r w:rsidR="00C87DF2">
        <w:t>)</w:t>
      </w:r>
    </w:p>
    <w:p w:rsidR="00AD3C0A" w:rsidRDefault="00C87DF2" w:rsidP="00AD3C0A">
      <w:pPr>
        <w:ind w:firstLine="360"/>
      </w:pPr>
      <w:r>
        <w:t xml:space="preserve">Il a aussi pour objectif de détecter les </w:t>
      </w:r>
      <w:r w:rsidRPr="00C87DF2">
        <w:rPr>
          <w:color w:val="FF0000"/>
        </w:rPr>
        <w:t xml:space="preserve">erreurs </w:t>
      </w:r>
      <w:r>
        <w:t>syntaxiques. (</w:t>
      </w:r>
      <w:r w:rsidR="00FA6393">
        <w:t>Numéro</w:t>
      </w:r>
      <w:r>
        <w:t xml:space="preserve"> de ligne et message clair, …)</w:t>
      </w:r>
      <w:r w:rsidR="00FA6393">
        <w:t>. Dans certains cas, il propose une correction.</w:t>
      </w:r>
      <w:r w:rsidR="00FF74BC">
        <w:t xml:space="preserve"> En général, il continu l’analyse pour détecter d’autres erreurs. Il ne ralentit pas l’analyse d’un programme correct.</w:t>
      </w:r>
    </w:p>
    <w:p w:rsidR="00AD3C0A" w:rsidRDefault="00AD3C0A" w:rsidP="00AD3C0A"/>
    <w:p w:rsidR="00AD3C0A" w:rsidRDefault="00AD3C0A" w:rsidP="00AD3C0A"/>
    <w:p w:rsidR="00AD3C0A" w:rsidRDefault="00AD3C0A" w:rsidP="00AD3C0A">
      <w:pPr>
        <w:pStyle w:val="Titre1"/>
      </w:pPr>
      <w:r>
        <w:t xml:space="preserve">Les erreurs syntaxiques </w:t>
      </w:r>
    </w:p>
    <w:p w:rsidR="00AD3C0A" w:rsidRDefault="00AD3C0A" w:rsidP="00AD3C0A"/>
    <w:p w:rsidR="00AD3C0A" w:rsidRDefault="00AD3C0A" w:rsidP="00AD3C0A">
      <w:r>
        <w:t xml:space="preserve">Quelques exemples d’erreurs syntaxique : </w:t>
      </w:r>
    </w:p>
    <w:p w:rsidR="00AD3C0A" w:rsidRDefault="00AD3C0A" w:rsidP="00AD3C0A">
      <w:pPr>
        <w:pStyle w:val="Paragraphedeliste"/>
        <w:numPr>
          <w:ilvl w:val="0"/>
          <w:numId w:val="17"/>
        </w:numPr>
      </w:pPr>
      <w:r>
        <w:t xml:space="preserve">Erreur de </w:t>
      </w:r>
      <w:proofErr w:type="spellStart"/>
      <w:r>
        <w:t>parenth</w:t>
      </w:r>
      <w:r w:rsidR="00EE73D5">
        <w:t>é</w:t>
      </w:r>
      <w:r>
        <w:t>sage</w:t>
      </w:r>
      <w:proofErr w:type="spellEnd"/>
    </w:p>
    <w:p w:rsidR="00AD3C0A" w:rsidRDefault="00EE73D5" w:rsidP="00AD3C0A">
      <w:pPr>
        <w:pStyle w:val="Paragraphedeliste"/>
        <w:numPr>
          <w:ilvl w:val="0"/>
          <w:numId w:val="17"/>
        </w:numPr>
      </w:pPr>
      <w:r>
        <w:t>Absence de condition dans un if</w:t>
      </w:r>
    </w:p>
    <w:p w:rsidR="00EE73D5" w:rsidRDefault="00EE73D5" w:rsidP="00AD3C0A">
      <w:pPr>
        <w:pStyle w:val="Paragraphedeliste"/>
        <w:numPr>
          <w:ilvl w:val="0"/>
          <w:numId w:val="17"/>
        </w:numPr>
      </w:pPr>
      <w:r>
        <w:t>Absence d’un ; quand il y a plusieurs instructions sur une ligne</w:t>
      </w:r>
    </w:p>
    <w:p w:rsidR="00EE73D5" w:rsidRDefault="00EE73D5" w:rsidP="00EE73D5">
      <w:pPr>
        <w:pStyle w:val="Paragraphedeliste"/>
        <w:numPr>
          <w:ilvl w:val="0"/>
          <w:numId w:val="17"/>
        </w:numPr>
      </w:pPr>
      <w:r>
        <w:t>Manque un type de retour</w:t>
      </w:r>
    </w:p>
    <w:p w:rsidR="00EE73D5" w:rsidRDefault="00EE73D5" w:rsidP="00EE73D5"/>
    <w:p w:rsidR="00EE73D5" w:rsidRDefault="00EE73D5" w:rsidP="00EE73D5">
      <w:r>
        <w:t>LA double déclaration de variable est à la fois une erreur sémantique et lexicale.</w:t>
      </w:r>
    </w:p>
    <w:p w:rsidR="00EE73D5" w:rsidRDefault="00EE73D5" w:rsidP="00EE73D5"/>
    <w:p w:rsidR="00EE73D5" w:rsidRDefault="00EE73D5" w:rsidP="00EE73D5">
      <w:pPr>
        <w:pStyle w:val="Titre1"/>
      </w:pPr>
      <w:r>
        <w:t>Grande famille d’analyseurs syntaxiques</w:t>
      </w:r>
    </w:p>
    <w:p w:rsidR="00EE73D5" w:rsidRDefault="00EE73D5" w:rsidP="00EE73D5"/>
    <w:p w:rsidR="00EE73D5" w:rsidRDefault="00EE73D5" w:rsidP="00EE73D5">
      <w:r>
        <w:t xml:space="preserve">Il existe deux grandes familles d’analyseur syntaxique : </w:t>
      </w:r>
    </w:p>
    <w:p w:rsidR="00EE73D5" w:rsidRDefault="00EE73D5" w:rsidP="00EE73D5">
      <w:pPr>
        <w:pStyle w:val="Paragraphedeliste"/>
        <w:numPr>
          <w:ilvl w:val="0"/>
          <w:numId w:val="17"/>
        </w:numPr>
      </w:pPr>
      <w:r>
        <w:t>Descendant : ANTLR</w:t>
      </w:r>
    </w:p>
    <w:p w:rsidR="00D62CA3" w:rsidRDefault="00D62CA3" w:rsidP="00D62CA3">
      <w:pPr>
        <w:pStyle w:val="Paragraphedeliste"/>
        <w:numPr>
          <w:ilvl w:val="1"/>
          <w:numId w:val="17"/>
        </w:numPr>
      </w:pPr>
      <w:r>
        <w:t>Rappels</w:t>
      </w:r>
    </w:p>
    <w:p w:rsidR="00B00584" w:rsidRDefault="00B00584" w:rsidP="00D62CA3">
      <w:pPr>
        <w:pStyle w:val="Paragraphedeliste"/>
        <w:numPr>
          <w:ilvl w:val="2"/>
          <w:numId w:val="17"/>
        </w:numPr>
      </w:pPr>
      <w:r>
        <w:t xml:space="preserve">G = (N, T , -&gt;, X) </w:t>
      </w:r>
    </w:p>
    <w:p w:rsidR="0040213F" w:rsidRPr="0040213F" w:rsidRDefault="0040213F" w:rsidP="00D62CA3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t xml:space="preserve">Le mot vide : 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ou ^</w:t>
      </w:r>
    </w:p>
    <w:p w:rsidR="0040213F" w:rsidRDefault="0040213F" w:rsidP="00D62CA3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>Fin de texte : $</w:t>
      </w:r>
    </w:p>
    <w:p w:rsidR="0040213F" w:rsidRDefault="002A5D1F" w:rsidP="00D62CA3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A -&gt; </w:t>
      </w:r>
      <w:proofErr w:type="spellStart"/>
      <w:r>
        <w:rPr>
          <w:rFonts w:eastAsiaTheme="minorEastAsia"/>
        </w:rPr>
        <w:t>aABbA</w:t>
      </w:r>
      <w:proofErr w:type="spellEnd"/>
      <w:r w:rsidR="00E11337">
        <w:rPr>
          <w:rFonts w:eastAsiaTheme="minorEastAsia"/>
        </w:rPr>
        <w:t xml:space="preserve"> =&gt; Grammaire récursive droite (non terminal à droite)</w:t>
      </w:r>
    </w:p>
    <w:p w:rsidR="002A5D1F" w:rsidRDefault="002A5D1F" w:rsidP="00D62CA3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>A -&gt; A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E11337">
        <w:rPr>
          <w:rFonts w:eastAsiaTheme="minorEastAsia"/>
        </w:rPr>
        <w:t xml:space="preserve"> =&gt; Grammaire récursive gauche (non ter</w:t>
      </w:r>
      <w:proofErr w:type="spellStart"/>
      <w:r w:rsidR="00E11337">
        <w:rPr>
          <w:rFonts w:eastAsiaTheme="minorEastAsia"/>
        </w:rPr>
        <w:t>minal</w:t>
      </w:r>
      <w:proofErr w:type="spellEnd"/>
      <w:r w:rsidR="00E11337">
        <w:rPr>
          <w:rFonts w:eastAsiaTheme="minorEastAsia"/>
        </w:rPr>
        <w:t xml:space="preserve"> à gauche)</w:t>
      </w:r>
    </w:p>
    <w:p w:rsidR="00064D4B" w:rsidRDefault="00064D4B" w:rsidP="00D62CA3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Pour un analyseur syntaxique, la grammaire ne doit pas être </w:t>
      </w:r>
      <w:r w:rsidR="00247EF5">
        <w:rPr>
          <w:rFonts w:eastAsiaTheme="minorEastAsia"/>
        </w:rPr>
        <w:t>ambiguë</w:t>
      </w:r>
      <w:r>
        <w:rPr>
          <w:rFonts w:eastAsiaTheme="minorEastAsia"/>
        </w:rPr>
        <w:t>.</w:t>
      </w:r>
    </w:p>
    <w:p w:rsidR="002A5D1F" w:rsidRDefault="00662EF9" w:rsidP="00662EF9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G est </w:t>
      </w:r>
      <w:r w:rsidR="00247EF5">
        <w:rPr>
          <w:rFonts w:eastAsiaTheme="minorEastAsia"/>
        </w:rPr>
        <w:t>ambiguë</w:t>
      </w:r>
      <w:r>
        <w:rPr>
          <w:rFonts w:eastAsiaTheme="minorEastAsia"/>
        </w:rPr>
        <w:t xml:space="preserve"> si on peut construire 2 arbres syntaxiques </w:t>
      </w:r>
      <w:r w:rsidR="00247EF5">
        <w:rPr>
          <w:rFonts w:eastAsiaTheme="minorEastAsia"/>
        </w:rPr>
        <w:t>différents</w:t>
      </w:r>
      <w:r w:rsidR="00C07923">
        <w:rPr>
          <w:rFonts w:eastAsiaTheme="minorEastAsia"/>
        </w:rPr>
        <w:t xml:space="preserve"> p</w:t>
      </w:r>
      <w:r w:rsidR="00D62CA3">
        <w:rPr>
          <w:rFonts w:eastAsiaTheme="minorEastAsia"/>
        </w:rPr>
        <w:t>our reconnaitre 1 même phrase</w:t>
      </w:r>
    </w:p>
    <w:p w:rsidR="005732E0" w:rsidRDefault="005732E0" w:rsidP="00662EF9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>LL(1)</w:t>
      </w:r>
    </w:p>
    <w:p w:rsidR="005732E0" w:rsidRDefault="006508A2" w:rsidP="005732E0">
      <w:pPr>
        <w:pStyle w:val="Paragraphedeliste"/>
        <w:numPr>
          <w:ilvl w:val="3"/>
          <w:numId w:val="17"/>
        </w:numPr>
        <w:rPr>
          <w:rFonts w:eastAsiaTheme="minorEastAsia"/>
          <w:lang w:val="en-US"/>
        </w:rPr>
      </w:pPr>
      <w:r w:rsidRPr="00180139">
        <w:rPr>
          <w:rFonts w:eastAsiaTheme="minorEastAsia"/>
          <w:lang w:val="en-US"/>
        </w:rPr>
        <w:t>Premier</w:t>
      </w:r>
      <w:r w:rsidR="005732E0" w:rsidRPr="00180139">
        <w:rPr>
          <w:rFonts w:eastAsiaTheme="minorEastAsia"/>
          <w:lang w:val="en-US"/>
        </w:rPr>
        <w:t xml:space="preserve"> L :</w:t>
      </w:r>
      <w:r w:rsidR="005732E0" w:rsidRPr="005732E0">
        <w:rPr>
          <w:rFonts w:eastAsiaTheme="minorEastAsia"/>
          <w:lang w:val="en-US"/>
        </w:rPr>
        <w:t xml:space="preserve"> </w:t>
      </w:r>
      <w:proofErr w:type="spellStart"/>
      <w:r w:rsidR="005732E0" w:rsidRPr="005732E0">
        <w:rPr>
          <w:rFonts w:eastAsiaTheme="minorEastAsia"/>
          <w:lang w:val="en-US"/>
        </w:rPr>
        <w:t>Lefet</w:t>
      </w:r>
      <w:proofErr w:type="spellEnd"/>
      <w:r w:rsidR="005732E0" w:rsidRPr="005732E0">
        <w:rPr>
          <w:rFonts w:eastAsiaTheme="minorEastAsia"/>
          <w:lang w:val="en-US"/>
        </w:rPr>
        <w:t xml:space="preserve"> to right </w:t>
      </w:r>
      <w:r w:rsidR="005732E0">
        <w:rPr>
          <w:rFonts w:eastAsiaTheme="minorEastAsia"/>
          <w:lang w:val="en-US"/>
        </w:rPr>
        <w:t>scanning</w:t>
      </w:r>
    </w:p>
    <w:p w:rsidR="005732E0" w:rsidRDefault="005732E0" w:rsidP="005732E0">
      <w:pPr>
        <w:pStyle w:val="Paragraphedeliste"/>
        <w:numPr>
          <w:ilvl w:val="3"/>
          <w:numId w:val="17"/>
        </w:numPr>
        <w:rPr>
          <w:rFonts w:eastAsiaTheme="minorEastAsia"/>
        </w:rPr>
      </w:pPr>
      <w:r w:rsidRPr="005732E0">
        <w:rPr>
          <w:rFonts w:eastAsiaTheme="minorEastAsia"/>
        </w:rPr>
        <w:lastRenderedPageBreak/>
        <w:t xml:space="preserve">Deuxième L : </w:t>
      </w:r>
      <w:proofErr w:type="spellStart"/>
      <w:r w:rsidRPr="005732E0">
        <w:rPr>
          <w:rFonts w:eastAsiaTheme="minorEastAsia"/>
        </w:rPr>
        <w:t>Left</w:t>
      </w:r>
      <w:proofErr w:type="spellEnd"/>
      <w:r w:rsidRPr="005732E0">
        <w:rPr>
          <w:rFonts w:eastAsiaTheme="minorEastAsia"/>
        </w:rPr>
        <w:t xml:space="preserve"> mont </w:t>
      </w:r>
      <w:proofErr w:type="spellStart"/>
      <w:r w:rsidRPr="005732E0">
        <w:rPr>
          <w:rFonts w:eastAsiaTheme="minorEastAsia"/>
        </w:rPr>
        <w:t>de</w:t>
      </w:r>
      <w:r>
        <w:rPr>
          <w:rFonts w:eastAsiaTheme="minorEastAsia"/>
        </w:rPr>
        <w:t>nvation</w:t>
      </w:r>
      <w:proofErr w:type="spellEnd"/>
    </w:p>
    <w:p w:rsidR="00390E95" w:rsidRPr="005732E0" w:rsidRDefault="00390E95" w:rsidP="00390E95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>G est LL(k) si on utiles les k prochaines unités lexicales pour décider de la production à appliquer lors d’une expansion</w:t>
      </w:r>
    </w:p>
    <w:p w:rsidR="00662EF9" w:rsidRDefault="00662EF9" w:rsidP="00662EF9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La construction de l’arbre syntaxiques se fait à partir de l’axiome, en </w:t>
      </w:r>
    </w:p>
    <w:p w:rsidR="00662EF9" w:rsidRDefault="00662EF9" w:rsidP="00662EF9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Lecture du texte de gauche à droite</w:t>
      </w:r>
    </w:p>
    <w:p w:rsidR="00662EF9" w:rsidRDefault="00247EF5" w:rsidP="00662EF9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Suite d’expression, c’est-à-dire, on accroche deux parties droites de production.</w:t>
      </w:r>
      <w:r w:rsidR="00662EF9">
        <w:rPr>
          <w:rFonts w:eastAsiaTheme="minorEastAsia"/>
        </w:rPr>
        <w:t xml:space="preserve"> </w:t>
      </w:r>
    </w:p>
    <w:p w:rsidR="00E66452" w:rsidRDefault="00E66452" w:rsidP="00662EF9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Exemple </w:t>
      </w:r>
    </w:p>
    <w:p w:rsidR="005732E0" w:rsidRDefault="005732E0" w:rsidP="005732E0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Grammaire G, LL(1) : </w:t>
      </w:r>
      <w:r w:rsidR="00390E95">
        <w:rPr>
          <w:rFonts w:eastAsiaTheme="minorEastAsia"/>
        </w:rPr>
        <w:t>Pas notre cas ici.</w:t>
      </w:r>
    </w:p>
    <w:p w:rsidR="00E66452" w:rsidRDefault="00E25A2E" w:rsidP="005732E0">
      <w:pPr>
        <w:pStyle w:val="Paragraphedeliste"/>
        <w:numPr>
          <w:ilvl w:val="3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X -&gt; </w:t>
      </w:r>
      <w:proofErr w:type="spellStart"/>
      <w:r>
        <w:rPr>
          <w:rFonts w:eastAsiaTheme="minorEastAsia"/>
        </w:rPr>
        <w:t>cAd</w:t>
      </w:r>
      <w:proofErr w:type="spellEnd"/>
    </w:p>
    <w:p w:rsidR="009B0DD8" w:rsidRPr="009B0DD8" w:rsidRDefault="00E25A2E" w:rsidP="009B0DD8">
      <w:pPr>
        <w:pStyle w:val="Paragraphedeliste"/>
        <w:numPr>
          <w:ilvl w:val="3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A -&gt; </w:t>
      </w:r>
      <w:r w:rsidR="005732E0">
        <w:rPr>
          <w:rFonts w:eastAsiaTheme="minorEastAsia"/>
        </w:rPr>
        <w:t>a</w:t>
      </w:r>
      <w:r>
        <w:rPr>
          <w:rFonts w:eastAsiaTheme="minorEastAsia"/>
        </w:rPr>
        <w:t>b</w:t>
      </w:r>
      <w:r w:rsidR="00EC3373">
        <w:rPr>
          <w:rFonts w:eastAsiaTheme="minorEastAsia"/>
        </w:rPr>
        <w:t xml:space="preserve"> | a</w:t>
      </w:r>
      <w:r w:rsidR="009B0DD8">
        <w:rPr>
          <w:rFonts w:eastAsiaTheme="minorEastAsia"/>
        </w:rPr>
        <w:br/>
      </w:r>
    </w:p>
    <w:tbl>
      <w:tblPr>
        <w:tblStyle w:val="Grilledutableau"/>
        <w:tblW w:w="0" w:type="auto"/>
        <w:tblInd w:w="2880" w:type="dxa"/>
        <w:tblLook w:val="04A0" w:firstRow="1" w:lastRow="0" w:firstColumn="1" w:lastColumn="0" w:noHBand="0" w:noVBand="1"/>
      </w:tblPr>
      <w:tblGrid>
        <w:gridCol w:w="3129"/>
        <w:gridCol w:w="3047"/>
      </w:tblGrid>
      <w:tr w:rsidR="009B0DD8" w:rsidTr="009B0DD8">
        <w:tc>
          <w:tcPr>
            <w:tcW w:w="4528" w:type="dxa"/>
          </w:tcPr>
          <w:p w:rsidR="009B0DD8" w:rsidRDefault="009B0DD8" w:rsidP="009B0DD8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Axiome</w:t>
            </w:r>
          </w:p>
        </w:tc>
        <w:tc>
          <w:tcPr>
            <w:tcW w:w="4528" w:type="dxa"/>
          </w:tcPr>
          <w:p w:rsidR="009B0DD8" w:rsidRDefault="009B0DD8" w:rsidP="009B0DD8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Texte</w:t>
            </w:r>
          </w:p>
        </w:tc>
      </w:tr>
      <w:tr w:rsidR="009B0DD8" w:rsidTr="009B0DD8">
        <w:tc>
          <w:tcPr>
            <w:tcW w:w="4528" w:type="dxa"/>
          </w:tcPr>
          <w:p w:rsidR="00DB3573" w:rsidRDefault="009B0DD8" w:rsidP="00DB357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  <w:p w:rsidR="00DB3573" w:rsidRDefault="00DB3573" w:rsidP="00DB357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</w:p>
          <w:p w:rsidR="00DB3573" w:rsidRDefault="00DB3573" w:rsidP="00DB357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-186690</wp:posOffset>
                      </wp:positionV>
                      <wp:extent cx="1546060" cy="702945"/>
                      <wp:effectExtent l="38100" t="38100" r="3810" b="46355"/>
                      <wp:wrapNone/>
                      <wp:docPr id="21" name="Encre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6060" cy="702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6163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21" o:spid="_x0000_s1026" type="#_x0000_t75" style="position:absolute;margin-left:44.75pt;margin-top:-15.4pt;width:123.2pt;height:5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">
                      <v:imagedata r:id="rId9" o:title=""/>
                    </v:shape>
                  </w:pict>
                </mc:Fallback>
              </mc:AlternateContent>
            </w:r>
          </w:p>
          <w:p w:rsidR="00DB3573" w:rsidRDefault="00DB3573" w:rsidP="00DB357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</w:p>
          <w:p w:rsidR="00DB3573" w:rsidRDefault="00DB3573" w:rsidP="00DB3573">
            <w:pPr>
              <w:pStyle w:val="Paragraphedeliste"/>
              <w:ind w:left="0"/>
              <w:rPr>
                <w:rFonts w:eastAsiaTheme="minorEastAsia"/>
              </w:rPr>
            </w:pPr>
          </w:p>
        </w:tc>
        <w:tc>
          <w:tcPr>
            <w:tcW w:w="4528" w:type="dxa"/>
          </w:tcPr>
          <w:p w:rsidR="009B0DD8" w:rsidRDefault="00DB3573" w:rsidP="009B0DD8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</w:t>
            </w:r>
            <w:r w:rsidR="009B0DD8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</w:t>
            </w:r>
            <w:r w:rsidR="009B0DD8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 w:rsidR="009B0DD8">
              <w:rPr>
                <w:rFonts w:eastAsiaTheme="minorEastAsia"/>
              </w:rPr>
              <w:t>$</w:t>
            </w:r>
          </w:p>
        </w:tc>
      </w:tr>
      <w:tr w:rsidR="009B0DD8" w:rsidTr="009B0DD8">
        <w:tc>
          <w:tcPr>
            <w:tcW w:w="4528" w:type="dxa"/>
          </w:tcPr>
          <w:p w:rsidR="009B0DD8" w:rsidRDefault="00DB3573" w:rsidP="00DB357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  <w:p w:rsidR="00DB3573" w:rsidRDefault="00DB3573" w:rsidP="00DB3573">
            <w:pPr>
              <w:jc w:val="center"/>
              <w:rPr>
                <w:rFonts w:eastAsiaTheme="minorEastAsia"/>
              </w:rPr>
            </w:pPr>
          </w:p>
          <w:p w:rsidR="00DB3573" w:rsidRDefault="00DB3573" w:rsidP="00DB357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-116205</wp:posOffset>
                      </wp:positionV>
                      <wp:extent cx="333595" cy="361950"/>
                      <wp:effectExtent l="38100" t="38100" r="34925" b="44450"/>
                      <wp:wrapNone/>
                      <wp:docPr id="48" name="Encre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595" cy="361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187864" id="Encre 48" o:spid="_x0000_s1026" type="#_x0000_t75" style="position:absolute;margin-left:141.05pt;margin-top:-9.85pt;width:27.65pt;height:2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-136525</wp:posOffset>
                      </wp:positionV>
                      <wp:extent cx="383950" cy="327660"/>
                      <wp:effectExtent l="38100" t="38100" r="10160" b="40640"/>
                      <wp:wrapNone/>
                      <wp:docPr id="25" name="Encre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3950" cy="327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65B825" id="Encre 25" o:spid="_x0000_s1026" type="#_x0000_t75" style="position:absolute;margin-left:57.4pt;margin-top:-11.45pt;width:31.65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">
                      <v:imagedata r:id="rId13" o:title=""/>
                    </v:shape>
                  </w:pict>
                </mc:Fallback>
              </mc:AlternateContent>
            </w:r>
          </w:p>
          <w:p w:rsidR="00DB3573" w:rsidRDefault="00DB3573" w:rsidP="00DB357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937126</wp:posOffset>
                      </wp:positionH>
                      <wp:positionV relativeFrom="paragraph">
                        <wp:posOffset>-258682</wp:posOffset>
                      </wp:positionV>
                      <wp:extent cx="601920" cy="635040"/>
                      <wp:effectExtent l="50800" t="50800" r="59055" b="50800"/>
                      <wp:wrapNone/>
                      <wp:docPr id="34" name="Encre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920" cy="63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937126</wp:posOffset>
                      </wp:positionH>
                      <wp:positionV relativeFrom="paragraph">
                        <wp:posOffset>-258682</wp:posOffset>
                      </wp:positionV>
                      <wp:extent cx="601920" cy="635040"/>
                      <wp:effectExtent l="50800" t="50800" r="59055" b="50800"/>
                      <wp:wrapNone/>
                      <wp:docPr id="34" name="Encre 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Encre 34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7560" cy="670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120015</wp:posOffset>
                      </wp:positionV>
                      <wp:extent cx="395290" cy="96520"/>
                      <wp:effectExtent l="38100" t="38100" r="0" b="43180"/>
                      <wp:wrapNone/>
                      <wp:docPr id="32" name="Encre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5290" cy="9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76D35C" id="Encre 32" o:spid="_x0000_s1026" type="#_x0000_t75" style="position:absolute;margin-left:46.85pt;margin-top:8.75pt;width:32.5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">
                      <v:imagedata r:id="rId17" o:title=""/>
                    </v:shape>
                  </w:pict>
                </mc:Fallback>
              </mc:AlternateContent>
            </w:r>
          </w:p>
          <w:p w:rsidR="00DB3573" w:rsidRPr="009B0DD8" w:rsidRDefault="00DB3573" w:rsidP="00DB357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-128905</wp:posOffset>
                      </wp:positionV>
                      <wp:extent cx="276480" cy="310625"/>
                      <wp:effectExtent l="38100" t="38100" r="28575" b="45085"/>
                      <wp:wrapNone/>
                      <wp:docPr id="31" name="Encre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3106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51A084" id="Encre 31" o:spid="_x0000_s1026" type="#_x0000_t75" style="position:absolute;margin-left:93.75pt;margin-top:-10.85pt;width:23.15pt;height:2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&#13;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4528" w:type="dxa"/>
          </w:tcPr>
          <w:p w:rsidR="009B0DD8" w:rsidRPr="009B0DD8" w:rsidRDefault="00DB3573" w:rsidP="009B0DD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87451</wp:posOffset>
                      </wp:positionH>
                      <wp:positionV relativeFrom="paragraph">
                        <wp:posOffset>446723</wp:posOffset>
                      </wp:positionV>
                      <wp:extent cx="360" cy="360"/>
                      <wp:effectExtent l="50800" t="50800" r="50800" b="50800"/>
                      <wp:wrapNone/>
                      <wp:docPr id="35" name="Encr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D304C0" id="Encre 35" o:spid="_x0000_s1026" type="#_x0000_t75" style="position:absolute;margin-left:5.5pt;margin-top:33.8pt;width:2.9pt;height: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&#13;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383731</wp:posOffset>
                      </wp:positionH>
                      <wp:positionV relativeFrom="paragraph">
                        <wp:posOffset>177115</wp:posOffset>
                      </wp:positionV>
                      <wp:extent cx="360" cy="360"/>
                      <wp:effectExtent l="38100" t="38100" r="38100" b="38100"/>
                      <wp:wrapNone/>
                      <wp:docPr id="22" name="Encre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67A64" id="Encre 22" o:spid="_x0000_s1026" type="#_x0000_t75" style="position:absolute;margin-left:29.5pt;margin-top:13.2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">
                      <v:imagedata r:id="rId23" o:title=""/>
                    </v:shape>
                  </w:pict>
                </mc:Fallback>
              </mc:AlternateContent>
            </w:r>
            <w:proofErr w:type="spellStart"/>
            <w:r>
              <w:rPr>
                <w:rFonts w:eastAsiaTheme="minorEastAsia"/>
              </w:rPr>
              <w:t>a</w:t>
            </w:r>
            <w:proofErr w:type="spellEnd"/>
            <w:r>
              <w:rPr>
                <w:rFonts w:eastAsiaTheme="minorEastAsia"/>
              </w:rPr>
              <w:t xml:space="preserve"> d $</w:t>
            </w:r>
          </w:p>
        </w:tc>
      </w:tr>
      <w:tr w:rsidR="009B0DD8" w:rsidTr="009B0DD8">
        <w:tc>
          <w:tcPr>
            <w:tcW w:w="4528" w:type="dxa"/>
          </w:tcPr>
          <w:p w:rsidR="009B0DD8" w:rsidRDefault="009B0DD8" w:rsidP="009B0DD8">
            <w:pPr>
              <w:pStyle w:val="Paragraphedeliste"/>
              <w:ind w:left="0"/>
              <w:rPr>
                <w:rFonts w:eastAsiaTheme="minorEastAsia"/>
              </w:rPr>
            </w:pPr>
          </w:p>
        </w:tc>
        <w:tc>
          <w:tcPr>
            <w:tcW w:w="4528" w:type="dxa"/>
          </w:tcPr>
          <w:p w:rsidR="00DB3573" w:rsidRDefault="00DB3573" w:rsidP="009B0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 $</w:t>
            </w:r>
          </w:p>
          <w:p w:rsidR="00DB3573" w:rsidRDefault="00DB3573" w:rsidP="009B0DD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91440</wp:posOffset>
                      </wp:positionV>
                      <wp:extent cx="172875" cy="120650"/>
                      <wp:effectExtent l="38100" t="38100" r="0" b="44450"/>
                      <wp:wrapNone/>
                      <wp:docPr id="53" name="Encre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75" cy="120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CBFCBE" id="Encre 53" o:spid="_x0000_s1026" type="#_x0000_t75" style="position:absolute;margin-left:-5.4pt;margin-top:6.5pt;width:15pt;height: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">
                      <v:imagedata r:id="rId25" o:title=""/>
                    </v:shape>
                  </w:pict>
                </mc:Fallback>
              </mc:AlternateContent>
            </w:r>
          </w:p>
          <w:p w:rsidR="00DB3573" w:rsidRPr="009B0DD8" w:rsidRDefault="00DB3573" w:rsidP="009B0DD8">
            <w:pPr>
              <w:rPr>
                <w:rFonts w:eastAsiaTheme="minorEastAsia"/>
              </w:rPr>
            </w:pPr>
          </w:p>
        </w:tc>
      </w:tr>
      <w:tr w:rsidR="00DB3573" w:rsidTr="009B0DD8">
        <w:tc>
          <w:tcPr>
            <w:tcW w:w="4528" w:type="dxa"/>
          </w:tcPr>
          <w:p w:rsidR="00DB3573" w:rsidRDefault="00DB3573" w:rsidP="009B0DD8">
            <w:pPr>
              <w:pStyle w:val="Paragraphedeliste"/>
              <w:ind w:left="0"/>
              <w:rPr>
                <w:rFonts w:eastAsiaTheme="minorEastAsia"/>
              </w:rPr>
            </w:pPr>
          </w:p>
        </w:tc>
        <w:tc>
          <w:tcPr>
            <w:tcW w:w="4528" w:type="dxa"/>
          </w:tcPr>
          <w:p w:rsidR="00DB3573" w:rsidRDefault="00DB3573" w:rsidP="009B0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$ </w:t>
            </w:r>
          </w:p>
          <w:p w:rsidR="00DB3573" w:rsidRDefault="00DB3573" w:rsidP="009B0DD8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15640</wp:posOffset>
                      </wp:positionV>
                      <wp:extent cx="374635" cy="276225"/>
                      <wp:effectExtent l="25400" t="38100" r="0" b="41275"/>
                      <wp:wrapNone/>
                      <wp:docPr id="63" name="Encr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635" cy="276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56BB1B" id="Encre 63" o:spid="_x0000_s1026" type="#_x0000_t75" style="position:absolute;margin-left:-5.4pt;margin-top:.55pt;width:30.95pt;height:2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">
                      <v:imagedata r:id="rId27" o:title=""/>
                    </v:shape>
                  </w:pict>
                </mc:Fallback>
              </mc:AlternateContent>
            </w:r>
          </w:p>
          <w:p w:rsidR="00DB3573" w:rsidRDefault="00DB3573" w:rsidP="009B0DD8">
            <w:pPr>
              <w:rPr>
                <w:rFonts w:eastAsiaTheme="minorEastAsia"/>
              </w:rPr>
            </w:pPr>
          </w:p>
        </w:tc>
      </w:tr>
    </w:tbl>
    <w:p w:rsidR="009B0DD8" w:rsidRDefault="00DB3573" w:rsidP="009B0DD8">
      <w:pPr>
        <w:pStyle w:val="Paragraphedeliste"/>
        <w:numPr>
          <w:ilvl w:val="3"/>
          <w:numId w:val="17"/>
        </w:numPr>
        <w:rPr>
          <w:rFonts w:eastAsiaTheme="minorEastAsia"/>
        </w:rPr>
      </w:pPr>
      <w:r>
        <w:rPr>
          <w:rFonts w:eastAsiaTheme="minorEastAsia"/>
        </w:rPr>
        <w:t>Si on a</w:t>
      </w:r>
      <w:r w:rsidR="00A95984">
        <w:rPr>
          <w:rFonts w:eastAsiaTheme="minorEastAsia"/>
        </w:rPr>
        <w:t>v</w:t>
      </w:r>
      <w:r>
        <w:rPr>
          <w:rFonts w:eastAsiaTheme="minorEastAsia"/>
        </w:rPr>
        <w:t xml:space="preserve">ait une grammaire LL(1), </w:t>
      </w:r>
      <w:r w:rsidR="00275EBF">
        <w:rPr>
          <w:rFonts w:eastAsiaTheme="minorEastAsia"/>
        </w:rPr>
        <w:t>on n’aurait pas</w:t>
      </w:r>
      <w:r>
        <w:rPr>
          <w:rFonts w:eastAsiaTheme="minorEastAsia"/>
        </w:rPr>
        <w:t xml:space="preserve"> besoin de faire </w:t>
      </w:r>
      <w:r w:rsidR="00A95984">
        <w:rPr>
          <w:rFonts w:eastAsiaTheme="minorEastAsia"/>
        </w:rPr>
        <w:t>un aller-retour</w:t>
      </w:r>
      <w:r>
        <w:rPr>
          <w:rFonts w:eastAsiaTheme="minorEastAsia"/>
        </w:rPr>
        <w:t xml:space="preserve"> en arrière</w:t>
      </w:r>
    </w:p>
    <w:p w:rsidR="00F96FD1" w:rsidRPr="009B0DD8" w:rsidRDefault="00F96FD1" w:rsidP="009B0DD8">
      <w:pPr>
        <w:pStyle w:val="Paragraphedeliste"/>
        <w:numPr>
          <w:ilvl w:val="3"/>
          <w:numId w:val="17"/>
        </w:numPr>
        <w:rPr>
          <w:rFonts w:eastAsiaTheme="minorEastAsia"/>
        </w:rPr>
      </w:pPr>
      <w:r>
        <w:rPr>
          <w:rFonts w:eastAsiaTheme="minorEastAsia"/>
        </w:rPr>
        <w:t>Une grammaire LL(k) n’est forcément pas ambiguë</w:t>
      </w:r>
      <w:r w:rsidR="00275EBF">
        <w:rPr>
          <w:rFonts w:eastAsiaTheme="minorEastAsia"/>
        </w:rPr>
        <w:t>.</w:t>
      </w:r>
    </w:p>
    <w:p w:rsidR="00EE73D5" w:rsidRDefault="00EE73D5" w:rsidP="00EE73D5">
      <w:pPr>
        <w:pStyle w:val="Paragraphedeliste"/>
        <w:numPr>
          <w:ilvl w:val="0"/>
          <w:numId w:val="17"/>
        </w:numPr>
      </w:pPr>
      <w:r>
        <w:t xml:space="preserve">Ascendant : YACC </w:t>
      </w:r>
      <w:r w:rsidR="0058380D">
        <w:t>ou</w:t>
      </w:r>
      <w:r>
        <w:t xml:space="preserve"> BISON</w:t>
      </w:r>
    </w:p>
    <w:p w:rsidR="00BB4E31" w:rsidRDefault="00BB4E31" w:rsidP="00BB4E31">
      <w:pPr>
        <w:pStyle w:val="Paragraphedeliste"/>
        <w:numPr>
          <w:ilvl w:val="1"/>
          <w:numId w:val="17"/>
        </w:numPr>
      </w:pPr>
      <w:r>
        <w:t xml:space="preserve">Arbre syntaxique </w:t>
      </w:r>
      <w:r>
        <w:rPr>
          <w:noProof/>
        </w:rPr>
        <mc:AlternateContent>
          <mc:Choice Requires="wps">
            <w:drawing>
              <wp:inline distT="0" distB="0" distL="0" distR="0" wp14:anchorId="6E41D005" wp14:editId="6DD632CB">
                <wp:extent cx="215757" cy="184935"/>
                <wp:effectExtent l="0" t="25400" r="38735" b="18415"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757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C2D87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9" o:spid="_x0000_s1026" type="#_x0000_t32" style="width:17pt;height:14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>
        <w:t>,Analyse du code source pour arriver sur un axiome si tout va bien.</w:t>
      </w:r>
    </w:p>
    <w:p w:rsidR="00665DEF" w:rsidRDefault="00665DEF" w:rsidP="00BB4E31">
      <w:pPr>
        <w:pStyle w:val="Paragraphedeliste"/>
        <w:numPr>
          <w:ilvl w:val="1"/>
          <w:numId w:val="17"/>
        </w:numPr>
      </w:pPr>
      <w:r>
        <w:t xml:space="preserve">Principe </w:t>
      </w:r>
    </w:p>
    <w:p w:rsidR="00665DEF" w:rsidRDefault="00665DEF" w:rsidP="00665DEF">
      <w:pPr>
        <w:pStyle w:val="Paragraphedeliste"/>
        <w:numPr>
          <w:ilvl w:val="2"/>
          <w:numId w:val="17"/>
        </w:numPr>
      </w:pPr>
      <w:r>
        <w:t>Partir de la phrase à analyser</w:t>
      </w:r>
    </w:p>
    <w:p w:rsidR="00665DEF" w:rsidRDefault="00665DEF" w:rsidP="00665DEF">
      <w:pPr>
        <w:pStyle w:val="Paragraphedeliste"/>
        <w:numPr>
          <w:ilvl w:val="2"/>
          <w:numId w:val="17"/>
        </w:numPr>
      </w:pPr>
      <w:r>
        <w:t xml:space="preserve">Remplacer itérativement des fragments de la phrase courante qui correspondent à des membres droits d’A production, par le membre gauche de cette production </w:t>
      </w:r>
    </w:p>
    <w:p w:rsidR="00665DEF" w:rsidRDefault="00665DEF" w:rsidP="00665DEF">
      <w:pPr>
        <w:pStyle w:val="Paragraphedeliste"/>
        <w:numPr>
          <w:ilvl w:val="2"/>
          <w:numId w:val="17"/>
        </w:numPr>
      </w:pPr>
      <w:r>
        <w:t>Analyse correcte si le mot courant Final est l’axiome de G</w:t>
      </w:r>
    </w:p>
    <w:p w:rsidR="005223CB" w:rsidRDefault="005223CB" w:rsidP="005223CB">
      <w:r>
        <w:rPr>
          <w:noProof/>
        </w:rPr>
        <mc:AlternateContent>
          <mc:Choice Requires="wps">
            <w:drawing>
              <wp:anchor distT="0" distB="0" distL="114300" distR="114300" simplePos="0" relativeHeight="251710975" behindDoc="0" locked="0" layoutInCell="1" allowOverlap="1" wp14:anchorId="2339A6BB" wp14:editId="75BE25E7">
                <wp:simplePos x="0" y="0"/>
                <wp:positionH relativeFrom="column">
                  <wp:posOffset>58841</wp:posOffset>
                </wp:positionH>
                <wp:positionV relativeFrom="paragraph">
                  <wp:posOffset>225789</wp:posOffset>
                </wp:positionV>
                <wp:extent cx="4072876" cy="1387011"/>
                <wp:effectExtent l="25400" t="12700" r="42545" b="10160"/>
                <wp:wrapNone/>
                <wp:docPr id="71" name="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876" cy="13870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04B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71" o:spid="_x0000_s1026" type="#_x0000_t5" style="position:absolute;margin-left:4.65pt;margin-top:17.8pt;width:320.7pt;height:109.2pt;z-index:251710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" fillcolor="white [3201]" strokecolor="#70ad47 [3209]" strokeweight="1pt"/>
            </w:pict>
          </mc:Fallback>
        </mc:AlternateContent>
      </w:r>
    </w:p>
    <w:p w:rsidR="005223CB" w:rsidRDefault="005223CB" w:rsidP="005223C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379052</wp:posOffset>
                </wp:positionH>
                <wp:positionV relativeFrom="paragraph">
                  <wp:posOffset>41446</wp:posOffset>
                </wp:positionV>
                <wp:extent cx="3448728" cy="1168828"/>
                <wp:effectExtent l="25400" t="12700" r="43815" b="12700"/>
                <wp:wrapNone/>
                <wp:docPr id="70" name="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728" cy="116882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12A2" id="Triangle 70" o:spid="_x0000_s1026" type="#_x0000_t5" style="position:absolute;margin-left:29.85pt;margin-top:3.25pt;width:271.55pt;height:9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" fillcolor="white [3201]" strokecolor="#70ad47 [3209]" strokeweight="1pt"/>
            </w:pict>
          </mc:Fallback>
        </mc:AlternateContent>
      </w:r>
    </w:p>
    <w:p w:rsidR="005223CB" w:rsidRPr="00AD3C0A" w:rsidRDefault="005223CB" w:rsidP="005223CB"/>
    <w:p w:rsidR="00350821" w:rsidRDefault="005223CB" w:rsidP="003508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1853130</wp:posOffset>
                </wp:positionH>
                <wp:positionV relativeFrom="paragraph">
                  <wp:posOffset>26164</wp:posOffset>
                </wp:positionV>
                <wp:extent cx="390418" cy="328774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18" cy="328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6" type="#_x0000_t202" style="position:absolute;margin-left:145.9pt;margin-top:2.05pt;width:30.75pt;height:25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" filled="f" stroked="f">
                <v:textbox>
                  <w:txbxContent>
                    <w:p w:rsidR="00F5462B" w:rsidRDefault="00F5462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05097" wp14:editId="5490897F">
                <wp:simplePos x="0" y="0"/>
                <wp:positionH relativeFrom="column">
                  <wp:posOffset>1311575</wp:posOffset>
                </wp:positionH>
                <wp:positionV relativeFrom="paragraph">
                  <wp:posOffset>180618</wp:posOffset>
                </wp:positionV>
                <wp:extent cx="1271270" cy="657118"/>
                <wp:effectExtent l="12700" t="12700" r="24130" b="16510"/>
                <wp:wrapNone/>
                <wp:docPr id="75" name="Tri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6571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5223CB">
                            <w:pPr>
                              <w:jc w:val="center"/>
                            </w:pPr>
                            <w:r>
                              <w:t>Arbre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050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75" o:spid="_x0000_s1027" type="#_x0000_t5" style="position:absolute;margin-left:103.25pt;margin-top:14.2pt;width:100.1pt;height:5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" fillcolor="white [3201]" strokecolor="#70ad47 [3209]" strokeweight="1pt">
                <v:textbox>
                  <w:txbxContent>
                    <w:p w:rsidR="00F5462B" w:rsidRDefault="00F5462B" w:rsidP="005223CB">
                      <w:pPr>
                        <w:jc w:val="center"/>
                      </w:pPr>
                      <w:r>
                        <w:t>Arbre</w:t>
                      </w:r>
                    </w:p>
                  </w:txbxContent>
                </v:textbox>
              </v:shape>
            </w:pict>
          </mc:Fallback>
        </mc:AlternateContent>
      </w:r>
    </w:p>
    <w:p w:rsidR="00665DEF" w:rsidRPr="00350821" w:rsidRDefault="00665DEF" w:rsidP="00665DEF">
      <w:pPr>
        <w:rPr>
          <w:rStyle w:val="Accentuation"/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EE035A" wp14:editId="7103697C">
                <wp:simplePos x="0" y="0"/>
                <wp:positionH relativeFrom="column">
                  <wp:posOffset>856857</wp:posOffset>
                </wp:positionH>
                <wp:positionV relativeFrom="paragraph">
                  <wp:posOffset>960362</wp:posOffset>
                </wp:positionV>
                <wp:extent cx="996593" cy="431514"/>
                <wp:effectExtent l="0" t="0" r="698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593" cy="431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665DEF">
                            <w:r>
                              <w:t>Premier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E035A" id="Zone de texte 77" o:spid="_x0000_s1028" type="#_x0000_t202" style="position:absolute;margin-left:67.45pt;margin-top:75.6pt;width:78.45pt;height:3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" fillcolor="white [3201]" strokeweight=".5pt">
                <v:textbox>
                  <w:txbxContent>
                    <w:p w:rsidR="00F5462B" w:rsidRDefault="00F5462B" w:rsidP="00665DEF">
                      <w:r>
                        <w:t>Premier 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F2B96D" wp14:editId="3CC05C58">
                <wp:simplePos x="0" y="0"/>
                <wp:positionH relativeFrom="column">
                  <wp:posOffset>2477770</wp:posOffset>
                </wp:positionH>
                <wp:positionV relativeFrom="paragraph">
                  <wp:posOffset>980882</wp:posOffset>
                </wp:positionV>
                <wp:extent cx="960755" cy="410967"/>
                <wp:effectExtent l="0" t="0" r="17145" b="825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41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665DEF">
                            <w:r>
                              <w:t>Suivant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2B96D" id="Zone de texte 78" o:spid="_x0000_s1029" type="#_x0000_t202" style="position:absolute;margin-left:195.1pt;margin-top:77.25pt;width:75.65pt;height:32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" fillcolor="white [3201]" strokeweight=".5pt">
                <v:textbox>
                  <w:txbxContent>
                    <w:p w:rsidR="00F5462B" w:rsidRDefault="00F5462B" w:rsidP="00665DEF">
                      <w:r>
                        <w:t>Suivant 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37C54" wp14:editId="2CE56C9F">
                <wp:simplePos x="0" y="0"/>
                <wp:positionH relativeFrom="column">
                  <wp:posOffset>2502185</wp:posOffset>
                </wp:positionH>
                <wp:positionV relativeFrom="paragraph">
                  <wp:posOffset>649797</wp:posOffset>
                </wp:positionV>
                <wp:extent cx="256854" cy="218440"/>
                <wp:effectExtent l="0" t="0" r="10160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4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02310" id="Rectangle 74" o:spid="_x0000_s1026" style="position:absolute;margin-left:197pt;margin-top:51.15pt;width:20.2pt;height:1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4DBE3" wp14:editId="1BF48249">
                <wp:simplePos x="0" y="0"/>
                <wp:positionH relativeFrom="column">
                  <wp:posOffset>1206407</wp:posOffset>
                </wp:positionH>
                <wp:positionV relativeFrom="paragraph">
                  <wp:posOffset>651681</wp:posOffset>
                </wp:positionV>
                <wp:extent cx="256854" cy="218440"/>
                <wp:effectExtent l="0" t="0" r="10160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4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E3412" id="Rectangle 72" o:spid="_x0000_s1026" style="position:absolute;margin-left:95pt;margin-top:51.3pt;width:20.2pt;height:1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" fillcolor="#4472c4 [3204]" strokecolor="#1f3763 [1604]" strokeweight="1pt"/>
            </w:pict>
          </mc:Fallback>
        </mc:AlternateContent>
      </w:r>
    </w:p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665DE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77ED30" wp14:editId="20D33E5B">
                <wp:simplePos x="0" y="0"/>
                <wp:positionH relativeFrom="column">
                  <wp:posOffset>337085</wp:posOffset>
                </wp:positionH>
                <wp:positionV relativeFrom="paragraph">
                  <wp:posOffset>1275530</wp:posOffset>
                </wp:positionV>
                <wp:extent cx="770562" cy="267128"/>
                <wp:effectExtent l="0" t="0" r="17145" b="1270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62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665DEF">
                            <w:r>
                              <w:t>Analysée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7ED30" id="Zone de texte 92" o:spid="_x0000_s1030" type="#_x0000_t202" style="position:absolute;margin-left:26.55pt;margin-top:100.45pt;width:60.65pt;height:21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" fillcolor="white [3201]" strokeweight=".5pt">
                <v:textbox>
                  <w:txbxContent>
                    <w:p w:rsidR="00F5462B" w:rsidRDefault="00F5462B" w:rsidP="00665DEF">
                      <w:r>
                        <w:t>Analysée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0BDC88" wp14:editId="59184571">
                <wp:simplePos x="0" y="0"/>
                <wp:positionH relativeFrom="column">
                  <wp:posOffset>2110533</wp:posOffset>
                </wp:positionH>
                <wp:positionV relativeFrom="paragraph">
                  <wp:posOffset>1008958</wp:posOffset>
                </wp:positionV>
                <wp:extent cx="1633591" cy="267128"/>
                <wp:effectExtent l="0" t="0" r="17780" b="1270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91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665DEF">
                            <w:r>
                              <w:t xml:space="preserve">Partie non analysée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BDC88" id="Zone de texte 91" o:spid="_x0000_s1031" type="#_x0000_t202" style="position:absolute;margin-left:166.2pt;margin-top:79.45pt;width:128.65pt;height:21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" fillcolor="white [3201]" strokeweight=".5pt">
                <v:textbox>
                  <w:txbxContent>
                    <w:p w:rsidR="00F5462B" w:rsidRDefault="00F5462B" w:rsidP="00665DEF">
                      <w:r>
                        <w:t xml:space="preserve">Partie non analysée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2CD971" wp14:editId="3A9E9247">
                <wp:simplePos x="0" y="0"/>
                <wp:positionH relativeFrom="column">
                  <wp:posOffset>528313</wp:posOffset>
                </wp:positionH>
                <wp:positionV relativeFrom="paragraph">
                  <wp:posOffset>978135</wp:posOffset>
                </wp:positionV>
                <wp:extent cx="756370" cy="267128"/>
                <wp:effectExtent l="0" t="0" r="18415" b="1270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70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665DEF">
                            <w:r>
                              <w:t>Pile Déjà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CD971" id="Zone de texte 90" o:spid="_x0000_s1032" type="#_x0000_t202" style="position:absolute;margin-left:41.6pt;margin-top:77pt;width:59.55pt;height:21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" fillcolor="white [3201]" strokeweight=".5pt">
                <v:textbox>
                  <w:txbxContent>
                    <w:p w:rsidR="00F5462B" w:rsidRDefault="00F5462B" w:rsidP="00665DEF">
                      <w:r>
                        <w:t>Pile Déjà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5E798B" wp14:editId="7369BBD5">
                <wp:simplePos x="0" y="0"/>
                <wp:positionH relativeFrom="column">
                  <wp:posOffset>764618</wp:posOffset>
                </wp:positionH>
                <wp:positionV relativeFrom="paragraph">
                  <wp:posOffset>166477</wp:posOffset>
                </wp:positionV>
                <wp:extent cx="520622" cy="267128"/>
                <wp:effectExtent l="0" t="0" r="13335" b="1270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22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Pr="00665DEF" w:rsidRDefault="00F5462B" w:rsidP="00665DEF">
                            <w:pPr>
                              <w:rPr>
                                <w:b w:val="0"/>
                                <w:bCs/>
                              </w:rPr>
                            </w:pPr>
                            <w:r w:rsidRPr="00665DEF">
                              <w:rPr>
                                <w:b w:val="0"/>
                                <w:bCs/>
                              </w:rPr>
                              <w:t>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798B" id="Zone de texte 89" o:spid="_x0000_s1033" type="#_x0000_t202" style="position:absolute;margin-left:60.2pt;margin-top:13.1pt;width:41pt;height:2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" fillcolor="white [3201]" strokeweight=".5pt">
                <v:textbox>
                  <w:txbxContent>
                    <w:p w:rsidR="00F5462B" w:rsidRPr="00665DEF" w:rsidRDefault="00F5462B" w:rsidP="00665DEF">
                      <w:pPr>
                        <w:rPr>
                          <w:b w:val="0"/>
                          <w:bCs/>
                        </w:rPr>
                      </w:pPr>
                      <w:r w:rsidRPr="00665DEF">
                        <w:rPr>
                          <w:b w:val="0"/>
                          <w:bCs/>
                        </w:rPr>
                        <w:t>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A57E1C6" wp14:editId="587D4B76">
                <wp:simplePos x="0" y="0"/>
                <wp:positionH relativeFrom="column">
                  <wp:posOffset>299720</wp:posOffset>
                </wp:positionH>
                <wp:positionV relativeFrom="paragraph">
                  <wp:posOffset>986790</wp:posOffset>
                </wp:positionV>
                <wp:extent cx="4396105" cy="361950"/>
                <wp:effectExtent l="38100" t="38100" r="48895" b="44450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9610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EAE8" id="Encre 88" o:spid="_x0000_s1026" type="#_x0000_t75" style="position:absolute;margin-left:22.9pt;margin-top:77pt;width:347.55pt;height:2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9C4C23C" wp14:editId="6C5C65DD">
                <wp:simplePos x="0" y="0"/>
                <wp:positionH relativeFrom="column">
                  <wp:posOffset>337444</wp:posOffset>
                </wp:positionH>
                <wp:positionV relativeFrom="paragraph">
                  <wp:posOffset>981007</wp:posOffset>
                </wp:positionV>
                <wp:extent cx="4333680" cy="155520"/>
                <wp:effectExtent l="0" t="38100" r="35560" b="4826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336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5EA4" id="Encre 85" o:spid="_x0000_s1026" type="#_x0000_t75" style="position:absolute;margin-left:25.85pt;margin-top:76.55pt;width:342.65pt;height:1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FBCC8F8" wp14:editId="7876AB55">
                <wp:simplePos x="0" y="0"/>
                <wp:positionH relativeFrom="column">
                  <wp:posOffset>1285240</wp:posOffset>
                </wp:positionH>
                <wp:positionV relativeFrom="paragraph">
                  <wp:posOffset>-822325</wp:posOffset>
                </wp:positionV>
                <wp:extent cx="3333750" cy="1948815"/>
                <wp:effectExtent l="38100" t="38100" r="44450" b="45085"/>
                <wp:wrapNone/>
                <wp:docPr id="84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33750" cy="194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DF3E" id="Encre 84" o:spid="_x0000_s1026" type="#_x0000_t75" style="position:absolute;margin-left:100.5pt;margin-top:-65.45pt;width:263.9pt;height:15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B97C287" wp14:editId="080EAF8E">
                <wp:simplePos x="0" y="0"/>
                <wp:positionH relativeFrom="column">
                  <wp:posOffset>335915</wp:posOffset>
                </wp:positionH>
                <wp:positionV relativeFrom="paragraph">
                  <wp:posOffset>60325</wp:posOffset>
                </wp:positionV>
                <wp:extent cx="1022850" cy="899160"/>
                <wp:effectExtent l="38100" t="38100" r="44450" b="40640"/>
                <wp:wrapNone/>
                <wp:docPr id="81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22850" cy="8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08F7" id="Encre 81" o:spid="_x0000_s1026" type="#_x0000_t75" style="position:absolute;margin-left:25.75pt;margin-top:4.05pt;width:82pt;height:7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">
                <v:imagedata r:id="rId35" o:title=""/>
              </v:shape>
            </w:pict>
          </mc:Fallback>
        </mc:AlternateContent>
      </w:r>
    </w:p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/>
    <w:p w:rsidR="00665DEF" w:rsidRDefault="00665DEF" w:rsidP="00350821">
      <w:r>
        <w:t xml:space="preserve">Analyseur Ascendant prédictif LR(k) </w:t>
      </w:r>
    </w:p>
    <w:p w:rsidR="00665DEF" w:rsidRDefault="00665DEF" w:rsidP="00350821"/>
    <w:p w:rsidR="00665DEF" w:rsidRDefault="00665DEF" w:rsidP="00665DEF">
      <w:pPr>
        <w:pStyle w:val="Paragraphedeliste"/>
        <w:numPr>
          <w:ilvl w:val="0"/>
          <w:numId w:val="17"/>
        </w:numPr>
      </w:pPr>
      <w:r>
        <w:t>LR(K)</w:t>
      </w:r>
      <w:r w:rsidR="008D4F88">
        <w:t> : On utilise k unités lexicales du mot d’entrée pour faire la prédiction</w:t>
      </w:r>
    </w:p>
    <w:p w:rsidR="00665DEF" w:rsidRDefault="00665DEF" w:rsidP="00665DEF">
      <w:pPr>
        <w:pStyle w:val="Paragraphedeliste"/>
        <w:numPr>
          <w:ilvl w:val="1"/>
          <w:numId w:val="17"/>
        </w:numPr>
        <w:rPr>
          <w:lang w:val="en-US"/>
        </w:rPr>
      </w:pPr>
      <w:r w:rsidRPr="00665DEF">
        <w:rPr>
          <w:lang w:val="en-US"/>
        </w:rPr>
        <w:t xml:space="preserve">Le </w:t>
      </w:r>
      <w:r w:rsidR="00BB65B9" w:rsidRPr="00665DEF">
        <w:rPr>
          <w:lang w:val="en-US"/>
        </w:rPr>
        <w:t>L:</w:t>
      </w:r>
      <w:r w:rsidRPr="00665DEF">
        <w:rPr>
          <w:lang w:val="en-US"/>
        </w:rPr>
        <w:t xml:space="preserve"> Left to ri</w:t>
      </w:r>
      <w:r>
        <w:rPr>
          <w:lang w:val="en-US"/>
        </w:rPr>
        <w:t>ght scanning</w:t>
      </w:r>
    </w:p>
    <w:p w:rsidR="00665DEF" w:rsidRDefault="00BB0AF4" w:rsidP="00581C93">
      <w:pPr>
        <w:pStyle w:val="Paragraphedeliste"/>
        <w:numPr>
          <w:ilvl w:val="1"/>
          <w:numId w:val="17"/>
        </w:numPr>
      </w:pPr>
      <w:r>
        <w:t xml:space="preserve">Le R : </w:t>
      </w:r>
      <w:proofErr w:type="spellStart"/>
      <w:r w:rsidR="00665DEF" w:rsidRPr="00665DEF">
        <w:t>Rigjt</w:t>
      </w:r>
      <w:proofErr w:type="spellEnd"/>
      <w:r w:rsidR="00665DEF" w:rsidRPr="00665DEF">
        <w:t xml:space="preserve"> </w:t>
      </w:r>
      <w:proofErr w:type="spellStart"/>
      <w:r w:rsidR="00665DEF" w:rsidRPr="00665DEF">
        <w:t>most</w:t>
      </w:r>
      <w:proofErr w:type="spellEnd"/>
      <w:r w:rsidR="00665DEF" w:rsidRPr="00665DEF">
        <w:t xml:space="preserve"> </w:t>
      </w:r>
      <w:proofErr w:type="spellStart"/>
      <w:r w:rsidR="00665DEF" w:rsidRPr="00665DEF">
        <w:t>derivation</w:t>
      </w:r>
      <w:proofErr w:type="spellEnd"/>
      <w:r w:rsidR="00665DEF" w:rsidRPr="00665DEF">
        <w:t xml:space="preserve"> : on construit une </w:t>
      </w:r>
      <w:r w:rsidR="00AC4394" w:rsidRPr="00665DEF">
        <w:t>dérivation</w:t>
      </w:r>
      <w:r w:rsidR="00665DEF" w:rsidRPr="00665DEF">
        <w:t xml:space="preserve"> droite à p</w:t>
      </w:r>
      <w:r w:rsidR="00665DEF">
        <w:t>artir du mot à analyser</w:t>
      </w:r>
    </w:p>
    <w:p w:rsidR="00581C93" w:rsidRDefault="00581C93" w:rsidP="00581C93">
      <w:r>
        <w:t>On a des familles d’analyse ascendantes </w:t>
      </w:r>
      <w:r w:rsidR="006011B5">
        <w:t xml:space="preserve">utilisée par YACC </w:t>
      </w:r>
      <w:r>
        <w:t xml:space="preserve">: </w:t>
      </w:r>
    </w:p>
    <w:p w:rsidR="00581C93" w:rsidRDefault="00581C93" w:rsidP="00581C93">
      <w:pPr>
        <w:pStyle w:val="Paragraphedeliste"/>
        <w:numPr>
          <w:ilvl w:val="0"/>
          <w:numId w:val="17"/>
        </w:numPr>
      </w:pPr>
      <w:r>
        <w:t>LR(0)</w:t>
      </w:r>
    </w:p>
    <w:p w:rsidR="00581C93" w:rsidRDefault="00581C93" w:rsidP="00581C93">
      <w:pPr>
        <w:pStyle w:val="Paragraphedeliste"/>
        <w:numPr>
          <w:ilvl w:val="0"/>
          <w:numId w:val="17"/>
        </w:numPr>
      </w:pPr>
      <w:r>
        <w:t>SLR(1)</w:t>
      </w:r>
    </w:p>
    <w:p w:rsidR="00581C93" w:rsidRDefault="00581C93" w:rsidP="00581C93">
      <w:pPr>
        <w:pStyle w:val="Paragraphedeliste"/>
        <w:numPr>
          <w:ilvl w:val="0"/>
          <w:numId w:val="17"/>
        </w:numPr>
      </w:pPr>
      <w:r>
        <w:t>LALR(1)</w:t>
      </w:r>
    </w:p>
    <w:p w:rsidR="006011B5" w:rsidRDefault="005252B3" w:rsidP="005252B3">
      <w:r>
        <w:t>Ces algorithmes sont basés sur deux opérations :</w:t>
      </w:r>
    </w:p>
    <w:p w:rsidR="005252B3" w:rsidRDefault="005252B3" w:rsidP="005252B3">
      <w:pPr>
        <w:pStyle w:val="Paragraphedeliste"/>
        <w:numPr>
          <w:ilvl w:val="0"/>
          <w:numId w:val="17"/>
        </w:numPr>
      </w:pPr>
      <w:r>
        <w:t>Le décalage (shift)</w:t>
      </w:r>
    </w:p>
    <w:p w:rsidR="005252B3" w:rsidRPr="00665DEF" w:rsidRDefault="005252B3" w:rsidP="005252B3">
      <w:pPr>
        <w:pStyle w:val="Paragraphedeliste"/>
        <w:numPr>
          <w:ilvl w:val="0"/>
          <w:numId w:val="17"/>
        </w:numPr>
      </w:pPr>
      <w:r>
        <w:t>L’opération de réduction (</w:t>
      </w:r>
      <w:proofErr w:type="spellStart"/>
      <w:r>
        <w:t>reduce</w:t>
      </w:r>
      <w:proofErr w:type="spellEnd"/>
      <w:r>
        <w:t>)</w:t>
      </w:r>
    </w:p>
    <w:p w:rsidR="00665DEF" w:rsidRDefault="00665DEF" w:rsidP="00350821"/>
    <w:p w:rsidR="004C36C6" w:rsidRDefault="004C36C6" w:rsidP="00350821">
      <w:r>
        <w:t xml:space="preserve">Exemple : </w:t>
      </w:r>
    </w:p>
    <w:p w:rsidR="004C36C6" w:rsidRDefault="00151703" w:rsidP="00151703">
      <w:r>
        <w:t>S’ -&gt; S</w:t>
      </w:r>
    </w:p>
    <w:p w:rsidR="00151703" w:rsidRDefault="00151703" w:rsidP="00151703">
      <w:r>
        <w:t xml:space="preserve">S -&gt; </w:t>
      </w:r>
      <w:proofErr w:type="spellStart"/>
      <w:r>
        <w:t>Ac</w:t>
      </w:r>
      <w:proofErr w:type="spellEnd"/>
    </w:p>
    <w:p w:rsidR="00151703" w:rsidRDefault="00151703" w:rsidP="00151703">
      <w:r>
        <w:t xml:space="preserve">A -&gt; </w:t>
      </w:r>
      <w:proofErr w:type="spellStart"/>
      <w:r>
        <w:t>AaAb</w:t>
      </w:r>
      <w:proofErr w:type="spellEnd"/>
      <w:r>
        <w:t xml:space="preserve"> | d</w:t>
      </w:r>
    </w:p>
    <w:p w:rsidR="00151703" w:rsidRDefault="00151703" w:rsidP="00151703"/>
    <w:p w:rsidR="00151703" w:rsidRDefault="00151703" w:rsidP="00151703">
      <w:pPr>
        <w:rPr>
          <w:color w:val="92D050"/>
        </w:rPr>
      </w:pPr>
      <w:r>
        <w:t xml:space="preserve">On prend le mot </w:t>
      </w:r>
      <w:proofErr w:type="spellStart"/>
      <w:r w:rsidRPr="00151703">
        <w:rPr>
          <w:color w:val="92D050"/>
        </w:rPr>
        <w:t>dadbc</w:t>
      </w:r>
      <w:proofErr w:type="spellEnd"/>
      <w:r w:rsidRPr="00151703">
        <w:rPr>
          <w:color w:val="92D050"/>
        </w:rPr>
        <w:t>$</w:t>
      </w:r>
    </w:p>
    <w:p w:rsidR="00151703" w:rsidRDefault="00151703" w:rsidP="00151703">
      <w:pPr>
        <w:rPr>
          <w:color w:val="92D05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1703" w:rsidTr="00151703"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PILE</w:t>
            </w:r>
          </w:p>
        </w:tc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Texte</w:t>
            </w:r>
          </w:p>
        </w:tc>
      </w:tr>
      <w:tr w:rsidR="00151703" w:rsidTr="00151703">
        <w:trPr>
          <w:trHeight w:val="1017"/>
        </w:trPr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d</w:t>
            </w:r>
          </w:p>
          <w:p w:rsidR="00151703" w:rsidRDefault="00151703" w:rsidP="00151703">
            <w:pPr>
              <w:jc w:val="center"/>
            </w:pPr>
            <w:r>
              <w:t>A</w:t>
            </w:r>
          </w:p>
        </w:tc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d a d b c $</w:t>
            </w:r>
          </w:p>
          <w:p w:rsidR="00151703" w:rsidRDefault="00151703" w:rsidP="00151703">
            <w:pPr>
              <w:jc w:val="center"/>
            </w:pPr>
          </w:p>
        </w:tc>
      </w:tr>
      <w:tr w:rsidR="00151703" w:rsidTr="00151703"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A d</w:t>
            </w:r>
          </w:p>
        </w:tc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a d b c $</w:t>
            </w:r>
          </w:p>
          <w:p w:rsidR="00CA52AD" w:rsidRDefault="00CA52AD" w:rsidP="00151703">
            <w:pPr>
              <w:jc w:val="center"/>
            </w:pPr>
          </w:p>
        </w:tc>
      </w:tr>
      <w:tr w:rsidR="00151703" w:rsidTr="00151703">
        <w:tc>
          <w:tcPr>
            <w:tcW w:w="4528" w:type="dxa"/>
            <w:vAlign w:val="center"/>
          </w:tcPr>
          <w:p w:rsidR="00CA52AD" w:rsidRPr="00151703" w:rsidRDefault="00151703" w:rsidP="00CA52AD">
            <w:pPr>
              <w:jc w:val="center"/>
            </w:pPr>
            <w:r w:rsidRPr="00CA52AD">
              <w:rPr>
                <w:highlight w:val="red"/>
                <w:u w:val="double"/>
              </w:rPr>
              <w:lastRenderedPageBreak/>
              <w:t xml:space="preserve">A </w:t>
            </w:r>
            <w:proofErr w:type="spellStart"/>
            <w:r w:rsidRPr="00CA52AD">
              <w:rPr>
                <w:highlight w:val="red"/>
                <w:u w:val="double"/>
              </w:rPr>
              <w:t>a</w:t>
            </w:r>
            <w:proofErr w:type="spellEnd"/>
            <w:r w:rsidRPr="00CA52AD">
              <w:rPr>
                <w:highlight w:val="red"/>
                <w:u w:val="double"/>
              </w:rPr>
              <w:t xml:space="preserve"> </w:t>
            </w:r>
            <w:r w:rsidRPr="00CA52AD">
              <w:rPr>
                <w:strike/>
                <w:highlight w:val="red"/>
                <w:u w:val="double"/>
              </w:rPr>
              <w:t>d</w:t>
            </w:r>
            <w:r w:rsidRPr="00CA52AD">
              <w:rPr>
                <w:highlight w:val="red"/>
                <w:u w:val="double"/>
              </w:rPr>
              <w:t xml:space="preserve"> A</w:t>
            </w:r>
            <w:r w:rsidR="00CA52AD">
              <w:t xml:space="preserve"> </w:t>
            </w:r>
            <w:proofErr w:type="spellStart"/>
            <w:r w:rsidR="00CA52AD">
              <w:t>Ac</w:t>
            </w:r>
            <w:proofErr w:type="spellEnd"/>
            <w:r w:rsidR="00CA52AD">
              <w:rPr>
                <w:rStyle w:val="Appelnotedebasdep"/>
              </w:rPr>
              <w:footnoteReference w:id="1"/>
            </w:r>
          </w:p>
        </w:tc>
        <w:tc>
          <w:tcPr>
            <w:tcW w:w="4528" w:type="dxa"/>
            <w:vAlign w:val="center"/>
          </w:tcPr>
          <w:p w:rsidR="00151703" w:rsidRDefault="00151703" w:rsidP="00151703">
            <w:pPr>
              <w:jc w:val="center"/>
            </w:pPr>
            <w:r>
              <w:t>d b c $</w:t>
            </w:r>
          </w:p>
          <w:p w:rsidR="00CA52AD" w:rsidRDefault="00CA52AD" w:rsidP="0015170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53975</wp:posOffset>
                      </wp:positionV>
                      <wp:extent cx="185420" cy="135665"/>
                      <wp:effectExtent l="38100" t="38100" r="0" b="42545"/>
                      <wp:wrapNone/>
                      <wp:docPr id="114" name="Encre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20" cy="135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3FACF" id="Encre 114" o:spid="_x0000_s1026" type="#_x0000_t75" style="position:absolute;margin-left:87pt;margin-top:3.55pt;width:16pt;height:12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">
                      <v:imagedata r:id="rId37" o:title=""/>
                    </v:shape>
                  </w:pict>
                </mc:Fallback>
              </mc:AlternateContent>
            </w:r>
          </w:p>
        </w:tc>
      </w:tr>
      <w:tr w:rsidR="00CA52AD" w:rsidTr="00151703">
        <w:tc>
          <w:tcPr>
            <w:tcW w:w="4528" w:type="dxa"/>
            <w:vAlign w:val="center"/>
          </w:tcPr>
          <w:p w:rsidR="00CA52AD" w:rsidRDefault="00CA52AD" w:rsidP="00151703">
            <w:pPr>
              <w:jc w:val="center"/>
            </w:pPr>
            <w:r>
              <w:t>S</w:t>
            </w:r>
          </w:p>
        </w:tc>
        <w:tc>
          <w:tcPr>
            <w:tcW w:w="4528" w:type="dxa"/>
            <w:vAlign w:val="center"/>
          </w:tcPr>
          <w:p w:rsidR="00CA52AD" w:rsidRDefault="00CA52AD" w:rsidP="00151703">
            <w:pPr>
              <w:jc w:val="center"/>
            </w:pPr>
            <w:r>
              <w:t xml:space="preserve">b c $ </w:t>
            </w:r>
          </w:p>
          <w:p w:rsidR="00CA52AD" w:rsidRDefault="00CA52AD" w:rsidP="0015170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3175</wp:posOffset>
                      </wp:positionV>
                      <wp:extent cx="330540" cy="211455"/>
                      <wp:effectExtent l="38100" t="38100" r="0" b="42545"/>
                      <wp:wrapNone/>
                      <wp:docPr id="106" name="Encre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0540" cy="2114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B20A3D" id="Encre 106" o:spid="_x0000_s1026" type="#_x0000_t75" style="position:absolute;margin-left:104.85pt;margin-top:-.45pt;width:27.45pt;height:1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">
                      <v:imagedata r:id="rId39" o:title=""/>
                    </v:shape>
                  </w:pict>
                </mc:Fallback>
              </mc:AlternateContent>
            </w:r>
          </w:p>
        </w:tc>
      </w:tr>
    </w:tbl>
    <w:p w:rsidR="00151703" w:rsidRDefault="00CA52AD" w:rsidP="00151703"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-2447290</wp:posOffset>
                </wp:positionV>
                <wp:extent cx="114935" cy="305435"/>
                <wp:effectExtent l="38100" t="38100" r="37465" b="50165"/>
                <wp:wrapNone/>
                <wp:docPr id="109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493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9DE68" id="Encre 109" o:spid="_x0000_s1026" type="#_x0000_t75" style="position:absolute;margin-left:319.45pt;margin-top:-193.4pt;width:10.45pt;height:25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">
                <v:imagedata r:id="rId41" o:title=""/>
              </v:shape>
            </w:pict>
          </mc:Fallback>
        </mc:AlternateContent>
      </w:r>
    </w:p>
    <w:p w:rsidR="00CA52AD" w:rsidRDefault="00CA52AD" w:rsidP="00151703">
      <w:r>
        <w:t xml:space="preserve">On remplace </w:t>
      </w:r>
      <w:proofErr w:type="spellStart"/>
      <w:r>
        <w:t>Ac</w:t>
      </w:r>
      <w:proofErr w:type="spellEnd"/>
      <w:r>
        <w:t xml:space="preserve"> par S puis par S’ (</w:t>
      </w:r>
      <w:r w:rsidR="00180139">
        <w:t>Réduction</w:t>
      </w:r>
      <w:r>
        <w:t xml:space="preserve">) </w:t>
      </w:r>
    </w:p>
    <w:p w:rsidR="00180139" w:rsidRDefault="00180139" w:rsidP="00151703"/>
    <w:p w:rsidR="00180139" w:rsidRDefault="00180139" w:rsidP="00151703"/>
    <w:p w:rsidR="00180139" w:rsidRDefault="00724404" w:rsidP="006B7176">
      <w:pPr>
        <w:pStyle w:val="Titre2"/>
        <w:numPr>
          <w:ilvl w:val="0"/>
          <w:numId w:val="0"/>
        </w:numPr>
        <w:ind w:left="720"/>
      </w:pPr>
      <w:r>
        <w:t>Comment par algo</w:t>
      </w:r>
      <w:r w:rsidR="000D6905">
        <w:t>rithme</w:t>
      </w:r>
      <w:r w:rsidR="00D77F25">
        <w:t>,</w:t>
      </w:r>
      <w:r>
        <w:t xml:space="preserve"> décider à chaque étape si on réduit ou si on lit ? </w:t>
      </w:r>
    </w:p>
    <w:p w:rsidR="00724404" w:rsidRDefault="00724404" w:rsidP="00724404"/>
    <w:p w:rsidR="00724404" w:rsidRDefault="00724404" w:rsidP="00724404">
      <w:r>
        <w:t xml:space="preserve">On va construire un automate </w:t>
      </w:r>
      <w:r w:rsidR="000D6905">
        <w:t>déterministe</w:t>
      </w:r>
      <w:r>
        <w:t>. Il doit être LR(0</w:t>
      </w:r>
      <w:r w:rsidR="0034193B">
        <w:t>) qui va dire quoi faire en fonction du contenu de la pile.</w:t>
      </w:r>
      <w:r w:rsidR="003554CD">
        <w:t xml:space="preserve"> Cette pile ne contient pas que des unités lexicales. Il va lire des choses et décider ce qu’il doit faire en fonction de la première unité lexicale de l’entrée.</w:t>
      </w:r>
    </w:p>
    <w:p w:rsidR="006B7176" w:rsidRDefault="006B7176" w:rsidP="00724404"/>
    <w:p w:rsidR="006B7176" w:rsidRDefault="006B7176" w:rsidP="00724404"/>
    <w:p w:rsidR="006B7176" w:rsidRDefault="006B7176" w:rsidP="006B7176">
      <w:pPr>
        <w:pStyle w:val="Titre2"/>
      </w:pPr>
      <w:r>
        <w:t>Automate LR(0) : Table ASA LR(0)</w:t>
      </w:r>
    </w:p>
    <w:p w:rsidR="007B596A" w:rsidRDefault="007B596A" w:rsidP="007B596A"/>
    <w:p w:rsidR="007B596A" w:rsidRDefault="007B596A" w:rsidP="007B596A">
      <w:r>
        <w:t>Définition </w:t>
      </w:r>
    </w:p>
    <w:p w:rsidR="007B596A" w:rsidRDefault="007B596A" w:rsidP="007B596A">
      <w:r>
        <w:t xml:space="preserve">Un </w:t>
      </w:r>
      <w:r w:rsidRPr="007B596A">
        <w:rPr>
          <w:color w:val="FFC000"/>
        </w:rPr>
        <w:t>item</w:t>
      </w:r>
      <w:r>
        <w:t xml:space="preserve"> d’une grammaire G est une production de G avec un « point » repérant une </w:t>
      </w:r>
      <w:r w:rsidRPr="00B63AF2">
        <w:rPr>
          <w:color w:val="00B0F0"/>
        </w:rPr>
        <w:t xml:space="preserve">position </w:t>
      </w:r>
      <w:r>
        <w:t>de sa partie droite</w:t>
      </w:r>
      <w:r w:rsidR="00B63AF2">
        <w:t>.</w:t>
      </w:r>
    </w:p>
    <w:p w:rsidR="00B63AF2" w:rsidRDefault="00B63AF2" w:rsidP="007B596A"/>
    <w:p w:rsidR="002E71FB" w:rsidRDefault="002E71FB" w:rsidP="007B596A">
      <w:r>
        <w:t>Intuitivement : C’est la « quantité » de partie droite qui a été reconnu par l’analyseur à un moment donné.</w:t>
      </w:r>
    </w:p>
    <w:p w:rsidR="002E71FB" w:rsidRDefault="002E71FB" w:rsidP="007B596A"/>
    <w:p w:rsidR="00B63AF2" w:rsidRDefault="00B63AF2" w:rsidP="007B596A">
      <w:r>
        <w:t xml:space="preserve">Exemple : </w:t>
      </w:r>
    </w:p>
    <w:p w:rsidR="00B63AF2" w:rsidRDefault="00B63AF2" w:rsidP="007B596A"/>
    <w:p w:rsidR="00B63AF2" w:rsidRDefault="00B63AF2" w:rsidP="007B596A">
      <w:r>
        <w:t xml:space="preserve">A ------&gt; </w:t>
      </w:r>
      <w:proofErr w:type="spellStart"/>
      <w:r>
        <w:t>Xa</w:t>
      </w:r>
      <w:proofErr w:type="spellEnd"/>
      <w:r>
        <w:t xml:space="preserve"> fournit 3 items : </w:t>
      </w:r>
    </w:p>
    <w:p w:rsidR="00B63AF2" w:rsidRDefault="00B63AF2" w:rsidP="00B63AF2">
      <w:pPr>
        <w:pStyle w:val="Paragraphedeliste"/>
        <w:numPr>
          <w:ilvl w:val="0"/>
          <w:numId w:val="17"/>
        </w:numPr>
      </w:pPr>
      <w:r>
        <w:t>A -------&gt; .</w:t>
      </w:r>
      <w:proofErr w:type="spellStart"/>
      <w:r>
        <w:t>Xa</w:t>
      </w:r>
      <w:proofErr w:type="spellEnd"/>
    </w:p>
    <w:p w:rsidR="00B63AF2" w:rsidRPr="007B596A" w:rsidRDefault="00B63AF2" w:rsidP="00B63AF2">
      <w:pPr>
        <w:pStyle w:val="Paragraphedeliste"/>
        <w:numPr>
          <w:ilvl w:val="0"/>
          <w:numId w:val="17"/>
        </w:numPr>
      </w:pPr>
      <w:r>
        <w:t xml:space="preserve">A -------&gt; </w:t>
      </w:r>
      <w:proofErr w:type="spellStart"/>
      <w:r>
        <w:t>X.a</w:t>
      </w:r>
      <w:proofErr w:type="spellEnd"/>
    </w:p>
    <w:p w:rsidR="00B63AF2" w:rsidRPr="007B596A" w:rsidRDefault="00B63AF2" w:rsidP="00B63AF2">
      <w:pPr>
        <w:pStyle w:val="Paragraphedeliste"/>
        <w:numPr>
          <w:ilvl w:val="0"/>
          <w:numId w:val="17"/>
        </w:numPr>
      </w:pPr>
      <w:r>
        <w:t xml:space="preserve">A -------&gt; </w:t>
      </w:r>
      <w:proofErr w:type="spellStart"/>
      <w:r>
        <w:t>Xa</w:t>
      </w:r>
      <w:proofErr w:type="spellEnd"/>
      <w:r>
        <w:t>.</w:t>
      </w:r>
    </w:p>
    <w:p w:rsidR="00B63AF2" w:rsidRDefault="00B63AF2" w:rsidP="00B975C0"/>
    <w:p w:rsidR="00B975C0" w:rsidRDefault="00B975C0" w:rsidP="00B975C0"/>
    <w:p w:rsidR="00B975C0" w:rsidRDefault="00B05BFB" w:rsidP="00B975C0">
      <w:r>
        <w:t>Définition</w:t>
      </w:r>
      <w:r w:rsidR="00B975C0">
        <w:t> </w:t>
      </w:r>
      <w:r w:rsidR="00B975C0" w:rsidRPr="00B05BFB">
        <w:rPr>
          <w:color w:val="FFC000"/>
        </w:rPr>
        <w:t>Fermeture </w:t>
      </w:r>
      <w:r w:rsidR="00B975C0">
        <w:t xml:space="preserve">: </w:t>
      </w:r>
    </w:p>
    <w:p w:rsidR="00B975C0" w:rsidRDefault="00B975C0" w:rsidP="00B975C0"/>
    <w:p w:rsidR="00B05BFB" w:rsidRDefault="00B975C0" w:rsidP="00B975C0">
      <w:r>
        <w:t>Soit I un ensemble d’items de G</w:t>
      </w:r>
      <w:r w:rsidR="00B05BFB">
        <w:t>.</w:t>
      </w:r>
      <w:r>
        <w:t xml:space="preserve"> </w:t>
      </w:r>
    </w:p>
    <w:p w:rsidR="00B975C0" w:rsidRDefault="00B05BFB" w:rsidP="00B975C0">
      <w:r w:rsidRPr="00B05BFB">
        <w:rPr>
          <w:color w:val="FFC000"/>
        </w:rPr>
        <w:t>Fermeture</w:t>
      </w:r>
      <w:r>
        <w:t>(</w:t>
      </w:r>
      <w:r w:rsidR="00B975C0">
        <w:t>I</w:t>
      </w:r>
      <w:r>
        <w:t>)</w:t>
      </w:r>
      <w:r w:rsidR="00B975C0">
        <w:t xml:space="preserve"> = ensemble d’item construit à partir de I tel que : </w:t>
      </w:r>
    </w:p>
    <w:p w:rsidR="00B975C0" w:rsidRDefault="00B975C0" w:rsidP="00B975C0">
      <w:pPr>
        <w:pStyle w:val="Paragraphedeliste"/>
        <w:numPr>
          <w:ilvl w:val="0"/>
          <w:numId w:val="17"/>
        </w:numPr>
      </w:pPr>
      <w:r>
        <w:t>On place chaque item I dans Fermeture(I)</w:t>
      </w:r>
    </w:p>
    <w:p w:rsidR="008E75C5" w:rsidRPr="00BB379C" w:rsidRDefault="008E75C5" w:rsidP="00B975C0">
      <w:pPr>
        <w:pStyle w:val="Paragraphedeliste"/>
        <w:numPr>
          <w:ilvl w:val="0"/>
          <w:numId w:val="17"/>
        </w:numPr>
      </w:pPr>
      <w:r>
        <w:t xml:space="preserve">Si A ------&gt;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. B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β∈ </m:t>
        </m:r>
      </m:oMath>
      <w:r>
        <w:rPr>
          <w:rFonts w:eastAsiaTheme="minorEastAsia"/>
        </w:rPr>
        <w:t xml:space="preserve">Fermeture (I) et si B ------&gt;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alors ajouter B -------&gt;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à Fermeture(I) s</w:t>
      </w:r>
      <w:proofErr w:type="spellStart"/>
      <w:r>
        <w:rPr>
          <w:rFonts w:eastAsiaTheme="minorEastAsia"/>
        </w:rPr>
        <w:t>auf</w:t>
      </w:r>
      <w:proofErr w:type="spellEnd"/>
      <w:r>
        <w:rPr>
          <w:rFonts w:eastAsiaTheme="minorEastAsia"/>
        </w:rPr>
        <w:t xml:space="preserve"> s’il est déjà dedans.</w:t>
      </w:r>
    </w:p>
    <w:p w:rsidR="00BB379C" w:rsidRDefault="00BB379C" w:rsidP="00BB379C">
      <w:r>
        <w:t xml:space="preserve">On itère jusqu’à ne plus trouver d’item à ajouter à </w:t>
      </w:r>
      <w:proofErr w:type="spellStart"/>
      <w:r>
        <w:t>Fermture</w:t>
      </w:r>
      <w:proofErr w:type="spellEnd"/>
      <w:r>
        <w:t xml:space="preserve">(I) </w:t>
      </w:r>
    </w:p>
    <w:p w:rsidR="00895C46" w:rsidRDefault="00895C46">
      <w:r>
        <w:br w:type="page"/>
      </w:r>
    </w:p>
    <w:p w:rsidR="00360012" w:rsidRDefault="00895C46" w:rsidP="00535D86">
      <w:pPr>
        <w:tabs>
          <w:tab w:val="left" w:pos="993"/>
        </w:tabs>
      </w:pPr>
      <w:r>
        <w:lastRenderedPageBreak/>
        <w:t>Définition</w:t>
      </w:r>
      <w:r w:rsidR="00535D86">
        <w:tab/>
      </w:r>
      <w:r w:rsidR="00360012">
        <w:t xml:space="preserve"> : </w:t>
      </w:r>
    </w:p>
    <w:p w:rsidR="00360012" w:rsidRDefault="00360012" w:rsidP="00BB379C"/>
    <w:p w:rsidR="00895C46" w:rsidRDefault="00360012" w:rsidP="00BB379C">
      <w:r>
        <w:t xml:space="preserve">Les </w:t>
      </w:r>
      <w:r w:rsidRPr="00895C46">
        <w:rPr>
          <w:color w:val="FFC000"/>
        </w:rPr>
        <w:t>états de l’automate LR(0)</w:t>
      </w:r>
      <w:r w:rsidR="00895C46" w:rsidRPr="00895C46">
        <w:rPr>
          <w:color w:val="FFC000"/>
        </w:rPr>
        <w:t xml:space="preserve"> </w:t>
      </w:r>
      <w:r w:rsidR="00895C46">
        <w:t>sont les ensembles I d’items obtenus par fermeture.</w:t>
      </w:r>
    </w:p>
    <w:p w:rsidR="00895C46" w:rsidRDefault="00895C46" w:rsidP="00BB379C">
      <w:r>
        <w:t xml:space="preserve">L’état initial est obtenu par </w:t>
      </w:r>
      <w:r w:rsidR="00B762D5">
        <w:t>la fermeture de S’ ---------&gt; .S</w:t>
      </w:r>
    </w:p>
    <w:p w:rsidR="00CA140A" w:rsidRDefault="00CA140A" w:rsidP="00BB379C"/>
    <w:p w:rsidR="00CA140A" w:rsidRDefault="00CA140A" w:rsidP="00BB379C"/>
    <w:p w:rsidR="00CA140A" w:rsidRDefault="00CA140A" w:rsidP="00BB379C">
      <w:r>
        <w:t xml:space="preserve">Définition : </w:t>
      </w:r>
    </w:p>
    <w:p w:rsidR="00CA140A" w:rsidRDefault="00CA140A" w:rsidP="00BB379C"/>
    <w:p w:rsidR="00CA140A" w:rsidRDefault="00CA140A" w:rsidP="00BB379C">
      <w:r>
        <w:t>Soit I un ensemble d’items.</w:t>
      </w:r>
    </w:p>
    <w:p w:rsidR="00CA140A" w:rsidRDefault="00CA140A" w:rsidP="007738DC">
      <w:pPr>
        <w:ind w:firstLine="709"/>
        <w:rPr>
          <w:rFonts w:eastAsiaTheme="minorEastAsia"/>
        </w:rPr>
      </w:pPr>
      <w:r>
        <w:t xml:space="preserve">X un symbole de G (X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(N</w:t>
      </w:r>
      <m:oMath>
        <m:r>
          <m:rPr>
            <m:sty m:val="bi"/>
          </m:rP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>T))</w:t>
      </w:r>
    </w:p>
    <w:p w:rsidR="007738DC" w:rsidRPr="00171652" w:rsidRDefault="007738DC" w:rsidP="007738DC">
      <w:r>
        <w:rPr>
          <w:rFonts w:eastAsiaTheme="minorEastAsia"/>
        </w:rPr>
        <w:t xml:space="preserve">On définit la transition (I, </w:t>
      </w:r>
      <w:r w:rsidR="00171652">
        <w:rPr>
          <w:rFonts w:eastAsiaTheme="minorEastAsia"/>
        </w:rPr>
        <w:t xml:space="preserve">X)  comme </w:t>
      </w:r>
      <w:proofErr w:type="spellStart"/>
      <w:r w:rsidR="00171652">
        <w:rPr>
          <w:rFonts w:eastAsiaTheme="minorEastAsia"/>
        </w:rPr>
        <w:t>la</w:t>
      </w:r>
      <w:proofErr w:type="spellEnd"/>
      <w:r w:rsidR="00171652">
        <w:rPr>
          <w:rFonts w:eastAsiaTheme="minorEastAsia"/>
        </w:rPr>
        <w:t xml:space="preserve"> </w:t>
      </w:r>
      <w:proofErr w:type="spellStart"/>
      <w:r w:rsidR="00171652">
        <w:rPr>
          <w:rFonts w:eastAsiaTheme="minorEastAsia"/>
        </w:rPr>
        <w:t>la</w:t>
      </w:r>
      <w:proofErr w:type="spellEnd"/>
      <w:r w:rsidR="00171652">
        <w:rPr>
          <w:rFonts w:eastAsiaTheme="minorEastAsia"/>
        </w:rPr>
        <w:t xml:space="preserve"> fermeture de l’ensemble des items A 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171652">
        <w:rPr>
          <w:rFonts w:eastAsiaTheme="minorEastAsia"/>
        </w:rPr>
        <w:t xml:space="preserve"> X .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="00171652">
        <w:rPr>
          <w:rFonts w:eastAsiaTheme="minorEastAsia"/>
        </w:rPr>
        <w:t xml:space="preserve"> tel que (sachant que)  A 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171652">
        <w:rPr>
          <w:rFonts w:eastAsiaTheme="minorEastAsia"/>
        </w:rPr>
        <w:t xml:space="preserve"> .X </w:t>
      </w:r>
      <m:oMath>
        <m:r>
          <m:rPr>
            <m:sty m:val="bi"/>
          </m:rPr>
          <w:rPr>
            <w:rFonts w:ascii="Cambria Math" w:eastAsiaTheme="minorEastAsia" w:hAnsi="Cambria Math"/>
          </w:rPr>
          <m:t>β∈</m:t>
        </m:r>
      </m:oMath>
      <w:r w:rsidR="00171652">
        <w:rPr>
          <w:rFonts w:eastAsiaTheme="minorEastAsia"/>
        </w:rPr>
        <w:t xml:space="preserve"> I</w:t>
      </w:r>
    </w:p>
    <w:p w:rsidR="00171652" w:rsidRDefault="00171652" w:rsidP="007738DC">
      <w:pPr>
        <w:rPr>
          <w:rFonts w:eastAsiaTheme="minorEastAsia"/>
        </w:rPr>
      </w:pPr>
    </w:p>
    <w:p w:rsidR="00535D86" w:rsidRPr="007B596A" w:rsidRDefault="00535D86" w:rsidP="00535D8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BE9BD3" wp14:editId="2C6CF401">
                <wp:simplePos x="0" y="0"/>
                <wp:positionH relativeFrom="column">
                  <wp:posOffset>2562239</wp:posOffset>
                </wp:positionH>
                <wp:positionV relativeFrom="paragraph">
                  <wp:posOffset>850551</wp:posOffset>
                </wp:positionV>
                <wp:extent cx="478155" cy="478155"/>
                <wp:effectExtent l="0" t="38100" r="17145" b="17145"/>
                <wp:wrapNone/>
                <wp:docPr id="7" name="Demi-to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54726">
                          <a:off x="0" y="0"/>
                          <a:ext cx="478155" cy="478155"/>
                        </a:xfrm>
                        <a:prstGeom prst="uturnArrow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EF30" id="Demi-tour 7" o:spid="_x0000_s1026" style="position:absolute;margin-left:201.75pt;margin-top:66.95pt;width:37.65pt;height:37.65pt;rotation:6285695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155,478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" path="m,478155l,179308c,80279,80279,,179308,r,c278337,,358616,80279,358616,179308r,59770l478155,239078,358616,358616,239078,239078r119538,l358616,179308c358616,80279,278337,,179308,r,c80279,,,80279,,179308l,478155xe" fillcolor="#4472c4 [3204]" strokecolor="#1f3763 [1604]" strokeweight="1pt">
                <v:stroke joinstyle="miter"/>
                <v:path arrowok="t" o:connecttype="custom" o:connectlocs="0,478155;0,179308;179308,0;179308,0;358616,179308;358616,239078;478155,239078;358616,358616;239078,239078;358616,239078;358616,179308;179308,0;179308,0;0,179308;0,478155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D988A0" wp14:editId="365B6028">
                <wp:simplePos x="0" y="0"/>
                <wp:positionH relativeFrom="column">
                  <wp:posOffset>2173014</wp:posOffset>
                </wp:positionH>
                <wp:positionV relativeFrom="paragraph">
                  <wp:posOffset>1306357</wp:posOffset>
                </wp:positionV>
                <wp:extent cx="223284" cy="329905"/>
                <wp:effectExtent l="25400" t="0" r="18415" b="38735"/>
                <wp:wrapNone/>
                <wp:docPr id="6" name="Connecteur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3299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BDD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6" o:spid="_x0000_s1026" type="#_x0000_t38" style="position:absolute;margin-left:171.1pt;margin-top:102.85pt;width:17.6pt;height:26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84A616" wp14:editId="7DE485BC">
                <wp:simplePos x="0" y="0"/>
                <wp:positionH relativeFrom="column">
                  <wp:posOffset>1396705</wp:posOffset>
                </wp:positionH>
                <wp:positionV relativeFrom="paragraph">
                  <wp:posOffset>891983</wp:posOffset>
                </wp:positionV>
                <wp:extent cx="829472" cy="0"/>
                <wp:effectExtent l="0" t="63500" r="0" b="76200"/>
                <wp:wrapNone/>
                <wp:docPr id="5" name="Connecteur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472" cy="0"/>
                        </a:xfrm>
                        <a:prstGeom prst="curvedConnector3">
                          <a:avLst>
                            <a:gd name="adj1" fmla="val 48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C8A86" id="Connecteur en arc 5" o:spid="_x0000_s1026" type="#_x0000_t38" style="position:absolute;margin-left:110pt;margin-top:70.25pt;width:65.3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" adj="1052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EB8524" wp14:editId="605F9C0E">
                <wp:simplePos x="0" y="0"/>
                <wp:positionH relativeFrom="column">
                  <wp:posOffset>1995760</wp:posOffset>
                </wp:positionH>
                <wp:positionV relativeFrom="paragraph">
                  <wp:posOffset>1634254</wp:posOffset>
                </wp:positionV>
                <wp:extent cx="520996" cy="510067"/>
                <wp:effectExtent l="0" t="0" r="12700" b="107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510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535D86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B8524" id="Ellipse 4" o:spid="_x0000_s1034" style="position:absolute;margin-left:157.15pt;margin-top:128.7pt;width:41pt;height:40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F5462B" w:rsidRDefault="00F5462B" w:rsidP="00535D86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F2A717" wp14:editId="4E010DAC">
                <wp:simplePos x="0" y="0"/>
                <wp:positionH relativeFrom="column">
                  <wp:posOffset>2173014</wp:posOffset>
                </wp:positionH>
                <wp:positionV relativeFrom="paragraph">
                  <wp:posOffset>801592</wp:posOffset>
                </wp:positionV>
                <wp:extent cx="520996" cy="510067"/>
                <wp:effectExtent l="0" t="0" r="12700" b="107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510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535D86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2A717" id="Ellipse 2" o:spid="_x0000_s1035" style="position:absolute;margin-left:171.1pt;margin-top:63.1pt;width:41pt;height:4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F5462B" w:rsidRDefault="00F5462B" w:rsidP="00535D86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76640A" wp14:editId="6DE8A454">
                <wp:simplePos x="0" y="0"/>
                <wp:positionH relativeFrom="column">
                  <wp:posOffset>864589</wp:posOffset>
                </wp:positionH>
                <wp:positionV relativeFrom="paragraph">
                  <wp:posOffset>790606</wp:posOffset>
                </wp:positionV>
                <wp:extent cx="531628" cy="520996"/>
                <wp:effectExtent l="0" t="0" r="14605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209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535D86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6640A" id="Ellipse 1" o:spid="_x0000_s1036" style="position:absolute;margin-left:68.1pt;margin-top:62.25pt;width:41.85pt;height:4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F5462B" w:rsidRDefault="00F5462B" w:rsidP="00535D86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535D86" w:rsidRDefault="00535D86" w:rsidP="007738DC">
      <w:pPr>
        <w:rPr>
          <w:rFonts w:eastAsiaTheme="minorEastAsia"/>
        </w:rPr>
      </w:pPr>
    </w:p>
    <w:p w:rsidR="00222860" w:rsidRDefault="00535D86" w:rsidP="00222860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  <w:r w:rsidR="00EA0733">
        <w:rPr>
          <w:rFonts w:eastAsiaTheme="minorEastAsia"/>
        </w:rPr>
        <w:t>Automate LR(0)</w:t>
      </w:r>
    </w:p>
    <w:p w:rsidR="00222860" w:rsidRDefault="00222860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B909B8" wp14:editId="06B6C6D1">
                <wp:simplePos x="0" y="0"/>
                <wp:positionH relativeFrom="column">
                  <wp:posOffset>4161303</wp:posOffset>
                </wp:positionH>
                <wp:positionV relativeFrom="paragraph">
                  <wp:posOffset>116737</wp:posOffset>
                </wp:positionV>
                <wp:extent cx="287079" cy="244548"/>
                <wp:effectExtent l="0" t="0" r="1778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222860">
                            <w:r>
                              <w:t>I11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909B8" id="Zone de texte 14" o:spid="_x0000_s1037" type="#_x0000_t202" style="position:absolute;margin-left:327.65pt;margin-top:9.2pt;width:22.6pt;height:1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" fillcolor="white [3201]" strokeweight=".5pt">
                <v:textbox>
                  <w:txbxContent>
                    <w:p w:rsidR="00F5462B" w:rsidRDefault="00F5462B" w:rsidP="00222860">
                      <w:r>
                        <w:t>I11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5F3C7" wp14:editId="7295E771">
                <wp:simplePos x="0" y="0"/>
                <wp:positionH relativeFrom="column">
                  <wp:posOffset>3501405</wp:posOffset>
                </wp:positionH>
                <wp:positionV relativeFrom="paragraph">
                  <wp:posOffset>57445</wp:posOffset>
                </wp:positionV>
                <wp:extent cx="1318437" cy="754351"/>
                <wp:effectExtent l="63500" t="38100" r="66040" b="717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7543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>S’ ----&gt; S.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 xml:space="preserve">Pour fermeture (aucune)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5F3C7" id="Rectangle 11" o:spid="_x0000_s1038" style="position:absolute;margin-left:275.7pt;margin-top:4.5pt;width:103.8pt;height:59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pPr>
                        <w:jc w:val="center"/>
                      </w:pPr>
                      <w:r>
                        <w:t>S’ ----&gt; S.</w:t>
                      </w:r>
                    </w:p>
                    <w:p w:rsidR="00F5462B" w:rsidRDefault="00F5462B" w:rsidP="00222860">
                      <w:pPr>
                        <w:jc w:val="center"/>
                      </w:pPr>
                      <w:r>
                        <w:t xml:space="preserve">Pour fermeture (aucune) </w:t>
                      </w:r>
                    </w:p>
                  </w:txbxContent>
                </v:textbox>
              </v:rect>
            </w:pict>
          </mc:Fallback>
        </mc:AlternateContent>
      </w: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DCC532" wp14:editId="5F8605C6">
                <wp:simplePos x="0" y="0"/>
                <wp:positionH relativeFrom="column">
                  <wp:posOffset>5409565</wp:posOffset>
                </wp:positionH>
                <wp:positionV relativeFrom="paragraph">
                  <wp:posOffset>160147</wp:posOffset>
                </wp:positionV>
                <wp:extent cx="384048" cy="228600"/>
                <wp:effectExtent l="0" t="0" r="10160" b="127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222860">
                            <w: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C532" id="Zone de texte 27" o:spid="_x0000_s1039" type="#_x0000_t202" style="position:absolute;margin-left:425.95pt;margin-top:12.6pt;width:30.25pt;height:1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" fillcolor="white [3201]" strokeweight=".5pt">
                <v:textbox>
                  <w:txbxContent>
                    <w:p w:rsidR="00F5462B" w:rsidRDefault="00F5462B" w:rsidP="00222860">
                      <w:r>
                        <w:t>I4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Pr="00222860" w:rsidRDefault="00222860" w:rsidP="00222860">
      <w:pPr>
        <w:tabs>
          <w:tab w:val="left" w:pos="5124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986B73" wp14:editId="795EF18B">
                <wp:simplePos x="0" y="0"/>
                <wp:positionH relativeFrom="column">
                  <wp:posOffset>2528458</wp:posOffset>
                </wp:positionH>
                <wp:positionV relativeFrom="paragraph">
                  <wp:posOffset>117997</wp:posOffset>
                </wp:positionV>
                <wp:extent cx="918173" cy="646953"/>
                <wp:effectExtent l="12700" t="25400" r="34925" b="139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173" cy="646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2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99.1pt;margin-top:9.3pt;width:72.3pt;height:50.9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" strokecolor="#ed7d31 [3205]" strokeweight="1.5pt">
                <v:stroke endarrow="block" joinstyle="miter"/>
              </v:shape>
            </w:pict>
          </mc:Fallback>
        </mc:AlternateContent>
      </w:r>
      <w:r w:rsidRPr="00F5462B">
        <w:rPr>
          <w:rFonts w:eastAsiaTheme="minorEastAsia"/>
          <w:lang w:val="en-US"/>
        </w:rPr>
        <w:tab/>
      </w:r>
      <w:r w:rsidRPr="00222860">
        <w:rPr>
          <w:rFonts w:eastAsiaTheme="minorEastAsia"/>
          <w:lang w:val="en-US"/>
        </w:rPr>
        <w:t>S</w:t>
      </w:r>
    </w:p>
    <w:p w:rsidR="00222860" w:rsidRPr="00222860" w:rsidRDefault="00222860" w:rsidP="00222860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65485F" wp14:editId="2A964D7D">
                <wp:simplePos x="0" y="0"/>
                <wp:positionH relativeFrom="column">
                  <wp:posOffset>3640307</wp:posOffset>
                </wp:positionH>
                <wp:positionV relativeFrom="paragraph">
                  <wp:posOffset>169958</wp:posOffset>
                </wp:positionV>
                <wp:extent cx="520996" cy="297180"/>
                <wp:effectExtent l="0" t="0" r="12700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6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222860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485F" id="Zone de texte 20" o:spid="_x0000_s1040" type="#_x0000_t202" style="position:absolute;margin-left:286.65pt;margin-top:13.4pt;width:41pt;height:23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" fillcolor="white [3201]" strokeweight=".5pt">
                <v:textbox>
                  <w:txbxContent>
                    <w:p w:rsidR="00F5462B" w:rsidRDefault="00F5462B" w:rsidP="00222860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277A3E" wp14:editId="7C898173">
                <wp:simplePos x="0" y="0"/>
                <wp:positionH relativeFrom="column">
                  <wp:posOffset>5118233</wp:posOffset>
                </wp:positionH>
                <wp:positionV relativeFrom="paragraph">
                  <wp:posOffset>169958</wp:posOffset>
                </wp:positionV>
                <wp:extent cx="1318437" cy="297712"/>
                <wp:effectExtent l="63500" t="38100" r="66040" b="711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r>
                              <w:t xml:space="preserve">S ----&gt; </w:t>
                            </w:r>
                            <w:proofErr w:type="spellStart"/>
                            <w:r>
                              <w:t>Ac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77A3E" id="Rectangle 19" o:spid="_x0000_s1041" style="position:absolute;margin-left:403pt;margin-top:13.4pt;width:103.8pt;height:23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r>
                        <w:t xml:space="preserve">S ----&gt; </w:t>
                      </w:r>
                      <w:proofErr w:type="spellStart"/>
                      <w:r>
                        <w:t>Ac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22860" w:rsidRPr="00485E3D" w:rsidRDefault="004D36C8" w:rsidP="00222860">
      <w:pPr>
        <w:tabs>
          <w:tab w:val="left" w:pos="3686"/>
        </w:tabs>
        <w:ind w:left="3680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180DAA" wp14:editId="36D11969">
                <wp:simplePos x="0" y="0"/>
                <wp:positionH relativeFrom="column">
                  <wp:posOffset>4830445</wp:posOffset>
                </wp:positionH>
                <wp:positionV relativeFrom="paragraph">
                  <wp:posOffset>45720</wp:posOffset>
                </wp:positionV>
                <wp:extent cx="383540" cy="27432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0DAA" id="Zone de texte 50" o:spid="_x0000_s1042" type="#_x0000_t202" style="position:absolute;left:0;text-align:left;margin-left:380.35pt;margin-top:3.6pt;width:30.2pt;height:21.6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" filled="f" stroked="f">
                <v:textbox>
                  <w:txbxContent>
                    <w:p w:rsidR="00F5462B" w:rsidRDefault="00F5462B" w:rsidP="004D36C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22860" w:rsidRPr="00485E3D">
        <w:rPr>
          <w:rFonts w:eastAsiaTheme="minorEastAsia"/>
          <w:lang w:val="en-US"/>
        </w:rPr>
        <w:t>I.</w:t>
      </w:r>
      <w:r w:rsidR="00222860" w:rsidRPr="00485E3D">
        <w:rPr>
          <w:rFonts w:eastAsiaTheme="minorEastAsia"/>
          <w:lang w:val="en-US"/>
        </w:rPr>
        <w:tab/>
      </w:r>
      <w:r w:rsidR="00222860" w:rsidRPr="00485E3D">
        <w:rPr>
          <w:rFonts w:eastAsiaTheme="minorEastAsia"/>
          <w:lang w:val="en-US"/>
        </w:rPr>
        <w:tab/>
      </w:r>
      <w:r w:rsidR="0022286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380C51" wp14:editId="7B3D5CDC">
                <wp:simplePos x="0" y="0"/>
                <wp:positionH relativeFrom="column">
                  <wp:posOffset>4911979</wp:posOffset>
                </wp:positionH>
                <wp:positionV relativeFrom="paragraph">
                  <wp:posOffset>121539</wp:posOffset>
                </wp:positionV>
                <wp:extent cx="204978" cy="266827"/>
                <wp:effectExtent l="12700" t="25400" r="36830" b="127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" cy="266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127E" id="Connecteur droit avec flèche 24" o:spid="_x0000_s1026" type="#_x0000_t32" style="position:absolute;margin-left:386.75pt;margin-top:9.55pt;width:16.15pt;height:21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" strokecolor="#ed7d31 [3205]" strokeweight="1.5pt">
                <v:stroke endarrow="block" joinstyle="miter"/>
              </v:shape>
            </w:pict>
          </mc:Fallback>
        </mc:AlternateContent>
      </w:r>
      <w:r w:rsidR="00222860" w:rsidRPr="00485E3D">
        <w:rPr>
          <w:rFonts w:eastAsiaTheme="minorEastAsia"/>
          <w:lang w:val="en-US"/>
        </w:rPr>
        <w:tab/>
      </w:r>
    </w:p>
    <w:p w:rsidR="00222860" w:rsidRPr="00485E3D" w:rsidRDefault="00222860" w:rsidP="00222860">
      <w:pPr>
        <w:tabs>
          <w:tab w:val="left" w:pos="3686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20512A" wp14:editId="7ED6B22A">
                <wp:simplePos x="0" y="0"/>
                <wp:positionH relativeFrom="column">
                  <wp:posOffset>5500497</wp:posOffset>
                </wp:positionH>
                <wp:positionV relativeFrom="paragraph">
                  <wp:posOffset>146685</wp:posOffset>
                </wp:positionV>
                <wp:extent cx="383540" cy="274320"/>
                <wp:effectExtent l="0" t="0" r="10160" b="177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222860">
                            <w: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512A" id="Zone de texte 28" o:spid="_x0000_s1043" type="#_x0000_t202" style="position:absolute;margin-left:433.1pt;margin-top:11.55pt;width:30.2pt;height:21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" fillcolor="white [3201]" strokeweight=".5pt">
                <v:textbox>
                  <w:txbxContent>
                    <w:p w:rsidR="00F5462B" w:rsidRDefault="00F5462B" w:rsidP="00222860">
                      <w:r>
                        <w:t>I5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7DE37B" wp14:editId="318CA0A7">
                <wp:simplePos x="0" y="0"/>
                <wp:positionH relativeFrom="column">
                  <wp:posOffset>1358773</wp:posOffset>
                </wp:positionH>
                <wp:positionV relativeFrom="paragraph">
                  <wp:posOffset>92583</wp:posOffset>
                </wp:positionV>
                <wp:extent cx="1160780" cy="983869"/>
                <wp:effectExtent l="0" t="0" r="762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983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222860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535D86"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’ -----&gt; .S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 -------&gt; .Ac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A ------&gt;.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AaAb</w:t>
                            </w:r>
                            <w:proofErr w:type="spellEnd"/>
                          </w:p>
                          <w:p w:rsidR="00F5462B" w:rsidRPr="00222860" w:rsidRDefault="00F5462B" w:rsidP="002228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ab/>
                              <w:t>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E37B" id="Rectangle 9" o:spid="_x0000_s1044" style="position:absolute;margin-left:107pt;margin-top:7.3pt;width:91.4pt;height:77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" fillcolor="white [3201]" strokecolor="#4472c4 [3204]" strokeweight="1pt">
                <v:textbox>
                  <w:txbxContent>
                    <w:p w:rsidR="00F5462B" w:rsidRDefault="00F5462B" w:rsidP="00222860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 w:rsidRPr="00535D86">
                        <w:rPr>
                          <w:rFonts w:eastAsiaTheme="minorEastAsia"/>
                          <w:lang w:val="en-US"/>
                        </w:rPr>
                        <w:t>S</w:t>
                      </w:r>
                      <w:r>
                        <w:rPr>
                          <w:rFonts w:eastAsiaTheme="minorEastAsia"/>
                          <w:lang w:val="en-US"/>
                        </w:rPr>
                        <w:t>’ -----&gt; .S</w:t>
                      </w:r>
                    </w:p>
                    <w:p w:rsidR="00F5462B" w:rsidRDefault="00F5462B" w:rsidP="00222860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S -------&gt; .Ac</w:t>
                      </w:r>
                    </w:p>
                    <w:p w:rsidR="00F5462B" w:rsidRDefault="00F5462B" w:rsidP="00222860">
                      <w:pPr>
                        <w:jc w:val="center"/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 xml:space="preserve">A ------&gt;. </w:t>
                      </w:r>
                      <w:proofErr w:type="spellStart"/>
                      <w:r>
                        <w:rPr>
                          <w:rFonts w:eastAsiaTheme="minorEastAsia"/>
                          <w:lang w:val="en-US"/>
                        </w:rPr>
                        <w:t>AaAb</w:t>
                      </w:r>
                      <w:proofErr w:type="spellEnd"/>
                    </w:p>
                    <w:p w:rsidR="00F5462B" w:rsidRPr="00222860" w:rsidRDefault="00F5462B" w:rsidP="002228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ab/>
                        <w:t>.d</w:t>
                      </w:r>
                    </w:p>
                  </w:txbxContent>
                </v:textbox>
              </v:rect>
            </w:pict>
          </mc:Fallback>
        </mc:AlternateContent>
      </w:r>
      <w:r w:rsidRPr="00C02F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FBFEA1" wp14:editId="30647022">
                <wp:simplePos x="0" y="0"/>
                <wp:positionH relativeFrom="column">
                  <wp:posOffset>3501405</wp:posOffset>
                </wp:positionH>
                <wp:positionV relativeFrom="paragraph">
                  <wp:posOffset>95383</wp:posOffset>
                </wp:positionV>
                <wp:extent cx="1414130" cy="893090"/>
                <wp:effectExtent l="63500" t="38100" r="59690" b="723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893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>S ----&gt; A.C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 xml:space="preserve">A -----&gt; </w:t>
                            </w:r>
                            <w:proofErr w:type="spellStart"/>
                            <w:r>
                              <w:t>A.aAb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>Pour fermeture (aucune)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BFEA1" id="Rectangle 15" o:spid="_x0000_s1045" style="position:absolute;margin-left:275.7pt;margin-top:7.5pt;width:111.35pt;height:7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pPr>
                        <w:jc w:val="center"/>
                      </w:pPr>
                      <w:r>
                        <w:t>S ----&gt; A.C</w:t>
                      </w:r>
                    </w:p>
                    <w:p w:rsidR="00F5462B" w:rsidRDefault="00F5462B" w:rsidP="00222860">
                      <w:pPr>
                        <w:jc w:val="center"/>
                      </w:pPr>
                      <w:r>
                        <w:t xml:space="preserve">A -----&gt; </w:t>
                      </w:r>
                      <w:proofErr w:type="spellStart"/>
                      <w:r>
                        <w:t>A.aAb</w:t>
                      </w:r>
                      <w:proofErr w:type="spellEnd"/>
                      <w:r>
                        <w:t xml:space="preserve"> </w:t>
                      </w:r>
                    </w:p>
                    <w:p w:rsidR="00F5462B" w:rsidRDefault="00F5462B" w:rsidP="00222860">
                      <w:pPr>
                        <w:jc w:val="center"/>
                      </w:pPr>
                      <w:r>
                        <w:t>Pour fermeture (aucune)</w:t>
                      </w:r>
                    </w:p>
                  </w:txbxContent>
                </v:textbox>
              </v:rect>
            </w:pict>
          </mc:Fallback>
        </mc:AlternateContent>
      </w:r>
    </w:p>
    <w:p w:rsidR="00222860" w:rsidRPr="00535D86" w:rsidRDefault="00222860" w:rsidP="00222860">
      <w:pPr>
        <w:tabs>
          <w:tab w:val="left" w:pos="567"/>
          <w:tab w:val="left" w:pos="3261"/>
          <w:tab w:val="left" w:pos="4962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2E95C1" wp14:editId="4E33D8F1">
                <wp:simplePos x="0" y="0"/>
                <wp:positionH relativeFrom="column">
                  <wp:posOffset>125065</wp:posOffset>
                </wp:positionH>
                <wp:positionV relativeFrom="paragraph">
                  <wp:posOffset>21044</wp:posOffset>
                </wp:positionV>
                <wp:extent cx="314325" cy="786765"/>
                <wp:effectExtent l="25400" t="0" r="15875" b="13335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86765"/>
                        </a:xfrm>
                        <a:prstGeom prst="leftBrace">
                          <a:avLst>
                            <a:gd name="adj1" fmla="val 8333"/>
                            <a:gd name="adj2" fmla="val 364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068D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8" o:spid="_x0000_s1026" type="#_x0000_t87" style="position:absolute;margin-left:9.85pt;margin-top:1.65pt;width:24.75pt;height:61.9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" adj="719,7881" strokecolor="#4472c4 [3204]" strokeweight=".5pt">
                <v:stroke joinstyle="miter"/>
              </v:shape>
            </w:pict>
          </mc:Fallback>
        </mc:AlternateContent>
      </w:r>
      <w:r w:rsidRPr="00535D86">
        <w:rPr>
          <w:rFonts w:eastAsiaTheme="minorEastAsia"/>
          <w:lang w:val="en-US"/>
        </w:rPr>
        <w:tab/>
        <w:t>S’ -----&gt; S</w:t>
      </w:r>
      <w:r w:rsidRPr="00535D86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</w:t>
      </w:r>
    </w:p>
    <w:p w:rsidR="00222860" w:rsidRPr="00535D86" w:rsidRDefault="002A11A3" w:rsidP="00222860">
      <w:pPr>
        <w:tabs>
          <w:tab w:val="left" w:pos="567"/>
          <w:tab w:val="left" w:pos="3261"/>
        </w:tabs>
        <w:rPr>
          <w:rFonts w:eastAsiaTheme="minorEastAsia"/>
          <w:lang w:val="en-US"/>
        </w:rPr>
      </w:pPr>
      <w:r w:rsidRPr="00C02F4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FCC873" wp14:editId="3BA2B5E6">
                <wp:simplePos x="0" y="0"/>
                <wp:positionH relativeFrom="column">
                  <wp:posOffset>2531624</wp:posOffset>
                </wp:positionH>
                <wp:positionV relativeFrom="paragraph">
                  <wp:posOffset>19945</wp:posOffset>
                </wp:positionV>
                <wp:extent cx="859425" cy="244289"/>
                <wp:effectExtent l="12700" t="50800" r="0" b="2286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425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26CB" id="Connecteur droit avec flèche 16" o:spid="_x0000_s1026" type="#_x0000_t32" style="position:absolute;margin-left:199.35pt;margin-top:1.55pt;width:67.65pt;height:19.2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" strokecolor="#ed7d31 [3205]" strokeweight="1.5pt">
                <v:stroke endarrow="block" joinstyle="miter"/>
              </v:shape>
            </w:pict>
          </mc:Fallback>
        </mc:AlternateContent>
      </w:r>
      <w:r w:rsidR="004D36C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180DAA" wp14:editId="36D11969">
                <wp:simplePos x="0" y="0"/>
                <wp:positionH relativeFrom="column">
                  <wp:posOffset>4867148</wp:posOffset>
                </wp:positionH>
                <wp:positionV relativeFrom="paragraph">
                  <wp:posOffset>95758</wp:posOffset>
                </wp:positionV>
                <wp:extent cx="383540" cy="27432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0DAA" id="Zone de texte 49" o:spid="_x0000_s1046" type="#_x0000_t202" style="position:absolute;margin-left:383.25pt;margin-top:7.55pt;width:30.2pt;height:21.6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" filled="f" stroked="f">
                <v:textbox>
                  <w:txbxContent>
                    <w:p w:rsidR="00F5462B" w:rsidRDefault="00F5462B" w:rsidP="004D36C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16687F" wp14:editId="14B3ACE7">
                <wp:simplePos x="0" y="0"/>
                <wp:positionH relativeFrom="column">
                  <wp:posOffset>5116957</wp:posOffset>
                </wp:positionH>
                <wp:positionV relativeFrom="paragraph">
                  <wp:posOffset>67945</wp:posOffset>
                </wp:positionV>
                <wp:extent cx="1463040" cy="886968"/>
                <wp:effectExtent l="63500" t="38100" r="60960" b="787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8696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Pr="00222860" w:rsidRDefault="00F5462B" w:rsidP="002228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2860">
                              <w:rPr>
                                <w:lang w:val="en-US"/>
                              </w:rPr>
                              <w:t xml:space="preserve">A -----&gt; </w:t>
                            </w:r>
                            <w:proofErr w:type="spellStart"/>
                            <w:r w:rsidRPr="00222860">
                              <w:rPr>
                                <w:lang w:val="en-US"/>
                              </w:rPr>
                              <w:t>Aa.Ab</w:t>
                            </w:r>
                            <w:proofErr w:type="spellEnd"/>
                          </w:p>
                          <w:p w:rsidR="00F5462B" w:rsidRPr="00222860" w:rsidRDefault="00F5462B" w:rsidP="002228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2860">
                              <w:rPr>
                                <w:lang w:val="en-US"/>
                              </w:rPr>
                              <w:t>(fermeture A)</w:t>
                            </w:r>
                          </w:p>
                          <w:p w:rsidR="00F5462B" w:rsidRPr="00222860" w:rsidRDefault="00F5462B" w:rsidP="002228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2860">
                              <w:rPr>
                                <w:lang w:val="en-US"/>
                              </w:rPr>
                              <w:t>A ------&gt; .</w:t>
                            </w:r>
                            <w:proofErr w:type="spellStart"/>
                            <w:r w:rsidRPr="00222860">
                              <w:rPr>
                                <w:lang w:val="en-US"/>
                              </w:rPr>
                              <w:t>AaAb</w:t>
                            </w:r>
                            <w:proofErr w:type="spellEnd"/>
                          </w:p>
                          <w:p w:rsidR="00F5462B" w:rsidRPr="00222860" w:rsidRDefault="00F5462B" w:rsidP="00222860">
                            <w:pPr>
                              <w:ind w:firstLine="709"/>
                              <w:jc w:val="center"/>
                              <w:rPr>
                                <w:lang w:val="en-US"/>
                              </w:rPr>
                            </w:pPr>
                            <w:r w:rsidRPr="00222860">
                              <w:rPr>
                                <w:lang w:val="en-US"/>
                              </w:rPr>
                              <w:t>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687F" id="Rectangle 26" o:spid="_x0000_s1047" style="position:absolute;margin-left:402.9pt;margin-top:5.35pt;width:115.2pt;height:6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Pr="00222860" w:rsidRDefault="00F5462B" w:rsidP="00222860">
                      <w:pPr>
                        <w:jc w:val="center"/>
                        <w:rPr>
                          <w:lang w:val="en-US"/>
                        </w:rPr>
                      </w:pPr>
                      <w:r w:rsidRPr="00222860">
                        <w:rPr>
                          <w:lang w:val="en-US"/>
                        </w:rPr>
                        <w:t xml:space="preserve">A -----&gt; </w:t>
                      </w:r>
                      <w:proofErr w:type="spellStart"/>
                      <w:r w:rsidRPr="00222860">
                        <w:rPr>
                          <w:lang w:val="en-US"/>
                        </w:rPr>
                        <w:t>Aa.Ab</w:t>
                      </w:r>
                      <w:proofErr w:type="spellEnd"/>
                    </w:p>
                    <w:p w:rsidR="00F5462B" w:rsidRPr="00222860" w:rsidRDefault="00F5462B" w:rsidP="00222860">
                      <w:pPr>
                        <w:jc w:val="center"/>
                        <w:rPr>
                          <w:lang w:val="en-US"/>
                        </w:rPr>
                      </w:pPr>
                      <w:r w:rsidRPr="00222860">
                        <w:rPr>
                          <w:lang w:val="en-US"/>
                        </w:rPr>
                        <w:t>(fermeture A)</w:t>
                      </w:r>
                    </w:p>
                    <w:p w:rsidR="00F5462B" w:rsidRPr="00222860" w:rsidRDefault="00F5462B" w:rsidP="00222860">
                      <w:pPr>
                        <w:jc w:val="center"/>
                        <w:rPr>
                          <w:lang w:val="en-US"/>
                        </w:rPr>
                      </w:pPr>
                      <w:r w:rsidRPr="00222860">
                        <w:rPr>
                          <w:lang w:val="en-US"/>
                        </w:rPr>
                        <w:t>A ------&gt; .</w:t>
                      </w:r>
                      <w:proofErr w:type="spellStart"/>
                      <w:r w:rsidRPr="00222860">
                        <w:rPr>
                          <w:lang w:val="en-US"/>
                        </w:rPr>
                        <w:t>AaAb</w:t>
                      </w:r>
                      <w:proofErr w:type="spellEnd"/>
                    </w:p>
                    <w:p w:rsidR="00F5462B" w:rsidRPr="00222860" w:rsidRDefault="00F5462B" w:rsidP="00222860">
                      <w:pPr>
                        <w:ind w:firstLine="709"/>
                        <w:jc w:val="center"/>
                        <w:rPr>
                          <w:lang w:val="en-US"/>
                        </w:rPr>
                      </w:pPr>
                      <w:r w:rsidRPr="00222860">
                        <w:rPr>
                          <w:lang w:val="en-US"/>
                        </w:rPr>
                        <w:t>.d</w:t>
                      </w:r>
                    </w:p>
                  </w:txbxContent>
                </v:textbox>
              </v:rect>
            </w:pict>
          </mc:Fallback>
        </mc:AlternateContent>
      </w:r>
      <w:r w:rsidR="00222860" w:rsidRPr="00535D86">
        <w:rPr>
          <w:rFonts w:eastAsiaTheme="minorEastAsia"/>
          <w:lang w:val="en-US"/>
        </w:rPr>
        <w:t>G</w:t>
      </w:r>
      <w:r w:rsidR="00222860" w:rsidRPr="00535D86">
        <w:rPr>
          <w:rFonts w:eastAsiaTheme="minorEastAsia"/>
          <w:lang w:val="en-US"/>
        </w:rPr>
        <w:tab/>
        <w:t>S -----&gt; Ac</w:t>
      </w:r>
      <w:r w:rsidR="00222860">
        <w:rPr>
          <w:rFonts w:eastAsiaTheme="minorEastAsia"/>
          <w:lang w:val="en-US"/>
        </w:rPr>
        <w:tab/>
      </w:r>
    </w:p>
    <w:p w:rsidR="00222860" w:rsidRPr="007279A0" w:rsidRDefault="00222860" w:rsidP="00222860">
      <w:pPr>
        <w:tabs>
          <w:tab w:val="left" w:pos="567"/>
          <w:tab w:val="left" w:pos="3261"/>
        </w:tabs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291563" wp14:editId="7F267930">
                <wp:simplePos x="0" y="0"/>
                <wp:positionH relativeFrom="column">
                  <wp:posOffset>4961509</wp:posOffset>
                </wp:positionH>
                <wp:positionV relativeFrom="paragraph">
                  <wp:posOffset>83058</wp:posOffset>
                </wp:positionV>
                <wp:extent cx="158750" cy="109728"/>
                <wp:effectExtent l="12700" t="12700" r="44450" b="3048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C552" id="Connecteur droit avec flèche 29" o:spid="_x0000_s1026" type="#_x0000_t32" style="position:absolute;margin-left:390.65pt;margin-top:6.55pt;width:12.5pt;height:8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" strokecolor="#ed7d31 [3205]" strokeweight="1.5pt">
                <v:stroke endarrow="block" joinstyle="miter"/>
              </v:shape>
            </w:pict>
          </mc:Fallback>
        </mc:AlternateContent>
      </w:r>
      <w:r w:rsidRPr="00F5462B">
        <w:rPr>
          <w:rFonts w:eastAsiaTheme="minorEastAsia"/>
        </w:rPr>
        <w:tab/>
      </w:r>
      <w:r w:rsidRPr="007279A0">
        <w:rPr>
          <w:rFonts w:eastAsiaTheme="minorEastAsia"/>
        </w:rPr>
        <w:t xml:space="preserve">A -----&gt; </w:t>
      </w:r>
      <w:proofErr w:type="spellStart"/>
      <w:r w:rsidRPr="007279A0">
        <w:rPr>
          <w:rFonts w:eastAsiaTheme="minorEastAsia"/>
        </w:rPr>
        <w:t>AaAb</w:t>
      </w:r>
      <w:proofErr w:type="spellEnd"/>
      <w:r w:rsidRPr="007279A0">
        <w:rPr>
          <w:rFonts w:eastAsiaTheme="minorEastAsia"/>
        </w:rPr>
        <w:tab/>
      </w:r>
    </w:p>
    <w:p w:rsidR="00222860" w:rsidRPr="007279A0" w:rsidRDefault="00222860" w:rsidP="00222860">
      <w:pPr>
        <w:tabs>
          <w:tab w:val="left" w:pos="1418"/>
          <w:tab w:val="left" w:pos="4253"/>
        </w:tabs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41AF5" wp14:editId="728AC77F">
                <wp:simplePos x="0" y="0"/>
                <wp:positionH relativeFrom="column">
                  <wp:posOffset>2291080</wp:posOffset>
                </wp:positionH>
                <wp:positionV relativeFrom="paragraph">
                  <wp:posOffset>98425</wp:posOffset>
                </wp:positionV>
                <wp:extent cx="932688" cy="493776"/>
                <wp:effectExtent l="63500" t="38100" r="58420" b="781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688" cy="4937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r>
                              <w:t>Pas de fermeture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1AF5" id="Zone de texte 10" o:spid="_x0000_s1048" type="#_x0000_t202" style="position:absolute;margin-left:180.4pt;margin-top:7.75pt;width:73.45pt;height:38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r>
                        <w:t>Pas de fermeture</w:t>
                      </w:r>
                    </w:p>
                  </w:txbxContent>
                </v:textbox>
              </v:shape>
            </w:pict>
          </mc:Fallback>
        </mc:AlternateContent>
      </w:r>
      <w:r w:rsidRPr="007279A0">
        <w:rPr>
          <w:rFonts w:eastAsiaTheme="minorEastAsia"/>
        </w:rPr>
        <w:tab/>
        <w:t>d</w:t>
      </w:r>
      <w:r>
        <w:rPr>
          <w:rFonts w:eastAsiaTheme="minorEastAsia"/>
        </w:rPr>
        <w:tab/>
      </w:r>
      <w:r w:rsidRPr="007279A0">
        <w:rPr>
          <w:rFonts w:eastAsiaTheme="minorEastAsia"/>
        </w:rPr>
        <w:tab/>
      </w:r>
    </w:p>
    <w:p w:rsidR="00222860" w:rsidRPr="007279A0" w:rsidRDefault="00222860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145091" wp14:editId="1363BE25">
                <wp:simplePos x="0" y="0"/>
                <wp:positionH relativeFrom="column">
                  <wp:posOffset>3969917</wp:posOffset>
                </wp:positionH>
                <wp:positionV relativeFrom="paragraph">
                  <wp:posOffset>143480</wp:posOffset>
                </wp:positionV>
                <wp:extent cx="372139" cy="265814"/>
                <wp:effectExtent l="0" t="0" r="8890" b="139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222860">
                            <w: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5091" id="Zone de texte 23" o:spid="_x0000_s1049" type="#_x0000_t202" style="position:absolute;margin-left:312.6pt;margin-top:11.3pt;width:29.3pt;height:20.9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" fillcolor="white [3201]" strokeweight=".5pt">
                <v:textbox>
                  <w:txbxContent>
                    <w:p w:rsidR="00F5462B" w:rsidRDefault="00F5462B" w:rsidP="00222860">
                      <w: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Pr="007279A0" w:rsidRDefault="00222860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824165" wp14:editId="4413A31F">
                <wp:simplePos x="0" y="0"/>
                <wp:positionH relativeFrom="column">
                  <wp:posOffset>5939917</wp:posOffset>
                </wp:positionH>
                <wp:positionV relativeFrom="paragraph">
                  <wp:posOffset>214630</wp:posOffset>
                </wp:positionV>
                <wp:extent cx="45720" cy="576072"/>
                <wp:effectExtent l="25400" t="12700" r="30480" b="3365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7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37FC" id="Connecteur droit avec flèche 37" o:spid="_x0000_s1026" type="#_x0000_t32" style="position:absolute;margin-left:467.7pt;margin-top:16.9pt;width:3.6pt;height:45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" strokecolor="#ed7d31 [3205]" strokeweight="1.5pt">
                <v:stroke endarrow="block" joinstyle="miter"/>
              </v:shape>
            </w:pict>
          </mc:Fallback>
        </mc:AlternateContent>
      </w:r>
      <w:r w:rsidRPr="00485E3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5B799" wp14:editId="19415289">
                <wp:simplePos x="0" y="0"/>
                <wp:positionH relativeFrom="column">
                  <wp:posOffset>2694010</wp:posOffset>
                </wp:positionH>
                <wp:positionV relativeFrom="paragraph">
                  <wp:posOffset>85016</wp:posOffset>
                </wp:positionV>
                <wp:extent cx="754911" cy="308344"/>
                <wp:effectExtent l="12700" t="12700" r="45720" b="349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C9A0" id="Connecteur droit avec flèche 18" o:spid="_x0000_s1026" type="#_x0000_t32" style="position:absolute;margin-left:212.15pt;margin-top:6.7pt;width:59.45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" strokecolor="#ed7d31 [3205]" strokeweight="1.5pt">
                <v:stroke endarrow="block" joinstyle="miter"/>
              </v:shape>
            </w:pict>
          </mc:Fallback>
        </mc:AlternateContent>
      </w:r>
    </w:p>
    <w:p w:rsidR="00222860" w:rsidRPr="00485E3D" w:rsidRDefault="004D36C8" w:rsidP="00222860">
      <w:pPr>
        <w:tabs>
          <w:tab w:val="left" w:pos="4678"/>
          <w:tab w:val="left" w:pos="5103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6F7071" wp14:editId="413946B0">
                <wp:simplePos x="0" y="0"/>
                <wp:positionH relativeFrom="column">
                  <wp:posOffset>5883275</wp:posOffset>
                </wp:positionH>
                <wp:positionV relativeFrom="paragraph">
                  <wp:posOffset>168910</wp:posOffset>
                </wp:positionV>
                <wp:extent cx="383540" cy="27432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7071" id="Zone de texte 46" o:spid="_x0000_s1050" type="#_x0000_t202" style="position:absolute;margin-left:463.25pt;margin-top:13.3pt;width:30.2pt;height:21.6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" filled="f" stroked="f">
                <v:textbox>
                  <w:txbxContent>
                    <w:p w:rsidR="00F5462B" w:rsidRDefault="00F5462B" w:rsidP="004D36C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07FF19" wp14:editId="1FD25E2A">
                <wp:simplePos x="0" y="0"/>
                <wp:positionH relativeFrom="column">
                  <wp:posOffset>4911725</wp:posOffset>
                </wp:positionH>
                <wp:positionV relativeFrom="paragraph">
                  <wp:posOffset>92583</wp:posOffset>
                </wp:positionV>
                <wp:extent cx="296672" cy="354584"/>
                <wp:effectExtent l="25400" t="12700" r="20955" b="2667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672" cy="354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0981" id="Connecteur droit avec flèche 41" o:spid="_x0000_s1026" type="#_x0000_t32" style="position:absolute;margin-left:386.75pt;margin-top:7.3pt;width:23.35pt;height:27.9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" strokecolor="#ed7d31 [3205]" strokeweight="1.5pt">
                <v:stroke endarrow="block" joinstyle="miter"/>
              </v:shape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73434D" wp14:editId="34E9DD34">
                <wp:simplePos x="0" y="0"/>
                <wp:positionH relativeFrom="column">
                  <wp:posOffset>5665598</wp:posOffset>
                </wp:positionH>
                <wp:positionV relativeFrom="paragraph">
                  <wp:posOffset>37973</wp:posOffset>
                </wp:positionV>
                <wp:extent cx="45720" cy="566674"/>
                <wp:effectExtent l="63500" t="25400" r="43180" b="508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56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52F0" id="Connecteur droit avec flèche 40" o:spid="_x0000_s1026" type="#_x0000_t32" style="position:absolute;margin-left:446.1pt;margin-top:3pt;width:3.6pt;height:44.6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" strokecolor="#ed7d31 [3205]" strokeweight="1.5pt">
                <v:stroke endarrow="block" joinstyle="miter"/>
              </v:shape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D7F3E1" wp14:editId="19B3A601">
                <wp:simplePos x="0" y="0"/>
                <wp:positionH relativeFrom="column">
                  <wp:posOffset>4732401</wp:posOffset>
                </wp:positionH>
                <wp:positionV relativeFrom="paragraph">
                  <wp:posOffset>1546479</wp:posOffset>
                </wp:positionV>
                <wp:extent cx="380492" cy="307086"/>
                <wp:effectExtent l="25400" t="12700" r="13335" b="3619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492" cy="307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0FE4" id="Connecteur droit avec flèche 38" o:spid="_x0000_s1026" type="#_x0000_t32" style="position:absolute;margin-left:372.65pt;margin-top:121.75pt;width:29.95pt;height:24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" strokecolor="#ed7d31 [3205]" strokeweight="1.5pt">
                <v:stroke endarrow="block" joinstyle="miter"/>
              </v:shape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F42EBC" wp14:editId="01B1A8E2">
                <wp:simplePos x="0" y="0"/>
                <wp:positionH relativeFrom="column">
                  <wp:posOffset>3571621</wp:posOffset>
                </wp:positionH>
                <wp:positionV relativeFrom="paragraph">
                  <wp:posOffset>1647063</wp:posOffset>
                </wp:positionV>
                <wp:extent cx="1161288" cy="640080"/>
                <wp:effectExtent l="63500" t="38100" r="58420" b="711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88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 xml:space="preserve">A -----&gt; </w:t>
                            </w:r>
                            <w:proofErr w:type="spellStart"/>
                            <w:r>
                              <w:t>AaAb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42EBC" id="Rectangle 36" o:spid="_x0000_s1051" style="position:absolute;margin-left:281.25pt;margin-top:129.7pt;width:91.45pt;height:50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pPr>
                        <w:jc w:val="center"/>
                      </w:pPr>
                      <w:r>
                        <w:t xml:space="preserve">A -----&gt; </w:t>
                      </w:r>
                      <w:proofErr w:type="spellStart"/>
                      <w:r>
                        <w:t>AaAb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228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A89DA0" wp14:editId="3AB3CD75">
                <wp:simplePos x="0" y="0"/>
                <wp:positionH relativeFrom="column">
                  <wp:posOffset>5120132</wp:posOffset>
                </wp:positionH>
                <wp:positionV relativeFrom="paragraph">
                  <wp:posOffset>646557</wp:posOffset>
                </wp:positionV>
                <wp:extent cx="1462786" cy="1069848"/>
                <wp:effectExtent l="63500" t="38100" r="61595" b="736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786" cy="106984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Pr="001044CC" w:rsidRDefault="00F5462B" w:rsidP="00222860">
                            <w:pPr>
                              <w:jc w:val="center"/>
                            </w:pPr>
                            <w:r w:rsidRPr="001044CC">
                              <w:t xml:space="preserve">A -----&gt; </w:t>
                            </w:r>
                            <w:proofErr w:type="spellStart"/>
                            <w:r w:rsidRPr="001044CC">
                              <w:t>Aa.Ab</w:t>
                            </w:r>
                            <w:proofErr w:type="spellEnd"/>
                          </w:p>
                          <w:p w:rsidR="00F5462B" w:rsidRPr="001044CC" w:rsidRDefault="00F5462B" w:rsidP="004D36C8">
                            <w:pPr>
                              <w:jc w:val="center"/>
                            </w:pPr>
                            <w:r w:rsidRPr="001044CC">
                              <w:t xml:space="preserve">A ------&gt; </w:t>
                            </w:r>
                            <w:proofErr w:type="spellStart"/>
                            <w:r w:rsidRPr="001044CC">
                              <w:t>A.aAb</w:t>
                            </w:r>
                            <w:proofErr w:type="spellEnd"/>
                          </w:p>
                          <w:p w:rsidR="00F5462B" w:rsidRPr="001044CC" w:rsidRDefault="00F5462B" w:rsidP="00222860">
                            <w:pPr>
                              <w:ind w:firstLine="709"/>
                              <w:jc w:val="center"/>
                            </w:pPr>
                            <w:r w:rsidRPr="001044CC">
                              <w:t>Pas de fermeture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9DA0" id="Rectangle 33" o:spid="_x0000_s1052" style="position:absolute;margin-left:403.15pt;margin-top:50.9pt;width:115.2pt;height:8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Pr="001044CC" w:rsidRDefault="00F5462B" w:rsidP="00222860">
                      <w:pPr>
                        <w:jc w:val="center"/>
                      </w:pPr>
                      <w:r w:rsidRPr="001044CC">
                        <w:t xml:space="preserve">A -----&gt; </w:t>
                      </w:r>
                      <w:proofErr w:type="spellStart"/>
                      <w:r w:rsidRPr="001044CC">
                        <w:t>Aa.Ab</w:t>
                      </w:r>
                      <w:proofErr w:type="spellEnd"/>
                    </w:p>
                    <w:p w:rsidR="00F5462B" w:rsidRPr="001044CC" w:rsidRDefault="00F5462B" w:rsidP="004D36C8">
                      <w:pPr>
                        <w:jc w:val="center"/>
                      </w:pPr>
                      <w:r w:rsidRPr="001044CC">
                        <w:t xml:space="preserve">A ------&gt; </w:t>
                      </w:r>
                      <w:proofErr w:type="spellStart"/>
                      <w:r w:rsidRPr="001044CC">
                        <w:t>A.aAb</w:t>
                      </w:r>
                      <w:proofErr w:type="spellEnd"/>
                    </w:p>
                    <w:p w:rsidR="00F5462B" w:rsidRPr="001044CC" w:rsidRDefault="00F5462B" w:rsidP="00222860">
                      <w:pPr>
                        <w:ind w:firstLine="709"/>
                        <w:jc w:val="center"/>
                      </w:pPr>
                      <w:r w:rsidRPr="001044CC">
                        <w:t>Pas de fermeture</w:t>
                      </w:r>
                    </w:p>
                  </w:txbxContent>
                </v:textbox>
              </v:rect>
            </w:pict>
          </mc:Fallback>
        </mc:AlternateContent>
      </w:r>
      <w:r w:rsidR="00222860" w:rsidRPr="00485E3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DDD32E" wp14:editId="3EFB3EBD">
                <wp:simplePos x="0" y="0"/>
                <wp:positionH relativeFrom="column">
                  <wp:posOffset>3501449</wp:posOffset>
                </wp:positionH>
                <wp:positionV relativeFrom="paragraph">
                  <wp:posOffset>36830</wp:posOffset>
                </wp:positionV>
                <wp:extent cx="1413510" cy="892810"/>
                <wp:effectExtent l="63500" t="38100" r="59690" b="723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892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>A ---&gt; d.</w:t>
                            </w:r>
                          </w:p>
                          <w:p w:rsidR="00F5462B" w:rsidRDefault="00F5462B" w:rsidP="00222860">
                            <w:pPr>
                              <w:jc w:val="center"/>
                            </w:pPr>
                            <w:r>
                              <w:t>Pas de fermeture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D32E" id="Rectangle 17" o:spid="_x0000_s1053" style="position:absolute;margin-left:275.7pt;margin-top:2.9pt;width:111.3pt;height:70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462B" w:rsidRDefault="00F5462B" w:rsidP="00222860">
                      <w:pPr>
                        <w:jc w:val="center"/>
                      </w:pPr>
                      <w:r>
                        <w:t>A ---&gt; d.</w:t>
                      </w:r>
                    </w:p>
                    <w:p w:rsidR="00F5462B" w:rsidRDefault="00F5462B" w:rsidP="00222860">
                      <w:pPr>
                        <w:jc w:val="center"/>
                      </w:pPr>
                      <w:r>
                        <w:t>Pas de fermeture</w:t>
                      </w:r>
                    </w:p>
                  </w:txbxContent>
                </v:textbox>
              </v:rect>
            </w:pict>
          </mc:Fallback>
        </mc:AlternateContent>
      </w:r>
      <w:r w:rsidR="00222860" w:rsidRPr="007279A0">
        <w:rPr>
          <w:rFonts w:eastAsiaTheme="minorEastAsia"/>
        </w:rPr>
        <w:tab/>
      </w:r>
      <w:r w:rsidR="00222860">
        <w:rPr>
          <w:rFonts w:eastAsiaTheme="minorEastAsia"/>
        </w:rPr>
        <w:t>d</w:t>
      </w:r>
    </w:p>
    <w:p w:rsidR="00485E3D" w:rsidRDefault="004D36C8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213A42" wp14:editId="6FC4B0A5">
                <wp:simplePos x="0" y="0"/>
                <wp:positionH relativeFrom="column">
                  <wp:posOffset>5429631</wp:posOffset>
                </wp:positionH>
                <wp:positionV relativeFrom="paragraph">
                  <wp:posOffset>119507</wp:posOffset>
                </wp:positionV>
                <wp:extent cx="383540" cy="27432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3A42" id="Zone de texte 45" o:spid="_x0000_s1054" type="#_x0000_t202" style="position:absolute;margin-left:427.55pt;margin-top:9.4pt;width:30.2pt;height:21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" filled="f" stroked="f">
                <v:textbox>
                  <w:txbxContent>
                    <w:p w:rsidR="00F5462B" w:rsidRDefault="00F5462B" w:rsidP="004D36C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180DAA" wp14:editId="36D11969">
                <wp:simplePos x="0" y="0"/>
                <wp:positionH relativeFrom="column">
                  <wp:posOffset>4988052</wp:posOffset>
                </wp:positionH>
                <wp:positionV relativeFrom="paragraph">
                  <wp:posOffset>120396</wp:posOffset>
                </wp:positionV>
                <wp:extent cx="383540" cy="27432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0DAA" id="Zone de texte 47" o:spid="_x0000_s1055" type="#_x0000_t202" style="position:absolute;margin-left:392.75pt;margin-top:9.5pt;width:30.2pt;height:21.6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" filled="f" stroked="f">
                <v:textbox>
                  <w:txbxContent>
                    <w:p w:rsidR="00F5462B" w:rsidRDefault="00F5462B" w:rsidP="004D36C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D1359D" wp14:editId="21028B66">
                <wp:simplePos x="0" y="0"/>
                <wp:positionH relativeFrom="column">
                  <wp:posOffset>6247765</wp:posOffset>
                </wp:positionH>
                <wp:positionV relativeFrom="paragraph">
                  <wp:posOffset>177800</wp:posOffset>
                </wp:positionV>
                <wp:extent cx="383540" cy="274320"/>
                <wp:effectExtent l="0" t="0" r="10160" b="1778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4D36C8">
                            <w:r>
                              <w:t>I6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359D" id="Zone de texte 43" o:spid="_x0000_s1056" type="#_x0000_t202" style="position:absolute;margin-left:491.95pt;margin-top:14pt;width:30.2pt;height:21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" fillcolor="white [3201]" strokeweight=".5pt">
                <v:textbox>
                  <w:txbxContent>
                    <w:p w:rsidR="00F5462B" w:rsidRDefault="00F5462B" w:rsidP="004D36C8">
                      <w:r>
                        <w:t>I6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</w:p>
    <w:p w:rsidR="00222860" w:rsidRDefault="004D36C8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2AABCE" wp14:editId="230E0D54">
                <wp:simplePos x="0" y="0"/>
                <wp:positionH relativeFrom="column">
                  <wp:posOffset>4101846</wp:posOffset>
                </wp:positionH>
                <wp:positionV relativeFrom="paragraph">
                  <wp:posOffset>152273</wp:posOffset>
                </wp:positionV>
                <wp:extent cx="383540" cy="274320"/>
                <wp:effectExtent l="0" t="0" r="10160" b="1778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4D36C8">
                            <w:r>
                              <w:t>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ABCE" id="Zone de texte 44" o:spid="_x0000_s1057" type="#_x0000_t202" style="position:absolute;margin-left:323pt;margin-top:12pt;width:30.2pt;height:21.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" fillcolor="white [3201]" strokeweight=".5pt">
                <v:textbox>
                  <w:txbxContent>
                    <w:p w:rsidR="00F5462B" w:rsidRDefault="00F5462B" w:rsidP="004D36C8">
                      <w:r>
                        <w:t>I7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Default="004D36C8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180DAA" wp14:editId="36D11969">
                <wp:simplePos x="0" y="0"/>
                <wp:positionH relativeFrom="column">
                  <wp:posOffset>4681728</wp:posOffset>
                </wp:positionH>
                <wp:positionV relativeFrom="paragraph">
                  <wp:posOffset>145161</wp:posOffset>
                </wp:positionV>
                <wp:extent cx="383540" cy="27432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4D36C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0DAA" id="Zone de texte 51" o:spid="_x0000_s1058" type="#_x0000_t202" style="position:absolute;margin-left:368.65pt;margin-top:11.45pt;width:30.2pt;height:21.6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" filled="f" stroked="f">
                <v:textbox>
                  <w:txbxContent>
                    <w:p w:rsidR="00F5462B" w:rsidRDefault="00F5462B" w:rsidP="004D36C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22860" w:rsidRDefault="00222860" w:rsidP="002228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Remarque : La </w:t>
      </w:r>
      <w:r w:rsidR="00962726">
        <w:rPr>
          <w:rFonts w:eastAsiaTheme="minorEastAsia"/>
        </w:rPr>
        <w:t>construction</w:t>
      </w:r>
      <w:r>
        <w:rPr>
          <w:rFonts w:eastAsiaTheme="minorEastAsia"/>
        </w:rPr>
        <w:t xml:space="preserve"> de l’</w:t>
      </w:r>
      <w:r w:rsidR="00962726">
        <w:rPr>
          <w:rFonts w:eastAsiaTheme="minorEastAsia"/>
        </w:rPr>
        <w:t>automate est</w:t>
      </w:r>
      <w:r>
        <w:rPr>
          <w:rFonts w:eastAsiaTheme="minorEastAsia"/>
        </w:rPr>
        <w:t xml:space="preserve"> </w:t>
      </w:r>
      <w:r w:rsidR="00962726">
        <w:rPr>
          <w:rFonts w:eastAsiaTheme="minorEastAsia"/>
        </w:rPr>
        <w:t>indépendante</w:t>
      </w:r>
      <w:r>
        <w:rPr>
          <w:rFonts w:eastAsiaTheme="minorEastAsia"/>
        </w:rPr>
        <w:t xml:space="preserve"> du mot d’entrée. </w:t>
      </w:r>
    </w:p>
    <w:p w:rsidR="00222860" w:rsidRDefault="00222860" w:rsidP="00222860">
      <w:pPr>
        <w:rPr>
          <w:rFonts w:eastAsiaTheme="minorEastAsia"/>
        </w:rPr>
      </w:pPr>
    </w:p>
    <w:p w:rsidR="00222860" w:rsidRDefault="00222860" w:rsidP="00222860">
      <w:pPr>
        <w:rPr>
          <w:rFonts w:eastAsiaTheme="minorEastAsia"/>
        </w:rPr>
      </w:pPr>
      <w:r>
        <w:rPr>
          <w:rFonts w:eastAsiaTheme="minorEastAsia"/>
        </w:rPr>
        <w:t>Table d’ASA : Analyseur LR(0)</w:t>
      </w:r>
      <w:r w:rsidR="00B624EE">
        <w:rPr>
          <w:rFonts w:eastAsiaTheme="minorEastAsia"/>
        </w:rPr>
        <w:t xml:space="preserve"> : </w:t>
      </w:r>
    </w:p>
    <w:p w:rsidR="00B624EE" w:rsidRDefault="00B624EE" w:rsidP="00222860">
      <w:pPr>
        <w:rPr>
          <w:rFonts w:eastAsiaTheme="minorEastAsia"/>
        </w:rPr>
      </w:pPr>
    </w:p>
    <w:p w:rsidR="00B624EE" w:rsidRDefault="00B624EE" w:rsidP="00222860">
      <w:pPr>
        <w:rPr>
          <w:rFonts w:eastAsiaTheme="minorEastAsia"/>
        </w:rPr>
      </w:pPr>
      <w:r>
        <w:rPr>
          <w:rFonts w:eastAsiaTheme="minorEastAsia"/>
        </w:rPr>
        <w:t xml:space="preserve">Automate (LR(0)) + une PILE </w:t>
      </w:r>
      <w:r w:rsidR="002A399D">
        <w:rPr>
          <w:rFonts w:eastAsiaTheme="minorEastAsia"/>
        </w:rPr>
        <w:t>va</w:t>
      </w:r>
      <w:r>
        <w:rPr>
          <w:rFonts w:eastAsiaTheme="minorEastAsia"/>
        </w:rPr>
        <w:t xml:space="preserve"> permettre de dire </w:t>
      </w:r>
      <w:r w:rsidR="008903E7">
        <w:rPr>
          <w:rFonts w:eastAsiaTheme="minorEastAsia"/>
        </w:rPr>
        <w:t>ce qu’il faut faire, c’est-à-dire s’il faut « réduire » ou « lire »</w:t>
      </w:r>
      <w:r w:rsidR="00156659">
        <w:rPr>
          <w:rFonts w:eastAsiaTheme="minorEastAsia"/>
        </w:rPr>
        <w:t xml:space="preserve"> qui sont les 2 actions principales d’un ASA</w:t>
      </w:r>
    </w:p>
    <w:p w:rsidR="001044CC" w:rsidRDefault="001044CC" w:rsidP="00222860">
      <w:pPr>
        <w:rPr>
          <w:rFonts w:eastAsiaTheme="minorEastAsia"/>
        </w:rPr>
      </w:pPr>
    </w:p>
    <w:p w:rsidR="001044CC" w:rsidRDefault="001044CC" w:rsidP="00222860">
      <w:pPr>
        <w:rPr>
          <w:rFonts w:eastAsiaTheme="minorEastAsia"/>
        </w:rPr>
      </w:pPr>
      <w:r>
        <w:rPr>
          <w:rFonts w:eastAsiaTheme="minorEastAsia"/>
        </w:rPr>
        <w:t xml:space="preserve">L4automate LR(0) est codé dans 2 tables : </w:t>
      </w:r>
    </w:p>
    <w:p w:rsidR="001044CC" w:rsidRDefault="0058153D" w:rsidP="0022286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832DA9" wp14:editId="6A7B7E37">
                <wp:simplePos x="0" y="0"/>
                <wp:positionH relativeFrom="column">
                  <wp:posOffset>4851781</wp:posOffset>
                </wp:positionH>
                <wp:positionV relativeFrom="paragraph">
                  <wp:posOffset>44069</wp:posOffset>
                </wp:positionV>
                <wp:extent cx="1042035" cy="329184"/>
                <wp:effectExtent l="0" t="0" r="12065" b="1397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03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58153D">
                            <w:r>
                              <w:t>Non -</w:t>
                            </w:r>
                            <w:proofErr w:type="spellStart"/>
                            <w:r>
                              <w:t>Term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32DA9" id="Zone de texte 57" o:spid="_x0000_s1059" type="#_x0000_t202" style="position:absolute;margin-left:382.05pt;margin-top:3.45pt;width:82.05pt;height:25.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" fillcolor="white [3201]" strokeweight=".5pt">
                <v:textbox>
                  <w:txbxContent>
                    <w:p w:rsidR="00F5462B" w:rsidRDefault="00F5462B" w:rsidP="0058153D">
                      <w:r>
                        <w:t>Non -</w:t>
                      </w:r>
                      <w:proofErr w:type="spellStart"/>
                      <w:r>
                        <w:t>Term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4120261</wp:posOffset>
                </wp:positionH>
                <wp:positionV relativeFrom="paragraph">
                  <wp:posOffset>44069</wp:posOffset>
                </wp:positionV>
                <wp:extent cx="730885" cy="329184"/>
                <wp:effectExtent l="0" t="0" r="18415" b="139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>
                            <w:proofErr w:type="spellStart"/>
                            <w:r>
                              <w:t>Term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60" type="#_x0000_t202" style="position:absolute;margin-left:324.45pt;margin-top:3.45pt;width:57.55pt;height:25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" fillcolor="white [3201]" strokeweight=".5pt">
                <v:textbox>
                  <w:txbxContent>
                    <w:p w:rsidR="00F5462B" w:rsidRDefault="00F5462B">
                      <w:proofErr w:type="spellStart"/>
                      <w:r>
                        <w:t>Term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044CC" w:rsidRDefault="0058153D" w:rsidP="001044CC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A08228" wp14:editId="44AE2853">
                <wp:simplePos x="0" y="0"/>
                <wp:positionH relativeFrom="column">
                  <wp:posOffset>4851781</wp:posOffset>
                </wp:positionH>
                <wp:positionV relativeFrom="paragraph">
                  <wp:posOffset>187198</wp:posOffset>
                </wp:positionV>
                <wp:extent cx="1042416" cy="584835"/>
                <wp:effectExtent l="0" t="0" r="12065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58153D">
                            <w:pPr>
                              <w:jc w:val="center"/>
                            </w:pPr>
                            <w: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08228" id="Rectangle 55" o:spid="_x0000_s1061" style="position:absolute;left:0;text-align:left;margin-left:382.05pt;margin-top:14.75pt;width:82.1pt;height:46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" fillcolor="#4472c4 [3204]" strokecolor="#1f3763 [1604]" strokeweight="1pt">
                <v:textbox>
                  <w:txbxContent>
                    <w:p w:rsidR="00F5462B" w:rsidRDefault="00F5462B" w:rsidP="0058153D">
                      <w:pPr>
                        <w:jc w:val="center"/>
                      </w:pPr>
                      <w:r>
                        <w:t>TRANSITION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4120134</wp:posOffset>
                </wp:positionH>
                <wp:positionV relativeFrom="paragraph">
                  <wp:posOffset>186690</wp:posOffset>
                </wp:positionV>
                <wp:extent cx="731012" cy="584835"/>
                <wp:effectExtent l="0" t="0" r="1841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12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58153D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62" style="position:absolute;left:0;text-align:left;margin-left:324.4pt;margin-top:14.7pt;width:57.55pt;height:46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" fillcolor="#4472c4 [3204]" strokecolor="#1f3763 [1604]" strokeweight="1pt">
                <v:textbox>
                  <w:txbxContent>
                    <w:p w:rsidR="00F5462B" w:rsidRDefault="00F5462B" w:rsidP="0058153D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1044CC">
        <w:rPr>
          <w:rFonts w:eastAsiaTheme="minorEastAsia"/>
        </w:rPr>
        <w:t xml:space="preserve">Table ACTION </w:t>
      </w:r>
    </w:p>
    <w:p w:rsidR="001044CC" w:rsidRDefault="0058153D" w:rsidP="001044CC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3681349</wp:posOffset>
                </wp:positionH>
                <wp:positionV relativeFrom="paragraph">
                  <wp:posOffset>165735</wp:posOffset>
                </wp:positionV>
                <wp:extent cx="256032" cy="283464"/>
                <wp:effectExtent l="0" t="0" r="10795" b="889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Pr="0058153D" w:rsidRDefault="00F5462B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9" o:spid="_x0000_s1063" type="#_x0000_t202" style="position:absolute;left:0;text-align:left;margin-left:289.85pt;margin-top:13.05pt;width:20.15pt;height:22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" fillcolor="white [3201]" strokeweight=".5pt">
                <v:textbox>
                  <w:txbxContent>
                    <w:p w:rsidR="00F5462B" w:rsidRPr="0058153D" w:rsidRDefault="00F5462B">
                      <w:r>
                        <w:t>I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4001389</wp:posOffset>
                </wp:positionH>
                <wp:positionV relativeFrom="paragraph">
                  <wp:posOffset>65151</wp:posOffset>
                </wp:positionV>
                <wp:extent cx="0" cy="520827"/>
                <wp:effectExtent l="63500" t="25400" r="38100" b="381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9CA2" id="Connecteur droit avec flèche 58" o:spid="_x0000_s1026" type="#_x0000_t32" style="position:absolute;margin-left:315.05pt;margin-top:5.15pt;width:0;height:4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044CC">
        <w:rPr>
          <w:rFonts w:eastAsiaTheme="minorEastAsia"/>
        </w:rPr>
        <w:t>Lecture</w:t>
      </w:r>
    </w:p>
    <w:p w:rsidR="001044CC" w:rsidRDefault="00EA0733" w:rsidP="001044CC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Réduction</w:t>
      </w:r>
    </w:p>
    <w:p w:rsidR="001044CC" w:rsidRDefault="001044CC" w:rsidP="001044CC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Erreurs </w:t>
      </w:r>
    </w:p>
    <w:p w:rsidR="001044CC" w:rsidRDefault="001044CC" w:rsidP="001044CC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Accepter les erreurs</w:t>
      </w:r>
    </w:p>
    <w:p w:rsidR="001044CC" w:rsidRDefault="001044CC" w:rsidP="001044CC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Table TRANSITION </w:t>
      </w:r>
    </w:p>
    <w:p w:rsidR="001044CC" w:rsidRDefault="001044CC" w:rsidP="001044CC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C’est la fonction de transition restreinte au</w:t>
      </w:r>
      <w:r w:rsidR="000932CB"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w:r w:rsidR="002A399D">
        <w:rPr>
          <w:rFonts w:eastAsiaTheme="minorEastAsia"/>
        </w:rPr>
        <w:t>non-terminaux</w:t>
      </w:r>
      <w:r>
        <w:rPr>
          <w:rFonts w:eastAsiaTheme="minorEastAsia"/>
        </w:rPr>
        <w:t xml:space="preserve"> </w:t>
      </w:r>
    </w:p>
    <w:p w:rsidR="001044CC" w:rsidRDefault="001044CC" w:rsidP="001044CC">
      <w:pPr>
        <w:rPr>
          <w:rFonts w:eastAsiaTheme="minorEastAsia"/>
        </w:rPr>
      </w:pPr>
      <w:r w:rsidRPr="001044C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On </w:t>
      </w:r>
      <w:r w:rsidR="00EA0733">
        <w:rPr>
          <w:rFonts w:eastAsiaTheme="minorEastAsia"/>
        </w:rPr>
        <w:t>remplit</w:t>
      </w:r>
      <w:r>
        <w:rPr>
          <w:rFonts w:eastAsiaTheme="minorEastAsia"/>
        </w:rPr>
        <w:t xml:space="preserve"> les tables à partir de l’automate LR(0)</w:t>
      </w:r>
    </w:p>
    <w:p w:rsidR="00691627" w:rsidRDefault="00691627" w:rsidP="001044CC">
      <w:pPr>
        <w:rPr>
          <w:rFonts w:eastAsiaTheme="minorEastAsia"/>
        </w:rPr>
      </w:pPr>
    </w:p>
    <w:p w:rsidR="00691627" w:rsidRDefault="00691627" w:rsidP="001044CC">
      <w:pPr>
        <w:rPr>
          <w:rFonts w:eastAsiaTheme="minorEastAsia"/>
        </w:rPr>
      </w:pPr>
    </w:p>
    <w:p w:rsidR="00691627" w:rsidRDefault="00691627" w:rsidP="001044CC">
      <w:pPr>
        <w:rPr>
          <w:rFonts w:eastAsiaTheme="minorEastAsia"/>
        </w:rPr>
      </w:pPr>
      <w:r>
        <w:rPr>
          <w:rFonts w:eastAsiaTheme="minorEastAsia"/>
        </w:rPr>
        <w:t xml:space="preserve">$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Terminaux</w:t>
      </w:r>
    </w:p>
    <w:p w:rsidR="00691627" w:rsidRDefault="00691627" w:rsidP="001044CC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(</w:t>
      </w:r>
      <w:r w:rsidR="000932CB">
        <w:rPr>
          <w:rFonts w:eastAsiaTheme="minorEastAsia"/>
        </w:rPr>
        <w:t>Mot</w:t>
      </w:r>
      <w:r>
        <w:rPr>
          <w:rFonts w:eastAsiaTheme="minorEastAsia"/>
        </w:rPr>
        <w:t xml:space="preserve"> vide) </w:t>
      </w:r>
      <m:oMath>
        <m:r>
          <m:rPr>
            <m:sty m:val="bi"/>
          </m:rP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Terminaux</w:t>
      </w:r>
      <w:r w:rsidR="005827D4">
        <w:rPr>
          <w:rFonts w:eastAsiaTheme="minorEastAsia"/>
        </w:rPr>
        <w:t xml:space="preserve"> (Le mot vide n</w:t>
      </w:r>
      <w:r>
        <w:rPr>
          <w:rFonts w:eastAsiaTheme="minorEastAsia"/>
        </w:rPr>
        <w:t>’est pas une unité lexicale</w:t>
      </w:r>
      <w:r w:rsidR="005827D4">
        <w:rPr>
          <w:rFonts w:eastAsiaTheme="minorEastAsia"/>
        </w:rPr>
        <w:t>)</w:t>
      </w:r>
    </w:p>
    <w:p w:rsidR="002A399D" w:rsidRDefault="002A399D" w:rsidP="001044CC">
      <w:pPr>
        <w:rPr>
          <w:rFonts w:eastAsiaTheme="minorEastAsia"/>
        </w:rPr>
      </w:pPr>
    </w:p>
    <w:p w:rsidR="002A399D" w:rsidRDefault="002A399D" w:rsidP="001044CC">
      <w:pPr>
        <w:rPr>
          <w:rFonts w:eastAsiaTheme="minorEastAsia"/>
        </w:rPr>
      </w:pPr>
      <w:r>
        <w:rPr>
          <w:rFonts w:eastAsiaTheme="minorEastAsia"/>
        </w:rPr>
        <w:t xml:space="preserve">L’utilisation de la table : </w:t>
      </w:r>
    </w:p>
    <w:p w:rsidR="00DF159F" w:rsidRPr="00DF159F" w:rsidRDefault="002A399D" w:rsidP="00DF159F">
      <w:pPr>
        <w:pStyle w:val="Paragraphedeliste"/>
        <w:numPr>
          <w:ilvl w:val="0"/>
          <w:numId w:val="17"/>
        </w:numPr>
        <w:rPr>
          <w:rFonts w:eastAsiaTheme="minorEastAsia"/>
        </w:rPr>
      </w:pPr>
      <w:r w:rsidRPr="00DF159F">
        <w:rPr>
          <w:rFonts w:eastAsiaTheme="minorEastAsia"/>
        </w:rPr>
        <w:t>Lecture d’une unité lexicale a</w:t>
      </w:r>
      <w:r w:rsidRPr="00DF159F">
        <w:rPr>
          <w:rFonts w:eastAsiaTheme="minorEastAsia"/>
          <w:vertAlign w:val="subscript"/>
        </w:rPr>
        <w:t>i</w: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D68329" wp14:editId="6572AD56">
                <wp:simplePos x="0" y="0"/>
                <wp:positionH relativeFrom="column">
                  <wp:posOffset>4754041</wp:posOffset>
                </wp:positionH>
                <wp:positionV relativeFrom="paragraph">
                  <wp:posOffset>1702121</wp:posOffset>
                </wp:positionV>
                <wp:extent cx="1064854" cy="427226"/>
                <wp:effectExtent l="0" t="0" r="15240" b="1778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54" cy="427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DF159F"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8329" id="Zone de texte 82" o:spid="_x0000_s1064" type="#_x0000_t202" style="position:absolute;left:0;text-align:left;margin-left:374.35pt;margin-top:134.05pt;width:83.85pt;height:33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" fillcolor="white [3201]" strokeweight=".5pt">
                <v:textbox>
                  <w:txbxContent>
                    <w:p w:rsidR="00F5462B" w:rsidRDefault="00F5462B" w:rsidP="00DF159F"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70963A" wp14:editId="2940350B">
                <wp:simplePos x="0" y="0"/>
                <wp:positionH relativeFrom="column">
                  <wp:posOffset>6323126</wp:posOffset>
                </wp:positionH>
                <wp:positionV relativeFrom="paragraph">
                  <wp:posOffset>1447381</wp:posOffset>
                </wp:positionV>
                <wp:extent cx="352338" cy="276836"/>
                <wp:effectExtent l="0" t="0" r="16510" b="158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38" cy="276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 w:rsidP="00DF159F">
                            <w:r>
                              <w:t>Sorite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0963A" id="Zone de texte 80" o:spid="_x0000_s1065" type="#_x0000_t202" style="position:absolute;left:0;text-align:left;margin-left:497.9pt;margin-top:113.95pt;width:27.75pt;height:21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" fillcolor="white [3201]" strokeweight=".5pt">
                <v:textbox>
                  <w:txbxContent>
                    <w:p w:rsidR="00F5462B" w:rsidRDefault="00F5462B" w:rsidP="00DF159F">
                      <w:r>
                        <w:t>Sorite</w:t>
                      </w:r>
                    </w:p>
                  </w:txbxContent>
                </v:textbox>
              </v:shape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3FB825" wp14:editId="6A88326A">
                <wp:simplePos x="0" y="0"/>
                <wp:positionH relativeFrom="column">
                  <wp:posOffset>6265906</wp:posOffset>
                </wp:positionH>
                <wp:positionV relativeFrom="paragraph">
                  <wp:posOffset>1388372</wp:posOffset>
                </wp:positionV>
                <wp:extent cx="238265" cy="0"/>
                <wp:effectExtent l="0" t="63500" r="0" b="762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97EC" id="Connecteur droit avec flèche 79" o:spid="_x0000_s1026" type="#_x0000_t32" style="position:absolute;margin-left:493.4pt;margin-top:109.3pt;width:18.75pt;height: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02F796" wp14:editId="3AE0D842">
                <wp:simplePos x="0" y="0"/>
                <wp:positionH relativeFrom="column">
                  <wp:posOffset>3054985</wp:posOffset>
                </wp:positionH>
                <wp:positionV relativeFrom="paragraph">
                  <wp:posOffset>1245235</wp:posOffset>
                </wp:positionV>
                <wp:extent cx="694690" cy="356235"/>
                <wp:effectExtent l="0" t="0" r="16510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DF159F">
                            <w:pPr>
                              <w:jc w:val="center"/>
                            </w:pPr>
                            <w: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F796" id="Rectangle 73" o:spid="_x0000_s1066" style="position:absolute;left:0;text-align:left;margin-left:240.55pt;margin-top:98.05pt;width:54.7pt;height:28.0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F5462B" w:rsidRDefault="00F5462B" w:rsidP="00DF159F">
                      <w:pPr>
                        <w:jc w:val="center"/>
                      </w:pPr>
                      <w:r>
                        <w:t>Im</w:t>
                      </w:r>
                    </w:p>
                  </w:txbxContent>
                </v:textbox>
              </v:rect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D5409B" wp14:editId="361C51FA">
                <wp:simplePos x="0" y="0"/>
                <wp:positionH relativeFrom="column">
                  <wp:posOffset>3054985</wp:posOffset>
                </wp:positionH>
                <wp:positionV relativeFrom="paragraph">
                  <wp:posOffset>895304</wp:posOffset>
                </wp:positionV>
                <wp:extent cx="694690" cy="356235"/>
                <wp:effectExtent l="0" t="0" r="16510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DF159F">
                            <w:pPr>
                              <w:jc w:val="center"/>
                            </w:pPr>
                            <w:r>
                              <w:t>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409B" id="Rectangle 68" o:spid="_x0000_s1067" style="position:absolute;left:0;text-align:left;margin-left:240.55pt;margin-top:70.5pt;width:54.7pt;height:28.0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F5462B" w:rsidRDefault="00F5462B" w:rsidP="00DF159F">
                      <w:pPr>
                        <w:jc w:val="center"/>
                      </w:pPr>
                      <w:r>
                        <w:t>ah</w:t>
                      </w:r>
                    </w:p>
                  </w:txbxContent>
                </v:textbox>
              </v:rect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81AB39" wp14:editId="4492ADE1">
                <wp:simplePos x="0" y="0"/>
                <wp:positionH relativeFrom="column">
                  <wp:posOffset>3050413</wp:posOffset>
                </wp:positionH>
                <wp:positionV relativeFrom="paragraph">
                  <wp:posOffset>542544</wp:posOffset>
                </wp:positionV>
                <wp:extent cx="694690" cy="356616"/>
                <wp:effectExtent l="0" t="0" r="16510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56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DF159F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1AB39" id="Rectangle 67" o:spid="_x0000_s1068" style="position:absolute;left:0;text-align:left;margin-left:240.2pt;margin-top:42.7pt;width:54.7pt;height:28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F5462B" w:rsidRDefault="00F5462B" w:rsidP="00DF159F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257A76" wp14:editId="1AD7E606">
                <wp:simplePos x="0" y="0"/>
                <wp:positionH relativeFrom="column">
                  <wp:posOffset>3050413</wp:posOffset>
                </wp:positionH>
                <wp:positionV relativeFrom="paragraph">
                  <wp:posOffset>121920</wp:posOffset>
                </wp:positionV>
                <wp:extent cx="694944" cy="2706624"/>
                <wp:effectExtent l="0" t="0" r="1651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2706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41F17" id="Rectangle 66" o:spid="_x0000_s1026" style="position:absolute;margin-left:240.2pt;margin-top:9.6pt;width:54.7pt;height:213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" fillcolor="#4472c4 [3204]" strokecolor="#1f3763 [1604]" strokeweight="1pt"/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A02FE5" wp14:editId="075A5B7B">
                <wp:simplePos x="0" y="0"/>
                <wp:positionH relativeFrom="column">
                  <wp:posOffset>3872865</wp:posOffset>
                </wp:positionH>
                <wp:positionV relativeFrom="paragraph">
                  <wp:posOffset>1381125</wp:posOffset>
                </wp:positionV>
                <wp:extent cx="612140" cy="0"/>
                <wp:effectExtent l="25400" t="63500" r="0" b="7620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D21F" id="Connecteur droit avec flèche 65" o:spid="_x0000_s1026" type="#_x0000_t32" style="position:absolute;margin-left:304.95pt;margin-top:108.75pt;width:48.2pt;height:0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437C1" wp14:editId="758BB82F">
                <wp:simplePos x="0" y="0"/>
                <wp:positionH relativeFrom="column">
                  <wp:posOffset>5308727</wp:posOffset>
                </wp:positionH>
                <wp:positionV relativeFrom="paragraph">
                  <wp:posOffset>377825</wp:posOffset>
                </wp:positionV>
                <wp:extent cx="0" cy="695071"/>
                <wp:effectExtent l="63500" t="25400" r="38100" b="1651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C25D0" id="Connecteur droit avec flèche 64" o:spid="_x0000_s1026" type="#_x0000_t32" style="position:absolute;margin-left:418pt;margin-top:29.75pt;width:0;height:54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DF159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25D172" wp14:editId="21E0CB52">
                <wp:simplePos x="0" y="0"/>
                <wp:positionH relativeFrom="column">
                  <wp:posOffset>4595749</wp:posOffset>
                </wp:positionH>
                <wp:positionV relativeFrom="paragraph">
                  <wp:posOffset>76200</wp:posOffset>
                </wp:positionV>
                <wp:extent cx="1463040" cy="301752"/>
                <wp:effectExtent l="0" t="0" r="10160" b="158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Pr="009F54A6" w:rsidRDefault="00F5462B" w:rsidP="00DF159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m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m+1</w:t>
                            </w:r>
                            <w:r>
                              <w:t xml:space="preserve"> …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D172" id="Zone de texte 62" o:spid="_x0000_s1069" type="#_x0000_t202" style="position:absolute;left:0;text-align:left;margin-left:361.85pt;margin-top:6pt;width:115.2pt;height:23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" fillcolor="white [3201]" strokeweight=".5pt">
                <v:textbox>
                  <w:txbxContent>
                    <w:p w:rsidR="00F5462B" w:rsidRPr="009F54A6" w:rsidRDefault="00F5462B" w:rsidP="00DF159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m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m+1</w:t>
                      </w:r>
                      <w:r>
                        <w:t xml:space="preserve"> … 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DF159F" w:rsidRPr="006B173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E4D883" wp14:editId="3152FD9F">
                <wp:simplePos x="0" y="0"/>
                <wp:positionH relativeFrom="column">
                  <wp:posOffset>4489450</wp:posOffset>
                </wp:positionH>
                <wp:positionV relativeFrom="paragraph">
                  <wp:posOffset>1071880</wp:posOffset>
                </wp:positionV>
                <wp:extent cx="730885" cy="584835"/>
                <wp:effectExtent l="0" t="0" r="1841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DF159F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4D883" id="Rectangle 60" o:spid="_x0000_s1070" style="position:absolute;left:0;text-align:left;margin-left:353.5pt;margin-top:84.4pt;width:57.55pt;height:46.0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F5462B" w:rsidRDefault="00F5462B" w:rsidP="00DF159F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DF159F" w:rsidRPr="006B173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8830B" wp14:editId="2828255F">
                <wp:simplePos x="0" y="0"/>
                <wp:positionH relativeFrom="column">
                  <wp:posOffset>5220970</wp:posOffset>
                </wp:positionH>
                <wp:positionV relativeFrom="paragraph">
                  <wp:posOffset>1072134</wp:posOffset>
                </wp:positionV>
                <wp:extent cx="1042416" cy="584835"/>
                <wp:effectExtent l="0" t="0" r="1206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DF159F">
                            <w:pPr>
                              <w:jc w:val="center"/>
                            </w:pPr>
                            <w: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8830B" id="Rectangle 61" o:spid="_x0000_s1071" style="position:absolute;left:0;text-align:left;margin-left:411.1pt;margin-top:84.4pt;width:82.1pt;height:46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:rsidR="00F5462B" w:rsidRDefault="00F5462B" w:rsidP="00DF159F">
                      <w:pPr>
                        <w:jc w:val="center"/>
                      </w:pPr>
                      <w:r>
                        <w:t>TRANSITION</w:t>
                      </w:r>
                    </w:p>
                  </w:txbxContent>
                </v:textbox>
              </v:rect>
            </w:pict>
          </mc:Fallback>
        </mc:AlternateContent>
      </w:r>
    </w:p>
    <w:p w:rsidR="00DF159F" w:rsidRPr="00DF159F" w:rsidRDefault="00DF159F" w:rsidP="00DF159F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Consultation du sommet de la PILE 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br/>
        <w:t>Puis consultation de Table(</w:t>
      </w:r>
      <w:proofErr w:type="spellStart"/>
      <w:r>
        <w:rPr>
          <w:rFonts w:eastAsiaTheme="minorEastAsia"/>
        </w:rPr>
        <w:t>Sm</w:t>
      </w:r>
      <w:proofErr w:type="spellEnd"/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</w:t>
      </w:r>
    </w:p>
    <w:p w:rsidR="00DF159F" w:rsidRDefault="00DF159F" w:rsidP="00DF159F">
      <w:pPr>
        <w:rPr>
          <w:rFonts w:eastAsiaTheme="minorEastAsia"/>
        </w:rPr>
      </w:pPr>
    </w:p>
    <w:p w:rsidR="00DF159F" w:rsidRDefault="00DF159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159F" w:rsidRDefault="00910544" w:rsidP="00DF159F">
      <w:pPr>
        <w:rPr>
          <w:rFonts w:eastAsiaTheme="minorEastAsia"/>
        </w:rPr>
      </w:pPr>
      <w:r>
        <w:rPr>
          <w:rFonts w:eastAsiaTheme="minorEastAsia"/>
        </w:rPr>
        <w:lastRenderedPageBreak/>
        <w:t>Remplissage</w:t>
      </w:r>
      <w:r w:rsidR="00DF159F">
        <w:rPr>
          <w:rFonts w:eastAsiaTheme="minorEastAsia"/>
        </w:rPr>
        <w:t xml:space="preserve"> de la </w:t>
      </w:r>
      <w:r>
        <w:rPr>
          <w:rFonts w:eastAsiaTheme="minorEastAsia"/>
        </w:rPr>
        <w:t xml:space="preserve">TABLE d’ASA LR(0) : </w:t>
      </w:r>
    </w:p>
    <w:p w:rsidR="00910544" w:rsidRDefault="00910544" w:rsidP="00910544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Table ACTION</w:t>
      </w:r>
    </w:p>
    <w:p w:rsidR="00910544" w:rsidRDefault="00910544" w:rsidP="00BB1934">
      <w:pPr>
        <w:pStyle w:val="Paragraphedeliste"/>
        <w:numPr>
          <w:ilvl w:val="1"/>
          <w:numId w:val="17"/>
        </w:numPr>
        <w:pBdr>
          <w:bar w:val="single" w:sz="4" w:color="auto"/>
        </w:pBdr>
        <w:rPr>
          <w:rFonts w:eastAsiaTheme="minorEastAsia"/>
        </w:rPr>
      </w:pPr>
      <w:r>
        <w:rPr>
          <w:rFonts w:eastAsiaTheme="minorEastAsia"/>
        </w:rPr>
        <w:t>SI [ S’ ---------&gt; S ] 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i</w:t>
      </w:r>
      <w:r w:rsidR="002A4442">
        <w:rPr>
          <w:rStyle w:val="Appelnotedebasdep"/>
          <w:rFonts w:eastAsiaTheme="minorEastAsia"/>
        </w:rPr>
        <w:footnoteReference w:id="2"/>
      </w:r>
      <w:r>
        <w:rPr>
          <w:rFonts w:eastAsiaTheme="minorEastAsia"/>
        </w:rPr>
        <w:t xml:space="preserve"> alors remplir ACTION(I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$) = « OK » (texte accepté)</w:t>
      </w:r>
    </w:p>
    <w:p w:rsidR="002A4442" w:rsidRDefault="002A4442" w:rsidP="00910544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 [ X ----------&gt;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 A</w:t>
      </w:r>
      <m:oMath>
        <m:r>
          <m:rPr>
            <m:sty m:val="bi"/>
          </m:rPr>
          <w:rPr>
            <w:rFonts w:ascii="Cambria Math" w:eastAsiaTheme="minorEastAsia" w:hAnsi="Cambria Math"/>
          </w:rPr>
          <m:t>β∈</m:t>
        </m:r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alors ACTION 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a) = « Lecture et aller à I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> »</w:t>
      </w:r>
    </w:p>
    <w:p w:rsidR="003F0CBD" w:rsidRDefault="00C90F7F" w:rsidP="00910544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 [ X ----------&gt;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 ] 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I</w:t>
      </w:r>
      <w:r w:rsidR="0057399C">
        <w:rPr>
          <w:rFonts w:eastAsiaTheme="minorEastAsia"/>
        </w:rPr>
        <w:t xml:space="preserve"> alors</w:t>
      </w:r>
    </w:p>
    <w:p w:rsidR="00C90F7F" w:rsidRDefault="0057399C" w:rsidP="003F0CBD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est un état de réduction</w:t>
      </w:r>
    </w:p>
    <w:p w:rsidR="003F0CBD" w:rsidRDefault="003F0CBD" w:rsidP="003F0CBD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B75AA2">
        <w:rPr>
          <w:rFonts w:eastAsiaTheme="minorEastAsia"/>
        </w:rPr>
        <w:t>remplit</w:t>
      </w:r>
      <w:r>
        <w:rPr>
          <w:rFonts w:eastAsiaTheme="minorEastAsia"/>
        </w:rPr>
        <w:t xml:space="preserve"> ACTION(I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a</w:t>
      </w:r>
      <w:r>
        <w:rPr>
          <w:rStyle w:val="Appelnotedebasdep"/>
          <w:rFonts w:eastAsiaTheme="minorEastAsia"/>
        </w:rPr>
        <w:footnoteReference w:id="3"/>
      </w:r>
      <w:r>
        <w:rPr>
          <w:rFonts w:eastAsiaTheme="minorEastAsia"/>
        </w:rPr>
        <w:t xml:space="preserve">) = « réduire par X -------&gt;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 »</w:t>
      </w:r>
    </w:p>
    <w:p w:rsidR="00A86E4A" w:rsidRDefault="00A86E4A" w:rsidP="00A86E4A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Erreur dans les autres cas</w:t>
      </w:r>
    </w:p>
    <w:p w:rsidR="00703097" w:rsidRDefault="00703097" w:rsidP="00703097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Table TRANSACTION</w:t>
      </w:r>
    </w:p>
    <w:p w:rsidR="00703097" w:rsidRDefault="00703097" w:rsidP="00703097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Transaction(I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X)</w:t>
      </w:r>
      <w:r w:rsidR="00471B19">
        <w:rPr>
          <w:rFonts w:eastAsiaTheme="minorEastAsia"/>
        </w:rPr>
        <w:t xml:space="preserve"> = I</w:t>
      </w:r>
      <w:r w:rsidR="00471B19">
        <w:rPr>
          <w:rFonts w:eastAsiaTheme="minorEastAsia"/>
          <w:vertAlign w:val="subscript"/>
        </w:rPr>
        <w:t>j</w:t>
      </w:r>
    </w:p>
    <w:p w:rsidR="002A11A3" w:rsidRDefault="002A11A3" w:rsidP="002A11A3">
      <w:pPr>
        <w:rPr>
          <w:rFonts w:eastAsiaTheme="minorEastAsia"/>
        </w:rPr>
      </w:pPr>
    </w:p>
    <w:p w:rsidR="002A11A3" w:rsidRDefault="00CC19D5" w:rsidP="002A11A3">
      <w:pPr>
        <w:rPr>
          <w:rFonts w:eastAsiaTheme="minorEastAsia"/>
        </w:rPr>
      </w:pPr>
      <w:r>
        <w:rPr>
          <w:rFonts w:eastAsiaTheme="minorEastAsia"/>
        </w:rPr>
        <w:t xml:space="preserve">Table d’ASA LR(0) : </w:t>
      </w:r>
    </w:p>
    <w:p w:rsidR="00CC19D5" w:rsidRDefault="00CC19D5" w:rsidP="002A11A3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7"/>
        <w:gridCol w:w="1007"/>
      </w:tblGrid>
      <w:tr w:rsidR="00BB1934" w:rsidTr="00DF2572">
        <w:tc>
          <w:tcPr>
            <w:tcW w:w="1006" w:type="dxa"/>
            <w:tcBorders>
              <w:top w:val="nil"/>
              <w:left w:val="nil"/>
              <w:bottom w:val="single" w:sz="4" w:space="0" w:color="auto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I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CC19D5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b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c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d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$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S’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CE3ED"/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A</w:t>
            </w:r>
          </w:p>
        </w:tc>
      </w:tr>
      <w:tr w:rsidR="00BB1934" w:rsidTr="00BB1934">
        <w:tc>
          <w:tcPr>
            <w:tcW w:w="1006" w:type="dxa"/>
            <w:tcBorders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AB3701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BB1934">
              <w:rPr>
                <w:rFonts w:eastAsiaTheme="minorEastAsia"/>
                <w:color w:val="FFFFFF" w:themeColor="background1"/>
              </w:rPr>
              <w:t>0</w:t>
            </w:r>
          </w:p>
        </w:tc>
        <w:tc>
          <w:tcPr>
            <w:tcW w:w="1006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0331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BB1934">
              <w:rPr>
                <w:rFonts w:eastAsiaTheme="minorEastAsia"/>
                <w:sz w:val="21"/>
                <w:szCs w:val="21"/>
              </w:rPr>
              <w:t>d</w:t>
            </w:r>
            <w:r w:rsidRPr="00BB1934">
              <w:rPr>
                <w:rFonts w:eastAsiaTheme="minorEastAsia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BB1934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1007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BB1934">
              <w:rPr>
                <w:rFonts w:eastAsiaTheme="minorEastAsia"/>
                <w:sz w:val="21"/>
                <w:szCs w:val="21"/>
              </w:rPr>
              <w:t>2</w:t>
            </w:r>
          </w:p>
        </w:tc>
      </w:tr>
      <w:tr w:rsidR="00DF2572" w:rsidTr="00DF2572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1</w:t>
            </w:r>
          </w:p>
        </w:tc>
        <w:tc>
          <w:tcPr>
            <w:tcW w:w="1006" w:type="dxa"/>
            <w:tcBorders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DF2572" w:rsidRPr="00BB1934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BB1934" w:rsidTr="00BB1934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2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BB1934">
              <w:rPr>
                <w:rFonts w:eastAsiaTheme="minorEastAsia"/>
                <w:sz w:val="21"/>
                <w:szCs w:val="21"/>
              </w:rPr>
              <w:t>d</w:t>
            </w:r>
            <w:r w:rsidRPr="00BB1934">
              <w:rPr>
                <w:rFonts w:eastAsiaTheme="minorEastAsia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BB1934">
              <w:rPr>
                <w:rFonts w:eastAsiaTheme="minorEastAsia"/>
                <w:sz w:val="21"/>
                <w:szCs w:val="21"/>
              </w:rPr>
              <w:t>d</w:t>
            </w:r>
            <w:r w:rsidRPr="00BB1934">
              <w:rPr>
                <w:rFonts w:eastAsiaTheme="minorEastAsia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BB1934" w:rsidTr="00BB1934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3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BB1934">
              <w:rPr>
                <w:rFonts w:eastAsiaTheme="minorEastAsia"/>
                <w:sz w:val="21"/>
                <w:szCs w:val="21"/>
              </w:rPr>
              <w:t>Reduire</w:t>
            </w:r>
            <w:proofErr w:type="spellEnd"/>
          </w:p>
          <w:p w:rsidR="00BB1934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>
              <w:rPr>
                <w:rFonts w:eastAsiaTheme="minorEastAsia"/>
                <w:sz w:val="21"/>
                <w:szCs w:val="21"/>
              </w:rPr>
              <w:t>a</w:t>
            </w:r>
            <w:proofErr w:type="spellEnd"/>
            <w:r w:rsidRPr="00BB1934">
              <w:rPr>
                <w:rFonts w:eastAsiaTheme="minorEastAsia"/>
                <w:sz w:val="21"/>
                <w:szCs w:val="21"/>
              </w:rPr>
              <w:t xml:space="preserve"> </w:t>
            </w:r>
            <w:r w:rsidRPr="00BB1934">
              <w:rPr>
                <w:rFonts w:eastAsiaTheme="minorEastAsia"/>
                <w:sz w:val="21"/>
                <w:szCs w:val="21"/>
              </w:rPr>
              <w:sym w:font="Wingdings" w:char="F0E0"/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B1934">
            <w:pPr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r3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r3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r3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BB193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r3</w:t>
            </w: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2A11A3" w:rsidTr="00BB1934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4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0A1541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r1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0A1541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r1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0A1541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r1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0A1541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r1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0A1541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r1</w:t>
            </w: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2A11A3" w:rsidTr="00BB1934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5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2D4429" w:rsidRDefault="002D4429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6</w:t>
            </w:r>
          </w:p>
        </w:tc>
      </w:tr>
      <w:tr w:rsidR="00CC19D5" w:rsidTr="00CC19D5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6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DF2572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DF2572" w:rsidRDefault="00DF2572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D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6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CC19D5" w:rsidTr="00CC19D5">
        <w:tc>
          <w:tcPr>
            <w:tcW w:w="1006" w:type="dxa"/>
            <w:tcBorders>
              <w:top w:val="nil"/>
              <w:left w:val="nil"/>
              <w:bottom w:val="nil"/>
              <w:right w:val="dashSmallGap" w:sz="4" w:space="0" w:color="auto"/>
            </w:tcBorders>
            <w:shd w:val="clear" w:color="auto" w:fill="9CE3ED"/>
            <w:vAlign w:val="center"/>
          </w:tcPr>
          <w:p w:rsidR="002A11A3" w:rsidRPr="00BB1934" w:rsidRDefault="00DF2572" w:rsidP="00B03313">
            <w:pPr>
              <w:jc w:val="center"/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7</w:t>
            </w:r>
          </w:p>
        </w:tc>
        <w:tc>
          <w:tcPr>
            <w:tcW w:w="1006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R2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R2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R2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R2</w:t>
            </w:r>
          </w:p>
        </w:tc>
        <w:tc>
          <w:tcPr>
            <w:tcW w:w="1006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A11A3" w:rsidRPr="00BB1934" w:rsidRDefault="00A379D4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R2</w:t>
            </w:r>
          </w:p>
        </w:tc>
        <w:tc>
          <w:tcPr>
            <w:tcW w:w="1006" w:type="dxa"/>
            <w:tcBorders>
              <w:top w:val="dashSmallGap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007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:rsidR="002A11A3" w:rsidRPr="00BB1934" w:rsidRDefault="002A11A3" w:rsidP="00B03313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</w:tbl>
    <w:p w:rsidR="002A11A3" w:rsidRDefault="002A11A3" w:rsidP="002A11A3">
      <w:pPr>
        <w:rPr>
          <w:rFonts w:eastAsiaTheme="minorEastAsia"/>
        </w:rPr>
      </w:pPr>
    </w:p>
    <w:p w:rsidR="00CC19D5" w:rsidRDefault="00CC19D5" w:rsidP="002A11A3">
      <w:pPr>
        <w:rPr>
          <w:rFonts w:eastAsiaTheme="minorEastAsia"/>
        </w:rPr>
      </w:pPr>
      <w:r>
        <w:rPr>
          <w:rFonts w:eastAsiaTheme="minorEastAsia"/>
        </w:rPr>
        <w:t xml:space="preserve">Les cases ou rien n’est </w:t>
      </w:r>
      <w:r w:rsidR="005C27E3">
        <w:rPr>
          <w:rFonts w:eastAsiaTheme="minorEastAsia"/>
        </w:rPr>
        <w:t>indiqué</w:t>
      </w:r>
      <w:r>
        <w:rPr>
          <w:rFonts w:eastAsiaTheme="minorEastAsia"/>
        </w:rPr>
        <w:t>, cela correspond à des erreurs.</w:t>
      </w:r>
      <w:r w:rsidR="005C27E3">
        <w:rPr>
          <w:rFonts w:eastAsiaTheme="minorEastAsia"/>
        </w:rPr>
        <w:t xml:space="preserve"> </w:t>
      </w:r>
    </w:p>
    <w:p w:rsidR="00CC19D5" w:rsidRDefault="00CC19D5" w:rsidP="002A11A3">
      <w:pPr>
        <w:rPr>
          <w:rFonts w:eastAsiaTheme="minorEastAsia"/>
        </w:rPr>
      </w:pPr>
      <w:r>
        <w:rPr>
          <w:rFonts w:eastAsiaTheme="minorEastAsia"/>
        </w:rPr>
        <w:t>Pas de conflit Lecture/</w:t>
      </w:r>
      <w:r w:rsidR="005C27E3">
        <w:rPr>
          <w:rFonts w:eastAsiaTheme="minorEastAsia"/>
        </w:rPr>
        <w:t>réduction</w:t>
      </w:r>
      <w:r>
        <w:rPr>
          <w:rFonts w:eastAsiaTheme="minorEastAsia"/>
        </w:rPr>
        <w:t xml:space="preserve"> ou </w:t>
      </w:r>
      <w:r w:rsidR="005C27E3">
        <w:rPr>
          <w:rFonts w:eastAsiaTheme="minorEastAsia"/>
        </w:rPr>
        <w:t>réduction</w:t>
      </w:r>
      <w:r>
        <w:rPr>
          <w:rFonts w:eastAsiaTheme="minorEastAsia"/>
        </w:rPr>
        <w:t xml:space="preserve"> / </w:t>
      </w:r>
      <w:r w:rsidR="005C27E3">
        <w:rPr>
          <w:rFonts w:eastAsiaTheme="minorEastAsia"/>
        </w:rPr>
        <w:t>réduction</w:t>
      </w:r>
      <w:r>
        <w:rPr>
          <w:rFonts w:eastAsiaTheme="minorEastAsia"/>
        </w:rPr>
        <w:t xml:space="preserve"> =&gt; Analyse est LR(0)</w:t>
      </w:r>
    </w:p>
    <w:p w:rsidR="002E194B" w:rsidRDefault="002E194B" w:rsidP="002A11A3">
      <w:pPr>
        <w:rPr>
          <w:rFonts w:eastAsiaTheme="minorEastAsia"/>
        </w:rPr>
      </w:pPr>
    </w:p>
    <w:p w:rsidR="005C27E3" w:rsidRDefault="005C27E3" w:rsidP="002A11A3">
      <w:pPr>
        <w:rPr>
          <w:rFonts w:eastAsiaTheme="minorEastAsia"/>
        </w:rPr>
      </w:pPr>
      <w:r>
        <w:rPr>
          <w:rFonts w:eastAsiaTheme="minorEastAsia"/>
        </w:rPr>
        <w:t xml:space="preserve">R1 correspond </w:t>
      </w:r>
      <w:r w:rsidR="00F12531">
        <w:rPr>
          <w:rFonts w:eastAsiaTheme="minorEastAsia"/>
        </w:rPr>
        <w:t>aux règles</w:t>
      </w:r>
      <w:r>
        <w:rPr>
          <w:rFonts w:eastAsiaTheme="minorEastAsia"/>
        </w:rPr>
        <w:t xml:space="preserve"> de l’exemple d’automate LR(0) vu </w:t>
      </w:r>
      <w:r w:rsidR="00F12531">
        <w:rPr>
          <w:rFonts w:eastAsiaTheme="minorEastAsia"/>
        </w:rPr>
        <w:t>précédemment</w:t>
      </w:r>
      <w:r>
        <w:rPr>
          <w:rFonts w:eastAsiaTheme="minorEastAsia"/>
        </w:rPr>
        <w:t>.</w:t>
      </w:r>
    </w:p>
    <w:p w:rsidR="002E194B" w:rsidRDefault="002E194B" w:rsidP="002A11A3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2970"/>
        <w:gridCol w:w="2970"/>
      </w:tblGrid>
      <w:tr w:rsidR="007279A0" w:rsidTr="007279A0">
        <w:tc>
          <w:tcPr>
            <w:tcW w:w="3116" w:type="dxa"/>
          </w:tcPr>
          <w:p w:rsidR="007279A0" w:rsidRDefault="007279A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PILE</w:t>
            </w:r>
          </w:p>
        </w:tc>
        <w:tc>
          <w:tcPr>
            <w:tcW w:w="2970" w:type="dxa"/>
          </w:tcPr>
          <w:p w:rsidR="007279A0" w:rsidRDefault="007279A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Action</w:t>
            </w:r>
          </w:p>
        </w:tc>
        <w:tc>
          <w:tcPr>
            <w:tcW w:w="2970" w:type="dxa"/>
          </w:tcPr>
          <w:p w:rsidR="007279A0" w:rsidRDefault="007279A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Mot</w:t>
            </w:r>
          </w:p>
        </w:tc>
      </w:tr>
      <w:tr w:rsidR="007279A0" w:rsidTr="007279A0">
        <w:tc>
          <w:tcPr>
            <w:tcW w:w="3116" w:type="dxa"/>
          </w:tcPr>
          <w:p w:rsidR="007279A0" w:rsidRDefault="007279A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970" w:type="dxa"/>
          </w:tcPr>
          <w:p w:rsidR="007279A0" w:rsidRDefault="007279A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D3</w:t>
            </w:r>
            <w:r w:rsidR="008D27DE">
              <w:rPr>
                <w:rStyle w:val="Appelnotedebasdep"/>
                <w:rFonts w:eastAsiaTheme="minorEastAsia"/>
              </w:rPr>
              <w:footnoteReference w:id="4"/>
            </w:r>
          </w:p>
        </w:tc>
        <w:tc>
          <w:tcPr>
            <w:tcW w:w="2970" w:type="dxa"/>
          </w:tcPr>
          <w:p w:rsidR="007279A0" w:rsidRDefault="00F53A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E1F3116" wp14:editId="7DAADAA0">
                      <wp:simplePos x="0" y="0"/>
                      <wp:positionH relativeFrom="column">
                        <wp:posOffset>31718</wp:posOffset>
                      </wp:positionH>
                      <wp:positionV relativeFrom="paragraph">
                        <wp:posOffset>207601</wp:posOffset>
                      </wp:positionV>
                      <wp:extent cx="0" cy="201478"/>
                      <wp:effectExtent l="63500" t="25400" r="38100" b="14605"/>
                      <wp:wrapNone/>
                      <wp:docPr id="42" name="Connecteur droit avec flèch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4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AC4F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2" o:spid="_x0000_s1026" type="#_x0000_t32" style="position:absolute;margin-left:2.5pt;margin-top:16.35pt;width:0;height:15.8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279A0">
              <w:rPr>
                <w:rFonts w:eastAsiaTheme="minorEastAsia"/>
              </w:rPr>
              <w:t>dadbc</w:t>
            </w:r>
            <w:proofErr w:type="spellEnd"/>
            <w:r w:rsidR="007279A0">
              <w:rPr>
                <w:rFonts w:eastAsiaTheme="minorEastAsia"/>
              </w:rPr>
              <w:t>$</w:t>
            </w:r>
            <w:r>
              <w:rPr>
                <w:rFonts w:eastAsiaTheme="minorEastAsia"/>
              </w:rPr>
              <w:br/>
            </w:r>
          </w:p>
        </w:tc>
      </w:tr>
      <w:tr w:rsidR="007279A0" w:rsidTr="007279A0">
        <w:tc>
          <w:tcPr>
            <w:tcW w:w="3116" w:type="dxa"/>
          </w:tcPr>
          <w:p w:rsidR="007279A0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105061</wp:posOffset>
                      </wp:positionH>
                      <wp:positionV relativeFrom="paragraph">
                        <wp:posOffset>31299</wp:posOffset>
                      </wp:positionV>
                      <wp:extent cx="125383" cy="130544"/>
                      <wp:effectExtent l="0" t="0" r="14605" b="22225"/>
                      <wp:wrapNone/>
                      <wp:docPr id="134" name="Connecteur droit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383" cy="130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36079" id="Connecteur droit 134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.45pt" to="18.1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279A0">
              <w:rPr>
                <w:rFonts w:eastAsiaTheme="minorEastAsia"/>
              </w:rPr>
              <w:t>0d3</w:t>
            </w:r>
          </w:p>
        </w:tc>
        <w:tc>
          <w:tcPr>
            <w:tcW w:w="2970" w:type="dxa"/>
          </w:tcPr>
          <w:p w:rsidR="007279A0" w:rsidRDefault="00AD6D33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/>
                <w:vertAlign w:val="subscript"/>
              </w:rPr>
              <w:t>3</w:t>
            </w:r>
          </w:p>
          <w:p w:rsidR="00AD6D33" w:rsidRPr="00AD6D33" w:rsidRDefault="00AD6D33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</w:t>
            </w:r>
            <w:r w:rsidRPr="00AD6D33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d</w:t>
            </w:r>
          </w:p>
        </w:tc>
        <w:tc>
          <w:tcPr>
            <w:tcW w:w="2970" w:type="dxa"/>
          </w:tcPr>
          <w:p w:rsidR="008D27DE" w:rsidRDefault="000D271E" w:rsidP="002A11A3">
            <w:pPr>
              <w:rPr>
                <w:rFonts w:eastAsiaTheme="minorEastAsia"/>
              </w:rPr>
            </w:pP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27C052E" wp14:editId="7ADF9D69">
                      <wp:simplePos x="0" y="0"/>
                      <wp:positionH relativeFrom="column">
                        <wp:posOffset>4970780</wp:posOffset>
                      </wp:positionH>
                      <wp:positionV relativeFrom="paragraph">
                        <wp:posOffset>7223760</wp:posOffset>
                      </wp:positionV>
                      <wp:extent cx="0" cy="331061"/>
                      <wp:effectExtent l="63500" t="25400" r="38100" b="12065"/>
                      <wp:wrapNone/>
                      <wp:docPr id="93" name="Connecteur droit avec flèch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10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34736" id="Connecteur droit avec flèche 93" o:spid="_x0000_s1026" type="#_x0000_t32" style="position:absolute;margin-left:391.4pt;margin-top:568.8pt;width:0;height:26.0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86CE16D" wp14:editId="341106D0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7529195</wp:posOffset>
                      </wp:positionV>
                      <wp:extent cx="1692000" cy="0"/>
                      <wp:effectExtent l="0" t="0" r="10160" b="12700"/>
                      <wp:wrapNone/>
                      <wp:docPr id="94" name="Connecteur droit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6A9E53" id="Connecteur droit 94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35pt,592.85pt" to="392.6pt,5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60FE9A5" wp14:editId="0B835B7A">
                      <wp:simplePos x="0" y="0"/>
                      <wp:positionH relativeFrom="column">
                        <wp:posOffset>4818380</wp:posOffset>
                      </wp:positionH>
                      <wp:positionV relativeFrom="paragraph">
                        <wp:posOffset>7071360</wp:posOffset>
                      </wp:positionV>
                      <wp:extent cx="0" cy="331061"/>
                      <wp:effectExtent l="63500" t="25400" r="38100" b="12065"/>
                      <wp:wrapNone/>
                      <wp:docPr id="86" name="Connecteur droit avec flèch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10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769BE" id="Connecteur droit avec flèche 86" o:spid="_x0000_s1026" type="#_x0000_t32" style="position:absolute;margin-left:379.4pt;margin-top:556.8pt;width:0;height:26.0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7594D47" wp14:editId="37F6A563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7376795</wp:posOffset>
                      </wp:positionV>
                      <wp:extent cx="1692000" cy="0"/>
                      <wp:effectExtent l="0" t="0" r="10160" b="12700"/>
                      <wp:wrapNone/>
                      <wp:docPr id="87" name="Connecteur droit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1E6552" id="Connecteur droit 87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35pt,580.85pt" to="380.6pt,5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53A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E1F3116" wp14:editId="7DAADAA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161925</wp:posOffset>
                      </wp:positionV>
                      <wp:extent cx="0" cy="331061"/>
                      <wp:effectExtent l="63500" t="25400" r="38100" b="12065"/>
                      <wp:wrapNone/>
                      <wp:docPr id="39" name="Connecteur droit avec flèch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10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933E5" id="Connecteur droit avec flèche 39" o:spid="_x0000_s1026" type="#_x0000_t32" style="position:absolute;margin-left:-1.05pt;margin-top:12.75pt;width:0;height:26.0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D27DE">
              <w:rPr>
                <w:rFonts w:eastAsiaTheme="minorEastAsia"/>
              </w:rPr>
              <w:t>adbc</w:t>
            </w:r>
            <w:proofErr w:type="spellEnd"/>
            <w:r w:rsidR="007279A0">
              <w:rPr>
                <w:rFonts w:eastAsiaTheme="minorEastAsia"/>
              </w:rPr>
              <w:t>$</w:t>
            </w:r>
          </w:p>
        </w:tc>
      </w:tr>
      <w:tr w:rsidR="008D27DE" w:rsidTr="007279A0">
        <w:tc>
          <w:tcPr>
            <w:tcW w:w="3116" w:type="dxa"/>
          </w:tcPr>
          <w:p w:rsidR="00F53A1E" w:rsidRDefault="00076D0A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0A</w:t>
            </w:r>
          </w:p>
          <w:p w:rsidR="00F53A1E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47A3F74" wp14:editId="30E10D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31735" cy="108488"/>
                      <wp:effectExtent l="0" t="952" r="7302" b="32703"/>
                      <wp:wrapNone/>
                      <wp:docPr id="3" name="Accolad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1735" cy="10848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A933A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3" o:spid="_x0000_s1026" type="#_x0000_t88" style="position:absolute;margin-left:-.5pt;margin-top:.55pt;width:10.35pt;height:8.55pt;rotation:9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" strokecolor="#4472c4 [3204]" strokeweight=".5pt">
                      <v:stroke joinstyle="miter"/>
                    </v:shape>
                  </w:pict>
                </mc:Fallback>
              </mc:AlternateContent>
            </w:r>
          </w:p>
          <w:p w:rsidR="008D27DE" w:rsidRDefault="009E53F5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970" w:type="dxa"/>
          </w:tcPr>
          <w:p w:rsidR="008D27DE" w:rsidRDefault="00F53A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114300</wp:posOffset>
                      </wp:positionV>
                      <wp:extent cx="1692000" cy="0"/>
                      <wp:effectExtent l="0" t="0" r="10160" b="12700"/>
                      <wp:wrapNone/>
                      <wp:docPr id="83" name="Connecteur droit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42AE2DB" id="Connecteur droit 83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4pt,9pt" to="148.6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</w:rPr>
              <w:t>d5</w:t>
            </w:r>
          </w:p>
        </w:tc>
        <w:tc>
          <w:tcPr>
            <w:tcW w:w="2970" w:type="dxa"/>
          </w:tcPr>
          <w:p w:rsidR="008D27DE" w:rsidRDefault="000D271E" w:rsidP="002A11A3">
            <w:pPr>
              <w:rPr>
                <w:rFonts w:eastAsiaTheme="minorEastAsia"/>
              </w:rPr>
            </w:pP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C77A129" wp14:editId="546E8805">
                      <wp:simplePos x="0" y="0"/>
                      <wp:positionH relativeFrom="column">
                        <wp:posOffset>4818380</wp:posOffset>
                      </wp:positionH>
                      <wp:positionV relativeFrom="paragraph">
                        <wp:posOffset>7064375</wp:posOffset>
                      </wp:positionV>
                      <wp:extent cx="0" cy="331061"/>
                      <wp:effectExtent l="63500" t="25400" r="38100" b="12065"/>
                      <wp:wrapNone/>
                      <wp:docPr id="95" name="Connecteur droit avec flèch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10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9C3F7" id="Connecteur droit avec flèche 95" o:spid="_x0000_s1026" type="#_x0000_t32" style="position:absolute;margin-left:379.4pt;margin-top:556.25pt;width:0;height:26.0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0D271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44D558D" wp14:editId="35D7E787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7369810</wp:posOffset>
                      </wp:positionV>
                      <wp:extent cx="1692000" cy="0"/>
                      <wp:effectExtent l="0" t="0" r="10160" b="12700"/>
                      <wp:wrapNone/>
                      <wp:docPr id="96" name="Connecteur droit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B88244" id="Connecteur droit 96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35pt,580.3pt" to="380.6pt,58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53A1E" w:rsidTr="007279A0">
        <w:tc>
          <w:tcPr>
            <w:tcW w:w="3116" w:type="dxa"/>
          </w:tcPr>
          <w:p w:rsidR="00F53A1E" w:rsidRDefault="00F53A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0A2a5</w:t>
            </w:r>
          </w:p>
        </w:tc>
        <w:tc>
          <w:tcPr>
            <w:tcW w:w="2970" w:type="dxa"/>
          </w:tcPr>
          <w:p w:rsidR="00F53A1E" w:rsidRDefault="00F53A1E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D5</w:t>
            </w:r>
          </w:p>
        </w:tc>
        <w:tc>
          <w:tcPr>
            <w:tcW w:w="2970" w:type="dxa"/>
          </w:tcPr>
          <w:p w:rsidR="000D271E" w:rsidRDefault="000D27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29799</wp:posOffset>
                      </wp:positionH>
                      <wp:positionV relativeFrom="paragraph">
                        <wp:posOffset>187186</wp:posOffset>
                      </wp:positionV>
                      <wp:extent cx="0" cy="170985"/>
                      <wp:effectExtent l="63500" t="25400" r="38100" b="6985"/>
                      <wp:wrapNone/>
                      <wp:docPr id="104" name="Connecteur droit avec flèch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8559C" id="Connecteur droit avec flèche 104" o:spid="_x0000_s1026" type="#_x0000_t32" style="position:absolute;margin-left:2.35pt;margin-top:14.75pt;width:0;height:13.4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F59EB">
              <w:rPr>
                <w:rFonts w:eastAsiaTheme="minorEastAsia"/>
              </w:rPr>
              <w:t>dbc</w:t>
            </w:r>
            <w:proofErr w:type="spellEnd"/>
            <w:r w:rsidR="00F53A1E">
              <w:rPr>
                <w:rFonts w:eastAsiaTheme="minorEastAsia"/>
              </w:rPr>
              <w:t>$</w:t>
            </w:r>
          </w:p>
          <w:p w:rsidR="00581B4F" w:rsidRDefault="00581B4F" w:rsidP="002A11A3">
            <w:pPr>
              <w:rPr>
                <w:rFonts w:eastAsiaTheme="minorEastAsia"/>
              </w:rPr>
            </w:pPr>
          </w:p>
        </w:tc>
      </w:tr>
      <w:tr w:rsidR="00F53A1E" w:rsidTr="007279A0">
        <w:tc>
          <w:tcPr>
            <w:tcW w:w="3116" w:type="dxa"/>
          </w:tcPr>
          <w:p w:rsidR="00F53A1E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4A483AA" wp14:editId="565BC8A7">
                      <wp:simplePos x="0" y="0"/>
                      <wp:positionH relativeFrom="column">
                        <wp:posOffset>429547</wp:posOffset>
                      </wp:positionH>
                      <wp:positionV relativeFrom="paragraph">
                        <wp:posOffset>61247</wp:posOffset>
                      </wp:positionV>
                      <wp:extent cx="125383" cy="81116"/>
                      <wp:effectExtent l="0" t="0" r="14605" b="20955"/>
                      <wp:wrapNone/>
                      <wp:docPr id="135" name="Connecteur droit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383" cy="81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963EF" id="Connecteur droit 135" o:spid="_x0000_s1026" style="position:absolute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8pt,4.8pt" to="43.6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53A1E">
              <w:rPr>
                <w:rFonts w:eastAsiaTheme="minorEastAsia"/>
              </w:rPr>
              <w:t>0A2a5d3</w:t>
            </w:r>
          </w:p>
        </w:tc>
        <w:tc>
          <w:tcPr>
            <w:tcW w:w="2970" w:type="dxa"/>
          </w:tcPr>
          <w:p w:rsidR="00F53A1E" w:rsidRDefault="00F53A1E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R3</w:t>
            </w:r>
          </w:p>
        </w:tc>
        <w:tc>
          <w:tcPr>
            <w:tcW w:w="2970" w:type="dxa"/>
          </w:tcPr>
          <w:p w:rsidR="005E6B8B" w:rsidRDefault="000F59EB" w:rsidP="002A11A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bc</w:t>
            </w:r>
            <w:proofErr w:type="spellEnd"/>
            <w:r w:rsidR="00F53A1E">
              <w:rPr>
                <w:rFonts w:eastAsiaTheme="minorEastAsia"/>
              </w:rPr>
              <w:t>$</w:t>
            </w:r>
          </w:p>
          <w:p w:rsidR="00581B4F" w:rsidRDefault="000D27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22A0CF2" wp14:editId="123F5BDC">
                      <wp:simplePos x="0" y="0"/>
                      <wp:positionH relativeFrom="column">
                        <wp:posOffset>33160</wp:posOffset>
                      </wp:positionH>
                      <wp:positionV relativeFrom="paragraph">
                        <wp:posOffset>10160</wp:posOffset>
                      </wp:positionV>
                      <wp:extent cx="0" cy="506708"/>
                      <wp:effectExtent l="63500" t="25400" r="38100" b="14605"/>
                      <wp:wrapNone/>
                      <wp:docPr id="105" name="Connecteur droit avec flèch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6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15FFD" id="Connecteur droit avec flèche 105" o:spid="_x0000_s1026" type="#_x0000_t32" style="position:absolute;margin-left:2.6pt;margin-top:.8pt;width:0;height:39.9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5E6B8B" w:rsidTr="007279A0">
        <w:tc>
          <w:tcPr>
            <w:tcW w:w="3116" w:type="dxa"/>
          </w:tcPr>
          <w:p w:rsidR="00795940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43E6BBD" wp14:editId="29B8061B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101918</wp:posOffset>
                      </wp:positionV>
                      <wp:extent cx="130174" cy="168604"/>
                      <wp:effectExtent l="6032" t="0" r="16193" b="41592"/>
                      <wp:wrapNone/>
                      <wp:docPr id="136" name="Accolade fermant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0174" cy="168604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5113D" id="Accolade fermante 136" o:spid="_x0000_s1026" type="#_x0000_t88" style="position:absolute;margin-left:27.8pt;margin-top:8.05pt;width:10.25pt;height:13.3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" adj="1390" strokecolor="#4472c4 [3204]" strokeweight=".5pt">
                      <v:stroke joinstyle="miter"/>
                    </v:shape>
                  </w:pict>
                </mc:Fallback>
              </mc:AlternateContent>
            </w:r>
            <w:r w:rsidR="000D271E">
              <w:rPr>
                <w:rFonts w:eastAsiaTheme="minorEastAsia"/>
              </w:rPr>
              <w:t>0</w:t>
            </w:r>
            <w:r w:rsidR="005E6B8B">
              <w:rPr>
                <w:rFonts w:eastAsiaTheme="minorEastAsia"/>
              </w:rPr>
              <w:t>A2a5A</w:t>
            </w:r>
          </w:p>
          <w:p w:rsidR="005E6B8B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w:r w:rsidR="005E6B8B">
              <w:rPr>
                <w:rFonts w:eastAsiaTheme="minorEastAsia"/>
              </w:rPr>
              <w:t>6</w:t>
            </w:r>
          </w:p>
        </w:tc>
        <w:tc>
          <w:tcPr>
            <w:tcW w:w="2970" w:type="dxa"/>
          </w:tcPr>
          <w:p w:rsidR="005E6B8B" w:rsidRDefault="005E6B8B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D7</w:t>
            </w:r>
          </w:p>
          <w:p w:rsidR="000D271E" w:rsidRDefault="000D271E" w:rsidP="002A11A3">
            <w:pPr>
              <w:rPr>
                <w:rFonts w:eastAsiaTheme="minorEastAsia"/>
                <w:noProof/>
              </w:rPr>
            </w:pPr>
          </w:p>
        </w:tc>
        <w:tc>
          <w:tcPr>
            <w:tcW w:w="2970" w:type="dxa"/>
          </w:tcPr>
          <w:p w:rsidR="005E6B8B" w:rsidRDefault="005E6B8B" w:rsidP="002A11A3">
            <w:pPr>
              <w:rPr>
                <w:rFonts w:eastAsiaTheme="minorEastAsia"/>
              </w:rPr>
            </w:pPr>
          </w:p>
        </w:tc>
      </w:tr>
      <w:tr w:rsidR="005E6B8B" w:rsidTr="007279A0">
        <w:tc>
          <w:tcPr>
            <w:tcW w:w="3116" w:type="dxa"/>
          </w:tcPr>
          <w:p w:rsidR="005E6B8B" w:rsidRDefault="00795940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267315</wp:posOffset>
                      </wp:positionH>
                      <wp:positionV relativeFrom="paragraph">
                        <wp:posOffset>37752</wp:posOffset>
                      </wp:positionV>
                      <wp:extent cx="508819" cy="81116"/>
                      <wp:effectExtent l="0" t="50800" r="0" b="20955"/>
                      <wp:wrapNone/>
                      <wp:docPr id="137" name="Connecteur droit avec flèch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819" cy="811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57B54" id="Connecteur droit avec flèche 137" o:spid="_x0000_s1026" type="#_x0000_t32" style="position:absolute;margin-left:21.05pt;margin-top:2.95pt;width:40.05pt;height:6.4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6B8B">
              <w:rPr>
                <w:rFonts w:eastAsiaTheme="minorEastAsia"/>
              </w:rPr>
              <w:t>0A2aA6d7</w:t>
            </w:r>
          </w:p>
        </w:tc>
        <w:tc>
          <w:tcPr>
            <w:tcW w:w="2970" w:type="dxa"/>
          </w:tcPr>
          <w:p w:rsidR="005E6B8B" w:rsidRDefault="005E6B8B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R2</w:t>
            </w:r>
          </w:p>
        </w:tc>
        <w:tc>
          <w:tcPr>
            <w:tcW w:w="2970" w:type="dxa"/>
          </w:tcPr>
          <w:p w:rsidR="005E6B8B" w:rsidRDefault="005E6B8B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C$</w:t>
            </w:r>
          </w:p>
          <w:p w:rsidR="000D271E" w:rsidRDefault="000D271E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22A0CF2" wp14:editId="123F5BDC">
                      <wp:simplePos x="0" y="0"/>
                      <wp:positionH relativeFrom="column">
                        <wp:posOffset>45773</wp:posOffset>
                      </wp:positionH>
                      <wp:positionV relativeFrom="paragraph">
                        <wp:posOffset>29182</wp:posOffset>
                      </wp:positionV>
                      <wp:extent cx="45719" cy="143213"/>
                      <wp:effectExtent l="38100" t="25400" r="43815" b="9525"/>
                      <wp:wrapNone/>
                      <wp:docPr id="107" name="Connecteur droit avec flèch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432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E37E8" id="Connecteur droit avec flèche 107" o:spid="_x0000_s1026" type="#_x0000_t32" style="position:absolute;margin-left:3.6pt;margin-top:2.3pt;width:3.6pt;height:11.3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D271E" w:rsidTr="007279A0">
        <w:tc>
          <w:tcPr>
            <w:tcW w:w="3116" w:type="dxa"/>
          </w:tcPr>
          <w:p w:rsidR="000D271E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0A2</w:t>
            </w:r>
          </w:p>
        </w:tc>
        <w:tc>
          <w:tcPr>
            <w:tcW w:w="2970" w:type="dxa"/>
          </w:tcPr>
          <w:p w:rsidR="000D271E" w:rsidRDefault="000D271E" w:rsidP="002A11A3">
            <w:pPr>
              <w:rPr>
                <w:rFonts w:eastAsiaTheme="minorEastAsia"/>
                <w:noProof/>
              </w:rPr>
            </w:pPr>
          </w:p>
        </w:tc>
        <w:tc>
          <w:tcPr>
            <w:tcW w:w="2970" w:type="dxa"/>
          </w:tcPr>
          <w:p w:rsidR="005E60B6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5E60B6" w:rsidTr="007279A0">
        <w:tc>
          <w:tcPr>
            <w:tcW w:w="3116" w:type="dxa"/>
          </w:tcPr>
          <w:p w:rsidR="005E60B6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0A2c4</w:t>
            </w:r>
          </w:p>
        </w:tc>
        <w:tc>
          <w:tcPr>
            <w:tcW w:w="2970" w:type="dxa"/>
          </w:tcPr>
          <w:p w:rsidR="005E60B6" w:rsidRDefault="005E60B6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R1</w:t>
            </w:r>
          </w:p>
        </w:tc>
        <w:tc>
          <w:tcPr>
            <w:tcW w:w="2970" w:type="dxa"/>
          </w:tcPr>
          <w:p w:rsidR="005E60B6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</w:tr>
      <w:tr w:rsidR="005E60B6" w:rsidTr="007279A0">
        <w:tc>
          <w:tcPr>
            <w:tcW w:w="3116" w:type="dxa"/>
          </w:tcPr>
          <w:p w:rsidR="005E60B6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0S1</w:t>
            </w:r>
          </w:p>
        </w:tc>
        <w:tc>
          <w:tcPr>
            <w:tcW w:w="2970" w:type="dxa"/>
          </w:tcPr>
          <w:p w:rsidR="005E60B6" w:rsidRDefault="005E60B6" w:rsidP="002A11A3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OK</w:t>
            </w:r>
          </w:p>
        </w:tc>
        <w:tc>
          <w:tcPr>
            <w:tcW w:w="2970" w:type="dxa"/>
          </w:tcPr>
          <w:p w:rsidR="005E60B6" w:rsidRDefault="005E60B6" w:rsidP="002A11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</w:tr>
    </w:tbl>
    <w:p w:rsidR="007279A0" w:rsidRDefault="007279A0" w:rsidP="002A11A3">
      <w:pPr>
        <w:rPr>
          <w:rFonts w:eastAsiaTheme="minorEastAsia"/>
        </w:rPr>
      </w:pPr>
    </w:p>
    <w:p w:rsidR="00DD138E" w:rsidRDefault="00DD138E" w:rsidP="002A11A3">
      <w:pPr>
        <w:rPr>
          <w:rFonts w:eastAsiaTheme="minorEastAsia"/>
        </w:rPr>
      </w:pPr>
    </w:p>
    <w:p w:rsidR="00DD138E" w:rsidRDefault="00DD138E" w:rsidP="00DD138E">
      <w:pPr>
        <w:pStyle w:val="Titre2"/>
      </w:pPr>
      <w:r>
        <w:t>Analyseur SLR(1)</w:t>
      </w:r>
    </w:p>
    <w:p w:rsidR="00A247C2" w:rsidRDefault="00A247C2" w:rsidP="00A247C2"/>
    <w:p w:rsidR="00A247C2" w:rsidRDefault="00A247C2" w:rsidP="00A247C2"/>
    <w:p w:rsidR="00A247C2" w:rsidRDefault="00A247C2" w:rsidP="00A247C2">
      <w:r>
        <w:t xml:space="preserve">Soit G’ : </w:t>
      </w:r>
    </w:p>
    <w:p w:rsidR="00A247C2" w:rsidRDefault="00A247C2" w:rsidP="00A247C2"/>
    <w:p w:rsidR="00A247C2" w:rsidRDefault="00A247C2" w:rsidP="00A247C2">
      <w:r>
        <w:tab/>
        <w:t>E’ --------&gt; E</w:t>
      </w:r>
    </w:p>
    <w:p w:rsidR="00A247C2" w:rsidRDefault="00A247C2" w:rsidP="00A247C2">
      <w:pPr>
        <w:ind w:firstLine="709"/>
      </w:pPr>
      <w:r>
        <w:t>E --------&gt; E + T</w:t>
      </w:r>
    </w:p>
    <w:p w:rsidR="00A247C2" w:rsidRDefault="00A247C2" w:rsidP="00A247C2">
      <w:pPr>
        <w:tabs>
          <w:tab w:val="left" w:pos="1701"/>
        </w:tabs>
      </w:pPr>
      <w:r>
        <w:tab/>
        <w:t>T</w:t>
      </w:r>
    </w:p>
    <w:p w:rsidR="00A247C2" w:rsidRDefault="00A247C2" w:rsidP="00A247C2">
      <w:r>
        <w:tab/>
        <w:t>T --------&gt; T * F</w:t>
      </w:r>
    </w:p>
    <w:p w:rsidR="00A247C2" w:rsidRDefault="00A247C2" w:rsidP="00A247C2">
      <w:pPr>
        <w:tabs>
          <w:tab w:val="left" w:pos="1701"/>
        </w:tabs>
      </w:pPr>
      <w:r>
        <w:tab/>
        <w:t>F</w:t>
      </w:r>
    </w:p>
    <w:p w:rsidR="00A247C2" w:rsidRDefault="00A247C2" w:rsidP="00A247C2">
      <w:r>
        <w:tab/>
        <w:t xml:space="preserve">F --------&gt; </w:t>
      </w:r>
      <w:proofErr w:type="spellStart"/>
      <w:r>
        <w:t>idf</w:t>
      </w:r>
      <w:proofErr w:type="spellEnd"/>
    </w:p>
    <w:p w:rsidR="00C46447" w:rsidRDefault="00C46447" w:rsidP="00A247C2"/>
    <w:p w:rsidR="00C46447" w:rsidRDefault="007D7903" w:rsidP="00A247C2"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E9734A" wp14:editId="54F8BF71">
                <wp:simplePos x="0" y="0"/>
                <wp:positionH relativeFrom="column">
                  <wp:posOffset>3851459</wp:posOffset>
                </wp:positionH>
                <wp:positionV relativeFrom="paragraph">
                  <wp:posOffset>156005</wp:posOffset>
                </wp:positionV>
                <wp:extent cx="339090" cy="309245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Pr="006042A2" w:rsidRDefault="00F5462B" w:rsidP="007D7903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734A" id="Zone de texte 128" o:spid="_x0000_s1072" type="#_x0000_t202" style="position:absolute;margin-left:303.25pt;margin-top:12.3pt;width:26.7pt;height:24.3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" filled="f" stroked="f">
                <v:textbox>
                  <w:txbxContent>
                    <w:p w:rsidR="00F5462B" w:rsidRPr="006042A2" w:rsidRDefault="00F5462B" w:rsidP="007D7903">
                      <w:r>
                        <w:t>I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A247C2" w:rsidRDefault="00C46447" w:rsidP="00A247C2">
      <w:r>
        <w:t>Automate LR(0)</w:t>
      </w:r>
    </w:p>
    <w:p w:rsidR="00B33679" w:rsidRDefault="007D7903" w:rsidP="00A247C2"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10E59A3" wp14:editId="3E918700">
                <wp:simplePos x="0" y="0"/>
                <wp:positionH relativeFrom="column">
                  <wp:posOffset>3187700</wp:posOffset>
                </wp:positionH>
                <wp:positionV relativeFrom="paragraph">
                  <wp:posOffset>74295</wp:posOffset>
                </wp:positionV>
                <wp:extent cx="457200" cy="302260"/>
                <wp:effectExtent l="0" t="0" r="0" b="0"/>
                <wp:wrapNone/>
                <wp:docPr id="130" name="Zone de tex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7D790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59A3" id="Zone de texte 130" o:spid="_x0000_s1073" type="#_x0000_t202" style="position:absolute;margin-left:251pt;margin-top:5.85pt;width:36pt;height:23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" filled="f" stroked="f">
                <v:textbox>
                  <w:txbxContent>
                    <w:p w:rsidR="00F5462B" w:rsidRDefault="00F5462B" w:rsidP="007D790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43E409" wp14:editId="70900A1A">
                <wp:simplePos x="0" y="0"/>
                <wp:positionH relativeFrom="column">
                  <wp:posOffset>2914875</wp:posOffset>
                </wp:positionH>
                <wp:positionV relativeFrom="paragraph">
                  <wp:posOffset>100023</wp:posOffset>
                </wp:positionV>
                <wp:extent cx="1113585" cy="516193"/>
                <wp:effectExtent l="0" t="25400" r="42545" b="17780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85" cy="51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EBE34" id="Connecteur droit avec flèche 129" o:spid="_x0000_s1026" type="#_x0000_t32" style="position:absolute;margin-left:229.5pt;margin-top:7.9pt;width:87.7pt;height:40.6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B33679" w:rsidRPr="00A247C2" w:rsidRDefault="00B33679" w:rsidP="00B33679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6A0D06" wp14:editId="03828C81">
                <wp:simplePos x="0" y="0"/>
                <wp:positionH relativeFrom="column">
                  <wp:posOffset>1887650</wp:posOffset>
                </wp:positionH>
                <wp:positionV relativeFrom="paragraph">
                  <wp:posOffset>-203016</wp:posOffset>
                </wp:positionV>
                <wp:extent cx="339090" cy="309245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Pr="006042A2" w:rsidRDefault="00F5462B" w:rsidP="00B33679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0D06" id="Zone de texte 111" o:spid="_x0000_s1074" type="#_x0000_t202" style="position:absolute;margin-left:148.65pt;margin-top:-16pt;width:26.7pt;height:24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" filled="f" stroked="f">
                <v:textbox>
                  <w:txbxContent>
                    <w:p w:rsidR="00F5462B" w:rsidRPr="006042A2" w:rsidRDefault="00F5462B" w:rsidP="00B33679">
                      <w:r>
                        <w:t>I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0691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54E4DD" wp14:editId="4DDCCE5F">
                <wp:simplePos x="0" y="0"/>
                <wp:positionH relativeFrom="column">
                  <wp:posOffset>774147</wp:posOffset>
                </wp:positionH>
                <wp:positionV relativeFrom="paragraph">
                  <wp:posOffset>1212010</wp:posOffset>
                </wp:positionV>
                <wp:extent cx="1112991" cy="77470"/>
                <wp:effectExtent l="0" t="50800" r="0" b="24130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91" cy="77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38FC" id="Connecteur droit avec flèche 117" o:spid="_x0000_s1026" type="#_x0000_t32" style="position:absolute;margin-left:60.95pt;margin-top:95.45pt;width:87.65pt;height:6.1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Pr="00C87B4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E5F56B" wp14:editId="5304DAB8">
                <wp:simplePos x="0" y="0"/>
                <wp:positionH relativeFrom="column">
                  <wp:posOffset>1091176</wp:posOffset>
                </wp:positionH>
                <wp:positionV relativeFrom="paragraph">
                  <wp:posOffset>2672285</wp:posOffset>
                </wp:positionV>
                <wp:extent cx="457200" cy="302342"/>
                <wp:effectExtent l="0" t="0" r="0" b="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B33679">
                            <w:proofErr w:type="spellStart"/>
                            <w:r>
                              <w:t>idf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F56B" id="Zone de texte 126" o:spid="_x0000_s1075" type="#_x0000_t202" style="position:absolute;margin-left:85.9pt;margin-top:210.4pt;width:36pt;height:23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" filled="f" stroked="f">
                <v:textbox>
                  <w:txbxContent>
                    <w:p w:rsidR="00F5462B" w:rsidRDefault="00F5462B" w:rsidP="00B33679">
                      <w:proofErr w:type="spellStart"/>
                      <w:r>
                        <w:t>idf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87B4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C479E4E" wp14:editId="629111E4">
                <wp:simplePos x="0" y="0"/>
                <wp:positionH relativeFrom="column">
                  <wp:posOffset>1710670</wp:posOffset>
                </wp:positionH>
                <wp:positionV relativeFrom="paragraph">
                  <wp:posOffset>2672920</wp:posOffset>
                </wp:positionV>
                <wp:extent cx="988060" cy="501015"/>
                <wp:effectExtent l="0" t="0" r="15240" b="698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50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 xml:space="preserve">F ----&gt; </w:t>
                            </w:r>
                            <w:proofErr w:type="spellStart"/>
                            <w:r>
                              <w:t>idf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9E4E" id="Rectangle 123" o:spid="_x0000_s1076" style="position:absolute;margin-left:134.7pt;margin-top:210.45pt;width:77.8pt;height:39.4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F5462B" w:rsidRDefault="00F5462B" w:rsidP="00B33679">
                      <w:pPr>
                        <w:jc w:val="center"/>
                      </w:pPr>
                      <w:r>
                        <w:t xml:space="preserve">F ----&gt; </w:t>
                      </w:r>
                      <w:proofErr w:type="spellStart"/>
                      <w:r>
                        <w:t>idf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7B4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6845E5" wp14:editId="254E5BE0">
                <wp:simplePos x="0" y="0"/>
                <wp:positionH relativeFrom="column">
                  <wp:posOffset>1710670</wp:posOffset>
                </wp:positionH>
                <wp:positionV relativeFrom="paragraph">
                  <wp:posOffset>2363204</wp:posOffset>
                </wp:positionV>
                <wp:extent cx="339090" cy="309245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Pr="006042A2" w:rsidRDefault="00F5462B" w:rsidP="00B33679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45E5" id="Zone de texte 124" o:spid="_x0000_s1077" type="#_x0000_t202" style="position:absolute;margin-left:134.7pt;margin-top:186.1pt;width:26.7pt;height:24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" filled="f" stroked="f">
                <v:textbox>
                  <w:txbxContent>
                    <w:p w:rsidR="00F5462B" w:rsidRPr="006042A2" w:rsidRDefault="00F5462B" w:rsidP="00B33679">
                      <w:r>
                        <w:t>I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87B4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27799D" wp14:editId="677162AF">
                <wp:simplePos x="0" y="0"/>
                <wp:positionH relativeFrom="column">
                  <wp:posOffset>774147</wp:posOffset>
                </wp:positionH>
                <wp:positionV relativeFrom="paragraph">
                  <wp:posOffset>2414721</wp:posOffset>
                </wp:positionV>
                <wp:extent cx="936174" cy="474877"/>
                <wp:effectExtent l="0" t="0" r="41910" b="33655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4" cy="474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AE05" id="Connecteur droit avec flèche 125" o:spid="_x0000_s1026" type="#_x0000_t32" style="position:absolute;margin-left:60.95pt;margin-top:190.15pt;width:73.7pt;height:37.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Pr="00D12D6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E3CDF0" wp14:editId="5560150D">
                <wp:simplePos x="0" y="0"/>
                <wp:positionH relativeFrom="column">
                  <wp:posOffset>1902399</wp:posOffset>
                </wp:positionH>
                <wp:positionV relativeFrom="paragraph">
                  <wp:posOffset>1736397</wp:posOffset>
                </wp:positionV>
                <wp:extent cx="988060" cy="501015"/>
                <wp:effectExtent l="0" t="0" r="15240" b="698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501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T ----&gt; F.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CDF0" id="Rectangle 119" o:spid="_x0000_s1078" style="position:absolute;margin-left:149.8pt;margin-top:136.7pt;width:77.8pt;height:39.4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F5462B" w:rsidRDefault="00F5462B" w:rsidP="00B33679">
                      <w:pPr>
                        <w:jc w:val="center"/>
                      </w:pPr>
                      <w:r>
                        <w:t>T ----&gt; F.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12D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147BA5" wp14:editId="46D866AC">
                <wp:simplePos x="0" y="0"/>
                <wp:positionH relativeFrom="column">
                  <wp:posOffset>1902399</wp:posOffset>
                </wp:positionH>
                <wp:positionV relativeFrom="paragraph">
                  <wp:posOffset>1426681</wp:posOffset>
                </wp:positionV>
                <wp:extent cx="339090" cy="309245"/>
                <wp:effectExtent l="0" t="0" r="0" b="0"/>
                <wp:wrapNone/>
                <wp:docPr id="120" name="Zone de text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Pr="006042A2" w:rsidRDefault="00F5462B" w:rsidP="00B33679"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7BA5" id="Zone de texte 120" o:spid="_x0000_s1079" type="#_x0000_t202" style="position:absolute;margin-left:149.8pt;margin-top:112.35pt;width:26.7pt;height:24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" filled="f" stroked="f">
                <v:textbox>
                  <w:txbxContent>
                    <w:p w:rsidR="00F5462B" w:rsidRPr="006042A2" w:rsidRDefault="00F5462B" w:rsidP="00B33679">
                      <w:r>
                        <w:t>I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12D6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E7A661" wp14:editId="2FE6C589">
                <wp:simplePos x="0" y="0"/>
                <wp:positionH relativeFrom="column">
                  <wp:posOffset>774147</wp:posOffset>
                </wp:positionH>
                <wp:positionV relativeFrom="paragraph">
                  <wp:posOffset>1916410</wp:posOffset>
                </wp:positionV>
                <wp:extent cx="1127596" cy="45719"/>
                <wp:effectExtent l="0" t="25400" r="28575" b="6921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5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D166" id="Connecteur droit avec flèche 121" o:spid="_x0000_s1026" type="#_x0000_t32" style="position:absolute;margin-left:60.95pt;margin-top:150.9pt;width:88.8pt;height:3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Pr="00D12D6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34DAA2" wp14:editId="5DB445BA">
                <wp:simplePos x="0" y="0"/>
                <wp:positionH relativeFrom="column">
                  <wp:posOffset>1061740</wp:posOffset>
                </wp:positionH>
                <wp:positionV relativeFrom="paragraph">
                  <wp:posOffset>1935500</wp:posOffset>
                </wp:positionV>
                <wp:extent cx="457200" cy="302342"/>
                <wp:effectExtent l="0" t="0" r="0" b="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B3367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DAA2" id="Zone de texte 122" o:spid="_x0000_s1080" type="#_x0000_t202" style="position:absolute;margin-left:83.6pt;margin-top:152.4pt;width:36pt;height:23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" filled="f" stroked="f">
                <v:textbox>
                  <w:txbxContent>
                    <w:p w:rsidR="00F5462B" w:rsidRDefault="00F5462B" w:rsidP="00B3367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0691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E3D858" wp14:editId="2AEF97C3">
                <wp:simplePos x="0" y="0"/>
                <wp:positionH relativeFrom="column">
                  <wp:posOffset>1047115</wp:posOffset>
                </wp:positionH>
                <wp:positionV relativeFrom="paragraph">
                  <wp:posOffset>1046070</wp:posOffset>
                </wp:positionV>
                <wp:extent cx="457200" cy="302260"/>
                <wp:effectExtent l="0" t="0" r="0" b="0"/>
                <wp:wrapNone/>
                <wp:docPr id="118" name="Zone de tex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B3367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D858" id="Zone de texte 118" o:spid="_x0000_s1081" type="#_x0000_t202" style="position:absolute;margin-left:82.45pt;margin-top:82.35pt;width:36pt;height:23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" filled="f" stroked="f">
                <v:textbox>
                  <w:txbxContent>
                    <w:p w:rsidR="00F5462B" w:rsidRDefault="00F5462B" w:rsidP="00B3367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0691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49DEDFB" wp14:editId="79BF7D5D">
                <wp:simplePos x="0" y="0"/>
                <wp:positionH relativeFrom="column">
                  <wp:posOffset>1887220</wp:posOffset>
                </wp:positionH>
                <wp:positionV relativeFrom="paragraph">
                  <wp:posOffset>677545</wp:posOffset>
                </wp:positionV>
                <wp:extent cx="339090" cy="309245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F5462B" w:rsidRPr="006042A2" w:rsidRDefault="00F5462B" w:rsidP="00B336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EDFB" id="Zone de texte 116" o:spid="_x0000_s1082" type="#_x0000_t202" style="position:absolute;margin-left:148.6pt;margin-top:53.35pt;width:26.7pt;height:24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" filled="f" stroked="f">
                <v:textbox>
                  <w:txbxContent>
                    <w:p w:rsidR="00F5462B" w:rsidRDefault="00F5462B" w:rsidP="00B33679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F5462B" w:rsidRPr="006042A2" w:rsidRDefault="00F5462B" w:rsidP="00B33679"/>
                  </w:txbxContent>
                </v:textbox>
              </v:shape>
            </w:pict>
          </mc:Fallback>
        </mc:AlternateContent>
      </w:r>
      <w:r w:rsidRPr="0010691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39480E" wp14:editId="2A8E10E3">
                <wp:simplePos x="0" y="0"/>
                <wp:positionH relativeFrom="column">
                  <wp:posOffset>1888080</wp:posOffset>
                </wp:positionH>
                <wp:positionV relativeFrom="paragraph">
                  <wp:posOffset>987609</wp:posOffset>
                </wp:positionV>
                <wp:extent cx="988142" cy="501445"/>
                <wp:effectExtent l="0" t="0" r="15240" b="698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42" cy="5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E ----&gt; T.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T ----&gt; T. + F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480E" id="Rectangle 115" o:spid="_x0000_s1083" style="position:absolute;margin-left:148.65pt;margin-top:77.75pt;width:77.8pt;height:39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" fillcolor="#4472c4 [3204]" strokecolor="#1f3763 [1604]" strokeweight="1pt">
                <v:textbox>
                  <w:txbxContent>
                    <w:p w:rsidR="00F5462B" w:rsidRDefault="00F5462B" w:rsidP="00B33679">
                      <w:pPr>
                        <w:jc w:val="center"/>
                      </w:pPr>
                      <w:r>
                        <w:t>E ----&gt; T.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>T ----&gt; T. + F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2A991A" wp14:editId="28403C9C">
                <wp:simplePos x="0" y="0"/>
                <wp:positionH relativeFrom="column">
                  <wp:posOffset>1046848</wp:posOffset>
                </wp:positionH>
                <wp:positionV relativeFrom="paragraph">
                  <wp:posOffset>305435</wp:posOffset>
                </wp:positionV>
                <wp:extent cx="457200" cy="302342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B33679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991A" id="Zone de texte 113" o:spid="_x0000_s1084" type="#_x0000_t202" style="position:absolute;margin-left:82.45pt;margin-top:24.05pt;width:36pt;height:23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" filled="f" stroked="f">
                <v:textbox>
                  <w:txbxContent>
                    <w:p w:rsidR="00F5462B" w:rsidRDefault="00F5462B" w:rsidP="00B33679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61EF0F" wp14:editId="1F1CE9BE">
                <wp:simplePos x="0" y="0"/>
                <wp:positionH relativeFrom="column">
                  <wp:posOffset>774064</wp:posOffset>
                </wp:positionH>
                <wp:positionV relativeFrom="paragraph">
                  <wp:posOffset>305804</wp:posOffset>
                </wp:positionV>
                <wp:extent cx="1113585" cy="516193"/>
                <wp:effectExtent l="0" t="25400" r="42545" b="1778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585" cy="516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BC991" id="Connecteur droit avec flèche 112" o:spid="_x0000_s1026" type="#_x0000_t32" style="position:absolute;margin-left:60.95pt;margin-top:24.1pt;width:87.7pt;height:40.6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3FE8F4" wp14:editId="35D8A4B2">
                <wp:simplePos x="0" y="0"/>
                <wp:positionH relativeFrom="column">
                  <wp:posOffset>1887220</wp:posOffset>
                </wp:positionH>
                <wp:positionV relativeFrom="paragraph">
                  <wp:posOffset>106701</wp:posOffset>
                </wp:positionV>
                <wp:extent cx="988142" cy="501445"/>
                <wp:effectExtent l="0" t="0" r="15240" b="698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42" cy="5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E’ ----&gt; E.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E ----&gt; E. + T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E8F4" id="Rectangle 110" o:spid="_x0000_s1085" style="position:absolute;margin-left:148.6pt;margin-top:8.4pt;width:77.8pt;height:39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:rsidR="00F5462B" w:rsidRDefault="00F5462B" w:rsidP="00B33679">
                      <w:pPr>
                        <w:jc w:val="center"/>
                      </w:pPr>
                      <w:r>
                        <w:t>E’ ----&gt; E.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>E ----&gt; E. + T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330227" wp14:editId="66E66290">
                <wp:simplePos x="0" y="0"/>
                <wp:positionH relativeFrom="column">
                  <wp:posOffset>-213995</wp:posOffset>
                </wp:positionH>
                <wp:positionV relativeFrom="paragraph">
                  <wp:posOffset>606896</wp:posOffset>
                </wp:positionV>
                <wp:extent cx="988142" cy="1806678"/>
                <wp:effectExtent l="0" t="0" r="15240" b="952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142" cy="1806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E’ ----&gt; .E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E ----&gt; .E + T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ab/>
                              <w:t>.T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T ----&gt; .T * F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ab/>
                              <w:t>.F</w:t>
                            </w:r>
                          </w:p>
                          <w:p w:rsidR="00F5462B" w:rsidRDefault="00F5462B" w:rsidP="00B33679">
                            <w:pPr>
                              <w:jc w:val="center"/>
                            </w:pPr>
                            <w:r>
                              <w:t>F ----&gt; .</w:t>
                            </w:r>
                            <w:proofErr w:type="spellStart"/>
                            <w:r>
                              <w:t>idf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0227" id="Rectangle 108" o:spid="_x0000_s1086" style="position:absolute;margin-left:-16.85pt;margin-top:47.8pt;width:77.8pt;height:142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" fillcolor="#4472c4 [3204]" strokecolor="#1f3763 [1604]" strokeweight="1pt">
                <v:textbox>
                  <w:txbxContent>
                    <w:p w:rsidR="00F5462B" w:rsidRDefault="00F5462B" w:rsidP="00B33679">
                      <w:pPr>
                        <w:jc w:val="center"/>
                      </w:pPr>
                      <w:r>
                        <w:t>E’ ----&gt; .E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>E ----&gt; .E + T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ab/>
                        <w:t>.T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>T ----&gt; .T * F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ab/>
                        <w:t>.F</w:t>
                      </w:r>
                    </w:p>
                    <w:p w:rsidR="00F5462B" w:rsidRDefault="00F5462B" w:rsidP="00B33679">
                      <w:pPr>
                        <w:jc w:val="center"/>
                      </w:pPr>
                      <w:r>
                        <w:t>F ----&gt; .</w:t>
                      </w:r>
                      <w:proofErr w:type="spellStart"/>
                      <w:r>
                        <w:t>idf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33679" w:rsidRDefault="00B33679" w:rsidP="00A247C2"/>
    <w:p w:rsidR="00B33679" w:rsidRDefault="007D7903" w:rsidP="00A247C2"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CB9D54" wp14:editId="015F84AC">
                <wp:simplePos x="0" y="0"/>
                <wp:positionH relativeFrom="column">
                  <wp:posOffset>3185795</wp:posOffset>
                </wp:positionH>
                <wp:positionV relativeFrom="paragraph">
                  <wp:posOffset>377825</wp:posOffset>
                </wp:positionV>
                <wp:extent cx="457200" cy="302260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Default="00F5462B" w:rsidP="007D7903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9D54" id="Zone de texte 133" o:spid="_x0000_s1087" type="#_x0000_t202" style="position:absolute;margin-left:250.85pt;margin-top:29.75pt;width:36pt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" filled="f" stroked="f">
                <v:textbox>
                  <w:txbxContent>
                    <w:p w:rsidR="00F5462B" w:rsidRDefault="00F5462B" w:rsidP="007D790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67F523" wp14:editId="643408D8">
                <wp:simplePos x="0" y="0"/>
                <wp:positionH relativeFrom="column">
                  <wp:posOffset>3849370</wp:posOffset>
                </wp:positionH>
                <wp:positionV relativeFrom="paragraph">
                  <wp:posOffset>86995</wp:posOffset>
                </wp:positionV>
                <wp:extent cx="339090" cy="309245"/>
                <wp:effectExtent l="0" t="0" r="0" b="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62B" w:rsidRPr="007D7903" w:rsidRDefault="00F5462B" w:rsidP="007D790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F523" id="Zone de texte 131" o:spid="_x0000_s1088" type="#_x0000_t202" style="position:absolute;margin-left:303.1pt;margin-top:6.85pt;width:26.7pt;height:24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" filled="f" stroked="f">
                <v:textbox>
                  <w:txbxContent>
                    <w:p w:rsidR="00F5462B" w:rsidRPr="007D7903" w:rsidRDefault="00F5462B" w:rsidP="007D7903">
                      <w:pPr>
                        <w:rPr>
                          <w:vertAlign w:val="subscript"/>
                        </w:rPr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D790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3635C0" wp14:editId="57B8CE28">
                <wp:simplePos x="0" y="0"/>
                <wp:positionH relativeFrom="column">
                  <wp:posOffset>2912745</wp:posOffset>
                </wp:positionH>
                <wp:positionV relativeFrom="paragraph">
                  <wp:posOffset>428625</wp:posOffset>
                </wp:positionV>
                <wp:extent cx="1113155" cy="515620"/>
                <wp:effectExtent l="0" t="25400" r="42545" b="1778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55" cy="51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5AB1C" id="Connecteur droit avec flèche 132" o:spid="_x0000_s1026" type="#_x0000_t32" style="position:absolute;margin-left:229.35pt;margin-top:33.75pt;width:87.65pt;height:40.6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p w:rsidR="00B33679" w:rsidRDefault="00B33679" w:rsidP="00A247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33679" w:rsidTr="00B33679">
        <w:tc>
          <w:tcPr>
            <w:tcW w:w="3018" w:type="dxa"/>
          </w:tcPr>
          <w:p w:rsidR="00B33679" w:rsidRDefault="00B33679" w:rsidP="00A247C2">
            <w:r>
              <w:t>PILE</w:t>
            </w:r>
          </w:p>
        </w:tc>
        <w:tc>
          <w:tcPr>
            <w:tcW w:w="3019" w:type="dxa"/>
          </w:tcPr>
          <w:p w:rsidR="00B33679" w:rsidRDefault="00B33679" w:rsidP="00A247C2"/>
        </w:tc>
        <w:tc>
          <w:tcPr>
            <w:tcW w:w="3019" w:type="dxa"/>
          </w:tcPr>
          <w:p w:rsidR="00B33679" w:rsidRDefault="00B33679" w:rsidP="00A247C2">
            <w:r>
              <w:t>Texte source</w:t>
            </w:r>
          </w:p>
        </w:tc>
      </w:tr>
      <w:tr w:rsidR="00B33679" w:rsidTr="00B33679">
        <w:tc>
          <w:tcPr>
            <w:tcW w:w="3018" w:type="dxa"/>
          </w:tcPr>
          <w:p w:rsidR="00B33679" w:rsidRDefault="0090234E" w:rsidP="00A247C2">
            <w:r>
              <w:t>0</w:t>
            </w:r>
          </w:p>
        </w:tc>
        <w:tc>
          <w:tcPr>
            <w:tcW w:w="3019" w:type="dxa"/>
          </w:tcPr>
          <w:p w:rsidR="00B33679" w:rsidRDefault="0090234E" w:rsidP="00A247C2">
            <w:r>
              <w:t>D4</w:t>
            </w:r>
          </w:p>
        </w:tc>
        <w:tc>
          <w:tcPr>
            <w:tcW w:w="3019" w:type="dxa"/>
          </w:tcPr>
          <w:p w:rsidR="00AC41E1" w:rsidRDefault="0090234E" w:rsidP="00A247C2">
            <w:proofErr w:type="spellStart"/>
            <w:r>
              <w:t>I+i</w:t>
            </w:r>
            <w:proofErr w:type="spellEnd"/>
            <w:r>
              <w:t>*i$</w:t>
            </w:r>
          </w:p>
        </w:tc>
      </w:tr>
      <w:tr w:rsidR="00AC41E1" w:rsidTr="00B33679">
        <w:tc>
          <w:tcPr>
            <w:tcW w:w="3018" w:type="dxa"/>
          </w:tcPr>
          <w:p w:rsidR="00AC41E1" w:rsidRDefault="00AC41E1" w:rsidP="00A247C2">
            <w:r>
              <w:t>0i4</w:t>
            </w:r>
          </w:p>
        </w:tc>
        <w:tc>
          <w:tcPr>
            <w:tcW w:w="3019" w:type="dxa"/>
          </w:tcPr>
          <w:p w:rsidR="00AC41E1" w:rsidRDefault="00AC41E1" w:rsidP="00A247C2">
            <w:proofErr w:type="spellStart"/>
            <w:r>
              <w:t>Reduction</w:t>
            </w:r>
            <w:proofErr w:type="spellEnd"/>
          </w:p>
          <w:p w:rsidR="00AC41E1" w:rsidRDefault="00AC41E1" w:rsidP="00A247C2">
            <w:r>
              <w:t xml:space="preserve">F ---&gt; </w:t>
            </w:r>
            <w:proofErr w:type="spellStart"/>
            <w:r>
              <w:t>idf</w:t>
            </w:r>
            <w:proofErr w:type="spellEnd"/>
          </w:p>
        </w:tc>
        <w:tc>
          <w:tcPr>
            <w:tcW w:w="3019" w:type="dxa"/>
          </w:tcPr>
          <w:p w:rsidR="00AC41E1" w:rsidRDefault="00A26C96" w:rsidP="00A247C2">
            <w:r>
              <w:t>+i*i$</w:t>
            </w:r>
          </w:p>
        </w:tc>
      </w:tr>
      <w:tr w:rsidR="00EE34EB" w:rsidTr="00B33679">
        <w:tc>
          <w:tcPr>
            <w:tcW w:w="3018" w:type="dxa"/>
          </w:tcPr>
          <w:p w:rsidR="00EE34EB" w:rsidRDefault="00EE34EB" w:rsidP="00A247C2">
            <w:r>
              <w:lastRenderedPageBreak/>
              <w:t>0F3</w:t>
            </w:r>
          </w:p>
        </w:tc>
        <w:tc>
          <w:tcPr>
            <w:tcW w:w="3019" w:type="dxa"/>
          </w:tcPr>
          <w:p w:rsidR="00EE34EB" w:rsidRDefault="00EE34EB" w:rsidP="00A247C2">
            <w:proofErr w:type="spellStart"/>
            <w:r>
              <w:t>Red</w:t>
            </w:r>
            <w:proofErr w:type="spellEnd"/>
          </w:p>
          <w:p w:rsidR="00EE34EB" w:rsidRDefault="00EE34EB" w:rsidP="00A247C2">
            <w:r>
              <w:t>T ---&gt; F</w:t>
            </w:r>
          </w:p>
        </w:tc>
        <w:tc>
          <w:tcPr>
            <w:tcW w:w="3019" w:type="dxa"/>
          </w:tcPr>
          <w:p w:rsidR="00EE34EB" w:rsidRDefault="00EE34EB" w:rsidP="00A247C2">
            <w:r>
              <w:t>+</w:t>
            </w:r>
          </w:p>
        </w:tc>
      </w:tr>
      <w:tr w:rsidR="00EB47D4" w:rsidTr="00B33679">
        <w:tc>
          <w:tcPr>
            <w:tcW w:w="3018" w:type="dxa"/>
          </w:tcPr>
          <w:p w:rsidR="00EB47D4" w:rsidRDefault="00EB47D4" w:rsidP="00A247C2">
            <w:r>
              <w:t>0T2</w:t>
            </w:r>
          </w:p>
        </w:tc>
        <w:tc>
          <w:tcPr>
            <w:tcW w:w="3019" w:type="dxa"/>
          </w:tcPr>
          <w:p w:rsidR="00EB47D4" w:rsidRDefault="00EB47D4" w:rsidP="00A247C2">
            <w:proofErr w:type="spellStart"/>
            <w:r>
              <w:t>Red</w:t>
            </w:r>
            <w:proofErr w:type="spellEnd"/>
            <w:r>
              <w:t xml:space="preserve"> </w:t>
            </w:r>
          </w:p>
          <w:p w:rsidR="00EB47D4" w:rsidRDefault="00EB47D4" w:rsidP="00A247C2">
            <w:r>
              <w:t>E ---&gt; T</w:t>
            </w:r>
          </w:p>
        </w:tc>
        <w:tc>
          <w:tcPr>
            <w:tcW w:w="3019" w:type="dxa"/>
          </w:tcPr>
          <w:p w:rsidR="00EB47D4" w:rsidRDefault="00EB47D4" w:rsidP="00A247C2">
            <w:r>
              <w:t>+</w:t>
            </w:r>
          </w:p>
        </w:tc>
      </w:tr>
      <w:tr w:rsidR="00A22B1F" w:rsidTr="00B33679">
        <w:tc>
          <w:tcPr>
            <w:tcW w:w="3018" w:type="dxa"/>
          </w:tcPr>
          <w:p w:rsidR="00A22B1F" w:rsidRDefault="00A22B1F" w:rsidP="00A247C2">
            <w:r>
              <w:t>0E1</w:t>
            </w:r>
          </w:p>
        </w:tc>
        <w:tc>
          <w:tcPr>
            <w:tcW w:w="3019" w:type="dxa"/>
          </w:tcPr>
          <w:p w:rsidR="00A22B1F" w:rsidRDefault="00A22B1F" w:rsidP="00A247C2"/>
        </w:tc>
        <w:tc>
          <w:tcPr>
            <w:tcW w:w="3019" w:type="dxa"/>
          </w:tcPr>
          <w:p w:rsidR="00A22B1F" w:rsidRDefault="00A22B1F" w:rsidP="00A247C2">
            <w:r>
              <w:t>+i*i$</w:t>
            </w:r>
          </w:p>
        </w:tc>
      </w:tr>
      <w:tr w:rsidR="007D7903" w:rsidTr="00B33679">
        <w:tc>
          <w:tcPr>
            <w:tcW w:w="3018" w:type="dxa"/>
          </w:tcPr>
          <w:p w:rsidR="007D7903" w:rsidRDefault="007D7903" w:rsidP="00A247C2">
            <w:r>
              <w:t>0E1</w:t>
            </w:r>
          </w:p>
        </w:tc>
        <w:tc>
          <w:tcPr>
            <w:tcW w:w="3019" w:type="dxa"/>
          </w:tcPr>
          <w:p w:rsidR="007D7903" w:rsidRDefault="007D7903" w:rsidP="00A247C2"/>
        </w:tc>
        <w:tc>
          <w:tcPr>
            <w:tcW w:w="3019" w:type="dxa"/>
          </w:tcPr>
          <w:p w:rsidR="007D7903" w:rsidRDefault="007D7903" w:rsidP="00A247C2"/>
        </w:tc>
      </w:tr>
    </w:tbl>
    <w:p w:rsidR="00FA5529" w:rsidRDefault="00FA5529" w:rsidP="00A247C2"/>
    <w:p w:rsidR="00FA5529" w:rsidRDefault="00FA5529" w:rsidP="00A247C2">
      <w:r>
        <w:t xml:space="preserve">On </w:t>
      </w:r>
      <w:r w:rsidR="00F5462B">
        <w:t>résout</w:t>
      </w:r>
      <w:r>
        <w:t xml:space="preserve"> le conflit </w:t>
      </w:r>
    </w:p>
    <w:p w:rsidR="00FA5529" w:rsidRDefault="00F20D49" w:rsidP="00FA5529">
      <w:pPr>
        <w:pStyle w:val="Paragraphedeliste"/>
        <w:numPr>
          <w:ilvl w:val="0"/>
          <w:numId w:val="17"/>
        </w:numPr>
      </w:pPr>
      <w:r>
        <w:t>Réduction</w:t>
      </w:r>
      <w:r w:rsidR="00FA5529">
        <w:t xml:space="preserve"> par E’ ----&gt; E</w:t>
      </w:r>
    </w:p>
    <w:p w:rsidR="00FA5529" w:rsidRDefault="00FA5529" w:rsidP="00FA5529">
      <w:pPr>
        <w:pStyle w:val="Paragraphedeliste"/>
        <w:numPr>
          <w:ilvl w:val="0"/>
          <w:numId w:val="17"/>
        </w:numPr>
      </w:pPr>
      <w:r>
        <w:t>Lecture et changement d’état</w:t>
      </w:r>
    </w:p>
    <w:p w:rsidR="00FA5529" w:rsidRDefault="00FA5529" w:rsidP="00FA5529">
      <w:r>
        <w:t>En regardant si l’unité lexicale courante (ici, un « + ») (=celle présente en tête du mot restant à analyser)</w:t>
      </w:r>
      <w:r w:rsidR="00A50C0B">
        <w:t xml:space="preserve"> était dans l’ensemble des </w:t>
      </w:r>
      <w:r w:rsidR="00A50C0B" w:rsidRPr="00A50C0B">
        <w:rPr>
          <w:color w:val="FFC000"/>
        </w:rPr>
        <w:t>suivants</w:t>
      </w:r>
      <w:r w:rsidR="00A50C0B">
        <w:t xml:space="preserve"> du non terminal</w:t>
      </w:r>
      <w:r w:rsidR="00422BD1">
        <w:t xml:space="preserve"> </w:t>
      </w:r>
      <w:r w:rsidR="00422BD1" w:rsidRPr="00667045">
        <w:rPr>
          <w:color w:val="FFC000"/>
        </w:rPr>
        <w:t>membre gauche</w:t>
      </w:r>
      <w:r w:rsidR="00422BD1" w:rsidRPr="00667045">
        <w:rPr>
          <w:rStyle w:val="Appelnotedebasdep"/>
        </w:rPr>
        <w:footnoteReference w:id="5"/>
      </w:r>
      <w:r w:rsidR="00422BD1" w:rsidRPr="00667045">
        <w:t xml:space="preserve"> </w:t>
      </w:r>
      <w:r w:rsidR="00422BD1">
        <w:t xml:space="preserve">de la </w:t>
      </w:r>
      <w:r w:rsidR="00422BD1" w:rsidRPr="00667045">
        <w:rPr>
          <w:color w:val="FFC000"/>
        </w:rPr>
        <w:t>production</w:t>
      </w:r>
      <w:r w:rsidR="009F03BF">
        <w:rPr>
          <w:rStyle w:val="Appelnotedebasdep"/>
        </w:rPr>
        <w:footnoteReference w:id="6"/>
      </w:r>
      <w:r w:rsidR="00422BD1">
        <w:t xml:space="preserve"> utilisée pour la réduction </w:t>
      </w:r>
    </w:p>
    <w:p w:rsidR="00667045" w:rsidRDefault="00667045" w:rsidP="00FA5529"/>
    <w:p w:rsidR="00667045" w:rsidRDefault="00667045" w:rsidP="00FA5529">
      <w:r>
        <w:sym w:font="Wingdings" w:char="F0E8"/>
      </w:r>
      <w:r>
        <w:t xml:space="preserve"> Formaliser par l’analyseur SLR(1) qui se base (toujours) sur l’automate LR(0)</w:t>
      </w:r>
    </w:p>
    <w:p w:rsidR="00667045" w:rsidRDefault="00667045" w:rsidP="00FA5529"/>
    <w:p w:rsidR="00667045" w:rsidRDefault="00667045" w:rsidP="00FA5529">
      <w:pPr>
        <w:rPr>
          <w:rFonts w:eastAsiaTheme="minorEastAsia"/>
        </w:rPr>
      </w:pPr>
      <w:r>
        <w:t xml:space="preserve">Ici, + </w:t>
      </w:r>
      <m:oMath>
        <m:r>
          <m:rPr>
            <m:sty m:val="bi"/>
          </m:rPr>
          <w:rPr>
            <w:rFonts w:ascii="Cambria Math" w:hAnsi="Cambria Math"/>
          </w:rPr>
          <m:t>∉</m:t>
        </m:r>
      </m:oMath>
      <w:r>
        <w:rPr>
          <w:rFonts w:eastAsiaTheme="minorEastAsia"/>
        </w:rPr>
        <w:t xml:space="preserve"> Suiv(E’)</w:t>
      </w:r>
    </w:p>
    <w:p w:rsidR="00667045" w:rsidRDefault="00667045" w:rsidP="00FA5529">
      <w:pPr>
        <w:rPr>
          <w:rFonts w:eastAsiaTheme="minorEastAsia"/>
        </w:rPr>
      </w:pPr>
      <w:r>
        <w:rPr>
          <w:rFonts w:eastAsiaTheme="minorEastAsia"/>
        </w:rPr>
        <w:t>Donc ce n’est pas une action de réduction qu’il faut appliquer mais l’action de lecture avec changement d’état</w:t>
      </w:r>
      <w:r w:rsidR="00DD4A0C">
        <w:rPr>
          <w:rFonts w:eastAsiaTheme="minorEastAsia"/>
        </w:rPr>
        <w:t>.</w:t>
      </w:r>
    </w:p>
    <w:p w:rsidR="00DD4A0C" w:rsidRDefault="00DD4A0C" w:rsidP="00FA5529">
      <w:pPr>
        <w:rPr>
          <w:rFonts w:eastAsiaTheme="minorEastAsia"/>
        </w:rPr>
      </w:pPr>
    </w:p>
    <w:p w:rsidR="00DD4A0C" w:rsidRDefault="00BB52A6" w:rsidP="00FA5529">
      <w:pPr>
        <w:rPr>
          <w:rFonts w:eastAsiaTheme="minorEastAsia"/>
        </w:rPr>
      </w:pPr>
      <w:r>
        <w:rPr>
          <w:rFonts w:eastAsiaTheme="minorEastAsia"/>
        </w:rPr>
        <w:t>Table d’analyse SLR(1)</w:t>
      </w:r>
      <w:r w:rsidR="00A83B64">
        <w:rPr>
          <w:rFonts w:eastAsiaTheme="minorEastAsia"/>
        </w:rPr>
        <w:t xml:space="preserve"> : </w:t>
      </w:r>
    </w:p>
    <w:p w:rsidR="006A533A" w:rsidRDefault="00A83B64" w:rsidP="006A533A">
      <w:pPr>
        <w:pStyle w:val="Paragraphedeliste"/>
        <w:numPr>
          <w:ilvl w:val="0"/>
          <w:numId w:val="17"/>
        </w:numPr>
      </w:pPr>
      <w:r>
        <w:t>Partie transition </w:t>
      </w:r>
    </w:p>
    <w:p w:rsidR="00A83B64" w:rsidRDefault="006A533A" w:rsidP="006A533A">
      <w:pPr>
        <w:pStyle w:val="Paragraphedeliste"/>
        <w:numPr>
          <w:ilvl w:val="1"/>
          <w:numId w:val="17"/>
        </w:numPr>
      </w:pPr>
      <w:r>
        <w:t>C</w:t>
      </w:r>
      <w:r w:rsidR="00A83B64">
        <w:t>omme table LR(0</w:t>
      </w:r>
      <w:r w:rsidR="006B669B">
        <w:t>)</w:t>
      </w:r>
    </w:p>
    <w:p w:rsidR="006A533A" w:rsidRDefault="006A533A" w:rsidP="006A533A">
      <w:pPr>
        <w:pStyle w:val="Paragraphedeliste"/>
        <w:numPr>
          <w:ilvl w:val="0"/>
          <w:numId w:val="17"/>
        </w:numPr>
      </w:pPr>
      <w:r>
        <w:t>Partie Action</w:t>
      </w:r>
    </w:p>
    <w:p w:rsidR="00033622" w:rsidRDefault="00033622" w:rsidP="00033622">
      <w:pPr>
        <w:pStyle w:val="Paragraphedeliste"/>
        <w:numPr>
          <w:ilvl w:val="1"/>
          <w:numId w:val="17"/>
        </w:numPr>
      </w:pPr>
      <w:r>
        <w:t xml:space="preserve">Ne change pas </w:t>
      </w:r>
    </w:p>
    <w:p w:rsidR="006A533A" w:rsidRPr="006A533A" w:rsidRDefault="006A533A" w:rsidP="00033622">
      <w:pPr>
        <w:pStyle w:val="Paragraphedeliste"/>
        <w:numPr>
          <w:ilvl w:val="2"/>
          <w:numId w:val="17"/>
        </w:numPr>
      </w:pPr>
      <w:r>
        <w:t xml:space="preserve">Si [S’ ----&gt; S] </w:t>
      </w:r>
      <m:oMath>
        <m:r>
          <m:rPr>
            <m:sty m:val="bi"/>
          </m:rPr>
          <w:rPr>
            <w:rFonts w:ascii="Cambria Math" w:hAnsi="Cambria Math"/>
          </w:rPr>
          <m:t>∈I</m:t>
        </m:r>
      </m:oMath>
    </w:p>
    <w:p w:rsidR="006A533A" w:rsidRDefault="006A533A" w:rsidP="00033622">
      <w:pPr>
        <w:pStyle w:val="Paragraphedeliste"/>
        <w:numPr>
          <w:ilvl w:val="2"/>
          <w:numId w:val="17"/>
        </w:numPr>
      </w:pPr>
      <w:r>
        <w:t>Action(i, $) = « OK »</w:t>
      </w:r>
    </w:p>
    <w:p w:rsidR="00033622" w:rsidRPr="007C0555" w:rsidRDefault="00033622" w:rsidP="00033622">
      <w:pPr>
        <w:pStyle w:val="Paragraphedeliste"/>
        <w:numPr>
          <w:ilvl w:val="2"/>
          <w:numId w:val="17"/>
        </w:numPr>
      </w:pPr>
      <w:r>
        <w:t xml:space="preserve">Si [ A ------&gt;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>.a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] </w:t>
      </w:r>
      <m:oMath>
        <m:r>
          <m:rPr>
            <m:sty m:val="bi"/>
          </m:rPr>
          <w:rPr>
            <w:rFonts w:ascii="Cambria Math" w:eastAsiaTheme="minorEastAsia" w:hAnsi="Cambria Math"/>
          </w:rPr>
          <m:t>∈I</m:t>
        </m:r>
      </m:oMath>
      <w:r>
        <w:rPr>
          <w:rFonts w:eastAsiaTheme="minorEastAsia"/>
        </w:rPr>
        <w:t xml:space="preserve"> et si Transition 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 a) = I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alors ACTION(i, a) = d</w:t>
      </w:r>
      <w:r>
        <w:rPr>
          <w:rFonts w:eastAsiaTheme="minorEastAsia"/>
          <w:vertAlign w:val="subscript"/>
        </w:rPr>
        <w:t>j</w:t>
      </w:r>
    </w:p>
    <w:p w:rsidR="00033622" w:rsidRDefault="007C0555" w:rsidP="00AE31D0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t xml:space="preserve">Si [ A -----&gt; d. ] </w:t>
      </w:r>
      <m:oMath>
        <m:r>
          <m:rPr>
            <m:sty m:val="bi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0B10D0">
        <w:rPr>
          <w:rFonts w:eastAsiaTheme="minorEastAsia"/>
        </w:rPr>
        <w:t xml:space="preserve"> : A + </w:t>
      </w:r>
      <w:r w:rsidR="00AE31D0">
        <w:rPr>
          <w:rFonts w:eastAsiaTheme="minorEastAsia"/>
        </w:rPr>
        <w:t xml:space="preserve">S’ alors ACTION(i, a) = « réduire par A 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AE31D0">
        <w:rPr>
          <w:rFonts w:eastAsiaTheme="minorEastAsia"/>
        </w:rPr>
        <w:t xml:space="preserve"> pour tout a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 w:rsidR="00AE31D0">
        <w:rPr>
          <w:rFonts w:eastAsiaTheme="minorEastAsia"/>
        </w:rPr>
        <w:t xml:space="preserve"> Suivant(A)</w:t>
      </w:r>
    </w:p>
    <w:p w:rsidR="009E6627" w:rsidRPr="00AE31D0" w:rsidRDefault="009E6627" w:rsidP="00AE31D0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t>Le reste </w:t>
      </w:r>
      <w:r w:rsidRPr="009E6627">
        <w:rPr>
          <w:rFonts w:eastAsiaTheme="minorEastAsia"/>
        </w:rPr>
        <w:t>:</w:t>
      </w:r>
      <w:r>
        <w:rPr>
          <w:rFonts w:eastAsiaTheme="minorEastAsia"/>
        </w:rPr>
        <w:t xml:space="preserve"> ERREUR</w:t>
      </w:r>
    </w:p>
    <w:p w:rsidR="00AE31D0" w:rsidRDefault="00AE31D0" w:rsidP="005D0F7E">
      <w:pPr>
        <w:rPr>
          <w:rFonts w:eastAsiaTheme="minorEastAsia"/>
        </w:rPr>
      </w:pPr>
    </w:p>
    <w:p w:rsidR="005D0F7E" w:rsidRDefault="005D0F7E" w:rsidP="005D0F7E">
      <w:pPr>
        <w:rPr>
          <w:rFonts w:eastAsiaTheme="minorEastAsia"/>
        </w:rPr>
      </w:pPr>
      <w:r>
        <w:rPr>
          <w:rFonts w:eastAsiaTheme="minorEastAsia"/>
        </w:rPr>
        <w:t>S’il n’y a pas de conflit, l’analyseur est SLR(1)</w:t>
      </w:r>
    </w:p>
    <w:p w:rsidR="00DA3DB7" w:rsidRDefault="00DA3DB7" w:rsidP="005D0F7E">
      <w:pPr>
        <w:rPr>
          <w:rFonts w:eastAsiaTheme="minorEastAsia"/>
        </w:rPr>
      </w:pPr>
    </w:p>
    <w:p w:rsidR="00DA3DB7" w:rsidRDefault="00DA3DB7" w:rsidP="005D0F7E">
      <w:pPr>
        <w:rPr>
          <w:rFonts w:eastAsiaTheme="minorEastAsia"/>
        </w:rPr>
      </w:pPr>
    </w:p>
    <w:p w:rsidR="00DA3DB7" w:rsidRDefault="00DA3DB7" w:rsidP="00DA3DB7">
      <w:pPr>
        <w:pStyle w:val="Titre2"/>
      </w:pPr>
      <w:r>
        <w:t>Analyseur LR(1)</w:t>
      </w:r>
      <w:r w:rsidR="004B18BF">
        <w:t xml:space="preserve"> (et LALR(1))</w:t>
      </w:r>
    </w:p>
    <w:p w:rsidR="003425C8" w:rsidRDefault="003425C8" w:rsidP="003425C8"/>
    <w:p w:rsidR="003425C8" w:rsidRDefault="003425C8" w:rsidP="003425C8">
      <w:r>
        <w:t>Soit I</w:t>
      </w:r>
      <w:r>
        <w:rPr>
          <w:vertAlign w:val="subscript"/>
        </w:rPr>
        <w:t>i</w:t>
      </w:r>
    </w:p>
    <w:p w:rsidR="003425C8" w:rsidRDefault="003425C8" w:rsidP="003425C8"/>
    <w:p w:rsidR="003425C8" w:rsidRDefault="003425C8" w:rsidP="003425C8">
      <w:r>
        <w:t xml:space="preserve">A ----&gt; </w:t>
      </w:r>
      <w:proofErr w:type="spellStart"/>
      <w:r>
        <w:t>B.aDa</w:t>
      </w:r>
      <w:proofErr w:type="spellEnd"/>
    </w:p>
    <w:p w:rsidR="00992FD9" w:rsidRDefault="00992FD9" w:rsidP="003425C8">
      <w:r>
        <w:t xml:space="preserve">D ----&gt; B. </w:t>
      </w:r>
    </w:p>
    <w:p w:rsidR="00EA2774" w:rsidRDefault="00EA2774" w:rsidP="003425C8"/>
    <w:p w:rsidR="00516F07" w:rsidRDefault="00516F07">
      <w:r>
        <w:br w:type="page"/>
      </w:r>
    </w:p>
    <w:p w:rsidR="00EA2774" w:rsidRDefault="00EA2774" w:rsidP="003425C8">
      <w:r>
        <w:lastRenderedPageBreak/>
        <w:t>Et I</w:t>
      </w:r>
      <w:r>
        <w:rPr>
          <w:vertAlign w:val="subscript"/>
        </w:rPr>
        <w:t>j</w:t>
      </w:r>
      <w:r>
        <w:t xml:space="preserve"> : </w:t>
      </w:r>
    </w:p>
    <w:p w:rsidR="00EA2774" w:rsidRPr="00EA2774" w:rsidRDefault="00EA2774" w:rsidP="003425C8">
      <w:r>
        <w:t xml:space="preserve">A -----&gt; </w:t>
      </w:r>
      <w:proofErr w:type="spellStart"/>
      <w:r>
        <w:t>Ba.D</w:t>
      </w:r>
      <w:proofErr w:type="spellEnd"/>
    </w:p>
    <w:p w:rsidR="004B18BF" w:rsidRDefault="004B18BF" w:rsidP="004B18BF"/>
    <w:p w:rsidR="00516F07" w:rsidRDefault="00516F07" w:rsidP="004B18BF"/>
    <w:p w:rsidR="00516F07" w:rsidRDefault="00516F07" w:rsidP="004B18BF">
      <w:pPr>
        <w:rPr>
          <w:rFonts w:eastAsiaTheme="minorEastAsia"/>
        </w:rPr>
      </w:pPr>
      <w:r>
        <w:t xml:space="preserve">Si on lit a : Avancer et changement d’état et aussi réduire par D ---&gt; B car a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Suiv(D)</w:t>
      </w:r>
      <w:r w:rsidR="00E064D8">
        <w:rPr>
          <w:rFonts w:eastAsiaTheme="minorEastAsia"/>
        </w:rPr>
        <w:t xml:space="preserve"> ==&gt; Conflit</w:t>
      </w:r>
    </w:p>
    <w:p w:rsidR="00FA517F" w:rsidRDefault="00FA517F" w:rsidP="004B18BF">
      <w:pPr>
        <w:rPr>
          <w:rFonts w:eastAsiaTheme="minorEastAsia"/>
        </w:rPr>
      </w:pPr>
    </w:p>
    <w:p w:rsidR="00FA517F" w:rsidRDefault="00FA517F" w:rsidP="004B18BF">
      <w:r>
        <w:t xml:space="preserve">Solution : </w:t>
      </w:r>
    </w:p>
    <w:p w:rsidR="00FA517F" w:rsidRDefault="00FA517F" w:rsidP="00FA517F">
      <w:pPr>
        <w:pStyle w:val="Paragraphedeliste"/>
        <w:numPr>
          <w:ilvl w:val="0"/>
          <w:numId w:val="17"/>
        </w:numPr>
      </w:pPr>
      <w:r>
        <w:t>On ajoute une information supplémentaire dans les items</w:t>
      </w:r>
    </w:p>
    <w:p w:rsidR="00846784" w:rsidRPr="00846784" w:rsidRDefault="00451D5C" w:rsidP="00846784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t xml:space="preserve">Un item devient A ----&gt;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>.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, a</w:t>
      </w:r>
      <w:r w:rsidR="00AE78E8">
        <w:rPr>
          <w:rStyle w:val="Appelnotedebasdep"/>
          <w:rFonts w:eastAsiaTheme="minorEastAsia"/>
        </w:rPr>
        <w:footnoteReference w:id="7"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∈T</m:t>
        </m:r>
      </m:oMath>
      <w:r w:rsidR="00DA7D04">
        <w:rPr>
          <w:rFonts w:eastAsiaTheme="minorEastAsia"/>
        </w:rPr>
        <w:t xml:space="preserve"> ou A --</w:t>
      </w:r>
      <w:r w:rsidR="00DA7D04" w:rsidRPr="00DA7D04">
        <w:rPr>
          <w:rFonts w:eastAsiaTheme="minorEastAsia"/>
        </w:rPr>
        <w:sym w:font="Wingdings" w:char="F0E0"/>
      </w:r>
      <m:oMath>
        <m:r>
          <m:rPr>
            <m:sty m:val="bi"/>
          </m:rPr>
          <w:rPr>
            <w:rFonts w:ascii="Cambria Math" w:eastAsiaTheme="minorEastAsia" w:hAnsi="Cambria Math"/>
          </w:rPr>
          <m:t>αβ∈G</m:t>
        </m:r>
      </m:oMath>
    </w:p>
    <w:p w:rsidR="00846784" w:rsidRPr="00AE64DD" w:rsidRDefault="00846784" w:rsidP="00CE3F95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t>Ceci est un automate LR(1)</w:t>
      </w:r>
    </w:p>
    <w:p w:rsidR="00AE64DD" w:rsidRDefault="00AE64DD" w:rsidP="00AE64DD">
      <w:pPr>
        <w:rPr>
          <w:rFonts w:eastAsiaTheme="minorEastAsia"/>
        </w:rPr>
      </w:pPr>
    </w:p>
    <w:p w:rsidR="00AE64DD" w:rsidRDefault="00AE64DD" w:rsidP="00AE64DD">
      <w:pPr>
        <w:rPr>
          <w:rFonts w:eastAsiaTheme="minorEastAsia"/>
        </w:rPr>
      </w:pPr>
    </w:p>
    <w:p w:rsidR="00AE64DD" w:rsidRDefault="00B03A07" w:rsidP="00AE64DD">
      <w:pPr>
        <w:rPr>
          <w:rFonts w:eastAsiaTheme="minorEastAsia"/>
        </w:rPr>
      </w:pPr>
      <w:r>
        <w:rPr>
          <w:rFonts w:eastAsiaTheme="minorEastAsia"/>
        </w:rPr>
        <w:t>Définition : Construction des items LR(1)</w:t>
      </w:r>
    </w:p>
    <w:p w:rsidR="0074378E" w:rsidRDefault="00970F6F" w:rsidP="0074378E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G’ augmentés</w:t>
      </w:r>
    </w:p>
    <w:p w:rsidR="0074378E" w:rsidRDefault="0074378E" w:rsidP="0074378E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Item LR(1)</w:t>
      </w:r>
      <w:r w:rsidR="00245FDE">
        <w:rPr>
          <w:rFonts w:eastAsiaTheme="minorEastAsia"/>
        </w:rPr>
        <w:t> : une production avec un . (un point) et un contexte</w:t>
      </w:r>
    </w:p>
    <w:p w:rsidR="008B1DDC" w:rsidRPr="00660E07" w:rsidRDefault="008B1DDC" w:rsidP="00660E07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Fermeture : </w:t>
      </w:r>
      <w:r w:rsidRPr="00660E07">
        <w:rPr>
          <w:rFonts w:eastAsiaTheme="minorEastAsia"/>
          <w:lang w:val="en-US"/>
        </w:rPr>
        <w:t>État I, I’ = Fermeture(I</w:t>
      </w:r>
      <w:r w:rsidR="00660E07" w:rsidRPr="00660E07">
        <w:rPr>
          <w:rFonts w:eastAsiaTheme="minorEastAsia"/>
          <w:lang w:val="en-US"/>
        </w:rPr>
        <w:t>)</w:t>
      </w:r>
    </w:p>
    <w:p w:rsidR="00660E07" w:rsidRDefault="00660E07" w:rsidP="00660E07">
      <w:pPr>
        <w:pStyle w:val="Paragraphedeliste"/>
        <w:numPr>
          <w:ilvl w:val="2"/>
          <w:numId w:val="17"/>
        </w:numPr>
        <w:rPr>
          <w:rFonts w:eastAsiaTheme="minorEastAsia"/>
        </w:rPr>
      </w:pPr>
      <w:r w:rsidRPr="00660E07">
        <w:rPr>
          <w:rFonts w:eastAsiaTheme="minorEastAsia"/>
        </w:rPr>
        <w:t xml:space="preserve">Placer les items de I dans </w:t>
      </w:r>
      <w:r>
        <w:rPr>
          <w:rFonts w:eastAsiaTheme="minorEastAsia"/>
        </w:rPr>
        <w:t>I’</w:t>
      </w:r>
    </w:p>
    <w:p w:rsidR="00660E07" w:rsidRDefault="00660E07" w:rsidP="008B1DDC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 [ A 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.B[</w:t>
      </w:r>
      <m:oMath>
        <m:r>
          <m:rPr>
            <m:sty m:val="bi"/>
          </m:rPr>
          <w:rPr>
            <w:rFonts w:ascii="Cambria Math" w:eastAsiaTheme="minorEastAsia" w:hAnsi="Cambria Math"/>
          </w:rPr>
          <m:t>β, α]∈I</m:t>
        </m:r>
      </m:oMath>
    </w:p>
    <w:p w:rsidR="00660E07" w:rsidRDefault="00660E07" w:rsidP="008B1DDC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 B 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γ∈G</m:t>
        </m:r>
      </m:oMath>
    </w:p>
    <w:p w:rsidR="00660E07" w:rsidRDefault="00660E07" w:rsidP="008B1DDC">
      <w:pPr>
        <w:pStyle w:val="Paragraphedeliste"/>
        <w:numPr>
          <w:ilvl w:val="2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Si b 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Premier(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a)</w:t>
      </w:r>
    </w:p>
    <w:p w:rsidR="004C5DC9" w:rsidRDefault="004C5DC9" w:rsidP="004C5DC9"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Alors ajoute</w:t>
      </w:r>
    </w:p>
    <w:p w:rsidR="00C806FD" w:rsidRDefault="00A079CA" w:rsidP="00A079CA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« </w:t>
      </w:r>
      <w:r w:rsidR="004C5DC9">
        <w:rPr>
          <w:rFonts w:eastAsiaTheme="minorEastAsia"/>
        </w:rPr>
        <w:t xml:space="preserve">B 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="004C5DC9">
        <w:rPr>
          <w:rFonts w:eastAsiaTheme="minorEastAsia"/>
        </w:rPr>
        <w:t>, b</w:t>
      </w:r>
      <w:r>
        <w:rPr>
          <w:rFonts w:eastAsiaTheme="minorEastAsia"/>
        </w:rPr>
        <w:t xml:space="preserve"> » </w:t>
      </w:r>
      <w:r w:rsidR="00C806FD" w:rsidRPr="00A079CA">
        <w:rPr>
          <w:rFonts w:eastAsiaTheme="minorEastAsia"/>
        </w:rPr>
        <w:t xml:space="preserve">à fermeture(I) </w:t>
      </w:r>
      <w:r>
        <w:rPr>
          <w:rFonts w:eastAsiaTheme="minorEastAsia"/>
        </w:rPr>
        <w:t>(sauf si déjà présent dedans)</w:t>
      </w:r>
    </w:p>
    <w:p w:rsidR="00970F6F" w:rsidRDefault="00970F6F" w:rsidP="00A079CA">
      <w:pPr>
        <w:pStyle w:val="Paragraphedeliste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Boucler le processus</w:t>
      </w:r>
    </w:p>
    <w:p w:rsidR="00FA02E1" w:rsidRDefault="00FA02E1" w:rsidP="00FA02E1">
      <w:pPr>
        <w:rPr>
          <w:rFonts w:eastAsiaTheme="minorEastAsia"/>
        </w:rPr>
      </w:pPr>
    </w:p>
    <w:p w:rsidR="00FA02E1" w:rsidRDefault="00FA02E1" w:rsidP="00FA02E1">
      <w:pPr>
        <w:rPr>
          <w:rFonts w:eastAsiaTheme="minorEastAsia"/>
        </w:rPr>
      </w:pPr>
    </w:p>
    <w:p w:rsidR="00FA02E1" w:rsidRDefault="00FA02E1" w:rsidP="00FA02E1">
      <w:pPr>
        <w:rPr>
          <w:rFonts w:eastAsiaTheme="minorEastAsia"/>
        </w:rPr>
      </w:pPr>
    </w:p>
    <w:p w:rsidR="00FA02E1" w:rsidRDefault="00FA02E1" w:rsidP="00FA02E1">
      <w:pPr>
        <w:rPr>
          <w:rFonts w:eastAsiaTheme="minorEastAsia"/>
        </w:rPr>
      </w:pPr>
    </w:p>
    <w:p w:rsidR="00FA02E1" w:rsidRDefault="00FA02E1" w:rsidP="00FA02E1">
      <w:pPr>
        <w:rPr>
          <w:rFonts w:eastAsiaTheme="minorEastAsia"/>
        </w:rPr>
      </w:pPr>
      <w:r>
        <w:rPr>
          <w:rFonts w:eastAsiaTheme="minorEastAsia"/>
        </w:rPr>
        <w:t>S’ ----&gt; S</w:t>
      </w:r>
    </w:p>
    <w:p w:rsidR="00FA02E1" w:rsidRDefault="00FA02E1" w:rsidP="00FA02E1">
      <w:pPr>
        <w:rPr>
          <w:rFonts w:eastAsiaTheme="minorEastAsia"/>
        </w:rPr>
      </w:pPr>
      <w:r>
        <w:rPr>
          <w:rFonts w:eastAsiaTheme="minorEastAsia"/>
        </w:rPr>
        <w:t xml:space="preserve">S -----&gt; C </w:t>
      </w:r>
      <w:proofErr w:type="spellStart"/>
      <w:r>
        <w:rPr>
          <w:rFonts w:eastAsiaTheme="minorEastAsia"/>
        </w:rPr>
        <w:t>C</w:t>
      </w:r>
      <w:proofErr w:type="spellEnd"/>
    </w:p>
    <w:p w:rsidR="00FA02E1" w:rsidRDefault="00FA02E1" w:rsidP="00FA02E1">
      <w:pPr>
        <w:rPr>
          <w:rFonts w:eastAsiaTheme="minorEastAsia"/>
        </w:rPr>
      </w:pPr>
      <w:r>
        <w:rPr>
          <w:rFonts w:eastAsiaTheme="minorEastAsia"/>
        </w:rPr>
        <w:t>C -----&gt; a C</w:t>
      </w:r>
    </w:p>
    <w:p w:rsidR="00FA02E1" w:rsidRDefault="00FA02E1" w:rsidP="00FA02E1">
      <w:pPr>
        <w:tabs>
          <w:tab w:val="left" w:pos="709"/>
        </w:tabs>
        <w:rPr>
          <w:rFonts w:eastAsiaTheme="minorEastAsia"/>
        </w:rPr>
      </w:pPr>
      <w:r>
        <w:rPr>
          <w:rFonts w:eastAsiaTheme="minorEastAsia"/>
        </w:rPr>
        <w:tab/>
      </w:r>
      <w:r w:rsidR="00EE38DA">
        <w:rPr>
          <w:rFonts w:eastAsiaTheme="minorEastAsia"/>
        </w:rPr>
        <w:t>d</w:t>
      </w:r>
    </w:p>
    <w:p w:rsidR="008611AA" w:rsidRDefault="008611AA" w:rsidP="00FA02E1">
      <w:pPr>
        <w:tabs>
          <w:tab w:val="left" w:pos="709"/>
        </w:tabs>
        <w:rPr>
          <w:rFonts w:eastAsiaTheme="minorEastAsia"/>
        </w:rPr>
      </w:pPr>
    </w:p>
    <w:p w:rsidR="008611AA" w:rsidRDefault="008611AA" w:rsidP="00FA02E1">
      <w:pPr>
        <w:tabs>
          <w:tab w:val="left" w:pos="709"/>
        </w:tabs>
        <w:rPr>
          <w:rFonts w:eastAsiaTheme="minorEastAsia"/>
        </w:rPr>
      </w:pPr>
      <w:r>
        <w:rPr>
          <w:rFonts w:eastAsiaTheme="minorEastAsia"/>
        </w:rPr>
        <w:t xml:space="preserve">Construire l’automate LR(1), </w:t>
      </w:r>
      <w:r w:rsidR="00EC144C">
        <w:rPr>
          <w:rFonts w:eastAsiaTheme="minorEastAsia"/>
        </w:rPr>
        <w:t>(</w:t>
      </w:r>
      <w:r>
        <w:rPr>
          <w:rFonts w:eastAsiaTheme="minorEastAsia"/>
        </w:rPr>
        <w:t>à partir d’items LR(0)</w:t>
      </w:r>
      <w:r w:rsidR="00EC144C">
        <w:rPr>
          <w:rFonts w:eastAsiaTheme="minorEastAsia"/>
        </w:rPr>
        <w:t xml:space="preserve">) : </w:t>
      </w:r>
    </w:p>
    <w:p w:rsidR="00EC144C" w:rsidRDefault="00EC144C" w:rsidP="00FA02E1">
      <w:pPr>
        <w:tabs>
          <w:tab w:val="left" w:pos="709"/>
        </w:tabs>
        <w:rPr>
          <w:rFonts w:eastAsiaTheme="minorEastAsia"/>
        </w:rPr>
      </w:pPr>
    </w:p>
    <w:p w:rsidR="00EC144C" w:rsidRPr="00FA02E1" w:rsidRDefault="00514D48" w:rsidP="00FA02E1">
      <w:pPr>
        <w:tabs>
          <w:tab w:val="left" w:pos="709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1639652</wp:posOffset>
                </wp:positionH>
                <wp:positionV relativeFrom="paragraph">
                  <wp:posOffset>18415</wp:posOffset>
                </wp:positionV>
                <wp:extent cx="1818861" cy="487017"/>
                <wp:effectExtent l="0" t="0" r="10160" b="889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861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462B" w:rsidRDefault="00F5462B">
                            <w:r>
                              <w:t xml:space="preserve">Contexte, les terminaux qui sont derrière 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9" o:spid="_x0000_s1089" type="#_x0000_t202" style="position:absolute;margin-left:129.1pt;margin-top:1.45pt;width:143.2pt;height:38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" fillcolor="white [3201]" strokeweight=".5pt">
                <v:textbox>
                  <w:txbxContent>
                    <w:p w:rsidR="00F5462B" w:rsidRDefault="00F5462B">
                      <w:r>
                        <w:t xml:space="preserve">Contexte, les terminaux qui sont derrière S. </w:t>
                      </w:r>
                    </w:p>
                  </w:txbxContent>
                </v:textbox>
              </v:shape>
            </w:pict>
          </mc:Fallback>
        </mc:AlternateContent>
      </w:r>
    </w:p>
    <w:p w:rsidR="00970F6F" w:rsidRPr="00905B8D" w:rsidRDefault="00514D48" w:rsidP="00970F6F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-169545</wp:posOffset>
                </wp:positionV>
                <wp:extent cx="791165" cy="384175"/>
                <wp:effectExtent l="38100" t="38100" r="9525" b="34925"/>
                <wp:wrapNone/>
                <wp:docPr id="148" name="Encre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116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A932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48" o:spid="_x0000_s1026" type="#_x0000_t75" style="position:absolute;margin-left:59.65pt;margin-top:-13.7pt;width:63.05pt;height:30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">
                <v:imagedata r:id="rId43" o:title=""/>
              </v:shape>
            </w:pict>
          </mc:Fallback>
        </mc:AlternateContent>
      </w:r>
      <w:r w:rsidR="00EC144C" w:rsidRPr="00905B8D">
        <w:rPr>
          <w:rFonts w:eastAsiaTheme="minorEastAsia"/>
          <w:lang w:val="en-US"/>
        </w:rPr>
        <w:t>I</w:t>
      </w:r>
      <w:r w:rsidR="00EC144C" w:rsidRPr="00905B8D">
        <w:rPr>
          <w:rFonts w:eastAsiaTheme="minorEastAsia"/>
          <w:vertAlign w:val="subscript"/>
          <w:lang w:val="en-US"/>
        </w:rPr>
        <w:t>0</w:t>
      </w:r>
      <w:r w:rsidR="00EC144C" w:rsidRPr="00905B8D">
        <w:rPr>
          <w:rFonts w:eastAsiaTheme="minorEastAsia"/>
          <w:lang w:val="en-US"/>
        </w:rPr>
        <w:t> : S’ -----&gt; S, $</w:t>
      </w:r>
    </w:p>
    <w:p w:rsidR="002D1C85" w:rsidRPr="00905B8D" w:rsidRDefault="002D1C85" w:rsidP="002D1C85">
      <w:pPr>
        <w:tabs>
          <w:tab w:val="left" w:pos="284"/>
        </w:tabs>
        <w:rPr>
          <w:rFonts w:eastAsiaTheme="minorEastAsia"/>
          <w:lang w:val="en-US"/>
        </w:rPr>
      </w:pPr>
      <w:r w:rsidRPr="00905B8D">
        <w:rPr>
          <w:rFonts w:eastAsiaTheme="minorEastAsia"/>
          <w:lang w:val="en-US"/>
        </w:rPr>
        <w:tab/>
        <w:t>S  -----&gt; .CC</w:t>
      </w:r>
      <w:r w:rsidR="00642A10" w:rsidRPr="00905B8D">
        <w:rPr>
          <w:rFonts w:eastAsiaTheme="minorEastAsia"/>
          <w:lang w:val="en-US"/>
        </w:rPr>
        <w:t>, $</w:t>
      </w:r>
    </w:p>
    <w:p w:rsidR="00514D48" w:rsidRPr="00905B8D" w:rsidRDefault="00514D48" w:rsidP="002D1C85">
      <w:pPr>
        <w:tabs>
          <w:tab w:val="left" w:pos="284"/>
        </w:tabs>
        <w:rPr>
          <w:rFonts w:eastAsiaTheme="minorEastAsia"/>
          <w:lang w:val="en-US"/>
        </w:rPr>
      </w:pPr>
      <w:r w:rsidRPr="00905B8D">
        <w:rPr>
          <w:rFonts w:eastAsiaTheme="minorEastAsia"/>
          <w:lang w:val="en-US"/>
        </w:rPr>
        <w:tab/>
        <w:t>C -----&gt; .</w:t>
      </w:r>
      <w:proofErr w:type="spellStart"/>
      <w:r w:rsidRPr="00905B8D">
        <w:rPr>
          <w:rFonts w:eastAsiaTheme="minorEastAsia"/>
          <w:lang w:val="en-US"/>
        </w:rPr>
        <w:t>C,a</w:t>
      </w:r>
      <w:proofErr w:type="spellEnd"/>
    </w:p>
    <w:p w:rsidR="008A23F3" w:rsidRPr="00BA4978" w:rsidRDefault="00514D48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  <w:r w:rsidRPr="00905B8D">
        <w:rPr>
          <w:rFonts w:eastAsiaTheme="minorEastAsia"/>
          <w:lang w:val="en-US"/>
        </w:rPr>
        <w:tab/>
      </w:r>
      <w:r w:rsidRPr="00905B8D">
        <w:rPr>
          <w:rFonts w:eastAsiaTheme="minorEastAsia"/>
          <w:lang w:val="en-US"/>
        </w:rPr>
        <w:tab/>
      </w:r>
      <w:r w:rsidRPr="00BA4978">
        <w:rPr>
          <w:rFonts w:eastAsiaTheme="minorEastAsia"/>
          <w:lang w:val="en-US"/>
        </w:rPr>
        <w:t>.d, a</w:t>
      </w:r>
      <w:r w:rsidR="00BA4978" w:rsidRPr="00BA4978">
        <w:rPr>
          <w:rFonts w:eastAsiaTheme="minorEastAsia"/>
          <w:lang w:val="en-US"/>
        </w:rPr>
        <w:tab/>
        <w:t>C ----&gt; .</w:t>
      </w:r>
      <w:proofErr w:type="spellStart"/>
      <w:r w:rsidR="00BA4978" w:rsidRPr="00BA4978">
        <w:rPr>
          <w:rFonts w:eastAsiaTheme="minorEastAsia"/>
          <w:lang w:val="en-US"/>
        </w:rPr>
        <w:t>aC</w:t>
      </w:r>
      <w:proofErr w:type="spellEnd"/>
      <w:r w:rsidR="00BA4978" w:rsidRPr="00BA4978">
        <w:rPr>
          <w:rFonts w:eastAsiaTheme="minorEastAsia"/>
          <w:lang w:val="en-US"/>
        </w:rPr>
        <w:t xml:space="preserve"> [</w:t>
      </w:r>
      <w:proofErr w:type="spellStart"/>
      <w:r w:rsidR="00BA4978">
        <w:rPr>
          <w:rFonts w:eastAsiaTheme="minorEastAsia"/>
          <w:lang w:val="en-US"/>
        </w:rPr>
        <w:t>a,d</w:t>
      </w:r>
      <w:proofErr w:type="spellEnd"/>
      <w:r w:rsidR="00BA4978">
        <w:rPr>
          <w:rFonts w:eastAsiaTheme="minorEastAsia"/>
          <w:lang w:val="en-US"/>
        </w:rPr>
        <w:t>]</w:t>
      </w:r>
    </w:p>
    <w:p w:rsidR="00DC205A" w:rsidRPr="00BA4978" w:rsidRDefault="00BA4978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863235</wp:posOffset>
                </wp:positionH>
                <wp:positionV relativeFrom="paragraph">
                  <wp:posOffset>-352295</wp:posOffset>
                </wp:positionV>
                <wp:extent cx="475920" cy="775440"/>
                <wp:effectExtent l="38100" t="38100" r="6985" b="37465"/>
                <wp:wrapNone/>
                <wp:docPr id="150" name="Encre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5920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EB25" id="Encre 150" o:spid="_x0000_s1026" type="#_x0000_t75" style="position:absolute;margin-left:67.6pt;margin-top:-28.1pt;width:38.15pt;height:61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">
                <v:imagedata r:id="rId45" o:title=""/>
              </v:shape>
            </w:pict>
          </mc:Fallback>
        </mc:AlternateContent>
      </w:r>
      <w:r w:rsidR="00DC205A" w:rsidRPr="00BA4978">
        <w:rPr>
          <w:rFonts w:eastAsiaTheme="minorEastAsia"/>
          <w:lang w:val="en-US"/>
        </w:rPr>
        <w:tab/>
      </w:r>
      <w:r w:rsidR="00DC205A" w:rsidRPr="00BA4978">
        <w:rPr>
          <w:rFonts w:eastAsiaTheme="minorEastAsia"/>
          <w:lang w:val="en-US"/>
        </w:rPr>
        <w:tab/>
        <w:t>.</w:t>
      </w:r>
      <w:proofErr w:type="spellStart"/>
      <w:r w:rsidR="00DC205A" w:rsidRPr="00BA4978">
        <w:rPr>
          <w:rFonts w:eastAsiaTheme="minorEastAsia"/>
          <w:lang w:val="en-US"/>
        </w:rPr>
        <w:t>aC,d</w:t>
      </w:r>
      <w:proofErr w:type="spellEnd"/>
      <w:r w:rsidR="008A23F3">
        <w:rPr>
          <w:rFonts w:eastAsiaTheme="minorEastAsia"/>
          <w:lang w:val="en-US"/>
        </w:rPr>
        <w:tab/>
      </w:r>
      <w:r w:rsidR="008A23F3">
        <w:rPr>
          <w:rFonts w:eastAsiaTheme="minorEastAsia"/>
          <w:lang w:val="en-US"/>
        </w:rPr>
        <w:tab/>
        <w:t>.d, [</w:t>
      </w:r>
      <w:proofErr w:type="spellStart"/>
      <w:r w:rsidR="008A23F3">
        <w:rPr>
          <w:rFonts w:eastAsiaTheme="minorEastAsia"/>
          <w:lang w:val="en-US"/>
        </w:rPr>
        <w:t>a,d</w:t>
      </w:r>
      <w:proofErr w:type="spellEnd"/>
      <w:r w:rsidR="008A23F3">
        <w:rPr>
          <w:rFonts w:eastAsiaTheme="minorEastAsia"/>
          <w:lang w:val="en-US"/>
        </w:rPr>
        <w:t>]</w:t>
      </w:r>
    </w:p>
    <w:p w:rsidR="006C0DF2" w:rsidRDefault="006C0DF2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  <w:r w:rsidRPr="00BA4978">
        <w:rPr>
          <w:rFonts w:eastAsiaTheme="minorEastAsia"/>
          <w:lang w:val="en-US"/>
        </w:rPr>
        <w:tab/>
      </w:r>
      <w:r w:rsidRPr="00BA4978">
        <w:rPr>
          <w:rFonts w:eastAsiaTheme="minorEastAsia"/>
          <w:lang w:val="en-US"/>
        </w:rPr>
        <w:tab/>
        <w:t>.d, d</w:t>
      </w:r>
    </w:p>
    <w:p w:rsidR="00051921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</w:p>
    <w:p w:rsidR="00051921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</w:p>
    <w:p w:rsidR="00051921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</w:p>
    <w:p w:rsidR="00051921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</w:p>
    <w:p w:rsidR="00051921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</w:p>
    <w:p w:rsidR="00051921" w:rsidRPr="00A95984" w:rsidRDefault="00051921" w:rsidP="00514D48">
      <w:pPr>
        <w:tabs>
          <w:tab w:val="left" w:pos="284"/>
          <w:tab w:val="left" w:pos="993"/>
        </w:tabs>
        <w:rPr>
          <w:rFonts w:eastAsiaTheme="minorEastAsia"/>
          <w:lang w:val="en-US"/>
        </w:rPr>
      </w:pPr>
      <w:r w:rsidRPr="00A95984">
        <w:rPr>
          <w:rFonts w:eastAsiaTheme="minorEastAsia"/>
          <w:lang w:val="en-US"/>
        </w:rPr>
        <w:t>I</w:t>
      </w:r>
      <w:r w:rsidRPr="00A95984">
        <w:rPr>
          <w:rFonts w:eastAsiaTheme="minorEastAsia"/>
          <w:vertAlign w:val="subscript"/>
          <w:lang w:val="en-US"/>
        </w:rPr>
        <w:t>1</w:t>
      </w:r>
      <w:r w:rsidRPr="00A95984">
        <w:rPr>
          <w:rFonts w:eastAsiaTheme="minorEastAsia"/>
          <w:lang w:val="en-US"/>
        </w:rPr>
        <w:t xml:space="preserve">  : </w:t>
      </w:r>
      <w:proofErr w:type="spellStart"/>
      <w:r w:rsidRPr="00A95984">
        <w:rPr>
          <w:rFonts w:eastAsiaTheme="minorEastAsia"/>
          <w:lang w:val="en-US"/>
        </w:rPr>
        <w:t>A</w:t>
      </w:r>
      <w:r w:rsidR="00D12701" w:rsidRPr="00A95984">
        <w:rPr>
          <w:rFonts w:eastAsiaTheme="minorEastAsia"/>
          <w:lang w:val="en-US"/>
        </w:rPr>
        <w:t>vance</w:t>
      </w:r>
      <w:proofErr w:type="spellEnd"/>
      <w:r w:rsidRPr="00A95984">
        <w:rPr>
          <w:rFonts w:eastAsiaTheme="minorEastAsia"/>
          <w:lang w:val="en-US"/>
        </w:rPr>
        <w:t xml:space="preserve"> (I</w:t>
      </w:r>
      <w:r w:rsidR="00D12701" w:rsidRPr="00A95984">
        <w:rPr>
          <w:rFonts w:eastAsiaTheme="minorEastAsia"/>
          <w:vertAlign w:val="subscript"/>
          <w:lang w:val="en-US"/>
        </w:rPr>
        <w:t>0</w:t>
      </w:r>
      <w:r w:rsidRPr="00A95984">
        <w:rPr>
          <w:rFonts w:eastAsiaTheme="minorEastAsia"/>
          <w:lang w:val="en-US"/>
        </w:rPr>
        <w:t>, S)</w:t>
      </w:r>
    </w:p>
    <w:p w:rsidR="00EE2C26" w:rsidRDefault="00EE2C26" w:rsidP="00EE2C26">
      <w:pPr>
        <w:tabs>
          <w:tab w:val="left" w:pos="426"/>
          <w:tab w:val="left" w:pos="993"/>
        </w:tabs>
        <w:rPr>
          <w:rFonts w:eastAsiaTheme="minorEastAsia"/>
        </w:rPr>
      </w:pPr>
      <w:r w:rsidRPr="00A95984">
        <w:rPr>
          <w:rFonts w:eastAsiaTheme="minorEastAsia"/>
          <w:lang w:val="en-US"/>
        </w:rPr>
        <w:tab/>
      </w:r>
      <w:r w:rsidRPr="00EE2C26">
        <w:rPr>
          <w:rFonts w:eastAsiaTheme="minorEastAsia"/>
        </w:rPr>
        <w:t>S’ -----&gt; S., $ (Pas de calcul de nouveaux cont</w:t>
      </w:r>
      <w:r>
        <w:rPr>
          <w:rFonts w:eastAsiaTheme="minorEastAsia"/>
        </w:rPr>
        <w:t>extes)</w:t>
      </w:r>
    </w:p>
    <w:p w:rsidR="002C7A58" w:rsidRDefault="002C7A58" w:rsidP="00EE2C26">
      <w:pPr>
        <w:tabs>
          <w:tab w:val="left" w:pos="426"/>
          <w:tab w:val="left" w:pos="993"/>
        </w:tabs>
        <w:rPr>
          <w:rFonts w:eastAsiaTheme="minorEastAsia"/>
        </w:rPr>
      </w:pPr>
    </w:p>
    <w:p w:rsidR="002C7A58" w:rsidRPr="00644968" w:rsidRDefault="002C7A58" w:rsidP="00EE2C26">
      <w:pPr>
        <w:tabs>
          <w:tab w:val="left" w:pos="426"/>
          <w:tab w:val="left" w:pos="993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>I</w:t>
      </w:r>
      <w:r w:rsidRPr="00644968">
        <w:rPr>
          <w:rFonts w:eastAsiaTheme="minorEastAsia"/>
          <w:vertAlign w:val="subscript"/>
          <w:lang w:val="en-US"/>
        </w:rPr>
        <w:t>2</w:t>
      </w:r>
      <w:r w:rsidRPr="00644968">
        <w:rPr>
          <w:rFonts w:eastAsiaTheme="minorEastAsia"/>
          <w:lang w:val="en-US"/>
        </w:rPr>
        <w:t xml:space="preserve"> : </w:t>
      </w:r>
      <w:proofErr w:type="spellStart"/>
      <w:r w:rsidR="00725AA3" w:rsidRPr="00644968">
        <w:rPr>
          <w:rFonts w:eastAsiaTheme="minorEastAsia"/>
          <w:lang w:val="en-US"/>
        </w:rPr>
        <w:t>Avance</w:t>
      </w:r>
      <w:proofErr w:type="spellEnd"/>
      <w:r w:rsidR="00725AA3" w:rsidRPr="00644968">
        <w:rPr>
          <w:rFonts w:eastAsiaTheme="minorEastAsia"/>
          <w:lang w:val="en-US"/>
        </w:rPr>
        <w:t>(I</w:t>
      </w:r>
      <w:r w:rsidR="00725AA3" w:rsidRPr="00644968">
        <w:rPr>
          <w:rFonts w:eastAsiaTheme="minorEastAsia"/>
          <w:vertAlign w:val="subscript"/>
          <w:lang w:val="en-US"/>
        </w:rPr>
        <w:t>0</w:t>
      </w:r>
      <w:r w:rsidR="00725AA3" w:rsidRPr="00644968">
        <w:rPr>
          <w:rFonts w:eastAsiaTheme="minorEastAsia"/>
          <w:lang w:val="en-US"/>
        </w:rPr>
        <w:t>, C)</w:t>
      </w:r>
    </w:p>
    <w:p w:rsidR="00725AA3" w:rsidRDefault="00725AA3" w:rsidP="00EE2C26">
      <w:pPr>
        <w:tabs>
          <w:tab w:val="left" w:pos="426"/>
          <w:tab w:val="left" w:pos="993"/>
        </w:tabs>
        <w:rPr>
          <w:rFonts w:eastAsiaTheme="minorEastAsia"/>
        </w:rPr>
      </w:pPr>
      <w:r w:rsidRPr="00644968">
        <w:rPr>
          <w:rFonts w:eastAsiaTheme="minorEastAsia"/>
          <w:lang w:val="en-US"/>
        </w:rPr>
        <w:tab/>
        <w:t xml:space="preserve">S </w:t>
      </w:r>
      <w:r w:rsidR="00D01D0F" w:rsidRPr="00644968">
        <w:rPr>
          <w:rFonts w:eastAsiaTheme="minorEastAsia"/>
          <w:lang w:val="en-US"/>
        </w:rPr>
        <w:t>-----&gt;</w:t>
      </w:r>
      <w:r w:rsidRPr="00644968">
        <w:rPr>
          <w:rFonts w:eastAsiaTheme="minorEastAsia"/>
          <w:lang w:val="en-US"/>
        </w:rPr>
        <w:t xml:space="preserve"> C</w:t>
      </w:r>
      <w:r w:rsidR="00842A4D" w:rsidRPr="00644968">
        <w:rPr>
          <w:rFonts w:eastAsiaTheme="minorEastAsia"/>
          <w:lang w:val="en-US"/>
        </w:rPr>
        <w:t xml:space="preserve"> . </w:t>
      </w:r>
      <w:r w:rsidR="00842A4D">
        <w:rPr>
          <w:rFonts w:eastAsiaTheme="minorEastAsia"/>
        </w:rPr>
        <w:t xml:space="preserve">C, $ (on garde le </w:t>
      </w:r>
      <w:r w:rsidR="00880691">
        <w:rPr>
          <w:rFonts w:eastAsiaTheme="minorEastAsia"/>
        </w:rPr>
        <w:t>$)</w:t>
      </w:r>
    </w:p>
    <w:p w:rsidR="00A84026" w:rsidRDefault="00E7402C" w:rsidP="00EE2C26">
      <w:pPr>
        <w:tabs>
          <w:tab w:val="left" w:pos="426"/>
          <w:tab w:val="left" w:pos="993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-141605</wp:posOffset>
                </wp:positionV>
                <wp:extent cx="758825" cy="347090"/>
                <wp:effectExtent l="38100" t="38100" r="3175" b="34290"/>
                <wp:wrapNone/>
                <wp:docPr id="154" name="Encre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8825" cy="3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B564" id="Encre 154" o:spid="_x0000_s1026" type="#_x0000_t75" style="position:absolute;margin-left:37.9pt;margin-top:-11.5pt;width:60.45pt;height:28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">
                <v:imagedata r:id="rId47" o:title=""/>
              </v:shape>
            </w:pict>
          </mc:Fallback>
        </mc:AlternateContent>
      </w:r>
      <w:r w:rsidR="00A84026">
        <w:rPr>
          <w:rFonts w:eastAsiaTheme="minorEastAsia"/>
        </w:rPr>
        <w:tab/>
      </w:r>
      <w:r w:rsidR="00A84026">
        <w:rPr>
          <w:rFonts w:eastAsiaTheme="minorEastAsia"/>
        </w:rPr>
        <w:tab/>
        <w:t>Fermeture de C, et calcul des contextes</w:t>
      </w:r>
    </w:p>
    <w:p w:rsidR="00D01D0F" w:rsidRPr="00644968" w:rsidRDefault="00D01D0F" w:rsidP="00EE2C26">
      <w:pPr>
        <w:tabs>
          <w:tab w:val="left" w:pos="426"/>
          <w:tab w:val="left" w:pos="993"/>
        </w:tabs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644968">
        <w:rPr>
          <w:rFonts w:eastAsiaTheme="minorEastAsia"/>
          <w:lang w:val="en-US"/>
        </w:rPr>
        <w:t>C ----&gt;</w:t>
      </w:r>
      <w:r w:rsidR="00CB692B" w:rsidRPr="00644968">
        <w:rPr>
          <w:rFonts w:eastAsiaTheme="minorEastAsia"/>
          <w:lang w:val="en-US"/>
        </w:rPr>
        <w:t xml:space="preserve"> .</w:t>
      </w:r>
      <w:proofErr w:type="spellStart"/>
      <w:r w:rsidR="00CB692B" w:rsidRPr="00644968">
        <w:rPr>
          <w:rFonts w:eastAsiaTheme="minorEastAsia"/>
          <w:lang w:val="en-US"/>
        </w:rPr>
        <w:t>aC</w:t>
      </w:r>
      <w:proofErr w:type="spellEnd"/>
      <w:r w:rsidR="00CB692B" w:rsidRPr="00644968">
        <w:rPr>
          <w:rFonts w:eastAsiaTheme="minorEastAsia"/>
          <w:lang w:val="en-US"/>
        </w:rPr>
        <w:t xml:space="preserve"> , $</w:t>
      </w:r>
    </w:p>
    <w:p w:rsidR="00D0797B" w:rsidRPr="00644968" w:rsidRDefault="00D0797B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ab/>
      </w:r>
      <w:r w:rsidRPr="00644968">
        <w:rPr>
          <w:rFonts w:eastAsiaTheme="minorEastAsia"/>
          <w:lang w:val="en-US"/>
        </w:rPr>
        <w:tab/>
        <w:t>.d, $</w:t>
      </w:r>
    </w:p>
    <w:p w:rsidR="00E7402C" w:rsidRPr="00644968" w:rsidRDefault="00E7402C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E7402C" w:rsidRPr="00644968" w:rsidRDefault="00E7402C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>I</w:t>
      </w:r>
      <w:r w:rsidRPr="00644968">
        <w:rPr>
          <w:rFonts w:eastAsiaTheme="minorEastAsia"/>
          <w:vertAlign w:val="subscript"/>
          <w:lang w:val="en-US"/>
        </w:rPr>
        <w:t>3</w:t>
      </w:r>
      <w:r w:rsidRPr="00644968">
        <w:rPr>
          <w:rFonts w:eastAsiaTheme="minorEastAsia"/>
          <w:lang w:val="en-US"/>
        </w:rPr>
        <w:t xml:space="preserve"> : </w:t>
      </w:r>
      <w:proofErr w:type="spellStart"/>
      <w:r w:rsidRPr="00644968">
        <w:rPr>
          <w:rFonts w:eastAsiaTheme="minorEastAsia"/>
          <w:lang w:val="en-US"/>
        </w:rPr>
        <w:t>Avance</w:t>
      </w:r>
      <w:proofErr w:type="spellEnd"/>
      <w:r w:rsidRPr="00644968">
        <w:rPr>
          <w:rFonts w:eastAsiaTheme="minorEastAsia"/>
          <w:lang w:val="en-US"/>
        </w:rPr>
        <w:t xml:space="preserve"> (I</w:t>
      </w:r>
      <w:r w:rsidRPr="00644968">
        <w:rPr>
          <w:rFonts w:eastAsiaTheme="minorEastAsia"/>
          <w:vertAlign w:val="subscript"/>
          <w:lang w:val="en-US"/>
        </w:rPr>
        <w:t>3</w:t>
      </w:r>
      <w:r w:rsidRPr="00644968">
        <w:rPr>
          <w:rFonts w:eastAsiaTheme="minorEastAsia"/>
          <w:lang w:val="en-US"/>
        </w:rPr>
        <w:t>, a)</w:t>
      </w:r>
    </w:p>
    <w:p w:rsidR="00696F78" w:rsidRPr="00644968" w:rsidRDefault="00696F78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ab/>
        <w:t xml:space="preserve">C ----&gt; </w:t>
      </w:r>
      <w:proofErr w:type="spellStart"/>
      <w:r w:rsidR="00624DD4">
        <w:rPr>
          <w:rFonts w:eastAsiaTheme="minorEastAsia"/>
          <w:lang w:val="en-US"/>
        </w:rPr>
        <w:t>a</w:t>
      </w:r>
      <w:r w:rsidRPr="00644968">
        <w:rPr>
          <w:rFonts w:eastAsiaTheme="minorEastAsia"/>
          <w:lang w:val="en-US"/>
        </w:rPr>
        <w:t>.C</w:t>
      </w:r>
      <w:proofErr w:type="spellEnd"/>
      <w:r w:rsidRPr="00644968">
        <w:rPr>
          <w:rFonts w:eastAsiaTheme="minorEastAsia"/>
          <w:lang w:val="en-US"/>
        </w:rPr>
        <w:t xml:space="preserve"> [</w:t>
      </w:r>
      <w:proofErr w:type="spellStart"/>
      <w:r w:rsidRPr="00644968">
        <w:rPr>
          <w:rFonts w:eastAsiaTheme="minorEastAsia"/>
          <w:lang w:val="en-US"/>
        </w:rPr>
        <w:t>a,d</w:t>
      </w:r>
      <w:proofErr w:type="spellEnd"/>
      <w:r w:rsidRPr="00644968">
        <w:rPr>
          <w:rFonts w:eastAsiaTheme="minorEastAsia"/>
          <w:lang w:val="en-US"/>
        </w:rPr>
        <w:t>]</w:t>
      </w:r>
    </w:p>
    <w:p w:rsidR="00845CB4" w:rsidRPr="00644968" w:rsidRDefault="00845CB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ab/>
      </w:r>
      <w:r w:rsidRPr="00644968">
        <w:rPr>
          <w:rFonts w:eastAsiaTheme="minorEastAsia"/>
          <w:lang w:val="en-US"/>
        </w:rPr>
        <w:tab/>
        <w:t>.</w:t>
      </w:r>
      <w:proofErr w:type="spellStart"/>
      <w:r w:rsidRPr="00644968">
        <w:rPr>
          <w:rFonts w:eastAsiaTheme="minorEastAsia"/>
          <w:lang w:val="en-US"/>
        </w:rPr>
        <w:t>aC</w:t>
      </w:r>
      <w:proofErr w:type="spellEnd"/>
      <w:r w:rsidRPr="00644968">
        <w:rPr>
          <w:rFonts w:eastAsiaTheme="minorEastAsia"/>
          <w:lang w:val="en-US"/>
        </w:rPr>
        <w:t>, [a d]</w:t>
      </w:r>
    </w:p>
    <w:p w:rsidR="004C1ABA" w:rsidRDefault="004C1ABA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644968">
        <w:rPr>
          <w:rFonts w:eastAsiaTheme="minorEastAsia"/>
          <w:lang w:val="en-US"/>
        </w:rPr>
        <w:tab/>
      </w:r>
      <w:r w:rsidRPr="00644968">
        <w:rPr>
          <w:rFonts w:eastAsiaTheme="minorEastAsia"/>
          <w:lang w:val="en-US"/>
        </w:rPr>
        <w:tab/>
        <w:t>.d, [a d</w:t>
      </w:r>
      <w:r w:rsidR="004773BD" w:rsidRPr="00644968">
        <w:rPr>
          <w:rFonts w:eastAsiaTheme="minorEastAsia"/>
          <w:lang w:val="en-US"/>
        </w:rPr>
        <w:t>]</w:t>
      </w:r>
    </w:p>
    <w:p w:rsidR="00624DD4" w:rsidRDefault="00624DD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624DD4" w:rsidRDefault="00624DD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: AV(I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>, d)</w:t>
      </w:r>
    </w:p>
    <w:p w:rsidR="00624DD4" w:rsidRDefault="00624DD4" w:rsidP="00624DD4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 --</w:t>
      </w:r>
      <w:r w:rsidRPr="00624DD4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>d.,[a d]</w:t>
      </w:r>
    </w:p>
    <w:p w:rsidR="00624DD4" w:rsidRDefault="00624DD4" w:rsidP="00624DD4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624DD4" w:rsidRDefault="00624DD4" w:rsidP="00624DD4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5</w:t>
      </w:r>
      <w:r>
        <w:rPr>
          <w:rFonts w:eastAsiaTheme="minorEastAsia"/>
          <w:lang w:val="en-US"/>
        </w:rPr>
        <w:t xml:space="preserve"> : AV(I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, </w:t>
      </w:r>
      <w:r w:rsidR="00FC0D60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>)</w:t>
      </w:r>
    </w:p>
    <w:p w:rsidR="00624DD4" w:rsidRPr="00624DD4" w:rsidRDefault="00624DD4" w:rsidP="00624DD4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 </w:t>
      </w:r>
      <w:r w:rsidRPr="00624DD4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C </w:t>
      </w:r>
      <w:proofErr w:type="spellStart"/>
      <w:r>
        <w:rPr>
          <w:rFonts w:eastAsiaTheme="minorEastAsia"/>
          <w:lang w:val="en-US"/>
        </w:rPr>
        <w:t>C</w:t>
      </w:r>
      <w:proofErr w:type="spellEnd"/>
      <w:r>
        <w:rPr>
          <w:rFonts w:eastAsiaTheme="minorEastAsia"/>
          <w:lang w:val="en-US"/>
        </w:rPr>
        <w:t xml:space="preserve"> . ,$</w:t>
      </w:r>
    </w:p>
    <w:p w:rsidR="00624DD4" w:rsidRDefault="00624DD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ED200E" w:rsidRDefault="00624DD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6</w:t>
      </w:r>
      <w:r>
        <w:rPr>
          <w:rFonts w:eastAsiaTheme="minorEastAsia"/>
          <w:lang w:val="en-US"/>
        </w:rPr>
        <w:t xml:space="preserve"> : AV(I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, </w:t>
      </w:r>
      <w:r w:rsidR="003D2C92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>)</w:t>
      </w:r>
    </w:p>
    <w:p w:rsidR="00624DD4" w:rsidRDefault="00624DD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 </w:t>
      </w:r>
      <w:r w:rsidRPr="00624DD4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a.C</w:t>
      </w:r>
      <w:proofErr w:type="spellEnd"/>
      <w:r>
        <w:rPr>
          <w:rFonts w:eastAsiaTheme="minorEastAsia"/>
          <w:lang w:val="en-US"/>
        </w:rPr>
        <w:t>,$</w:t>
      </w:r>
    </w:p>
    <w:p w:rsidR="00624DD4" w:rsidRDefault="00624DD4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.</w:t>
      </w:r>
      <w:proofErr w:type="spellStart"/>
      <w:r>
        <w:rPr>
          <w:rFonts w:eastAsiaTheme="minorEastAsia"/>
          <w:lang w:val="en-US"/>
        </w:rPr>
        <w:t>aC</w:t>
      </w:r>
      <w:proofErr w:type="spellEnd"/>
      <w:r>
        <w:rPr>
          <w:rFonts w:eastAsiaTheme="minorEastAsia"/>
          <w:lang w:val="en-US"/>
        </w:rPr>
        <w:t>,$</w:t>
      </w:r>
    </w:p>
    <w:p w:rsidR="00624DD4" w:rsidRDefault="00624DD4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.d,$</w:t>
      </w:r>
    </w:p>
    <w:p w:rsidR="000470A8" w:rsidRDefault="000470A8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</w:p>
    <w:p w:rsidR="000470A8" w:rsidRDefault="000470A8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7</w:t>
      </w:r>
      <w:r>
        <w:rPr>
          <w:rFonts w:eastAsiaTheme="minorEastAsia"/>
          <w:lang w:val="en-US"/>
        </w:rPr>
        <w:t xml:space="preserve"> : AV(I</w:t>
      </w:r>
      <w:r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, d)</w:t>
      </w:r>
    </w:p>
    <w:p w:rsidR="000470A8" w:rsidRDefault="000470A8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 </w:t>
      </w:r>
      <w:r w:rsidRPr="000470A8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>d.,$</w:t>
      </w:r>
    </w:p>
    <w:p w:rsidR="00531386" w:rsidRDefault="00531386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</w:p>
    <w:p w:rsidR="00531386" w:rsidRDefault="00531386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8</w:t>
      </w:r>
      <w:r>
        <w:rPr>
          <w:rFonts w:eastAsiaTheme="minorEastAsia"/>
          <w:lang w:val="en-US"/>
        </w:rPr>
        <w:t xml:space="preserve"> : AV(I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, C)</w:t>
      </w:r>
    </w:p>
    <w:p w:rsidR="00C103C3" w:rsidRDefault="00C103C3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 </w:t>
      </w:r>
      <w:r w:rsidRPr="00C103C3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aC.</w:t>
      </w:r>
      <w:proofErr w:type="spellEnd"/>
      <w:r>
        <w:rPr>
          <w:rFonts w:eastAsiaTheme="minorEastAsia"/>
          <w:lang w:val="en-US"/>
        </w:rPr>
        <w:t>,[a d]</w:t>
      </w:r>
    </w:p>
    <w:p w:rsidR="009E0716" w:rsidRDefault="009E0716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</w:p>
    <w:p w:rsidR="009E0716" w:rsidRDefault="009E0716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 = AV(I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, a)</w:t>
      </w:r>
    </w:p>
    <w:p w:rsidR="009E0716" w:rsidRDefault="009E0716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 xml:space="preserve"> = AV(I</w:t>
      </w:r>
      <w:r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>, d)</w:t>
      </w:r>
    </w:p>
    <w:p w:rsidR="00B460DB" w:rsidRDefault="00B460DB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9</w:t>
      </w:r>
      <w:r>
        <w:rPr>
          <w:rFonts w:eastAsiaTheme="minorEastAsia"/>
          <w:lang w:val="en-US"/>
        </w:rPr>
        <w:t xml:space="preserve"> = AV(I</w:t>
      </w:r>
      <w:r>
        <w:rPr>
          <w:rFonts w:eastAsiaTheme="minorEastAsia"/>
          <w:vertAlign w:val="subscript"/>
          <w:lang w:val="en-US"/>
        </w:rPr>
        <w:t>6</w:t>
      </w:r>
      <w:r>
        <w:rPr>
          <w:rFonts w:eastAsiaTheme="minorEastAsia"/>
          <w:lang w:val="en-US"/>
        </w:rPr>
        <w:t xml:space="preserve"> , C)</w:t>
      </w:r>
    </w:p>
    <w:p w:rsidR="00B460DB" w:rsidRDefault="00B460DB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 </w:t>
      </w:r>
      <w:r w:rsidRPr="00B460DB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aC.</w:t>
      </w:r>
      <w:proofErr w:type="spellEnd"/>
      <w:r>
        <w:rPr>
          <w:rFonts w:eastAsiaTheme="minorEastAsia"/>
          <w:lang w:val="en-US"/>
        </w:rPr>
        <w:t>,$</w:t>
      </w:r>
    </w:p>
    <w:p w:rsidR="00F93C89" w:rsidRDefault="00F93C89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</w:p>
    <w:p w:rsidR="00F93C89" w:rsidRDefault="00F93C89" w:rsidP="00624DD4">
      <w:pPr>
        <w:tabs>
          <w:tab w:val="left" w:pos="426"/>
          <w:tab w:val="left" w:pos="85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</w:t>
      </w:r>
      <w:r>
        <w:rPr>
          <w:rFonts w:eastAsiaTheme="minorEastAsia"/>
          <w:vertAlign w:val="subscript"/>
          <w:lang w:val="en-US"/>
        </w:rPr>
        <w:t>6</w:t>
      </w:r>
      <w:r>
        <w:rPr>
          <w:rFonts w:eastAsiaTheme="minorEastAsia"/>
          <w:lang w:val="en-US"/>
        </w:rPr>
        <w:t xml:space="preserve"> = AV(I</w:t>
      </w:r>
      <w:r>
        <w:rPr>
          <w:rFonts w:eastAsiaTheme="minorEastAsia"/>
          <w:vertAlign w:val="subscript"/>
          <w:lang w:val="en-US"/>
        </w:rPr>
        <w:t>6</w:t>
      </w:r>
      <w:r>
        <w:rPr>
          <w:rFonts w:eastAsiaTheme="minorEastAsia"/>
          <w:lang w:val="en-US"/>
        </w:rPr>
        <w:t>, a)</w:t>
      </w:r>
    </w:p>
    <w:p w:rsidR="009C7101" w:rsidRPr="00A95984" w:rsidRDefault="009C7101" w:rsidP="00624DD4">
      <w:pPr>
        <w:tabs>
          <w:tab w:val="left" w:pos="426"/>
          <w:tab w:val="left" w:pos="851"/>
        </w:tabs>
        <w:rPr>
          <w:rFonts w:eastAsiaTheme="minorEastAsia"/>
          <w:i/>
          <w:iCs/>
        </w:rPr>
      </w:pPr>
      <w:r w:rsidRPr="00A95984">
        <w:rPr>
          <w:rFonts w:eastAsiaTheme="minorEastAsia"/>
        </w:rPr>
        <w:t>I</w:t>
      </w:r>
      <w:r w:rsidRPr="00A95984">
        <w:rPr>
          <w:rFonts w:eastAsiaTheme="minorEastAsia"/>
          <w:vertAlign w:val="subscript"/>
        </w:rPr>
        <w:t>7</w:t>
      </w:r>
      <w:r w:rsidRPr="00A95984">
        <w:rPr>
          <w:rFonts w:eastAsiaTheme="minorEastAsia"/>
        </w:rPr>
        <w:t xml:space="preserve"> = AV(I</w:t>
      </w:r>
      <w:r w:rsidRPr="00A95984">
        <w:rPr>
          <w:rFonts w:eastAsiaTheme="minorEastAsia"/>
          <w:vertAlign w:val="subscript"/>
        </w:rPr>
        <w:t>0</w:t>
      </w:r>
      <w:r w:rsidRPr="00A95984">
        <w:rPr>
          <w:rFonts w:eastAsiaTheme="minorEastAsia"/>
        </w:rPr>
        <w:t>, d)</w:t>
      </w:r>
    </w:p>
    <w:p w:rsidR="00ED200E" w:rsidRPr="00A95984" w:rsidRDefault="00ED200E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ED200E" w:rsidRPr="00A95984" w:rsidRDefault="00ED200E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ED200E" w:rsidRPr="00A95984" w:rsidRDefault="00ED200E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644968" w:rsidRDefault="00905B8D" w:rsidP="00D0797B">
      <w:pPr>
        <w:tabs>
          <w:tab w:val="left" w:pos="426"/>
          <w:tab w:val="left" w:pos="1276"/>
        </w:tabs>
        <w:rPr>
          <w:rFonts w:eastAsiaTheme="minorEastAsia"/>
        </w:rPr>
      </w:pPr>
      <w:r w:rsidRPr="00905B8D">
        <w:rPr>
          <w:rFonts w:eastAsiaTheme="minorEastAsia"/>
        </w:rPr>
        <w:t xml:space="preserve">Analyseur LR(1) : Construction de la </w:t>
      </w:r>
      <w:r>
        <w:rPr>
          <w:rFonts w:eastAsiaTheme="minorEastAsia"/>
        </w:rPr>
        <w:t>table comme SLR(1) sauf les états de réduction si [ A -</w:t>
      </w:r>
      <w:r w:rsidRPr="00905B8D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α </m:t>
        </m:r>
      </m:oMath>
      <w:r>
        <w:rPr>
          <w:rFonts w:eastAsiaTheme="minorEastAsia"/>
        </w:rPr>
        <w:t>; a ] :</w:t>
      </w:r>
      <m:oMath>
        <m:r>
          <m:rPr>
            <m:sty m:val="bi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I i ; A ≠ S’ </w:t>
      </w:r>
    </w:p>
    <w:p w:rsidR="00905B8D" w:rsidRDefault="00905B8D" w:rsidP="00D0797B">
      <w:pPr>
        <w:tabs>
          <w:tab w:val="left" w:pos="426"/>
          <w:tab w:val="left" w:pos="1276"/>
        </w:tabs>
        <w:rPr>
          <w:rFonts w:eastAsiaTheme="minorEastAsia"/>
        </w:rPr>
      </w:pPr>
      <w:r>
        <w:rPr>
          <w:rFonts w:eastAsiaTheme="minorEastAsia"/>
        </w:rPr>
        <w:t>Alors Action (I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, a) = réduire par A -----&gt;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’ </w:t>
      </w:r>
    </w:p>
    <w:p w:rsidR="00905B8D" w:rsidRPr="00A95984" w:rsidRDefault="00905B8D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905B8D">
        <w:rPr>
          <w:rFonts w:eastAsiaTheme="minorEastAsia"/>
        </w:rPr>
        <w:sym w:font="Wingdings" w:char="F0E0"/>
      </w:r>
      <w:r w:rsidRPr="00A95984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. 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. </m:t>
        </m:r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</w:p>
    <w:p w:rsidR="00905B8D" w:rsidRPr="00A95984" w:rsidRDefault="00905B8D" w:rsidP="00D0797B">
      <w:pPr>
        <w:tabs>
          <w:tab w:val="left" w:pos="426"/>
          <w:tab w:val="left" w:pos="1276"/>
        </w:tabs>
        <w:rPr>
          <w:lang w:val="en-US"/>
        </w:rPr>
      </w:pPr>
      <w:r w:rsidRPr="00A95984">
        <w:rPr>
          <w:rFonts w:eastAsiaTheme="minorEastAsia"/>
          <w:lang w:val="en-US"/>
        </w:rPr>
        <w:lastRenderedPageBreak/>
        <w:t>B</w:t>
      </w:r>
      <w:r w:rsidRPr="00905B8D">
        <w:rPr>
          <w:rFonts w:eastAsiaTheme="minorEastAsia"/>
        </w:rPr>
        <w:sym w:font="Wingdings" w:char="F0E0"/>
      </w:r>
      <w:r w:rsidRPr="00A95984"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premier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(</m:t>
        </m:r>
        <m:r>
          <m:rPr>
            <m:sty m:val="bi"/>
          </m:rPr>
          <w:rPr>
            <w:rFonts w:ascii="Cambria Math" w:eastAsiaTheme="minorEastAsia" w:hAnsi="Cambria Math"/>
          </w:rPr>
          <m:t>βa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</m:t>
        </m:r>
      </m:oMath>
    </w:p>
    <w:p w:rsidR="004071BF" w:rsidRPr="00A95984" w:rsidRDefault="004071BF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4071BF" w:rsidRPr="00A95984" w:rsidRDefault="004071BF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C04C5C" w:rsidRPr="00DB6F54" w:rsidRDefault="00C04C5C" w:rsidP="00C04C5C">
      <w:pPr>
        <w:tabs>
          <w:tab w:val="left" w:pos="426"/>
          <w:tab w:val="left" w:pos="1276"/>
        </w:tabs>
        <w:rPr>
          <w:rFonts w:eastAsiaTheme="minorEastAsia"/>
        </w:rPr>
      </w:pPr>
      <w:r w:rsidRPr="00DB6F54">
        <w:rPr>
          <w:rFonts w:eastAsiaTheme="minorEastAsia"/>
        </w:rPr>
        <w:t>I</w:t>
      </w:r>
      <w:r w:rsidRPr="00DB6F54">
        <w:rPr>
          <w:rFonts w:eastAsiaTheme="minorEastAsia"/>
          <w:vertAlign w:val="subscript"/>
        </w:rPr>
        <w:t>4</w:t>
      </w:r>
      <w:r w:rsidRPr="00DB6F54">
        <w:rPr>
          <w:rFonts w:eastAsiaTheme="minorEastAsia"/>
        </w:rPr>
        <w:t xml:space="preserve"> ~ I</w:t>
      </w:r>
      <w:r w:rsidRPr="00DB6F54">
        <w:rPr>
          <w:rFonts w:eastAsiaTheme="minorEastAsia"/>
          <w:vertAlign w:val="subscript"/>
        </w:rPr>
        <w:t>7</w:t>
      </w:r>
      <w:r w:rsidRPr="00DB6F54">
        <w:rPr>
          <w:rFonts w:eastAsiaTheme="minorEastAsia"/>
        </w:rPr>
        <w:t xml:space="preserve"> ) Même noyaux</w:t>
      </w:r>
      <w:r w:rsidR="00DB6F54" w:rsidRPr="00DB6F54">
        <w:rPr>
          <w:rFonts w:eastAsiaTheme="minorEastAsia"/>
        </w:rPr>
        <w:t>, conte</w:t>
      </w:r>
      <w:r w:rsidR="00DB6F54">
        <w:rPr>
          <w:rFonts w:eastAsiaTheme="minorEastAsia"/>
        </w:rPr>
        <w:t>xte ≠</w:t>
      </w:r>
    </w:p>
    <w:p w:rsidR="00C04C5C" w:rsidRPr="00896AD1" w:rsidRDefault="00C04C5C" w:rsidP="00C04C5C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896AD1">
        <w:rPr>
          <w:rFonts w:eastAsiaTheme="minorEastAsia"/>
          <w:lang w:val="en-US"/>
        </w:rPr>
        <w:t>I</w:t>
      </w:r>
      <w:r w:rsidRPr="00896AD1">
        <w:rPr>
          <w:rFonts w:eastAsiaTheme="minorEastAsia"/>
          <w:vertAlign w:val="subscript"/>
          <w:lang w:val="en-US"/>
        </w:rPr>
        <w:t>3</w:t>
      </w:r>
      <w:r w:rsidRPr="00896AD1">
        <w:rPr>
          <w:rFonts w:eastAsiaTheme="minorEastAsia"/>
          <w:lang w:val="en-US"/>
        </w:rPr>
        <w:t xml:space="preserve"> ~ I</w:t>
      </w:r>
      <w:r w:rsidRPr="00896AD1">
        <w:rPr>
          <w:rFonts w:eastAsiaTheme="minorEastAsia"/>
          <w:vertAlign w:val="subscript"/>
          <w:lang w:val="en-US"/>
        </w:rPr>
        <w:t>6</w:t>
      </w:r>
    </w:p>
    <w:p w:rsidR="00C04C5C" w:rsidRPr="00896AD1" w:rsidRDefault="00C04C5C" w:rsidP="00C04C5C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 w:rsidRPr="00896AD1">
        <w:rPr>
          <w:rFonts w:eastAsiaTheme="minorEastAsia"/>
          <w:lang w:val="en-US"/>
        </w:rPr>
        <w:t>I</w:t>
      </w:r>
      <w:r w:rsidRPr="00896AD1">
        <w:rPr>
          <w:rFonts w:eastAsiaTheme="minorEastAsia"/>
          <w:vertAlign w:val="subscript"/>
          <w:lang w:val="en-US"/>
        </w:rPr>
        <w:t>3</w:t>
      </w:r>
      <w:r w:rsidRPr="00896AD1">
        <w:rPr>
          <w:rFonts w:eastAsiaTheme="minorEastAsia"/>
          <w:lang w:val="en-US"/>
        </w:rPr>
        <w:t xml:space="preserve"> ~ I</w:t>
      </w:r>
      <w:r w:rsidRPr="00896AD1">
        <w:rPr>
          <w:rFonts w:eastAsiaTheme="minorEastAsia"/>
          <w:vertAlign w:val="subscript"/>
          <w:lang w:val="en-US"/>
        </w:rPr>
        <w:t>9</w:t>
      </w:r>
    </w:p>
    <w:p w:rsidR="004071BF" w:rsidRPr="00A95984" w:rsidRDefault="004071BF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C04C5C" w:rsidRPr="00A95984" w:rsidRDefault="00C04C5C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p w:rsidR="00ED200E" w:rsidRPr="00A95984" w:rsidRDefault="000F2C8D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1652605</wp:posOffset>
                </wp:positionH>
                <wp:positionV relativeFrom="paragraph">
                  <wp:posOffset>2591775</wp:posOffset>
                </wp:positionV>
                <wp:extent cx="360" cy="360"/>
                <wp:effectExtent l="38100" t="38100" r="38100" b="38100"/>
                <wp:wrapNone/>
                <wp:docPr id="151" name="Encre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F7F3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51" o:spid="_x0000_s1026" type="#_x0000_t75" style="position:absolute;margin-left:129.8pt;margin-top:203.75pt;width:.7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">
                <v:imagedata r:id="rId49" o:title=""/>
              </v:shape>
            </w:pict>
          </mc:Fallback>
        </mc:AlternateContent>
      </w:r>
      <w:r w:rsidR="004071BF" w:rsidRPr="00A95984">
        <w:rPr>
          <w:rFonts w:eastAsiaTheme="minorEastAsia"/>
          <w:lang w:val="en-US"/>
        </w:rPr>
        <w:t>Table LR(1)</w:t>
      </w:r>
    </w:p>
    <w:p w:rsidR="00F41E24" w:rsidRPr="00A95984" w:rsidRDefault="00F41E24" w:rsidP="00D0797B">
      <w:pPr>
        <w:tabs>
          <w:tab w:val="left" w:pos="426"/>
          <w:tab w:val="left" w:pos="1276"/>
        </w:tabs>
        <w:rPr>
          <w:rFonts w:eastAsiaTheme="minorEastAsia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</w:tblGrid>
      <w:tr w:rsidR="00F41E24" w:rsidTr="00F41E24">
        <w:tc>
          <w:tcPr>
            <w:tcW w:w="905" w:type="dxa"/>
          </w:tcPr>
          <w:p w:rsidR="00F41E24" w:rsidRPr="00A9598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lang w:val="en-US"/>
              </w:rPr>
            </w:pP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S’</w:t>
            </w:r>
          </w:p>
        </w:tc>
      </w:tr>
      <w:tr w:rsidR="00F41E24" w:rsidTr="00F41E24">
        <w:tc>
          <w:tcPr>
            <w:tcW w:w="905" w:type="dxa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0</w:t>
            </w:r>
          </w:p>
        </w:tc>
        <w:tc>
          <w:tcPr>
            <w:tcW w:w="905" w:type="dxa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F41E24">
        <w:tc>
          <w:tcPr>
            <w:tcW w:w="905" w:type="dxa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OK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F41E24">
        <w:tc>
          <w:tcPr>
            <w:tcW w:w="905" w:type="dxa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d6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d7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925851">
        <w:tc>
          <w:tcPr>
            <w:tcW w:w="905" w:type="dxa"/>
            <w:shd w:val="clear" w:color="auto" w:fill="FFC00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905" w:type="dxa"/>
            <w:shd w:val="clear" w:color="auto" w:fill="FFC000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d5</w:t>
            </w:r>
          </w:p>
        </w:tc>
        <w:tc>
          <w:tcPr>
            <w:tcW w:w="905" w:type="dxa"/>
            <w:shd w:val="clear" w:color="auto" w:fill="FFC000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d4</w:t>
            </w:r>
          </w:p>
        </w:tc>
        <w:tc>
          <w:tcPr>
            <w:tcW w:w="905" w:type="dxa"/>
            <w:shd w:val="clear" w:color="auto" w:fill="FFC000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AC7C7B">
        <w:tc>
          <w:tcPr>
            <w:tcW w:w="905" w:type="dxa"/>
            <w:shd w:val="clear" w:color="auto" w:fill="FFFF0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905" w:type="dxa"/>
            <w:shd w:val="clear" w:color="auto" w:fill="FFFF00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905" w:type="dxa"/>
            <w:shd w:val="clear" w:color="auto" w:fill="FFFF00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905" w:type="dxa"/>
            <w:shd w:val="clear" w:color="auto" w:fill="FFFF00"/>
          </w:tcPr>
          <w:p w:rsidR="00F41E24" w:rsidRDefault="00AC7C7B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r3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F41E24">
        <w:tc>
          <w:tcPr>
            <w:tcW w:w="905" w:type="dxa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5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r1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RPr="008C3111" w:rsidTr="00925851">
        <w:tc>
          <w:tcPr>
            <w:tcW w:w="905" w:type="dxa"/>
            <w:shd w:val="clear" w:color="auto" w:fill="FFC000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vertAlign w:val="subscript"/>
              </w:rPr>
            </w:pPr>
            <w:r w:rsidRPr="008C3111">
              <w:rPr>
                <w:rFonts w:eastAsiaTheme="minorEastAsia"/>
                <w:strike/>
              </w:rPr>
              <w:t>I</w:t>
            </w:r>
            <w:r w:rsidRPr="008C3111">
              <w:rPr>
                <w:rFonts w:eastAsiaTheme="minorEastAsia"/>
                <w:strike/>
                <w:vertAlign w:val="subscript"/>
              </w:rPr>
              <w:t>6</w:t>
            </w:r>
          </w:p>
        </w:tc>
        <w:tc>
          <w:tcPr>
            <w:tcW w:w="905" w:type="dxa"/>
            <w:shd w:val="clear" w:color="auto" w:fill="FFC000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 w:rsidRPr="008C3111">
              <w:rPr>
                <w:rFonts w:eastAsiaTheme="minorEastAsia"/>
                <w:strike/>
              </w:rPr>
              <w:t>d6</w:t>
            </w:r>
            <w:r w:rsidR="008C3111">
              <w:rPr>
                <w:rFonts w:eastAsiaTheme="minorEastAsia"/>
                <w:strike/>
              </w:rPr>
              <w:t>d3</w:t>
            </w:r>
          </w:p>
        </w:tc>
        <w:tc>
          <w:tcPr>
            <w:tcW w:w="905" w:type="dxa"/>
            <w:shd w:val="clear" w:color="auto" w:fill="FFC000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 w:rsidRPr="008C3111">
              <w:rPr>
                <w:rFonts w:eastAsiaTheme="minorEastAsia"/>
                <w:strike/>
              </w:rPr>
              <w:t>d7</w:t>
            </w:r>
            <w:r w:rsidR="00925851" w:rsidRPr="008C3111">
              <w:rPr>
                <w:rFonts w:eastAsiaTheme="minorEastAsia"/>
                <w:strike/>
              </w:rPr>
              <w:t>4</w:t>
            </w:r>
          </w:p>
        </w:tc>
        <w:tc>
          <w:tcPr>
            <w:tcW w:w="905" w:type="dxa"/>
            <w:shd w:val="clear" w:color="auto" w:fill="FFC000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highlight w:val="lightGray"/>
              </w:rPr>
            </w:pPr>
          </w:p>
        </w:tc>
        <w:tc>
          <w:tcPr>
            <w:tcW w:w="906" w:type="dxa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</w:p>
        </w:tc>
        <w:tc>
          <w:tcPr>
            <w:tcW w:w="906" w:type="dxa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 w:rsidRPr="008C3111">
              <w:rPr>
                <w:rFonts w:eastAsiaTheme="minorEastAsia"/>
                <w:strike/>
              </w:rPr>
              <w:t>9</w:t>
            </w:r>
            <w:r w:rsidR="005F490F" w:rsidRPr="008C3111">
              <w:rPr>
                <w:rFonts w:eastAsiaTheme="minorEastAsia"/>
                <w:strike/>
              </w:rPr>
              <w:t>8</w:t>
            </w:r>
          </w:p>
        </w:tc>
        <w:tc>
          <w:tcPr>
            <w:tcW w:w="906" w:type="dxa"/>
          </w:tcPr>
          <w:p w:rsidR="00F41E24" w:rsidRPr="008C3111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</w:p>
        </w:tc>
      </w:tr>
      <w:tr w:rsidR="00F41E24" w:rsidTr="00AC7C7B">
        <w:tc>
          <w:tcPr>
            <w:tcW w:w="905" w:type="dxa"/>
            <w:shd w:val="clear" w:color="auto" w:fill="FFFF00"/>
          </w:tcPr>
          <w:p w:rsidR="00F41E24" w:rsidRPr="00AC7C7B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vertAlign w:val="subscript"/>
              </w:rPr>
            </w:pPr>
            <w:r w:rsidRPr="00AC7C7B">
              <w:rPr>
                <w:rFonts w:eastAsiaTheme="minorEastAsia"/>
                <w:strike/>
              </w:rPr>
              <w:t>I</w:t>
            </w:r>
            <w:r w:rsidRPr="00AC7C7B">
              <w:rPr>
                <w:rFonts w:eastAsiaTheme="minorEastAsia"/>
                <w:strike/>
                <w:vertAlign w:val="subscript"/>
              </w:rPr>
              <w:t>7</w:t>
            </w:r>
          </w:p>
        </w:tc>
        <w:tc>
          <w:tcPr>
            <w:tcW w:w="905" w:type="dxa"/>
            <w:shd w:val="clear" w:color="auto" w:fill="FFFF00"/>
          </w:tcPr>
          <w:p w:rsidR="00F41E24" w:rsidRPr="00AC7C7B" w:rsidRDefault="00925851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>
              <w:rPr>
                <w:rFonts w:eastAsiaTheme="minorEastAsia"/>
                <w:strike/>
              </w:rPr>
              <w:t>-----</w:t>
            </w:r>
          </w:p>
        </w:tc>
        <w:tc>
          <w:tcPr>
            <w:tcW w:w="905" w:type="dxa"/>
            <w:shd w:val="clear" w:color="auto" w:fill="FFFF00"/>
          </w:tcPr>
          <w:p w:rsidR="00F41E24" w:rsidRPr="00AC7C7B" w:rsidRDefault="00925851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>
              <w:rPr>
                <w:rFonts w:eastAsiaTheme="minorEastAsia"/>
                <w:strike/>
              </w:rPr>
              <w:t>-----</w:t>
            </w:r>
          </w:p>
        </w:tc>
        <w:tc>
          <w:tcPr>
            <w:tcW w:w="905" w:type="dxa"/>
            <w:shd w:val="clear" w:color="auto" w:fill="FFFF00"/>
          </w:tcPr>
          <w:p w:rsidR="00F41E24" w:rsidRPr="00AC7C7B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</w:rPr>
            </w:pPr>
            <w:r w:rsidRPr="00AC7C7B">
              <w:rPr>
                <w:rFonts w:eastAsiaTheme="minorEastAsia"/>
                <w:strike/>
              </w:rPr>
              <w:t>r3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2A2994">
        <w:tc>
          <w:tcPr>
            <w:tcW w:w="905" w:type="dxa"/>
            <w:shd w:val="clear" w:color="auto" w:fill="FF0000"/>
          </w:tcPr>
          <w:p w:rsidR="00F41E24" w:rsidRPr="002A299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color w:val="FFFFFF" w:themeColor="background1"/>
                <w:vertAlign w:val="subscript"/>
              </w:rPr>
            </w:pPr>
            <w:r w:rsidRPr="002A2994">
              <w:rPr>
                <w:rFonts w:eastAsiaTheme="minorEastAsia"/>
                <w:color w:val="FFFFFF" w:themeColor="background1"/>
              </w:rPr>
              <w:t>I</w:t>
            </w:r>
            <w:r w:rsidRPr="002A2994">
              <w:rPr>
                <w:rFonts w:eastAsiaTheme="minorEastAsia"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color w:val="FFFFFF" w:themeColor="background1"/>
              </w:rPr>
            </w:pPr>
            <w:r w:rsidRPr="002A2994">
              <w:rPr>
                <w:rFonts w:eastAsiaTheme="minorEastAsia"/>
                <w:color w:val="FFFFFF" w:themeColor="background1"/>
              </w:rPr>
              <w:t>r2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color w:val="FFFFFF" w:themeColor="background1"/>
              </w:rPr>
            </w:pPr>
            <w:r w:rsidRPr="002A2994">
              <w:rPr>
                <w:rFonts w:eastAsiaTheme="minorEastAsia"/>
                <w:color w:val="FFFFFF" w:themeColor="background1"/>
              </w:rPr>
              <w:t>r2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9C4ADD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color w:val="FFFFFF" w:themeColor="background1"/>
              </w:rPr>
            </w:pPr>
            <w:r>
              <w:rPr>
                <w:rFonts w:eastAsiaTheme="minorEastAsia"/>
                <w:color w:val="FFFFFF" w:themeColor="background1"/>
              </w:rPr>
              <w:t>r2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  <w:tr w:rsidR="00F41E24" w:rsidTr="002A2994">
        <w:tc>
          <w:tcPr>
            <w:tcW w:w="905" w:type="dxa"/>
            <w:shd w:val="clear" w:color="auto" w:fill="FF0000"/>
          </w:tcPr>
          <w:p w:rsidR="00F41E24" w:rsidRPr="002A299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color w:val="FFFFFF" w:themeColor="background1"/>
                <w:vertAlign w:val="subscript"/>
              </w:rPr>
            </w:pPr>
            <w:r w:rsidRPr="002A2994">
              <w:rPr>
                <w:rFonts w:eastAsiaTheme="minorEastAsia"/>
                <w:strike/>
                <w:color w:val="FFFFFF" w:themeColor="background1"/>
              </w:rPr>
              <w:t>I</w:t>
            </w:r>
            <w:r w:rsidRPr="002A2994">
              <w:rPr>
                <w:rFonts w:eastAsiaTheme="minorEastAsia"/>
                <w:strike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EE38DA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color w:val="FFFFFF" w:themeColor="background1"/>
              </w:rPr>
            </w:pPr>
            <w:r>
              <w:rPr>
                <w:rFonts w:eastAsiaTheme="minorEastAsia"/>
                <w:strike/>
                <w:color w:val="FFFFFF" w:themeColor="background1"/>
              </w:rPr>
              <w:t>------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EE38DA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color w:val="FFFFFF" w:themeColor="background1"/>
              </w:rPr>
            </w:pPr>
            <w:r>
              <w:rPr>
                <w:rFonts w:eastAsiaTheme="minorEastAsia"/>
                <w:strike/>
                <w:color w:val="FFFFFF" w:themeColor="background1"/>
              </w:rPr>
              <w:t>-----</w:t>
            </w:r>
          </w:p>
        </w:tc>
        <w:tc>
          <w:tcPr>
            <w:tcW w:w="905" w:type="dxa"/>
            <w:shd w:val="clear" w:color="auto" w:fill="FF0000"/>
          </w:tcPr>
          <w:p w:rsidR="00F41E24" w:rsidRPr="002A299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strike/>
                <w:color w:val="FFFFFF" w:themeColor="background1"/>
              </w:rPr>
            </w:pPr>
            <w:r w:rsidRPr="002A2994">
              <w:rPr>
                <w:rFonts w:eastAsiaTheme="minorEastAsia"/>
                <w:strike/>
                <w:color w:val="FFFFFF" w:themeColor="background1"/>
              </w:rPr>
              <w:t>r2</w:t>
            </w:r>
          </w:p>
        </w:tc>
        <w:tc>
          <w:tcPr>
            <w:tcW w:w="906" w:type="dxa"/>
            <w:shd w:val="clear" w:color="auto" w:fill="808080" w:themeFill="background1" w:themeFillShade="80"/>
          </w:tcPr>
          <w:p w:rsidR="00F41E24" w:rsidRP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  <w:highlight w:val="lightGray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  <w:tc>
          <w:tcPr>
            <w:tcW w:w="906" w:type="dxa"/>
          </w:tcPr>
          <w:p w:rsidR="00F41E24" w:rsidRDefault="00F41E24" w:rsidP="00D0797B">
            <w:pPr>
              <w:tabs>
                <w:tab w:val="left" w:pos="426"/>
                <w:tab w:val="left" w:pos="1276"/>
              </w:tabs>
              <w:rPr>
                <w:rFonts w:eastAsiaTheme="minorEastAsia"/>
              </w:rPr>
            </w:pPr>
          </w:p>
        </w:tc>
      </w:tr>
    </w:tbl>
    <w:p w:rsidR="00F41E24" w:rsidRDefault="00F41E24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0D0AB1" w:rsidRDefault="000D0AB1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0D0AB1" w:rsidRDefault="00772BF5" w:rsidP="00D0797B">
      <w:pPr>
        <w:tabs>
          <w:tab w:val="left" w:pos="426"/>
          <w:tab w:val="left" w:pos="1276"/>
        </w:tabs>
        <w:rPr>
          <w:rFonts w:eastAsiaTheme="minorEastAsia"/>
        </w:rPr>
      </w:pPr>
      <w:r>
        <w:rPr>
          <w:rFonts w:eastAsiaTheme="minorEastAsia"/>
        </w:rPr>
        <w:t>La fusion est possible sans conflit donc l’analyseur est LALR(1)</w:t>
      </w:r>
    </w:p>
    <w:p w:rsidR="00F166C3" w:rsidRDefault="00F166C3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F166C3" w:rsidRDefault="00F166C3" w:rsidP="00D0797B">
      <w:pPr>
        <w:tabs>
          <w:tab w:val="left" w:pos="426"/>
          <w:tab w:val="left" w:pos="1276"/>
        </w:tabs>
        <w:rPr>
          <w:rFonts w:eastAsiaTheme="minorEastAsia"/>
        </w:rPr>
      </w:pPr>
      <w:r>
        <w:rPr>
          <w:rFonts w:eastAsiaTheme="minorEastAsia"/>
        </w:rPr>
        <w:t>K dans LR(k) et SLR(k)</w:t>
      </w:r>
      <w:r w:rsidR="002826D3">
        <w:rPr>
          <w:rFonts w:eastAsiaTheme="minorEastAsia"/>
        </w:rPr>
        <w:t xml:space="preserve"> correspond au nombre d’unité lexical nécessaire pour prendre une décision</w:t>
      </w:r>
    </w:p>
    <w:p w:rsidR="0052193A" w:rsidRDefault="0052193A" w:rsidP="00D0797B">
      <w:pPr>
        <w:tabs>
          <w:tab w:val="left" w:pos="426"/>
          <w:tab w:val="left" w:pos="1276"/>
        </w:tabs>
        <w:rPr>
          <w:rFonts w:eastAsiaTheme="minorEastAsia"/>
        </w:rPr>
      </w:pPr>
    </w:p>
    <w:p w:rsidR="0052193A" w:rsidRDefault="0052193A" w:rsidP="0052193A">
      <w:pPr>
        <w:pStyle w:val="Titre1"/>
      </w:pPr>
      <w:r>
        <w:t xml:space="preserve">Analyseur ascendant et grammaire </w:t>
      </w:r>
      <w:r w:rsidR="00A95984">
        <w:t>ambiguë</w:t>
      </w:r>
    </w:p>
    <w:p w:rsidR="0052193A" w:rsidRDefault="0052193A" w:rsidP="0052193A"/>
    <w:p w:rsidR="0052193A" w:rsidRDefault="0052193A" w:rsidP="0052193A">
      <w:pPr>
        <w:rPr>
          <w:lang w:val="en-US"/>
        </w:rPr>
      </w:pPr>
      <w:proofErr w:type="spellStart"/>
      <w:r w:rsidRPr="0052193A">
        <w:rPr>
          <w:lang w:val="en-US"/>
        </w:rPr>
        <w:t>Soit</w:t>
      </w:r>
      <w:proofErr w:type="spellEnd"/>
      <w:r w:rsidRPr="0052193A">
        <w:rPr>
          <w:lang w:val="en-US"/>
        </w:rPr>
        <w:t xml:space="preserve"> S ---&gt; if E then</w:t>
      </w:r>
      <w:r>
        <w:rPr>
          <w:lang w:val="en-US"/>
        </w:rPr>
        <w:t xml:space="preserve"> S</w:t>
      </w:r>
      <w:r w:rsidRPr="0052193A">
        <w:rPr>
          <w:lang w:val="en-US"/>
        </w:rPr>
        <w:t xml:space="preserve"> else </w:t>
      </w:r>
      <w:r>
        <w:rPr>
          <w:lang w:val="en-US"/>
        </w:rPr>
        <w:t>S</w:t>
      </w:r>
    </w:p>
    <w:p w:rsidR="0052193A" w:rsidRDefault="0052193A" w:rsidP="0052193A">
      <w:pPr>
        <w:rPr>
          <w:lang w:val="en-US"/>
        </w:rPr>
      </w:pPr>
      <w:r>
        <w:rPr>
          <w:lang w:val="en-US"/>
        </w:rPr>
        <w:tab/>
        <w:t>--&gt;if  E then S</w:t>
      </w:r>
    </w:p>
    <w:p w:rsidR="00C22AD1" w:rsidRDefault="00C22AD1" w:rsidP="0052193A">
      <w:pPr>
        <w:rPr>
          <w:lang w:val="en-US"/>
        </w:rPr>
      </w:pPr>
    </w:p>
    <w:p w:rsidR="00C22AD1" w:rsidRDefault="00C22AD1" w:rsidP="0052193A">
      <w:pPr>
        <w:rPr>
          <w:lang w:val="en-US"/>
        </w:rPr>
      </w:pPr>
    </w:p>
    <w:p w:rsidR="00C22AD1" w:rsidRDefault="00C22AD1" w:rsidP="0052193A">
      <w:pPr>
        <w:rPr>
          <w:lang w:val="en-US"/>
        </w:rPr>
      </w:pPr>
      <w:r>
        <w:rPr>
          <w:lang w:val="en-US"/>
        </w:rPr>
        <w:t xml:space="preserve">La phrase if a then if b then S1 else S2 pose un </w:t>
      </w:r>
      <w:proofErr w:type="spellStart"/>
      <w:r>
        <w:rPr>
          <w:lang w:val="en-US"/>
        </w:rPr>
        <w:t>problè</w:t>
      </w:r>
      <w:r w:rsidR="00A95984">
        <w:rPr>
          <w:lang w:val="en-US"/>
        </w:rPr>
        <w:t>m</w:t>
      </w:r>
      <w:r>
        <w:rPr>
          <w:lang w:val="en-US"/>
        </w:rPr>
        <w:t>e</w:t>
      </w:r>
      <w:proofErr w:type="spellEnd"/>
    </w:p>
    <w:p w:rsidR="00C22AD1" w:rsidRDefault="00C22AD1" w:rsidP="0052193A">
      <w:pPr>
        <w:rPr>
          <w:lang w:val="en-US"/>
        </w:rPr>
      </w:pPr>
    </w:p>
    <w:p w:rsidR="00C22AD1" w:rsidRDefault="00C22AD1" w:rsidP="0052193A">
      <w:pPr>
        <w:rPr>
          <w:lang w:val="en-US"/>
        </w:rPr>
      </w:pPr>
    </w:p>
    <w:p w:rsidR="00C22AD1" w:rsidRDefault="00C22AD1" w:rsidP="0052193A">
      <w:pPr>
        <w:rPr>
          <w:lang w:val="en-US"/>
        </w:rPr>
      </w:pPr>
      <w:r w:rsidRPr="00C22AD1">
        <w:rPr>
          <w:lang w:val="en-US"/>
        </w:rPr>
        <w:sym w:font="Wingdings" w:char="F0E0"/>
      </w:r>
      <w:r>
        <w:rPr>
          <w:lang w:val="en-US"/>
        </w:rPr>
        <w:t xml:space="preserve"> (1) if a then {if b then S1 else S2}</w:t>
      </w:r>
    </w:p>
    <w:p w:rsidR="00C22AD1" w:rsidRDefault="00C22AD1" w:rsidP="00C22AD1">
      <w:pPr>
        <w:tabs>
          <w:tab w:val="left" w:pos="284"/>
        </w:tabs>
        <w:rPr>
          <w:lang w:val="en-US"/>
        </w:rPr>
      </w:pPr>
      <w:r>
        <w:rPr>
          <w:lang w:val="en-US"/>
        </w:rPr>
        <w:tab/>
        <w:t>(2) if a then { if b then S1} else S2</w:t>
      </w:r>
    </w:p>
    <w:p w:rsidR="00B30223" w:rsidRDefault="00B30223" w:rsidP="00B30223">
      <w:pPr>
        <w:tabs>
          <w:tab w:val="left" w:pos="284"/>
        </w:tabs>
        <w:rPr>
          <w:lang w:val="en-US"/>
        </w:rPr>
      </w:pPr>
    </w:p>
    <w:p w:rsidR="00B30223" w:rsidRDefault="00B30223" w:rsidP="00820011">
      <w:pPr>
        <w:pStyle w:val="Paragraphedeliste"/>
        <w:numPr>
          <w:ilvl w:val="0"/>
          <w:numId w:val="21"/>
        </w:numPr>
        <w:tabs>
          <w:tab w:val="left" w:pos="284"/>
          <w:tab w:val="left" w:pos="1276"/>
        </w:tabs>
      </w:pPr>
      <w:r w:rsidRPr="00B30223">
        <w:t xml:space="preserve">Est bon mais pas le </w:t>
      </w:r>
      <w:r>
        <w:t>(2)</w:t>
      </w:r>
    </w:p>
    <w:p w:rsidR="00B30223" w:rsidRDefault="00B30223" w:rsidP="00B30223">
      <w:pPr>
        <w:tabs>
          <w:tab w:val="left" w:pos="284"/>
        </w:tabs>
      </w:pPr>
    </w:p>
    <w:p w:rsidR="00B55BCE" w:rsidRDefault="00B55BCE" w:rsidP="00B30223">
      <w:pPr>
        <w:tabs>
          <w:tab w:val="left" w:pos="284"/>
        </w:tabs>
      </w:pPr>
    </w:p>
    <w:p w:rsidR="00B55BCE" w:rsidRDefault="00B55BCE" w:rsidP="00B30223">
      <w:pPr>
        <w:tabs>
          <w:tab w:val="left" w:pos="284"/>
        </w:tabs>
      </w:pPr>
    </w:p>
    <w:p w:rsidR="00B55BCE" w:rsidRDefault="00B55BCE" w:rsidP="00B30223">
      <w:pPr>
        <w:tabs>
          <w:tab w:val="left" w:pos="284"/>
        </w:tabs>
      </w:pPr>
    </w:p>
    <w:p w:rsidR="00B55BCE" w:rsidRDefault="00B55BCE" w:rsidP="00B30223">
      <w:pPr>
        <w:tabs>
          <w:tab w:val="left" w:pos="284"/>
        </w:tabs>
      </w:pPr>
    </w:p>
    <w:p w:rsidR="00B30223" w:rsidRDefault="00B30223" w:rsidP="00B30223">
      <w:pPr>
        <w:tabs>
          <w:tab w:val="left" w:pos="284"/>
        </w:tabs>
      </w:pPr>
      <w:r>
        <w:lastRenderedPageBreak/>
        <w:t xml:space="preserve">En général, le </w:t>
      </w:r>
      <w:proofErr w:type="spellStart"/>
      <w:r>
        <w:t>else</w:t>
      </w:r>
      <w:proofErr w:type="spellEnd"/>
      <w:r>
        <w:t xml:space="preserve"> se rapporte au </w:t>
      </w:r>
      <w:proofErr w:type="spellStart"/>
      <w:r>
        <w:t>else</w:t>
      </w:r>
      <w:proofErr w:type="spellEnd"/>
      <w:r>
        <w:t xml:space="preserve"> le + récent</w:t>
      </w:r>
    </w:p>
    <w:p w:rsidR="00B30223" w:rsidRPr="009500A0" w:rsidRDefault="00B30223" w:rsidP="00B30223">
      <w:pPr>
        <w:tabs>
          <w:tab w:val="left" w:pos="284"/>
        </w:tabs>
        <w:rPr>
          <w:lang w:val="en-US"/>
        </w:rPr>
      </w:pPr>
      <w:r w:rsidRPr="009500A0">
        <w:rPr>
          <w:lang w:val="en-US"/>
        </w:rPr>
        <w:t>S -------&gt; if E then S.</w:t>
      </w:r>
      <w:r w:rsidR="00B55BCE">
        <w:rPr>
          <w:rStyle w:val="Appelnotedebasdep"/>
          <w:lang w:val="en-US"/>
        </w:rPr>
        <w:footnoteReference w:id="8"/>
      </w:r>
    </w:p>
    <w:p w:rsidR="00B30223" w:rsidRDefault="00B30223" w:rsidP="00B30223">
      <w:pPr>
        <w:tabs>
          <w:tab w:val="left" w:pos="284"/>
        </w:tabs>
        <w:rPr>
          <w:lang w:val="en-US"/>
        </w:rPr>
      </w:pPr>
      <w:r w:rsidRPr="009500A0">
        <w:rPr>
          <w:lang w:val="en-US"/>
        </w:rPr>
        <w:tab/>
        <w:t>-----&gt; if E then S. then S</w:t>
      </w:r>
      <w:r w:rsidR="00B55BCE">
        <w:rPr>
          <w:rStyle w:val="Appelnotedebasdep"/>
          <w:lang w:val="en-US"/>
        </w:rPr>
        <w:footnoteReference w:id="9"/>
      </w:r>
      <w:r w:rsidRPr="009500A0">
        <w:rPr>
          <w:lang w:val="en-US"/>
        </w:rPr>
        <w:t xml:space="preserve">                 </w:t>
      </w:r>
      <w:r>
        <w:sym w:font="Wingdings" w:char="F0E8"/>
      </w:r>
      <w:r w:rsidRPr="00B55BCE">
        <w:rPr>
          <w:lang w:val="en-US"/>
        </w:rPr>
        <w:t xml:space="preserve"> </w:t>
      </w:r>
      <w:proofErr w:type="spellStart"/>
      <w:r w:rsidRPr="00F5462B">
        <w:rPr>
          <w:lang w:val="en-US"/>
        </w:rPr>
        <w:t>Conflit</w:t>
      </w:r>
      <w:proofErr w:type="spellEnd"/>
      <w:r w:rsidRPr="00B55BCE">
        <w:rPr>
          <w:lang w:val="en-US"/>
        </w:rPr>
        <w:t xml:space="preserve"> </w:t>
      </w:r>
      <w:r w:rsidR="00D05119" w:rsidRPr="00B55BCE">
        <w:rPr>
          <w:lang w:val="en-US"/>
        </w:rPr>
        <w:t>lecture (</w:t>
      </w:r>
      <w:r w:rsidR="009500A0" w:rsidRPr="00B55BCE">
        <w:rPr>
          <w:lang w:val="en-US"/>
        </w:rPr>
        <w:t>Premier S)/r</w:t>
      </w:r>
      <w:r w:rsidRPr="00B55BCE">
        <w:rPr>
          <w:lang w:val="en-US"/>
        </w:rPr>
        <w:t>eduction</w:t>
      </w:r>
      <w:r w:rsidR="00B55BCE" w:rsidRPr="00B55BCE">
        <w:rPr>
          <w:lang w:val="en-US"/>
        </w:rPr>
        <w:t xml:space="preserve"> </w:t>
      </w:r>
    </w:p>
    <w:p w:rsidR="00D05119" w:rsidRDefault="00D05119" w:rsidP="00B30223">
      <w:pPr>
        <w:tabs>
          <w:tab w:val="left" w:pos="284"/>
        </w:tabs>
        <w:rPr>
          <w:lang w:val="en-US"/>
        </w:rPr>
      </w:pPr>
    </w:p>
    <w:p w:rsidR="00D05119" w:rsidRDefault="00D05119" w:rsidP="00B30223">
      <w:pPr>
        <w:tabs>
          <w:tab w:val="left" w:pos="284"/>
        </w:tabs>
        <w:rPr>
          <w:lang w:val="en-US"/>
        </w:rPr>
      </w:pPr>
    </w:p>
    <w:p w:rsidR="00D05119" w:rsidRDefault="00D05119" w:rsidP="00B30223">
      <w:pPr>
        <w:tabs>
          <w:tab w:val="left" w:pos="284"/>
        </w:tabs>
        <w:rPr>
          <w:lang w:val="en-US"/>
        </w:rPr>
      </w:pPr>
    </w:p>
    <w:p w:rsidR="00D05119" w:rsidRDefault="00D05119" w:rsidP="00B30223">
      <w:pPr>
        <w:tabs>
          <w:tab w:val="left" w:pos="284"/>
        </w:tabs>
      </w:pPr>
      <w:r w:rsidRPr="00D05119">
        <w:t xml:space="preserve">Pour lever le conflit, il y a deux </w:t>
      </w:r>
      <w:r>
        <w:t xml:space="preserve">solutions : </w:t>
      </w:r>
    </w:p>
    <w:p w:rsidR="00D05119" w:rsidRDefault="00D05119" w:rsidP="00D05119">
      <w:pPr>
        <w:pStyle w:val="Paragraphedeliste"/>
        <w:numPr>
          <w:ilvl w:val="0"/>
          <w:numId w:val="17"/>
        </w:numPr>
        <w:tabs>
          <w:tab w:val="left" w:pos="284"/>
        </w:tabs>
      </w:pPr>
      <w:r>
        <w:t>Transformer la grammaire</w:t>
      </w:r>
    </w:p>
    <w:p w:rsidR="00D05119" w:rsidRDefault="00D05119" w:rsidP="00D05119">
      <w:pPr>
        <w:pStyle w:val="Paragraphedeliste"/>
        <w:numPr>
          <w:ilvl w:val="0"/>
          <w:numId w:val="17"/>
        </w:numPr>
        <w:tabs>
          <w:tab w:val="left" w:pos="284"/>
        </w:tabs>
      </w:pPr>
      <w:r>
        <w:t xml:space="preserve">Résoudre les conflits en utilisant les précédents </w:t>
      </w:r>
      <w:r w:rsidR="00072092">
        <w:t>(</w:t>
      </w:r>
      <w:r w:rsidR="00072092">
        <w:sym w:font="Wingdings" w:char="F0F3"/>
      </w:r>
      <w:r w:rsidR="00072092">
        <w:t xml:space="preserve"> priorit</w:t>
      </w:r>
      <w:r w:rsidR="00D400ED">
        <w:t>é</w:t>
      </w:r>
      <w:r w:rsidR="00072092">
        <w:t>s)</w:t>
      </w:r>
    </w:p>
    <w:p w:rsidR="0038672B" w:rsidRDefault="0038672B" w:rsidP="0038672B">
      <w:pPr>
        <w:tabs>
          <w:tab w:val="left" w:pos="284"/>
        </w:tabs>
      </w:pPr>
      <w:bookmarkStart w:id="0" w:name="_GoBack"/>
      <w:bookmarkEnd w:id="0"/>
    </w:p>
    <w:p w:rsidR="0038672B" w:rsidRDefault="0038672B" w:rsidP="0038672B">
      <w:pPr>
        <w:tabs>
          <w:tab w:val="left" w:pos="284"/>
        </w:tabs>
      </w:pPr>
      <w:r>
        <w:t xml:space="preserve">Pourquoi le fait d’utiliser les </w:t>
      </w:r>
      <w:r w:rsidR="00A95984">
        <w:t>précédents</w:t>
      </w:r>
      <w:r>
        <w:t xml:space="preserve"> supprime certains conflits en ASA ? </w:t>
      </w:r>
    </w:p>
    <w:p w:rsidR="0038672B" w:rsidRDefault="0038672B" w:rsidP="0038672B">
      <w:pPr>
        <w:tabs>
          <w:tab w:val="left" w:pos="284"/>
        </w:tabs>
      </w:pPr>
    </w:p>
    <w:p w:rsidR="0038672B" w:rsidRDefault="0038672B" w:rsidP="00820011">
      <w:pPr>
        <w:tabs>
          <w:tab w:val="left" w:pos="284"/>
          <w:tab w:val="left" w:pos="4536"/>
        </w:tabs>
        <w:rPr>
          <w:rFonts w:eastAsiaTheme="minorEastAsia"/>
        </w:rPr>
      </w:pPr>
      <w:r>
        <w:t xml:space="preserve">Soit P ----&gt;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. t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{ … </w:t>
      </w:r>
      <w:r w:rsidR="00820011">
        <w:rPr>
          <w:rFonts w:eastAsiaTheme="minorEastAsia"/>
        </w:rPr>
        <w:t xml:space="preserve">} </w:t>
      </w:r>
      <w:r w:rsidR="00820011">
        <w:rPr>
          <w:rFonts w:eastAsiaTheme="minorEastAsia"/>
        </w:rPr>
        <w:tab/>
      </w:r>
      <w:r w:rsidR="00A95984">
        <w:rPr>
          <w:rFonts w:eastAsiaTheme="minorEastAsia"/>
        </w:rPr>
        <w:t>Shift</w:t>
      </w:r>
      <w:r w:rsidR="00820011">
        <w:rPr>
          <w:rFonts w:eastAsiaTheme="minorEastAsia"/>
        </w:rPr>
        <w:t xml:space="preserve"> sur t</w:t>
      </w:r>
    </w:p>
    <w:p w:rsidR="00820011" w:rsidRDefault="00820011" w:rsidP="00820011">
      <w:pPr>
        <w:tabs>
          <w:tab w:val="left" w:pos="426"/>
          <w:tab w:val="left" w:pos="4536"/>
        </w:tabs>
        <w:rPr>
          <w:rFonts w:eastAsiaTheme="minorEastAsia"/>
        </w:rPr>
      </w:pPr>
      <w:r>
        <w:rPr>
          <w:rFonts w:eastAsiaTheme="minorEastAsia"/>
        </w:rPr>
        <w:tab/>
        <w:t xml:space="preserve">A ----&gt;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 R. { … t …}</w:t>
      </w:r>
      <w:r>
        <w:rPr>
          <w:rFonts w:eastAsiaTheme="minorEastAsia"/>
        </w:rPr>
        <w:tab/>
      </w:r>
      <w:r w:rsidR="00A95984">
        <w:rPr>
          <w:rFonts w:eastAsiaTheme="minorEastAsia"/>
        </w:rPr>
        <w:t>Réduction</w:t>
      </w:r>
      <w:r>
        <w:rPr>
          <w:rFonts w:eastAsiaTheme="minorEastAsia"/>
        </w:rPr>
        <w:t xml:space="preserve"> pour t</w:t>
      </w:r>
    </w:p>
    <w:p w:rsidR="002A2261" w:rsidRDefault="002A2261" w:rsidP="00820011">
      <w:pPr>
        <w:tabs>
          <w:tab w:val="left" w:pos="426"/>
          <w:tab w:val="left" w:pos="4536"/>
        </w:tabs>
        <w:rPr>
          <w:rFonts w:eastAsiaTheme="minorEastAsia"/>
        </w:rPr>
      </w:pPr>
    </w:p>
    <w:p w:rsidR="002A2261" w:rsidRDefault="002A2261" w:rsidP="00820011">
      <w:pPr>
        <w:tabs>
          <w:tab w:val="left" w:pos="426"/>
          <w:tab w:val="left" w:pos="4536"/>
        </w:tabs>
        <w:rPr>
          <w:rFonts w:eastAsiaTheme="minorEastAsia"/>
        </w:rPr>
      </w:pPr>
      <w:r>
        <w:rPr>
          <w:rFonts w:eastAsiaTheme="minorEastAsia"/>
        </w:rPr>
        <w:t xml:space="preserve">Si le symbole de </w:t>
      </w:r>
      <w:r w:rsidR="0033237F">
        <w:rPr>
          <w:rFonts w:eastAsiaTheme="minorEastAsia"/>
        </w:rPr>
        <w:t>prévision</w:t>
      </w:r>
      <w:r>
        <w:rPr>
          <w:rFonts w:eastAsiaTheme="minorEastAsia"/>
        </w:rPr>
        <w:t xml:space="preserve"> (contexte) est t</w:t>
      </w:r>
    </w:p>
    <w:p w:rsidR="00941EB8" w:rsidRDefault="00941EB8" w:rsidP="00820011">
      <w:pPr>
        <w:tabs>
          <w:tab w:val="left" w:pos="426"/>
          <w:tab w:val="left" w:pos="4536"/>
        </w:tabs>
        <w:rPr>
          <w:rFonts w:eastAsiaTheme="minorEastAsia"/>
        </w:rPr>
      </w:pPr>
    </w:p>
    <w:p w:rsidR="00941EB8" w:rsidRDefault="00941EB8" w:rsidP="00941EB8">
      <w:pPr>
        <w:tabs>
          <w:tab w:val="left" w:pos="426"/>
          <w:tab w:val="left" w:pos="4536"/>
        </w:tabs>
        <w:rPr>
          <w:rFonts w:eastAsiaTheme="minorEastAsia"/>
        </w:rPr>
      </w:pPr>
      <w:r>
        <w:rPr>
          <w:rFonts w:eastAsiaTheme="minorEastAsia"/>
        </w:rPr>
        <w:t xml:space="preserve">3 cas : </w:t>
      </w:r>
    </w:p>
    <w:p w:rsidR="00941EB8" w:rsidRDefault="00941EB8" w:rsidP="00941EB8">
      <w:pPr>
        <w:pStyle w:val="Paragraphedeliste"/>
        <w:numPr>
          <w:ilvl w:val="0"/>
          <w:numId w:val="17"/>
        </w:numPr>
        <w:tabs>
          <w:tab w:val="left" w:pos="426"/>
          <w:tab w:val="left" w:pos="4536"/>
        </w:tabs>
        <w:rPr>
          <w:rFonts w:eastAsiaTheme="minorEastAsia"/>
        </w:rPr>
      </w:pPr>
      <w:r>
        <w:rPr>
          <w:rFonts w:eastAsiaTheme="minorEastAsia"/>
        </w:rPr>
        <w:t xml:space="preserve"> u </w:t>
      </w:r>
      <w:r w:rsidR="0033237F">
        <w:rPr>
          <w:rFonts w:eastAsiaTheme="minorEastAsia"/>
        </w:rPr>
        <w:t>à</w:t>
      </w:r>
      <w:r>
        <w:rPr>
          <w:rFonts w:eastAsiaTheme="minorEastAsia"/>
        </w:rPr>
        <w:t xml:space="preserve"> une précédence </w:t>
      </w:r>
      <w:r w:rsidR="0033237F">
        <w:rPr>
          <w:rFonts w:eastAsiaTheme="minorEastAsia"/>
        </w:rPr>
        <w:t>supérieur</w:t>
      </w:r>
      <w:r>
        <w:rPr>
          <w:rFonts w:eastAsiaTheme="minorEastAsia"/>
        </w:rPr>
        <w:t xml:space="preserve"> à t : </w:t>
      </w:r>
    </w:p>
    <w:p w:rsidR="00941EB8" w:rsidRDefault="0033237F" w:rsidP="00941EB8">
      <w:pPr>
        <w:pStyle w:val="Paragraphedeliste"/>
        <w:numPr>
          <w:ilvl w:val="1"/>
          <w:numId w:val="17"/>
        </w:numPr>
        <w:tabs>
          <w:tab w:val="left" w:pos="426"/>
          <w:tab w:val="left" w:pos="4536"/>
        </w:tabs>
        <w:rPr>
          <w:rFonts w:eastAsiaTheme="minorEastAsia"/>
        </w:rPr>
      </w:pPr>
      <w:proofErr w:type="spellStart"/>
      <w:r>
        <w:rPr>
          <w:rFonts w:eastAsiaTheme="minorEastAsia"/>
        </w:rPr>
        <w:t>prec</w:t>
      </w:r>
      <w:proofErr w:type="spellEnd"/>
      <w:r w:rsidR="00941EB8">
        <w:rPr>
          <w:rFonts w:eastAsiaTheme="minorEastAsia"/>
        </w:rPr>
        <w:t xml:space="preserve">(u) &gt; </w:t>
      </w:r>
      <w:proofErr w:type="spellStart"/>
      <w:r w:rsidR="00941EB8">
        <w:rPr>
          <w:rFonts w:eastAsiaTheme="minorEastAsia"/>
        </w:rPr>
        <w:t>prec</w:t>
      </w:r>
      <w:proofErr w:type="spellEnd"/>
      <w:r w:rsidR="00941EB8">
        <w:rPr>
          <w:rFonts w:eastAsiaTheme="minorEastAsia"/>
        </w:rPr>
        <w:t>(t) =&gt; REDUIRE</w:t>
      </w:r>
    </w:p>
    <w:p w:rsidR="00941EB8" w:rsidRDefault="0033237F" w:rsidP="00941EB8">
      <w:pPr>
        <w:pStyle w:val="Paragraphedeliste"/>
        <w:numPr>
          <w:ilvl w:val="0"/>
          <w:numId w:val="17"/>
        </w:numPr>
        <w:tabs>
          <w:tab w:val="left" w:pos="426"/>
          <w:tab w:val="left" w:pos="4536"/>
        </w:tabs>
        <w:rPr>
          <w:rFonts w:eastAsiaTheme="minorEastAsia"/>
        </w:rPr>
      </w:pPr>
      <w:proofErr w:type="spellStart"/>
      <w:r>
        <w:rPr>
          <w:rFonts w:eastAsiaTheme="minorEastAsia"/>
        </w:rPr>
        <w:t>p</w:t>
      </w:r>
      <w:r w:rsidR="00941EB8">
        <w:rPr>
          <w:rFonts w:eastAsiaTheme="minorEastAsia"/>
        </w:rPr>
        <w:t>rec</w:t>
      </w:r>
      <w:proofErr w:type="spellEnd"/>
      <w:r w:rsidR="00941EB8">
        <w:rPr>
          <w:rFonts w:eastAsiaTheme="minorEastAsia"/>
        </w:rPr>
        <w:t xml:space="preserve">(u) &lt; </w:t>
      </w:r>
      <w:proofErr w:type="spellStart"/>
      <w:r w:rsidR="00941EB8">
        <w:rPr>
          <w:rFonts w:eastAsiaTheme="minorEastAsia"/>
        </w:rPr>
        <w:t>prec</w:t>
      </w:r>
      <w:proofErr w:type="spellEnd"/>
      <w:r w:rsidR="00941EB8">
        <w:rPr>
          <w:rFonts w:eastAsiaTheme="minorEastAsia"/>
        </w:rPr>
        <w:t>(t) =&gt; LECTURE</w:t>
      </w:r>
    </w:p>
    <w:p w:rsidR="00941EB8" w:rsidRPr="00941EB8" w:rsidRDefault="0033237F" w:rsidP="00941EB8">
      <w:pPr>
        <w:pStyle w:val="Paragraphedeliste"/>
        <w:numPr>
          <w:ilvl w:val="0"/>
          <w:numId w:val="17"/>
        </w:numPr>
        <w:tabs>
          <w:tab w:val="left" w:pos="426"/>
          <w:tab w:val="left" w:pos="4536"/>
        </w:tabs>
        <w:rPr>
          <w:rFonts w:eastAsiaTheme="minorEastAsia"/>
        </w:rPr>
      </w:pPr>
      <w:proofErr w:type="spellStart"/>
      <w:r>
        <w:rPr>
          <w:rFonts w:eastAsiaTheme="minorEastAsia"/>
        </w:rPr>
        <w:t>p</w:t>
      </w:r>
      <w:r w:rsidR="00941EB8">
        <w:rPr>
          <w:rFonts w:eastAsiaTheme="minorEastAsia"/>
        </w:rPr>
        <w:t>rec</w:t>
      </w:r>
      <w:proofErr w:type="spellEnd"/>
      <w:r w:rsidR="00941EB8">
        <w:rPr>
          <w:rFonts w:eastAsiaTheme="minorEastAsia"/>
        </w:rPr>
        <w:t xml:space="preserve">(u) = </w:t>
      </w:r>
      <w:proofErr w:type="spellStart"/>
      <w:r w:rsidR="00941EB8">
        <w:rPr>
          <w:rFonts w:eastAsiaTheme="minorEastAsia"/>
        </w:rPr>
        <w:t>prec</w:t>
      </w:r>
      <w:proofErr w:type="spellEnd"/>
      <w:r w:rsidR="00941EB8">
        <w:rPr>
          <w:rFonts w:eastAsiaTheme="minorEastAsia"/>
        </w:rPr>
        <w:t>(t)</w:t>
      </w:r>
      <w:r w:rsidR="009235D9">
        <w:rPr>
          <w:rFonts w:eastAsiaTheme="minorEastAsia"/>
        </w:rPr>
        <w:t xml:space="preserve"> =&gt; peu importe || mais utiliser les associativités</w:t>
      </w:r>
    </w:p>
    <w:sectPr w:rsidR="00941EB8" w:rsidRPr="00941EB8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D5" w:rsidRDefault="009F1DD5" w:rsidP="00C244EE">
      <w:r>
        <w:separator/>
      </w:r>
    </w:p>
  </w:endnote>
  <w:endnote w:type="continuationSeparator" w:id="0">
    <w:p w:rsidR="009F1DD5" w:rsidRDefault="009F1DD5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D5" w:rsidRDefault="009F1DD5" w:rsidP="00C244EE">
      <w:r>
        <w:separator/>
      </w:r>
    </w:p>
  </w:footnote>
  <w:footnote w:type="continuationSeparator" w:id="0">
    <w:p w:rsidR="009F1DD5" w:rsidRDefault="009F1DD5" w:rsidP="00C244EE">
      <w:r>
        <w:continuationSeparator/>
      </w:r>
    </w:p>
  </w:footnote>
  <w:footnote w:id="1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On a d’abord ajouté le d, mais vu que cela forme </w:t>
      </w:r>
      <w:proofErr w:type="spellStart"/>
      <w:r>
        <w:t>AdAb</w:t>
      </w:r>
      <w:proofErr w:type="spellEnd"/>
      <w:r>
        <w:t>, on l’a remplacé par le A lui-même réduction.</w:t>
      </w:r>
    </w:p>
  </w:footnote>
  <w:footnote w:id="2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État</w:t>
      </w:r>
    </w:p>
  </w:footnote>
  <w:footnote w:id="3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Pour tous a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(T </w:t>
      </w:r>
      <m:oMath>
        <m:r>
          <m:rPr>
            <m:sty m:val="bi"/>
          </m:rP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$)</w:t>
      </w:r>
    </w:p>
  </w:footnote>
  <w:footnote w:id="4">
    <w:p w:rsidR="00F5462B" w:rsidRPr="008D27DE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Lecture et aller à état I</w:t>
      </w:r>
      <w:r>
        <w:rPr>
          <w:vertAlign w:val="subscript"/>
        </w:rPr>
        <w:t>3</w:t>
      </w:r>
    </w:p>
  </w:footnote>
  <w:footnote w:id="5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Ici, E’</w:t>
      </w:r>
    </w:p>
  </w:footnote>
  <w:footnote w:id="6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E’ ----&gt; E</w:t>
      </w:r>
    </w:p>
  </w:footnote>
  <w:footnote w:id="7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Symbole de prévision, ou symbole de contexte (la même chose, juste deux dénomination différentes)</w:t>
      </w:r>
    </w:p>
  </w:footnote>
  <w:footnote w:id="8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Réduction</w:t>
      </w:r>
    </w:p>
  </w:footnote>
  <w:footnote w:id="9">
    <w:p w:rsidR="00F5462B" w:rsidRDefault="00F5462B">
      <w:pPr>
        <w:pStyle w:val="Notedebasdepage"/>
      </w:pPr>
      <w:r>
        <w:rPr>
          <w:rStyle w:val="Appelnotedebasdep"/>
        </w:rPr>
        <w:footnoteRef/>
      </w:r>
      <w:r>
        <w:t xml:space="preserve"> Lecture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92B"/>
    <w:multiLevelType w:val="hybridMultilevel"/>
    <w:tmpl w:val="4D286562"/>
    <w:lvl w:ilvl="0" w:tplc="8FE86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4437"/>
    <w:multiLevelType w:val="hybridMultilevel"/>
    <w:tmpl w:val="D9424FA6"/>
    <w:lvl w:ilvl="0" w:tplc="65A85B10">
      <w:start w:val="1"/>
      <w:numFmt w:val="upperRoman"/>
      <w:lvlText w:val="%1."/>
      <w:lvlJc w:val="left"/>
      <w:pPr>
        <w:ind w:left="44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760" w:hanging="360"/>
      </w:pPr>
    </w:lvl>
    <w:lvl w:ilvl="2" w:tplc="040C001B" w:tentative="1">
      <w:start w:val="1"/>
      <w:numFmt w:val="lowerRoman"/>
      <w:lvlText w:val="%3."/>
      <w:lvlJc w:val="right"/>
      <w:pPr>
        <w:ind w:left="5480" w:hanging="180"/>
      </w:pPr>
    </w:lvl>
    <w:lvl w:ilvl="3" w:tplc="040C000F" w:tentative="1">
      <w:start w:val="1"/>
      <w:numFmt w:val="decimal"/>
      <w:lvlText w:val="%4."/>
      <w:lvlJc w:val="left"/>
      <w:pPr>
        <w:ind w:left="6200" w:hanging="360"/>
      </w:pPr>
    </w:lvl>
    <w:lvl w:ilvl="4" w:tplc="040C0019" w:tentative="1">
      <w:start w:val="1"/>
      <w:numFmt w:val="lowerLetter"/>
      <w:lvlText w:val="%5."/>
      <w:lvlJc w:val="left"/>
      <w:pPr>
        <w:ind w:left="6920" w:hanging="360"/>
      </w:pPr>
    </w:lvl>
    <w:lvl w:ilvl="5" w:tplc="040C001B" w:tentative="1">
      <w:start w:val="1"/>
      <w:numFmt w:val="lowerRoman"/>
      <w:lvlText w:val="%6."/>
      <w:lvlJc w:val="right"/>
      <w:pPr>
        <w:ind w:left="7640" w:hanging="180"/>
      </w:pPr>
    </w:lvl>
    <w:lvl w:ilvl="6" w:tplc="040C000F" w:tentative="1">
      <w:start w:val="1"/>
      <w:numFmt w:val="decimal"/>
      <w:lvlText w:val="%7."/>
      <w:lvlJc w:val="left"/>
      <w:pPr>
        <w:ind w:left="8360" w:hanging="360"/>
      </w:pPr>
    </w:lvl>
    <w:lvl w:ilvl="7" w:tplc="040C0019" w:tentative="1">
      <w:start w:val="1"/>
      <w:numFmt w:val="lowerLetter"/>
      <w:lvlText w:val="%8."/>
      <w:lvlJc w:val="left"/>
      <w:pPr>
        <w:ind w:left="9080" w:hanging="360"/>
      </w:pPr>
    </w:lvl>
    <w:lvl w:ilvl="8" w:tplc="040C001B" w:tentative="1">
      <w:start w:val="1"/>
      <w:numFmt w:val="lowerRoman"/>
      <w:lvlText w:val="%9."/>
      <w:lvlJc w:val="right"/>
      <w:pPr>
        <w:ind w:left="9800" w:hanging="180"/>
      </w:pPr>
    </w:lvl>
  </w:abstractNum>
  <w:abstractNum w:abstractNumId="2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442"/>
    <w:multiLevelType w:val="hybridMultilevel"/>
    <w:tmpl w:val="AD4E0118"/>
    <w:lvl w:ilvl="0" w:tplc="E2B86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51B74"/>
    <w:multiLevelType w:val="hybridMultilevel"/>
    <w:tmpl w:val="CB1ED802"/>
    <w:lvl w:ilvl="0" w:tplc="371A2A4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70AD8"/>
    <w:multiLevelType w:val="hybridMultilevel"/>
    <w:tmpl w:val="96FE0840"/>
    <w:lvl w:ilvl="0" w:tplc="3B244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06FF6"/>
    <w:multiLevelType w:val="hybridMultilevel"/>
    <w:tmpl w:val="FC1C7750"/>
    <w:lvl w:ilvl="0" w:tplc="0BB0A8CA">
      <w:start w:val="1"/>
      <w:numFmt w:val="upperRoman"/>
      <w:lvlText w:val="%1."/>
      <w:lvlJc w:val="left"/>
      <w:pPr>
        <w:ind w:left="44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760" w:hanging="360"/>
      </w:pPr>
    </w:lvl>
    <w:lvl w:ilvl="2" w:tplc="040C001B" w:tentative="1">
      <w:start w:val="1"/>
      <w:numFmt w:val="lowerRoman"/>
      <w:lvlText w:val="%3."/>
      <w:lvlJc w:val="right"/>
      <w:pPr>
        <w:ind w:left="5480" w:hanging="180"/>
      </w:pPr>
    </w:lvl>
    <w:lvl w:ilvl="3" w:tplc="040C000F" w:tentative="1">
      <w:start w:val="1"/>
      <w:numFmt w:val="decimal"/>
      <w:lvlText w:val="%4."/>
      <w:lvlJc w:val="left"/>
      <w:pPr>
        <w:ind w:left="6200" w:hanging="360"/>
      </w:pPr>
    </w:lvl>
    <w:lvl w:ilvl="4" w:tplc="040C0019" w:tentative="1">
      <w:start w:val="1"/>
      <w:numFmt w:val="lowerLetter"/>
      <w:lvlText w:val="%5."/>
      <w:lvlJc w:val="left"/>
      <w:pPr>
        <w:ind w:left="6920" w:hanging="360"/>
      </w:pPr>
    </w:lvl>
    <w:lvl w:ilvl="5" w:tplc="040C001B" w:tentative="1">
      <w:start w:val="1"/>
      <w:numFmt w:val="lowerRoman"/>
      <w:lvlText w:val="%6."/>
      <w:lvlJc w:val="right"/>
      <w:pPr>
        <w:ind w:left="7640" w:hanging="180"/>
      </w:pPr>
    </w:lvl>
    <w:lvl w:ilvl="6" w:tplc="040C000F" w:tentative="1">
      <w:start w:val="1"/>
      <w:numFmt w:val="decimal"/>
      <w:lvlText w:val="%7."/>
      <w:lvlJc w:val="left"/>
      <w:pPr>
        <w:ind w:left="8360" w:hanging="360"/>
      </w:pPr>
    </w:lvl>
    <w:lvl w:ilvl="7" w:tplc="040C0019" w:tentative="1">
      <w:start w:val="1"/>
      <w:numFmt w:val="lowerLetter"/>
      <w:lvlText w:val="%8."/>
      <w:lvlJc w:val="left"/>
      <w:pPr>
        <w:ind w:left="9080" w:hanging="360"/>
      </w:pPr>
    </w:lvl>
    <w:lvl w:ilvl="8" w:tplc="040C001B" w:tentative="1">
      <w:start w:val="1"/>
      <w:numFmt w:val="lowerRoman"/>
      <w:lvlText w:val="%9."/>
      <w:lvlJc w:val="right"/>
      <w:pPr>
        <w:ind w:left="980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12"/>
  </w:num>
  <w:num w:numId="8">
    <w:abstractNumId w:val="4"/>
    <w:lvlOverride w:ilvl="0">
      <w:startOverride w:val="1"/>
    </w:lvlOverride>
  </w:num>
  <w:num w:numId="9">
    <w:abstractNumId w:val="11"/>
  </w:num>
  <w:num w:numId="10">
    <w:abstractNumId w:val="2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7"/>
  </w:num>
  <w:num w:numId="14">
    <w:abstractNumId w:val="4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0"/>
  </w:num>
  <w:num w:numId="17">
    <w:abstractNumId w:val="0"/>
  </w:num>
  <w:num w:numId="18">
    <w:abstractNumId w:val="16"/>
  </w:num>
  <w:num w:numId="19">
    <w:abstractNumId w:val="1"/>
  </w:num>
  <w:num w:numId="20">
    <w:abstractNumId w:val="3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DE"/>
    <w:rsid w:val="00007E7F"/>
    <w:rsid w:val="00016358"/>
    <w:rsid w:val="00033622"/>
    <w:rsid w:val="000470A8"/>
    <w:rsid w:val="000472A6"/>
    <w:rsid w:val="00051921"/>
    <w:rsid w:val="00064D4B"/>
    <w:rsid w:val="00072092"/>
    <w:rsid w:val="00076D0A"/>
    <w:rsid w:val="000832F0"/>
    <w:rsid w:val="00092881"/>
    <w:rsid w:val="000932CB"/>
    <w:rsid w:val="000A1541"/>
    <w:rsid w:val="000A4026"/>
    <w:rsid w:val="000B10D0"/>
    <w:rsid w:val="000B1F2E"/>
    <w:rsid w:val="000D0AB1"/>
    <w:rsid w:val="000D271E"/>
    <w:rsid w:val="000D6905"/>
    <w:rsid w:val="000F2C8D"/>
    <w:rsid w:val="000F59EB"/>
    <w:rsid w:val="001044CC"/>
    <w:rsid w:val="0010691E"/>
    <w:rsid w:val="00112A82"/>
    <w:rsid w:val="00114BDB"/>
    <w:rsid w:val="00120678"/>
    <w:rsid w:val="00130D86"/>
    <w:rsid w:val="00144CE7"/>
    <w:rsid w:val="00146FCB"/>
    <w:rsid w:val="00151703"/>
    <w:rsid w:val="00155953"/>
    <w:rsid w:val="00156659"/>
    <w:rsid w:val="00160DD4"/>
    <w:rsid w:val="00171652"/>
    <w:rsid w:val="00180139"/>
    <w:rsid w:val="00185CF6"/>
    <w:rsid w:val="001924F9"/>
    <w:rsid w:val="00197440"/>
    <w:rsid w:val="001A1AFB"/>
    <w:rsid w:val="001D1824"/>
    <w:rsid w:val="001D2A28"/>
    <w:rsid w:val="001D3A3D"/>
    <w:rsid w:val="001F67D5"/>
    <w:rsid w:val="00205964"/>
    <w:rsid w:val="0022071E"/>
    <w:rsid w:val="00222860"/>
    <w:rsid w:val="002401F1"/>
    <w:rsid w:val="00245FDE"/>
    <w:rsid w:val="00247EF5"/>
    <w:rsid w:val="002741C1"/>
    <w:rsid w:val="00275EBF"/>
    <w:rsid w:val="00275EC9"/>
    <w:rsid w:val="002826D3"/>
    <w:rsid w:val="002A11A3"/>
    <w:rsid w:val="002A2261"/>
    <w:rsid w:val="002A2994"/>
    <w:rsid w:val="002A399D"/>
    <w:rsid w:val="002A4442"/>
    <w:rsid w:val="002A5843"/>
    <w:rsid w:val="002A5D1F"/>
    <w:rsid w:val="002C1C9A"/>
    <w:rsid w:val="002C7A58"/>
    <w:rsid w:val="002D1C85"/>
    <w:rsid w:val="002D4429"/>
    <w:rsid w:val="002E194B"/>
    <w:rsid w:val="002E1A2F"/>
    <w:rsid w:val="002E353F"/>
    <w:rsid w:val="002E3C86"/>
    <w:rsid w:val="002E40E3"/>
    <w:rsid w:val="002E71FB"/>
    <w:rsid w:val="002F0814"/>
    <w:rsid w:val="002F1EDC"/>
    <w:rsid w:val="00305DE6"/>
    <w:rsid w:val="0033237F"/>
    <w:rsid w:val="00334DA2"/>
    <w:rsid w:val="0034193B"/>
    <w:rsid w:val="003425C8"/>
    <w:rsid w:val="00350821"/>
    <w:rsid w:val="003554CD"/>
    <w:rsid w:val="00360012"/>
    <w:rsid w:val="00361416"/>
    <w:rsid w:val="0036742F"/>
    <w:rsid w:val="00377EB5"/>
    <w:rsid w:val="0038672B"/>
    <w:rsid w:val="00390E95"/>
    <w:rsid w:val="00391F5B"/>
    <w:rsid w:val="003957B9"/>
    <w:rsid w:val="003D0218"/>
    <w:rsid w:val="003D2C92"/>
    <w:rsid w:val="003F0CBD"/>
    <w:rsid w:val="0040213F"/>
    <w:rsid w:val="004071BF"/>
    <w:rsid w:val="00411724"/>
    <w:rsid w:val="00422BD1"/>
    <w:rsid w:val="00444D3C"/>
    <w:rsid w:val="00451D5C"/>
    <w:rsid w:val="00451E5A"/>
    <w:rsid w:val="00453979"/>
    <w:rsid w:val="00453D26"/>
    <w:rsid w:val="004560B5"/>
    <w:rsid w:val="00471B19"/>
    <w:rsid w:val="0047283A"/>
    <w:rsid w:val="004773BD"/>
    <w:rsid w:val="00477FCA"/>
    <w:rsid w:val="00485E3D"/>
    <w:rsid w:val="0049109B"/>
    <w:rsid w:val="004949F6"/>
    <w:rsid w:val="004B18BF"/>
    <w:rsid w:val="004B1BFC"/>
    <w:rsid w:val="004B3166"/>
    <w:rsid w:val="004C1ABA"/>
    <w:rsid w:val="004C25F4"/>
    <w:rsid w:val="004C36C6"/>
    <w:rsid w:val="004C5DC9"/>
    <w:rsid w:val="004D36C8"/>
    <w:rsid w:val="00514D48"/>
    <w:rsid w:val="00516F07"/>
    <w:rsid w:val="0052193A"/>
    <w:rsid w:val="005223CB"/>
    <w:rsid w:val="005252B3"/>
    <w:rsid w:val="00531386"/>
    <w:rsid w:val="00535D86"/>
    <w:rsid w:val="00546670"/>
    <w:rsid w:val="00550122"/>
    <w:rsid w:val="00553EE2"/>
    <w:rsid w:val="005732E0"/>
    <w:rsid w:val="0057399C"/>
    <w:rsid w:val="0058153D"/>
    <w:rsid w:val="00581B4F"/>
    <w:rsid w:val="00581C93"/>
    <w:rsid w:val="00582479"/>
    <w:rsid w:val="005827D4"/>
    <w:rsid w:val="0058380D"/>
    <w:rsid w:val="00592D74"/>
    <w:rsid w:val="005B1FCE"/>
    <w:rsid w:val="005B3CDF"/>
    <w:rsid w:val="005C27E3"/>
    <w:rsid w:val="005C7488"/>
    <w:rsid w:val="005D0F7E"/>
    <w:rsid w:val="005E0905"/>
    <w:rsid w:val="005E110F"/>
    <w:rsid w:val="005E60B6"/>
    <w:rsid w:val="005E6B8B"/>
    <w:rsid w:val="005F2035"/>
    <w:rsid w:val="005F2EC3"/>
    <w:rsid w:val="005F3D03"/>
    <w:rsid w:val="005F490F"/>
    <w:rsid w:val="006011B5"/>
    <w:rsid w:val="00601E56"/>
    <w:rsid w:val="006042A2"/>
    <w:rsid w:val="00616C7B"/>
    <w:rsid w:val="00624DD4"/>
    <w:rsid w:val="00642A10"/>
    <w:rsid w:val="00644968"/>
    <w:rsid w:val="006508A2"/>
    <w:rsid w:val="00653FBF"/>
    <w:rsid w:val="006572D0"/>
    <w:rsid w:val="00660E07"/>
    <w:rsid w:val="00662EF9"/>
    <w:rsid w:val="00665DEF"/>
    <w:rsid w:val="00667045"/>
    <w:rsid w:val="00667F2B"/>
    <w:rsid w:val="00677C31"/>
    <w:rsid w:val="00691627"/>
    <w:rsid w:val="00696F78"/>
    <w:rsid w:val="006A3E19"/>
    <w:rsid w:val="006A533A"/>
    <w:rsid w:val="006B1733"/>
    <w:rsid w:val="006B1EF2"/>
    <w:rsid w:val="006B669B"/>
    <w:rsid w:val="006B7176"/>
    <w:rsid w:val="006C0DF2"/>
    <w:rsid w:val="006E7934"/>
    <w:rsid w:val="00702575"/>
    <w:rsid w:val="007028D7"/>
    <w:rsid w:val="00703097"/>
    <w:rsid w:val="007236F0"/>
    <w:rsid w:val="00724404"/>
    <w:rsid w:val="00725AA3"/>
    <w:rsid w:val="007279A0"/>
    <w:rsid w:val="00740FA2"/>
    <w:rsid w:val="0074378E"/>
    <w:rsid w:val="00756ABC"/>
    <w:rsid w:val="00772BF5"/>
    <w:rsid w:val="007738DC"/>
    <w:rsid w:val="00795940"/>
    <w:rsid w:val="007A1837"/>
    <w:rsid w:val="007A3D12"/>
    <w:rsid w:val="007B596A"/>
    <w:rsid w:val="007C0555"/>
    <w:rsid w:val="007C78ED"/>
    <w:rsid w:val="007D10DB"/>
    <w:rsid w:val="007D7903"/>
    <w:rsid w:val="007F7E02"/>
    <w:rsid w:val="008055E5"/>
    <w:rsid w:val="0081742E"/>
    <w:rsid w:val="00820011"/>
    <w:rsid w:val="00842A4D"/>
    <w:rsid w:val="00845CB4"/>
    <w:rsid w:val="00846784"/>
    <w:rsid w:val="00854B13"/>
    <w:rsid w:val="008611AA"/>
    <w:rsid w:val="0086764D"/>
    <w:rsid w:val="00873531"/>
    <w:rsid w:val="0087692A"/>
    <w:rsid w:val="00880691"/>
    <w:rsid w:val="00881B91"/>
    <w:rsid w:val="008903E7"/>
    <w:rsid w:val="00893B14"/>
    <w:rsid w:val="00895C46"/>
    <w:rsid w:val="00896AD1"/>
    <w:rsid w:val="008A23F3"/>
    <w:rsid w:val="008B1DDC"/>
    <w:rsid w:val="008B5BA4"/>
    <w:rsid w:val="008B7D47"/>
    <w:rsid w:val="008C3111"/>
    <w:rsid w:val="008D27DE"/>
    <w:rsid w:val="008D4F88"/>
    <w:rsid w:val="008E75C5"/>
    <w:rsid w:val="0090234E"/>
    <w:rsid w:val="00905B8D"/>
    <w:rsid w:val="00910544"/>
    <w:rsid w:val="00921E16"/>
    <w:rsid w:val="009235D9"/>
    <w:rsid w:val="00925851"/>
    <w:rsid w:val="00925A3F"/>
    <w:rsid w:val="00941EB8"/>
    <w:rsid w:val="009500A0"/>
    <w:rsid w:val="00953F7F"/>
    <w:rsid w:val="00961ED0"/>
    <w:rsid w:val="00962726"/>
    <w:rsid w:val="00970F6F"/>
    <w:rsid w:val="00992FD9"/>
    <w:rsid w:val="00994A7B"/>
    <w:rsid w:val="009B0DD8"/>
    <w:rsid w:val="009B76DE"/>
    <w:rsid w:val="009C4ADD"/>
    <w:rsid w:val="009C7057"/>
    <w:rsid w:val="009C7101"/>
    <w:rsid w:val="009D5BCB"/>
    <w:rsid w:val="009E0716"/>
    <w:rsid w:val="009E53F5"/>
    <w:rsid w:val="009E6627"/>
    <w:rsid w:val="009F03BF"/>
    <w:rsid w:val="009F1DD5"/>
    <w:rsid w:val="009F54A6"/>
    <w:rsid w:val="00A079CA"/>
    <w:rsid w:val="00A22B1F"/>
    <w:rsid w:val="00A247C2"/>
    <w:rsid w:val="00A26C96"/>
    <w:rsid w:val="00A379D4"/>
    <w:rsid w:val="00A46BC6"/>
    <w:rsid w:val="00A50274"/>
    <w:rsid w:val="00A50C0B"/>
    <w:rsid w:val="00A649E2"/>
    <w:rsid w:val="00A70256"/>
    <w:rsid w:val="00A7074D"/>
    <w:rsid w:val="00A70FC4"/>
    <w:rsid w:val="00A77233"/>
    <w:rsid w:val="00A83B64"/>
    <w:rsid w:val="00A84026"/>
    <w:rsid w:val="00A86E4A"/>
    <w:rsid w:val="00A95984"/>
    <w:rsid w:val="00AB3701"/>
    <w:rsid w:val="00AC3BAC"/>
    <w:rsid w:val="00AC41E1"/>
    <w:rsid w:val="00AC4394"/>
    <w:rsid w:val="00AC7C7B"/>
    <w:rsid w:val="00AD3265"/>
    <w:rsid w:val="00AD3C0A"/>
    <w:rsid w:val="00AD6D33"/>
    <w:rsid w:val="00AD6E4B"/>
    <w:rsid w:val="00AE31D0"/>
    <w:rsid w:val="00AE64DD"/>
    <w:rsid w:val="00AE78E8"/>
    <w:rsid w:val="00B00584"/>
    <w:rsid w:val="00B03313"/>
    <w:rsid w:val="00B03A07"/>
    <w:rsid w:val="00B05BFB"/>
    <w:rsid w:val="00B16513"/>
    <w:rsid w:val="00B2347B"/>
    <w:rsid w:val="00B30223"/>
    <w:rsid w:val="00B33679"/>
    <w:rsid w:val="00B43B13"/>
    <w:rsid w:val="00B4458C"/>
    <w:rsid w:val="00B460DB"/>
    <w:rsid w:val="00B55BCE"/>
    <w:rsid w:val="00B612AE"/>
    <w:rsid w:val="00B624EE"/>
    <w:rsid w:val="00B63AF2"/>
    <w:rsid w:val="00B75AA2"/>
    <w:rsid w:val="00B762D5"/>
    <w:rsid w:val="00B82CB7"/>
    <w:rsid w:val="00B839AD"/>
    <w:rsid w:val="00B975C0"/>
    <w:rsid w:val="00BA4978"/>
    <w:rsid w:val="00BB0AF4"/>
    <w:rsid w:val="00BB1934"/>
    <w:rsid w:val="00BB379C"/>
    <w:rsid w:val="00BB3E54"/>
    <w:rsid w:val="00BB4E31"/>
    <w:rsid w:val="00BB52A6"/>
    <w:rsid w:val="00BB65B9"/>
    <w:rsid w:val="00BD79F0"/>
    <w:rsid w:val="00C02D36"/>
    <w:rsid w:val="00C02F4B"/>
    <w:rsid w:val="00C04C5C"/>
    <w:rsid w:val="00C07923"/>
    <w:rsid w:val="00C103C3"/>
    <w:rsid w:val="00C22AD1"/>
    <w:rsid w:val="00C22CB7"/>
    <w:rsid w:val="00C2419A"/>
    <w:rsid w:val="00C244EE"/>
    <w:rsid w:val="00C37AF3"/>
    <w:rsid w:val="00C40DC0"/>
    <w:rsid w:val="00C456DC"/>
    <w:rsid w:val="00C46447"/>
    <w:rsid w:val="00C634EE"/>
    <w:rsid w:val="00C6664F"/>
    <w:rsid w:val="00C66B75"/>
    <w:rsid w:val="00C806FD"/>
    <w:rsid w:val="00C87B4C"/>
    <w:rsid w:val="00C87DF2"/>
    <w:rsid w:val="00C90F7F"/>
    <w:rsid w:val="00CA140A"/>
    <w:rsid w:val="00CA3F36"/>
    <w:rsid w:val="00CA52AD"/>
    <w:rsid w:val="00CB065A"/>
    <w:rsid w:val="00CB692B"/>
    <w:rsid w:val="00CC19D5"/>
    <w:rsid w:val="00CD211E"/>
    <w:rsid w:val="00CD510A"/>
    <w:rsid w:val="00CD5315"/>
    <w:rsid w:val="00CD7D79"/>
    <w:rsid w:val="00CE3F95"/>
    <w:rsid w:val="00CF1E62"/>
    <w:rsid w:val="00CF6135"/>
    <w:rsid w:val="00D01D0F"/>
    <w:rsid w:val="00D03BE8"/>
    <w:rsid w:val="00D05119"/>
    <w:rsid w:val="00D0797B"/>
    <w:rsid w:val="00D12701"/>
    <w:rsid w:val="00D12D6E"/>
    <w:rsid w:val="00D262C2"/>
    <w:rsid w:val="00D35BA3"/>
    <w:rsid w:val="00D400ED"/>
    <w:rsid w:val="00D62CA3"/>
    <w:rsid w:val="00D77F25"/>
    <w:rsid w:val="00D8251B"/>
    <w:rsid w:val="00D9644F"/>
    <w:rsid w:val="00DA3DB7"/>
    <w:rsid w:val="00DA7D04"/>
    <w:rsid w:val="00DB3573"/>
    <w:rsid w:val="00DB3747"/>
    <w:rsid w:val="00DB6F54"/>
    <w:rsid w:val="00DC08A1"/>
    <w:rsid w:val="00DC205A"/>
    <w:rsid w:val="00DD138E"/>
    <w:rsid w:val="00DD4A0C"/>
    <w:rsid w:val="00DF159F"/>
    <w:rsid w:val="00DF2572"/>
    <w:rsid w:val="00DF6778"/>
    <w:rsid w:val="00E064D8"/>
    <w:rsid w:val="00E10C10"/>
    <w:rsid w:val="00E11337"/>
    <w:rsid w:val="00E2282B"/>
    <w:rsid w:val="00E25A2E"/>
    <w:rsid w:val="00E46F97"/>
    <w:rsid w:val="00E66452"/>
    <w:rsid w:val="00E7402C"/>
    <w:rsid w:val="00E929C1"/>
    <w:rsid w:val="00E93247"/>
    <w:rsid w:val="00EA0733"/>
    <w:rsid w:val="00EA2774"/>
    <w:rsid w:val="00EA5E2B"/>
    <w:rsid w:val="00EB3D97"/>
    <w:rsid w:val="00EB47D4"/>
    <w:rsid w:val="00EC144C"/>
    <w:rsid w:val="00EC1A1F"/>
    <w:rsid w:val="00EC3373"/>
    <w:rsid w:val="00ED0AA2"/>
    <w:rsid w:val="00ED200E"/>
    <w:rsid w:val="00EE2C26"/>
    <w:rsid w:val="00EE2F72"/>
    <w:rsid w:val="00EE34EB"/>
    <w:rsid w:val="00EE38DA"/>
    <w:rsid w:val="00EE5E6F"/>
    <w:rsid w:val="00EE73D5"/>
    <w:rsid w:val="00EF2DDF"/>
    <w:rsid w:val="00F06C34"/>
    <w:rsid w:val="00F12531"/>
    <w:rsid w:val="00F166C3"/>
    <w:rsid w:val="00F20D49"/>
    <w:rsid w:val="00F37652"/>
    <w:rsid w:val="00F41E24"/>
    <w:rsid w:val="00F53A1E"/>
    <w:rsid w:val="00F5462B"/>
    <w:rsid w:val="00F80158"/>
    <w:rsid w:val="00F8329F"/>
    <w:rsid w:val="00F93C89"/>
    <w:rsid w:val="00F944DF"/>
    <w:rsid w:val="00F96FD1"/>
    <w:rsid w:val="00FA02E1"/>
    <w:rsid w:val="00FA517F"/>
    <w:rsid w:val="00FA5529"/>
    <w:rsid w:val="00FA6393"/>
    <w:rsid w:val="00FA7C9B"/>
    <w:rsid w:val="00FC0028"/>
    <w:rsid w:val="00FC0D60"/>
    <w:rsid w:val="00FF2433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98FE"/>
  <w15:chartTrackingRefBased/>
  <w15:docId w15:val="{0E878F12-D118-7145-B90B-2AE19148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40213F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52A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52AD"/>
    <w:rPr>
      <w:b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52AD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A959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9598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95984"/>
    <w:rPr>
      <w:b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95984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9598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98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984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8" Type="http://schemas.openxmlformats.org/officeDocument/2006/relationships/customXml" Target="ink/ink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5:11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812 148 24575,'-31'43'0,"-4"-4"0,2 15 0,-8-10 0,8 2 0,-3 1 0,15-15 0,-8 17 0,13-19 0,-22 30 0,16-23 0,-10 16 0,13-20 0,-1 6 0,1 0 0,4-5 0,-2-7 0,8-6 0,-3-5 0,7-3 0,-2-2 0,3 0 0,-4 3 0,4-1 0,1-3 0,3-6 0</inkml:trace>
  <inkml:trace contextRef="#ctx0" brushRef="#br0" timeOffset="1431">1093 214 24575,'0'21'0,"0"-4"0,0 4 0,0 5 0,0-7 0,0 12 0,0 10 0,0-9 0,0 9 0,0-20 0,0-5 0,0 1 0,0-1 0,0-4 0,0 3 0,0-6 0,0 6 0,0-7 0,0 8 0,0 3 0,0-1 0,0 2 0,0 0 0,0-7 0,0 8 0,0-4 0,0-1 0,-7 0 0,5-4 0,-5 4 0,7 1 0,0 0 0,0 4 0,0-5 0,0 1 0,0-1 0,0-4 0,0 3 0,0-6 0,0 2 0,0-4 0,0 1 0,0-1 0,-3-3 0,2 0 0,-3-4 0</inkml:trace>
  <inkml:trace contextRef="#ctx0" brushRef="#br0" timeOffset="2835">1307 182 24575,'27'0'0,"18"0"0,-14 4 0,32 12 0,-13 7 0,28 24 0,2-1-620,-35-15 1,1 1 619,-1-6 0,0 1 0,-3 4 0,-2-1 303,26 8-303,-4 11 0,-13-15 0,1 10 0,-2-5 0,-5-3 0,-1-4 936,-5 4-936,-2-4 0,1 4 0,-5-7 0,24 22 0,-26-23 0,13 11 0,-26-24 0,-4-6 0,0 2 0,-5-4 0,0 1 0,1-1 0,-1 1 0,-3-1 0,3-3 0,-6 3 0,2-10 0,-3 2 0,-3-3 0,2-3 0,-6 7 0,3-4 0,0 4 0,1 0 0</inkml:trace>
  <inkml:trace contextRef="#ctx0" brushRef="#br0" timeOffset="5767">1 1283 24575,'0'45'0,"0"-17"0,0 24 0,0-26 0,0 1 0,0-5 0,0-5 0,0-1 0,3-8 0,1 7 0,4-7 0,0 4 0,-4-5 0,2-3 0,-2 0 0,4-4 0,-1 0 0,0 0 0,1 0 0,-1 0 0,0 0 0,1 0 0,-1 0 0,0 0 0,1 0 0,-1 0 0,4 0 0,-2 0 0,2 0 0,0 0 0,2 0 0,3 0 0,0 0 0,-3 0 0,2 0 0,-3 0 0,5 0 0,-1 0 0,-4 0 0,3 0 0,-2-4 0,3 3 0,0-6 0,1 6 0,-1-7 0,-1 7 0,-2-6 0,-3 7 0,-2-4 0,-1 4 0,-3 0 0,-1 0 0</inkml:trace>
  <inkml:trace contextRef="#ctx0" brushRef="#br0" timeOffset="7589">156 1184 24575,'-7'0'0,"-1"0"0,1 0 0,-1 3 0,4 1 0,1 4 0,3-1 0,0 0 0,-3-3 0,2 6 0,-6-5 0,6 6 0,-2-4 0,3 0 0,0 1 0,-3-1 0,2 1 0,-3-1 0,1 0 0,2 1 0,-2-1 0,3 0 0,0 1 0,-3-1 0,2 0 0,-3 1 0,4-1 0,0 0 0,0 1 0,-3-1 0,2 1 0,-2 3 0,-1 1 0,3 1 0,-2 2 0,-1-7 0,4 7 0,-7-2 0,6-1 0,-3 3 0,1-6 0,2 2 0,-2-4 0,3 1 0,0-1 0,0 0 0,0 1 0,0-1 0,0 1 0,3-4 0,1-1 0,3-3 0,1 0 0,-1 0 0,0 0 0,1 0 0,-1 0 0,4 0 0,-2 0 0,2 0 0,0 0 0,-2 0 0,2-3 0,-4 2 0,5-6 0,-4 6 0,3-3 0,1 0 0,0 4 0,0-7 0,4 6 0,-4-6 0,4 2 0,1-3 0,-1 0 0,0 3 0,0-2 0,1 2 0,-1 1 0,-4 0 0,3 0 0,-6 3 0,6-2 0,-7 3 0,4 0 0,-5 0 0,1 0 0,-1 0 0,0 0 0,1 0 0,-1 0 0,-3 0 0,-1 0 0</inkml:trace>
  <inkml:trace contextRef="#ctx0" brushRef="#br0" timeOffset="11948">1058 1634 24575,'0'-8'0,"0"1"0,0-1 0,0 1 0,0-1 0,0 1 0,0-1 0,0 1 0,0-1 0,0 1 0,0-1 0,0 1 0,0-1 0,0 1 0,0-1 0,0 1 0,0 0 0,0-1 0,0 1 0,0-5 0,0 4 0,0-4 0,0 5 0,0-1 0,0 1 0,0-1 0,0 1 0,0-1 0,0 1 0,0 0 0,0-5 0,0 4 0,0-4 0,0 5 0,0-5 0,3 0 0,1-1 0,1-2 0,1 7 0,-1-8 0,2 8 0,-2-8 0,1 8 0,-2-4 0,4 5 0,-4-1 0,2 1 0,-2 0 0,4-1 0,-1 1 0,0 2 0,1-1 0,-1 2 0,1 0 0,-1-3 0,0 6 0,1-2 0,2-1 0,-2 4 0,3-4 0,-4 4 0,1 0 0,-1 0 0,0 0 0,-2 4 0,-2 0 0,0 3 0,-2 0 0,2 1 0,-3-1 0,3 0 0,-2 1 0,3-1 0,-4 0 0,3 1 0,-2-1 0,2 5 0,-3-4 0,0 3 0,0-3 0,0 3 0,0-3 0,0 4 0,0-5 0,0 4 0,3-2 0,-2 2 0,2-4 0,-3 1 0,4-1 0,-4 0 0,7 1 0,-6-1 0,5 0 0,-5 5 0,6-4 0,-7 3 0,7-3 0,-6-1 0,5 0 0,-5 5 0,6-1 0,-3 2 0,0 1 0,-1-6 0,-3 4 0,0-5 0,0 1 0,0-1 0,0 0 0,0 1 0,0-4 0,0-1 0</inkml:trace>
  <inkml:trace contextRef="#ctx0" brushRef="#br0" timeOffset="13175">1081 1449 24575,'11'0'0,"1"0"0,5 0 0,-1 0 0,5 0 0,-4 0 0,4 0 0,-5 0 0,1 0 0,-1 0 0,0 0 0,-3 0 0,2 0 0,-7 0 0,4 0 0,-1 0 0,-3 0 0,4 0 0,-5 0 0,0 0 0,1 0 0,-1 0 0,-10 0 0,-3 0 0</inkml:trace>
  <inkml:trace contextRef="#ctx0" brushRef="#br0" timeOffset="15040">2873 1418 24575,'-7'4'0,"-12"19"0,8-7 0,-7 11 0,9-11 0,5-8 0,1 3 0,3-3 0,0-1 0,0 0 0,0 1 0,0-1 0,0 0 0,0 1 0,0-1 0,3-3 0,1-1 0,3 1 0,1-3 0,3 2 0,1-3 0,1 0 0,2 0 0,-3 0 0,4 0 0,-3 0 0,2 0 0,-3 0 0,5 0 0,-1 0 0,5 0 0,-4-4 0,4 0 0,0-5 0,-3-3 0,2 3 0,-3-3 0,-1 0 0,0 3 0,-3-3 0,2 0 0,-7 4 0,8-4 0,-8 5 0,4-5 0,-5 3 0,1-2 0,-1-1 0,1 4 0,0-3 0,-4 3 0,-1-3 0,-3 2 0,0-2 0,0 3 0,0-3 0,0 2 0,-3-2 0,-2 3 0,-6 1 0,-1 2 0,-8-2 0,3 6 0,-3-2 0,4 3 0,-1 0 0,1 0 0,-1 0 0,5 0 0,-3 0 0,6 0 0,-2 0 0,3 0 0,1 0 0,-1 0 0,1 0 0,-1 0 0,1 0 0,3 0 0,0 0 0</inkml:trace>
  <inkml:trace contextRef="#ctx0" brushRef="#br0" timeOffset="16220">3135 722 24575,'14'95'0,"0"1"0,-2-45 0,0 0 0,0 16 0,0 8 0,1-12 0,14 10 0,-9-3 0,5-5 0,1 18 0,3-15 0,-9-13 0,8 3 0,-10-11 0,5 5 0,-5-11 0,-2-2 0,-5-17 0,-1-1 0,0-9 0,-4-1 0,0-3 0,-4-1 0,0-6 0,-8-6 0,6 0 0,-5-3 0</inkml:trace>
  <inkml:trace contextRef="#ctx0" brushRef="#br0" timeOffset="51707">4127 141 24575,'0'27'0,"0"26"0,0-9 0,0 12 0,0-6 0,0-9 0,0 11 0,0-5 0,0-8 0,0-6 0,0-15 0,0 2 0,0-12 0,0 3 0,0-7 0,0 0 0</inkml:trace>
  <inkml:trace contextRef="#ctx0" brushRef="#br0" timeOffset="53007">4012 0 24575,'0'7'0,"0"5"0,0 0 0,-7 4 0,5 5 0,-9 1 0,2 0 0,0 4 0,-22 36 0,22-34 0,-13 27 0,18-51 0,0-1 0,0 1 0,-2-4 0,5-4 0,-3-1 0,4-10 0,0 10 0,0-3 0</inkml:trace>
  <inkml:trace contextRef="#ctx0" brushRef="#br0" timeOffset="54338">4015 107 24575,'8'0'0,"3"3"0,6 2 0,20 29 0,4 5 0,-5-15 0,3 16 0,-5-4 0,-22-27 0,-5 2 0,1-3 0,-1-1 0,1 0 0,-4 1 0,-1-1 0,0-3 0,-2-1 0,2-3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8:5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73 24575,'0'73'0,"0"0"0,0-5 0,0-9 0,0-18 0,0 15 0,0-13 0,0 17 0,0-8 0,0-11 0,0-2 0,0-13 0,0-4 0,0-1 0,0-8 0,-3-5 0,2-12 0,-2 2 0,3-5 0</inkml:trace>
  <inkml:trace contextRef="#ctx0" brushRef="#br0" timeOffset="954">611 308 24575,'0'52'0,"0"0"0,0 34 0,0-69 0,0-5 0,0-1 0,-4-3 0,0-4 0,0 2 0,-3-2 0,7-14 0,-4 2 0,8-15 0,0 6 0,1 8 0,-1 2 0</inkml:trace>
  <inkml:trace contextRef="#ctx0" brushRef="#br0" timeOffset="2158">578 43 24575,'-16'0'0,"6"0"0,-20 8 0,3 13 0,-14 11 0,-1 10 0,-1 1 0,6-1 0,-22 24 0,27-25 0,-25 23 0,25-28 0,-5 6 0,6-7 0,7-1 0,6-8 0,5-7 0,0 1 0,9-12 0,-3 3 0,6-3 0,-2-8 0,10-8 0,-6 2 0,6-4 0</inkml:trace>
  <inkml:trace contextRef="#ctx0" brushRef="#br0" timeOffset="3425">753 0 24575,'0'48'0,"8"-4"0,6-21 0,5 2 0,3-2 0,-5-1 0,6 5 0,0-4 0,7 7 0,5 0 0,-10-6 0,2-1 0,-4-4 0,-12-13 0,3-4 0,-18-14 0,0 0 0,-1 3 0,2 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29:0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 24575,'0'27'0,"0"0"0,0 5 0,0 14 0,0 37 0,4-26 0,1 15 0,4-49 0,-4-2 0,-2-9 0,1-1 0,-4-3 0,7-1 0,-3-6 0,7-3 0,18-7 0,7 0 0,31-2 0,12 5 0,16 0-624,-40 6 0,2 0 624,5 0 0,1 0 0,4 0 0,1 0 0,-1 0 0,1 0 0,4 0 0,-1 0 0,-8 0 0,0 0 0,8 0 0,0 0 0,-8 0 0,0 0 0,9 3 0,-1 1 0,-8-4 0,0 1 0,8 5 0,0 1 0,-7-3 0,-2 0 0,5-1 0,-1 2 0,-4 1 0,0 0 0,-5-5 0,0-1 0,4 7 0,-1-1-315,-7-6 1,0 1 314,3 5 0,0 0 0,-4-5 0,-1-1 0,1 6 0,0 0 0,0-2 0,-1-1 0,44 4-193,-16 3 193,-5-3 0,-6 4 0,-5 0 0,11-5 1195,-13 4-1195,0-4 0,5 0 0,11 4 0,-5-3 662,-1 4-662,-13-5 213,-5 4-213,1-5 0,6 2 0,-8 2 0,24-3 0,-23 0 0,15 3 0,-23-8 0,-4 7 0,4-7 0,-6 4 0,6-5 0,-5 4 0,5-3 0,0 3 0,-5-4 0,5 0 0,-6 0 0,0 0 0,6 0 0,-4 0 0,4 5 0,0-4 0,-5 3 0,11-4 0,-10 4 0,10-3 0,-5 4 0,1-1 0,4 2 0,-11-1 0,11 5 0,-4-9 0,-1 3 0,6 1 0,-6-4 0,7 9 0,-1-9 0,1 3 0,0-4 0,-7 0 0,5 0 0,-4 0 0,-1 0 0,5 0 0,3 0 0,14 0 0,-11 0 0,31 0 0,-29 0 0,32 0 0,-21 0 0,-1 0 0,-3 0 0,20 0 0,-19 0 0,24 0 0,-39 0 0,-1 0 0,35 0-397,-23 0 1,1 0 396,23 0 0,-14 0 0,-20 0 0,0 0 0,18 0 0,27 0 0,0 0 0,-23 0 0,-20 0 0,0 0 0,32 0 0,6 0 0,-8 0-154,-15 0 154,12 0 0,-19 0 0,12 0 0,-7 0 0,0 0 0,16 0 0,-5 0 0,14 0 0,-8 0 0,0 0 0,8 0 0,2 0 0,-40 0 0,2 0 0,8 0 0,-1 0 0,-9 0 0,0 0-198,4 0 0,-2 0 198,28 0 0,-14 0 0,2 5 770,-18 1-770,-2 0 157,-2-1-157,-16-1 0,9-3 0,-11 3 416,1-4-416,3 0 0,-8 0 0,3 0 0,-6 0 0,7 0 0,6 0 0,8 0 0,12 0 0,2 0 0,15 0 0,-13 0 0,-8 0 0,1 0 0,15 0 0,-18 0 0,-1 0 0,9 0 0,-1-5 0,-19 4 0,2-8 0,-14 8 0,-2-7 0,-10 7 0,-6-3 0,-3 4 0,-1 0 0,0 0 0,1 0 0,-1 0 0,1 0 0,-1 0 0,0 0 0,-3 4 0,3-4 0,-3 4 0,3-4 0,-6 0 0,-6 3 0,-3 2 0,-8-1 0,8-1 0,-3-3 0,3 0 0,1 0 0,-1 0 0,39 0 0,-2 0 0,36 0 0,2 0 0,-17 0 0,3 0 0,0 0 0,-2 0 0,48 0 0,-37 0 0,1 0 0,4-5 0,-20 4 0,-8-7 0,-6 7 0,-11-3 0,-5 4 0,-6-4 0,-4 3 0,-3-5 0,3 5 0,-6-6 0,-1 3 0,-1-3 0,-2-5 0,-1 4 0,3-8 0,-6-1 0,6 0 0,-3-4 0,0 4 0,3-4 0,-2 4 0,3-9 0,0 12 0,0-6 0,0 8 0,-4-9 0,3-1 0,-3-5 0,4 0 0,0-5 0,0-2 0,0-5 0,0 5 0,0 7 0,0 6 0,0 8 0,0 2 0,0 3 0,0 4 0,0 1 0</inkml:trace>
  <inkml:trace contextRef="#ctx0" brushRef="#br0" timeOffset="2691">3247 1 24575,'0'45'0,"0"-5"0,0-5 0,0 30 0,0-39 0,0 45 0,0-34 0,0 9 0,0 29 0,0-29 0,0 22 0,0-29 0,0 6 0,0-5 0,0 0 0,0-8 0,0-5 0,0-5 0,0-5 0,0-6 0,0-3 0,0-1 0,-4-3 0,0-8 0,-8-10 0,2-8 0,-8-10 0,12 15 0,-3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29:0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24575,'21'0'0,"7"0"0,11 0 0,15 0 0,7 0 0,22 0 0,5 0 0,-36 0 0,-1 0 0,24 0 0,21 0-794,-3 0 794,-7 0 0,-18 0 0,-1 0 0,10 0 0,-22-5 0,1-1 0,38 3 0,-8-8 0,-31 11 0,1 0 0,-3 0 0,0 0 0,4 0 0,0 0 0,5 0 0,-2 0 0,29 0 0,-19 0 0,-2 0 0,4 0 0,-11 0 0,11 0 0,-5 0 0,-7 0 0,-2 0 0,25 0 0,-1 0 0,-24 0 0,-6 0 0,25 0 77,-6 0-77,10-5 0,7 4 0,-19-5 0,20 6 0,-34 0 0,6 0 0,-2 0 0,-6 0 595,0-4-595,-1 2 122,8-2-122,-6 4 0,5-5 0,-6 4 0,0-4 0,-1 5 0,1 0 0,-7 0 0,6 0 0,-12 0 0,5 0 0,11 0 0,-13 0 0,20 0 0,-23 0 0,11 0 0,-10 0 0,10 0 0,-5 0 0,7 0 0,0 0 0,13 0 0,-15 4 0,21-3 0,-24 4 0,18-5 0,-11 0 0,26 0 0,-28 0 0,43 0 0,-37 0 0,24 0 0,-7 0 0,1 0 0,8 0 0,0 0-536,8 0 536,-6 0 0,-37 0 0,1 0 0,44 0 0,-43 2 0,0 1 0,-1 1 0,1 0 0,4 2 0,0 1 0,-3-4 0,0 1 0,7 2 0,1 0 0,-8-2 0,-1-1 0,9 1 0,0 0 0,-9 2 0,1-1 0,8-1 0,-1 0 0,-6 2 0,-2 1 0,0-3 0,0-1 0,-1 3 0,-1 0 0,37 0 0,-8 1 0,19 5 0,-23-5 0,-24-4 0,0 1 0,34 7 0,8-4 0,-6 0 0,6 4 0,-23-10 0,-16 5 0,1 0 0,22 1 0,-2 0 0,2 0 0,18 0 0,-42-4 0,-1 0 0,27 2-6,-22-4 6,19 5 0,-8-1 0,0-4 0,-7 4 0,5 0 0,-5-4 0,0 9 535,-1-9-535,-14 4 7,5-1-7,-16-2 0,9 7 0,-16-8 0,4 7 0,-5-7 0,-5 3 0,4-4 0,1 4 0,1-3 0,10 4 0,1-1 0,25-3 0,-13 8 0,17-8 0,-21 8 0,5-7 0,1 7 0,0-3 0,-1 0 0,1 3 0,0-3 0,-1 4 0,8-4 0,-6 3 0,5-8 0,-6 4 0,0-5 0,6 0 0,-5 0 0,6 0 0,-8 0 0,1 5 0,-7-4 0,-1 4 0,0-5 0,2 0 0,6 0 0,44 0 0,-27 0 0,23 0 0,-28 0 0,-3 0 0,1 0 0,11 0 0,-26 0 0,4 0 0,-13 0 0,0 0 0,-10 0 0,2 0 0,-14 0 0,4 0 0,-9 0 0,0 0 0,-5 0 0,0 0 0,1 0 0,-4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28:58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2632 24575,'28'0'0,"4"-9"0,37-17 0,14-19-1883,-34 16 1,3-4 1882,18-11 0,3-2-1225,6-1 0,2-3 1225,-17 9 0,3-2 0,1-1-938,8-4 1,1 0-1,4-2 938,-6 3 0,3-2 0,1-1 0,0 0-871,-1 0 0,0 1 1,1 0-1,2-2 871,-10 7 0,1-1 0,1 0 0,3-2 0,4-2 0,-4 2 0,5-2 0,3-2 0,1-1 0,-1 1 0,-4 2 0,-4 2 0,1-1 0,-5 3 0,-3 1 0,2 0 0,3-2 0,3 0 0,4-3 0,2 0 0,-1 0 0,-6 3 0,-7 4-172,16-12 1,-10 5-1,-6 4 172,8-1 0,-4 3 395,-1-2 1,-2 2-396,-10 7 0,-5 4 2937,18-10-2937,-1 4 4887,-17 5-4887,-20 18 2948,-13 2-2948,-10 9 1354,-5 0-1354,-3 1 109,-4 2-109,-4-2 0,-4 3 0,1 0 0,-1 0 0,1 0 0,0 0 0,-1 0 0,1 0 0,-1 0 0,1 3 0,-1 1 0,4 3 0,1 1 0,3-1 0,0 1 0,0-1 0,0 0 0,0 5 0,0 0 0,0 0 0,0 3 0,0-2 0,0 3 0,0 0 0,4 5 0,0-3 0,5 7 0,0-3 0,-1 0 0,1 4 0,0-4 0,4 5 0,-4 0 0,21 13 0,5 10 0,19 16-637,-17-25 0,2 1 637,5 1 0,2 2-1052,12 9 1,4 3 1051,7 5 0,4 3 0,-18-16 0,0 1 0,5 4 0,2 3 0,5 6 0,1 0 0,-3-1 0,-9-10 0,-3-1 0,1 0 0,1 3-934,11 11 1,3 4 0,-1-1 0,-4-3 933,2 0 0,-4-3 0,-1 1 0,-1 3 0,0-1 0,-3-3-785,10 6 1,-1-1 784,-18-14 0,1 2 0,-2-4 0,6 7 0,0-1 0,11 15 0,1 1 0,-6-6 0,-2-2 0,-3-4 0,-2-2-19,-3-6 0,-2-1 19,-8-4 0,-2-2 1277,27 25-1277,-5 1 0,-18-21 3641,5 0-3641,-8-2 2217,-13-18-2217,-2 1 1319,-10-18-1319,-1 6 263,-4-12-263,-1 3 0,1-3 0,-4-1 0,2 0 0,-5 1 0,2-1 0,1-3 0,0-1 0,3-3 0,-3 4 0,-1 0 0,1 0 0,0 2 0,3-2 0,1 8 0,8 1 0,4 9 0,9 8 0,6 6 0,2 6 0,1 1 0,11 7 0,-10-6 0,20 15 0,-15-15 0,8 12 0,-3-10 0,-3 9 0,11-2 0,-3 6 0,7 2-462,-1-1 462,1 6 0,5-4 0,-11 2 0,9-4 0,-24-15 0,9 4 0,-13-13 0,6 2 0,8 11 0,-5-14 0,5 14 462,-8-16-462,0 8 0,0-9 0,-6-2 0,-2-1 0,-6-4 0,7 5 0,-10-6 0,8-1 0,-16-6 0,4 0 0,-8-1 0,2-3 0,-6-2 0,2-3 0,-3-1 0,-1 5 0,1-4 0,-1 3 0,1-3 0,-1-4 0,0 2 0,-2-2 0,1 0 0,-5 0 0,2-4 0</inkml:trace>
  <inkml:trace contextRef="#ctx0" brushRef="#br0" timeOffset="1706">299 3835 24575,'0'16'0,"0"21"0,0 37 0,0 0 0,0-20 0,0 0-1007,0 34 1007,-1-27 0,2 0 0,3 18 0,-1-21 0,1-1 0,7 18 247,6 5-247,-7-22 0,1-4 0,6-4 0,0 15 0,-9-49 0,-4-8 0,0-8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28:53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2498 24575,'18'-18'0,"14"-16"0,15-19 0,12-15-987,4-7 987,-15 21 0,17-16 0,-18 17 0,13-20 0,1 0 0,-1 0 0,1 6 0,-1-5 0,-5 5 0,-5 18 323,-4-11-323,-5 26 164,-3-9-164,-3 8 0,-12 12 0,-1 1 500,0 3-500,-11 6 0,2 2 0,-13 7 0</inkml:trace>
  <inkml:trace contextRef="#ctx0" brushRef="#br0" timeOffset="2071">1037 1335 24575,'64'0'0,"-11"0"0,1 0 0,34 0 0,-24-1 0,20-1 0,13-1 0,2-1 0,-6 0 0,-16 0 0,-3-1 0,-11 0 0,10-1-1098,16 2 0,17-1 0,4 1 0,-12-2 0,-23 0 1098,16-13 0,-34 13 1643,9-4-1643,-31 9 888,-2-4-888,-12 1 0,-9 3 0,0-2 2959,-5 3-2959,0 0 0,-6 0 0,-5 0 0,-4 0 0,-3 0 0,3 0 0,4-4 0,1 0 0,3-3 0,0-5 0,0 0 0,-4-9 0,3 3 0,-3-7 0,0 7 0,3-13 0,-2-55 0,3 3-339,0 22 0,0-2 339,0-30 0,0 0 0,5-2 0,2 0 0,6 1 0,-7 17 0,4 8 0,-9 16 0,4 13 0,-5 12 0,0 7 0,0 9 678,-3 4-678,-1 5 0,-4 3 0,1 0 0,-1 0 0,1 3 0,-1 1 0,1 3 0,-1 1 0,1-4 0,-5 3 0,4-3 0,-7 4 0,6-1 0,-6 1 0,2 0 0,-8 1 0,-1-1 0,0 1 0,-4 0 0,4-1 0,-5 1 0,0 0 0,0-4 0,0-1 0,1 0 0,-1-3 0,-12 3 0,-2 0 0,-18-2 0,-3 7 0,1-7 0,-5 3 0,11-5 0,-11 0 0,12 4 0,-6-3 0,7 4 0,1-5 0,5 4 0,-4-3 0,10 4 0,-4-5 0,12 0 0,-5 0 0,-2 0 0,9 0 0,-2 0 0,17 3 0,3-2 0,2 3 0,3-1 0,1-2 0,0 2 0,-1 1 0,1-4 0,-1 4 0,1-4 0,-1 3 0,1-2 0,-1 2 0,1-3 0,-1 3 0,1-2 0,-1 2 0,1-3 0,-1 0 0,4 4 0,-2-4 0,5 7 0,-3-3 0,4 3 0,0 1 0,0 3 0,-3 1 0,2 5 0,-3-1 0,4 5 0,0-4 0,-4 9 0,3-9 0,-7 9 0,-2 1 0,-4 7 0,-13 25 0,0-13 0,-16 42-1014,0-18 1014,17-16 0,-1 3 0,4-7 0,0 0 0,-1 7 0,2-2-323,-10 33 323,2 3 0,1-14 0,8 8 0,-1-7 0,10-10 0,6-8 0,1-8 0,5-11 0,0-2 996,0-13-996,0-4 341,0-5-341,0-5 0,0-12 0,0 3 0,0-6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49:42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 24575,'0'21'0,"0"-4"0,-4 9 0,-1-9 0,-4 4 0,1 0 0,-4-4 0,2 4 0,-16 6 0,11-12 0,-8 7 0,7-14 0,8 0 0,-8 0 0,8-4 0,-3 3 0,3-6 0,1 2 0,-5-3 0,4 0 0,-4 3 0,5-2 0,-1 2 0,4-10 0,1-7 0,3-8 0,0 7 0,0 3 0</inkml:trace>
  <inkml:trace contextRef="#ctx0" brushRef="#br0" timeOffset="1332">336 13 24575,'12'0'0,"3"0"0,-2 3 0,-1 6 0,4 0 0,-7 6 0,2-6 0,1 6 0,-4-7 0,3 4 0,-3-1 0,0-3 0,-1 4 0,1-5 0,-1 0 0,-3 1 0,3-1 0,-7 0 0,4 1 0,-4-1 0,0 1 0,0-1 0,3-3 0,-2 2 0,2-5 0,-3 3 0</inkml:trace>
  <inkml:trace contextRef="#ctx0" brushRef="#br0" timeOffset="2817">327 203 24575,'-4'3'0,"-3"1"0,6 4 0,-2-1 0,3 0 0,0 1 0,0-1 0,0 1 0,0-1 0,0 0 0,0 1 0,0-1 0,0 0 0,0 1 0,0-1 0,0 0 0,0 1 0,0-1 0,0 0 0,0 1 0,0-1 0,0 1 0,0-1 0,-3 0 0,-2-3 0,-2-8 0,2 3 0,2-7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49:34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213 203 24575,'0'16'0,"0"-3"0,0 8 0,0-4 0,0-1 0,0 0 0,0-4 0,0 4 0,0-8 0,0 7 0,0-6 0,0 2 0,0-4 0,0 1 0,0-1 0,0 0 0,0 21 0,0-12 0,0 13 0,0-14 0,0-2 0,0-1 0,0 3 0,0-6 0,0 6 0,0-7 0,0 4 0,0-5 0,0-3 0,0-1 0</inkml:trace>
  <inkml:trace contextRef="#ctx0" brushRef="#br0" timeOffset="1357">67 4 24575,'0'27'0,"0"0"0,-4 0 0,-1 5 0,-4 1 0,3-4 0,2-2 0,0-15 0,-10 27 0,7-32 0,-6 20 0,13-31 0,0 1 0</inkml:trace>
  <inkml:trace contextRef="#ctx0" brushRef="#br0" timeOffset="2528">149 1 24575,'11'12'0,"0"0"0,27 18 0,-1-8 0,18 14 0,0-10 0,3 0 0,16 13 0,-21-13 0,-3-1 0,7 1 0,-16-6 0,6 0 0,-2 1 0,-17-7 0,3-1 0,-13-1 0,-1-3 0,-2 3 0,-6-5 0,2-2 0,-4-2 0,-6-3 0,-11-8 0,-8-2 0,-9-8 0,12 8 0,3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49:3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19 24575,'0'30'0,"0"-8"0,0 25 0,0-1 0,0 9 0,0 20 0,0-5 0,0-1 0,-5 5 0,4-18 0,-10 18 0,10-26 0,-4 4 0,1-19 0,3-5 0,-3-8 0,4-7 0,0-2 0,-3-7 0,-2-1 0,1-3 0,1 0 0</inkml:trace>
  <inkml:trace contextRef="#ctx0" brushRef="#br0" timeOffset="1356">304 1 24575,'0'22'0,"0"3"0,-4-2 0,0-1 0,-6 9 0,-3-8 0,3 9 0,-8 0 0,4-4 0,-1 10 0,-22 26 0,18-23 0,-18 17 0,19-33 0,1-7 0,4 3 0,-3-9 0,4 0 0,-1-4 0,2 0 0,3-1 0,1-3 0,3-1 0,0-3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07:38:10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0 463 24575,'0'6'0,"0"0"0,0 6 0,0 5 0,0 6 0,0 2 0,0 4 0,0 4 0,0 1 0,0 2 0,0-9 0,0 8 0,0-11 0,0 12 0,0-10 0,0 3 0,0-4 0,0-2 0,0-1 0,0-6 0,0-1 0,0-4 0,0-1 0,0-4 0,0 2 0,0-4 0,0 1 0,2-3 0,0 0 0,1-2 0,1 0 0,0 0 0,-1-2 0,7 2 0,0-2 0,11 2 0,-1 0 0,5 0 0,4 0 0,1 0 0,6 3 0,2 0 0,7 6 0,1-3 0,8 4 0,-14-5 0,12 2 0,-17-2 0,6-2 0,-4 0 0,-8-3 0,-3 0 0,-4 0 0,-6 0 0,-3 0 0,-3 0 0,-4 0 0,0 0 0,-3 0 0,-1 2 0,0 0 0,-2 0 0,0-1 0</inkml:trace>
  <inkml:trace contextRef="#ctx0" brushRef="#br0" timeOffset="956">742 640 24575,'45'-12'0,"-9"-2"0,23-16 0,-3-4 0,14-11 0,2-3 0,-16 10 0,-6 5 0,-2 2 0,-6 8 0,8-6 0,1 1 0,-3 1 0,23-3 0,-13 7 0,1 4 0,-9 8 0,-17 2 0,9 6 0,-23 3 0,29 0 0,-33 0 0,12 0 0</inkml:trace>
  <inkml:trace contextRef="#ctx0" brushRef="#br0" timeOffset="1879">1960 1 24575,'16'0'0,"3"0"0,-2 7 0,10 3 0,-5 3 0,5 0 0,-5 2 0,-1 1 0,-5-3 0,2 1 0,-11-8 0,4 8 0,-3-7 0,-5 7 0,0-9 0,-3 10 0,0-6 0,-25 36 0,10-21 0,-19 23 0,17-27 0,1 1 0,2-6 0,2-2 0,4-4 0,2-3 0,4-1 0,0-1 0,4-2 0,0-1 0,8-1 0,-6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07:39:35.51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24575,'13'4'0,"-1"1"0,-1 1 0,-1 2 0,-2-4 0,0 2 0,-2-2 0,1 0 0,-3-1 0,4 1 0,-2 0 0,2 0 0,4 0 0,2 3 0,5 0 0,1 5 0,2 1 0,2 5 0,6 1 0,-1 7 0,5 1 0,-17-13 0,0-1 0,-15-13 0,6 2 0,-1 2 0,3 2 0,0-2 0,1 7 0,5-1 0,-1 4 0,-1-2 0,2-1 0,-1 1 0,1-3 0,3 3 0,-6-3 0,3 0 0,-3-1 0,0 1 0,0 0 0,-3-1 0,3-1 0,-5 0 0,5-2 0,-5 5 0,3-4 0,-3 7 0,6-1 0,-6 1 0,5-2 0,-6 4 0,2 2 0,0-2 0,-2 6 0,2-5 0,-2 1 0,0 5 0,0-3 0,-3-2 0,1-1 0,-1-6 0,0 3 0,0-6 0,-1 3 0,-2-4 0,1-2 0,0 0 0,1 1 0,1-3 0,4 6 0,-1-2 0,5 3 0,-1 1 0,5 0 0,-2 3 0,8 0 0,-7-1 0,6 2 0,-4-4 0,3 5 0,-1-5 0,0 2 0,3-1 0,-5-4 0,2 1 0,-6-3 0,0-1 0,0 0 0,0 1 0,0-1 0,0 0 0,0 0 0,0 1 0,2-1 0,-1 1 0,1-1 0,-2 0 0,3-1 0,-3 1 0,6-4 0,-6 4 0,3-4 0,-3 2 0,0-2 0,-5 0 0,2 0 0,-6 0 0,2 0 0,-8 0 0,-1 0 0,-5 0 0,0 0 0,-2 0 0,2 0 0,-3 0 0,1 0 0,2 0 0,0 0 0,0 0 0,2 2 0,0-1 0,-1 2 0,1-1 0,-5 4 0,1 1 0,-7 4 0,1-1 0,-4 2 0,1 0 0,-3-2 0,2 3 0,-2-4 0,5-2 0,2 0 0,4-3 0,1 0 0,2 0 0,2 0 0,2 0 0,1-1 0,2 1 0,-2 1 0,1 6 0,-3 0 0,0 11 0,1-8 0,-3 7 0,2-2 0,-5 4 0,5-1 0,-2 3 0,2-3 0,0 1 0,2 2 0,1-6 0,2 0 0,0-1 0,0 2 0,0-3 0,0 1 0,0-5 0,0 0 0,0 3 0,0 0 0,0 3 0,0 0 0,2 0 0,-2-1 0,4 1 0,-1 0 0,2 0 0,-1-3 0,1 8 0,-2-6 0,1 7 0,-3-3 0,1 1 0,-2 2 0,0 0 0,0 1 0,0-4 0,0 0 0,0-3 0,-2 3 0,-2-7 0,-1 1 0,-2-9 0,3-1 0,-4 4 0,0-3 0,0 3 0,-7 2 0,8-4 0,-16 10 0,11-10 0,-11 9 0,6-7 0,0 2 0,-3 3 0,7-8 0,-6 5 0,5-8 0,-2 3 0,6-3 0,-3 0 0,3-1 0,-6-1 0,2 0 0,-1-2 0,-1 2 0,2 0 0,-1-2 0,-1 2 0,0 0 0,-6-1 0,3 3 0,-6-3 0,5 3 0,-5-4 0,6 2 0,-3-2 0,3 0 0,0 0 0,0 0 0,3 0 0,0 0 0,3 0 0,-2 0 0,1 0 0,-1 0 0,-1 2 0,2-1 0,1 1 0,1-2 0,1 2 0,0-2 0,1 2 0,2 0 0,2-1 0,2 2 0,4-3 0,4 2 0,4-2 0,-3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8:23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96 24575,'0'3'0,"0"7"0,0 13 0,0 9 0,0 22 0,0-16 0,0 41 0,0-41 0,0 28 0,0-20 0,0 7 0,0-1 0,0-5 0,0-2 0,0 0 0,0 1 0,0 1 0,-5-2 0,4-6 0,-3-10 0,4-3 0,0-10 0,0-3 0,0-2 0,-3-7 0,2-1 0,-2-3 0</inkml:trace>
  <inkml:trace contextRef="#ctx0" brushRef="#br0" timeOffset="1343">489 1 24575,'-22'12'0,"1"-3"0,5 6 0,-43 33 0,25-12 0,-37 24 0,48-25 0,-14-10 0,20 1 0,-9-7 0,3 8 0,12-10 0,-9-2 0,15 0 0,-7-10 0,8 6 0,-7-3 0,9-1 0,-5 1 0,3 8 0,-4-3 0,-2 13 0,-3-4 0,5 0 0,-1-1 0,5-5 0,-3-3 0,6-2 0,-3-4 0,4-3 0,0 0 0</inkml:trace>
  <inkml:trace contextRef="#ctx0" brushRef="#br0" timeOffset="2486">623 112 24575,'8'7'0,"3"1"0,-6 3 0,10-5 0,-10 8 0,3-9 0,3 7 0,-6-5 0,7 1 0,-5 0 0,1 3 0,-1-3 0,5 7 0,-4-6 0,7 6 0,-6-7 0,2 8 0,1-4 0,0 4 0,5 5 0,0-3 0,-3 7 0,1-7 0,-6 3 0,3-5 0,3 7 0,-6-9 0,2 4 0,-8-11 0,-3-3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07:49:40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1570 0 24575,'0'11'0,"0"-3"0,0 3 0,0 1 0,0-4 0,0 7 0,0-7 0,0 7 0,0-3 0,0 0 0,0 7 0,0-1 0,0 8 0,0 0 0,0 6 0,-4-5 0,3 5 0,-3-6 0,0 0 0,3-4 0,-7 3 0,3 5 0,1-10 0,0 5 0,4-18 0,3-3 0,1-1 0,3-3 0,1 0 0,-1 0 0,0 0 0,0 0 0,0-3 0,1 2 0,3-6 0,1 6 0,4-2 0,4-1 0,2 3 0,9-3 0,2 4 0,0 0 0,3 0 0,-3 0 0,0 0 0,4 0 0,-10 0 0,5 0 0,-6 0 0,-5 0 0,4 0 0,-8 0 0,0 0 0,-6 0 0,-4 0 0,0 3 0,-3-2 0,0 2 0</inkml:trace>
  <inkml:trace contextRef="#ctx0" brushRef="#br0" timeOffset="1646">1580 440 24575,'-21'0'0,"-3"0"0,-34 0 0,5 0 0,-2 0 0,7-1 0,-7 2 0,-16 0 0,-17 2 0,0-1 0,14 0 0,10-1 0,3 0-360,-27 2 1,-9 1-1,25-2 360,31-2 264,4 4-264,10 1 0,1 4 0,0-1 0,8 0 0,2 0 815,9-4-815,-9-1 0,-2-3 0,-8 4 0,4 4 0,2 1 0,4 6 0,0-6 0,0 6 0,3-2 0,2-1 0,3-1 0,1 0 0,-1-3 0,1 3 0,-1 0 0,1-3 0,2 7 0,-1-6 0,1 5 0,-2-1 0,2-1 0,-2 3 0,6-7 0,-6 3 0,6-4 0,-5 0 0,5 0 0,-2 1 0,3-1 0,-3-3 0,2 2 0,-2-2 0,-1 3 0,7-3 0,-3 0 0,8-4 0,-1 0 0,-3 0 0,-1 0 0</inkml:trace>
  <inkml:trace contextRef="#ctx0" brushRef="#br0" timeOffset="3100">0 590 24575,'0'7'0,"0"0"0,0 1 0,0-1 0,0 0 0,0 0 0,0 0 0,0 0 0,0 30 0,4-14 0,1 25 0,4-17 0,-4-3 0,3 8 0,-3-8 0,0-1 0,3-7 0,-7-8 0,2-1 0,0-3 0,-2-1 0,2-6 0,1-2 0,-4-7 0,4 1 0,-1 0 0,-2-1 0,5 1 0,-5 0 0,6-4 0,-3 2 0,3-2 0,0 7 0,1-2 0,-1 2 0,13-13 0,-10 7 0,7-7 0,-11 9 0,-2 1 0,4 0 0,-1 0 0,0-1 0,0 1 0,0 0 0,0 3 0,-3-3 0,3 6 0,-3-2 0,0 6 0,-1 1 0,-3 3 0,0 1 0,0-1 0,0 0 0,0 0 0,-3 0 0,2 1 0,-2-4 0,3-1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7T15:50:10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7:14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1 24575,'0'29'0,"0"13"0,-10 19 0,-7 4 0,-11 14 0,-7-6 0,3-17 0,-11 28 0,1-18 0,-1 12 0,14-26 0,-6 0 0,17-12 0,-12-4 0,11 3 0,5-17 0,2-5 0,8-6 0,-3-4 0,6-17 0,-2 10 0,3-15 0</inkml:trace>
  <inkml:trace contextRef="#ctx0" brushRef="#br0" timeOffset="1322">513 158 24575,'67'64'0,"-1"1"0,-3-2 0,-9-8 0,-11-11 0,-4 16 0,-9-26 0,6 16 0,-15-14 0,13 1 0,-13 2 0,1-12 0,-4-4 0,-5-3 0,-2-7 0,-3 1 0,-4-5 0,-1-5 0,-3-9 0,0-4 0,-3-2 0,2 3 0,-6-3 0,6 6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7:45.3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44217.9375"/>
      <inkml:brushProperty name="anchorY" value="-323087.1875"/>
      <inkml:brushProperty name="scaleFactor" value="0.5"/>
    </inkml:brush>
  </inkml:definitions>
  <inkml:trace contextRef="#ctx0" brushRef="#br0">237 0 24575,'0'21'0,"0"3"0,0-7 0,0 9 0,-4-4 0,3 0 0,-3 4 0,0-4 0,3-4 0,-3 2 0,4-5 0,3-6 0,1 1 0,4-13 0,3-5 0,1-1 0,9-7 0,-3 6 0,14-13 0,-8 12 0,10-12 0,-8 9 0,1-4 0,0 4 0,-5 2 0,-5 3 0,-6 5 0,-3 1 0,-1 3 0,-3 3 0,-4 1 0,-8 7 0,-10 7 0,0 0 0,-11 15 0,4-2 0,-7 11 0,7-6 0,-13 18 0,5-9 0,-3 17 0,-2-1 0,5-5 0,2 11 0,-5-11 0,13-3 0,-7-2 0,8-4 0,2-6 0,2-3 0,12-16 0,-6-5 0,11-6 0,-2-3 0,6-7 0,5-3 0,5-9 0,8-3 0,1-3 0,10-2 0,1 1 0,12-3 0,2 1 0,6-1 0,-7 5 0,5-4 0,-4 4 0,-1-1 0,-6 3 0,-3 4 0,-13 5 0,7 1 0,-14 4 0,9 0 0,-13 0 0,7 0 0,-11 0 0,2 0 0,-4 0 0,-3 3 0,-4 5 0,-8 4 0,-12 16 0,1-4 0,-11 21 0,15-15 0,-10 19 0,10-7 0,-2 4 0,-2-1 0,13-6 0,-7-5 0,12-7 0,-3-10 0,4-6 0,0-3 0,7-4 0,7-1 0,20-12 0,7-3 0,43-18 0,-17 6-246,-8 4 1,-1 0 245,10-4 0,22-6 0,-28 7 0,-1 1 0,-8 6 0,-13 5 0,-13 3 0,-10 7 0,-12 1 491,-15 9-491,-9 9 0,-10 12 0,-2 6 0,-5 6 0,9-7 0,-8 6 0,15-7 0,-4 1 0,5-3 0,5-10 0,2-5 0,8-6 0,0-3 0,4-1 0,8-3 0,5-1 0,15-7 0,5-1 0,6-5 0,0 0 0,6 0 0,2 0 0,-1-1 0,-1 5 0,-11 2 0,-7 0 0,-6 4 0,-9-4 0,0 4 0,-8 3 0,-9 10 0,-18 25 0,0 6 0,-24 34 0,22-21 0,-14 12 0,16-16 0,3-7 0,9-1 0,7-16 0,4-6 0,0-12 0,7-7 0,18-1 0,6-3 0,14-4 0,0-7 0,1 0 0,1-4 0,-2 5 0,-12 0 0,-1 1 0,-10 4 0,-5 1 0,-5 4 0,-5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7:2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17 24575,'0'18'0,"0"-2"0,0 0 0,0-6 0,0 10 0,-8-8 0,6 9 0,-5-4 0,7 4 0,0-4 0,0-5 0,0 3 0,0-6 0,0 2 0,0-4 0,3 1 0,2-1 0,2 0 0,0-3 0,1 0 0,3-4 0,1 0 0,5 0 0,-5 0 0,3 0 0,-3 0 0,5 0 0,4 0 0,-8 0 0,12 0 0,-12 0 0,8 0 0,-5 0 0,1 0 0,4 0 0,-4 0 0,4-8 0,-5 3 0,1-11 0,6-4 0,-5 2 0,2-2 0,-9 5 0,-3 3 0,0-5 0,-3 1 0,-2-1 0,-3 1 0,0 0 0,0-1 0,0 5 0,0 0 0,0 5 0,-7-1 0,-2 4 0,-12-4 0,-1 7 0,-11-3 0,5 4 0,-15 0 0,7 0 0,-3 0 0,1 0 0,10 0 0,-4 0 0,-3 0 0,11 0 0,-4 0 0,16 0 0,-4 4 0,7 4 0,-2 1 0,3 2 0,4-4 0,1-3 0,3 0 0</inkml:trace>
  <inkml:trace contextRef="#ctx0" brushRef="#br0" timeOffset="1018">448 151 24575,'21'0'0,"7"0"0,5 0 0,12 0 0,-4 4 0,4 1 0,-6 5 0,-1 0 0,1-5 0,-5 3 0,-7-7 0,-1 3 0,-9-4 0,9 0 0,-9 0 0,4 0 0,-4 0 0,-1 0 0,0 0 0,0 0 0,1 0 0,-5 0 0,3 0 0,-6 0 0,6 0 0,-7 0 0,0 0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7:24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24575,'0'71'0,"0"-1"0,0 1 0,0 5 0,-1-9 0,1 11 0,1-21 0,3-28 0,1 4 0,4-5 0,0-7 0,-1-9 0,-1-1 0,-3-3 0,0-11 0,-4-3 0,0-11 0,0 1 0,3 0 0,2-1 0,3-4 0,1 4 0,-1-4 0,0 4 0,4 1 0,1-1 0,3 5 0,5-1 0,-4 5 0,9-1 0,-4 0 0,5 0 0,-1 0 0,7 4 0,-5-3 0,9 7 0,-9-7 0,4 7 0,-5-3 0,0 4 0,-5 0 0,-1 0 0,-9 0 0,0 0 0,-5 0 0,0 0 0,-6 0 0,-10 4 0,-10-3 0,-3 7 0,-4-3 0,4 3 0,-5 1 0,1-4 0,-1 3 0,0-7 0,0 3 0,5-4 0,1 0 0,0 0 0,3 0 0,-3 0 0,5 4 0,3-3 0,-2 2 0,6 0 0,-6-2 0,7 2 0,-4 1 0,5-3 0,-1 5 0,1-5 0,-1 2 0,4 0 0,-3-2 0,3 3 0,0-1 0,1 1 0,3 0 0,0-1 0</inkml:trace>
  <inkml:trace contextRef="#ctx0" brushRef="#br0" timeOffset="188">218 457 24575,'0'0'0</inkml:trace>
  <inkml:trace contextRef="#ctx0" brushRef="#br0" timeOffset="1328">217 457 24575,'71'0'0,"0"0"0,-22 0 0,29 0 0,-8 0 0,-49 0 0,-4 0 0,-5 0 0,3 0 0,-6 0 0,6 4 0,-7 0 0,8 4 0,-8 0 0,4 3 0,2 4 0,-5-2 0,5 5 0,-10-6 0,4 5 0,-4-1 0,5 5 0,-5-4 0,4 4 0,-7-5 0,2 1 0,-3-1 0,0 0 0,0-3 0,0 2 0,-3-7 0,-5 4 0,-5-4 0,-3 0 0,0 0 0,-1 0 0,1 0 0,-1-3 0,1 2 0,0-6 0,-1 6 0,1-6 0,0 6 0,-5-6 0,3 3 0,-3-1 0,5-2 0,-1 3 0,1-1 0,-5-2 0,3 3 0,-19-4 0,12 4 0,-25-3 0,15 3 0,-46 0 0,34-3 0,-22 4 0,41-5 0,7 0 0,8 0 0,2 0 0,4 0 0,2-4 0,2 3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8:00.9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6:1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4T07:18:5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11 24575,'0'16'0,"0"5"0,0 13 0,0-4 0,0 42 0,0-36 0,0 21 0,0-37 0,0-7 0,0-2 0,0-4 0,0-2 0,0-2 0</inkml:trace>
  <inkml:trace contextRef="#ctx0" brushRef="#br0" timeOffset="1386">229 0 24575,'0'8'0,"-4"3"0,-4 5 0,-1 1 0,-3 2 0,7-7 0,-2 4 0,6-8 0,-6 3 0,3-3 0,0-1 0,-3 1 0,3-1 0,-4 0 0,1 1 0,-1-4 0,1 2 0,3-2 0,-3 4 0,3-1 0,-7 1 0,2 3 0,-7 2 0,7 8 0,-7-4 0,7 0 0,-3-2 0,5-6 0,-1 2 0,0-7 0,4-1 0,1-3 0</inkml:trace>
  <inkml:trace contextRef="#ctx0" brushRef="#br0" timeOffset="2970">185 132 24575,'2'3'0,"0"1"0,9 8 0,-4-4 0,1 0 0,0-1 0,5 3 0,-4-4 0,5 4 0,-6-10 0,-4 3 0,2-2 0,-2 2 0,4-3 0,-4 3 0,2-2 0,-2 3 0,1-1 0,1-2 0,-2 2 0,4-3 0,-1 0 0,4 4 0,-2 0 0,6 4 0,-3 0 0,0-1 0,4-2 0,-8 1 0,3-5 0,-3 6 0,-1-7 0,1 4 0,-1-4 0,-3 3 0,2-2 0,-1 2 0,-1-3 0,-1 0 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51D3D-8C28-A74D-A5FC-F08F8B06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726</TotalTime>
  <Pages>13</Pages>
  <Words>1648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264</cp:revision>
  <dcterms:created xsi:type="dcterms:W3CDTF">2019-09-04T06:31:00Z</dcterms:created>
  <dcterms:modified xsi:type="dcterms:W3CDTF">2019-12-05T20:15:00Z</dcterms:modified>
</cp:coreProperties>
</file>
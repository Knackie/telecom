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56699E" w:rsidP="0056699E">
      <w:pPr>
        <w:pStyle w:val="Titre"/>
      </w:pPr>
      <w:r w:rsidRPr="0056699E">
        <w:t>Étude</w:t>
      </w:r>
      <w:r w:rsidRPr="0056699E">
        <w:t xml:space="preserve"> du protocole TCP </w:t>
      </w:r>
    </w:p>
    <w:p w:rsidR="0056699E" w:rsidRDefault="0056699E" w:rsidP="0056699E">
      <w:pPr>
        <w:pStyle w:val="Titre3"/>
        <w:numPr>
          <w:ilvl w:val="0"/>
          <w:numId w:val="0"/>
        </w:numPr>
      </w:pPr>
    </w:p>
    <w:p w:rsidR="0056699E" w:rsidRDefault="0056699E" w:rsidP="0056699E">
      <w:pPr>
        <w:pStyle w:val="Paragraphedeliste"/>
        <w:numPr>
          <w:ilvl w:val="0"/>
          <w:numId w:val="19"/>
        </w:numPr>
      </w:pPr>
      <w:r>
        <w:t>3.1</w:t>
      </w:r>
    </w:p>
    <w:p w:rsidR="0056699E" w:rsidRDefault="0056699E" w:rsidP="0056699E">
      <w:pPr>
        <w:pStyle w:val="Paragraphedeliste"/>
        <w:numPr>
          <w:ilvl w:val="1"/>
          <w:numId w:val="19"/>
        </w:numPr>
      </w:pPr>
      <w:r>
        <w:t>Taille de fenêtre 16 =&gt; bufférisassions dans R au début de la simulation mais pas après.</w:t>
      </w:r>
    </w:p>
    <w:p w:rsidR="0056699E" w:rsidRPr="0056699E" w:rsidRDefault="0056699E" w:rsidP="0056699E">
      <w:pPr>
        <w:pStyle w:val="Paragraphedeliste"/>
        <w:numPr>
          <w:ilvl w:val="0"/>
          <w:numId w:val="19"/>
        </w:numPr>
      </w:pPr>
      <w:bookmarkStart w:id="0" w:name="_GoBack"/>
      <w:bookmarkEnd w:id="0"/>
    </w:p>
    <w:sectPr w:rsidR="0056699E" w:rsidRPr="0056699E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288" w:rsidRDefault="009F6288" w:rsidP="00C244EE">
      <w:r>
        <w:separator/>
      </w:r>
    </w:p>
  </w:endnote>
  <w:endnote w:type="continuationSeparator" w:id="0">
    <w:p w:rsidR="009F6288" w:rsidRDefault="009F6288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288" w:rsidRDefault="009F6288" w:rsidP="00C244EE">
      <w:r>
        <w:separator/>
      </w:r>
    </w:p>
  </w:footnote>
  <w:footnote w:type="continuationSeparator" w:id="0">
    <w:p w:rsidR="009F6288" w:rsidRDefault="009F6288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0208C"/>
    <w:multiLevelType w:val="hybridMultilevel"/>
    <w:tmpl w:val="383474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25CD1"/>
    <w:multiLevelType w:val="hybridMultilevel"/>
    <w:tmpl w:val="79CE39BC"/>
    <w:lvl w:ilvl="0" w:tplc="B56693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57F4C"/>
    <w:multiLevelType w:val="hybridMultilevel"/>
    <w:tmpl w:val="9BB051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12"/>
  </w:num>
  <w:num w:numId="13">
    <w:abstractNumId w:val="3"/>
  </w:num>
  <w:num w:numId="14">
    <w:abstractNumId w:val="1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5"/>
  </w:num>
  <w:num w:numId="17">
    <w:abstractNumId w:val="9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9A"/>
    <w:rsid w:val="00007E7F"/>
    <w:rsid w:val="00016358"/>
    <w:rsid w:val="000472A6"/>
    <w:rsid w:val="000832F0"/>
    <w:rsid w:val="00092881"/>
    <w:rsid w:val="000A4026"/>
    <w:rsid w:val="000B1F2E"/>
    <w:rsid w:val="00112A82"/>
    <w:rsid w:val="00114BDB"/>
    <w:rsid w:val="00120678"/>
    <w:rsid w:val="00144CE7"/>
    <w:rsid w:val="00146FCB"/>
    <w:rsid w:val="00155953"/>
    <w:rsid w:val="00160DD4"/>
    <w:rsid w:val="001924F9"/>
    <w:rsid w:val="00197440"/>
    <w:rsid w:val="001A1AFB"/>
    <w:rsid w:val="001D3A3D"/>
    <w:rsid w:val="00205964"/>
    <w:rsid w:val="0022071E"/>
    <w:rsid w:val="002401F1"/>
    <w:rsid w:val="002741C1"/>
    <w:rsid w:val="00275EC9"/>
    <w:rsid w:val="002C1C9A"/>
    <w:rsid w:val="002E1A2F"/>
    <w:rsid w:val="002E353F"/>
    <w:rsid w:val="002E40E3"/>
    <w:rsid w:val="002F0814"/>
    <w:rsid w:val="002F1EDC"/>
    <w:rsid w:val="00305DE6"/>
    <w:rsid w:val="00334DA2"/>
    <w:rsid w:val="00361416"/>
    <w:rsid w:val="0036742F"/>
    <w:rsid w:val="00377EB5"/>
    <w:rsid w:val="00391F5B"/>
    <w:rsid w:val="003957B9"/>
    <w:rsid w:val="003D159A"/>
    <w:rsid w:val="00411724"/>
    <w:rsid w:val="00444D3C"/>
    <w:rsid w:val="00451E5A"/>
    <w:rsid w:val="00453979"/>
    <w:rsid w:val="00453D26"/>
    <w:rsid w:val="004560B5"/>
    <w:rsid w:val="0047283A"/>
    <w:rsid w:val="00477FCA"/>
    <w:rsid w:val="0049109B"/>
    <w:rsid w:val="004B3166"/>
    <w:rsid w:val="004C25F4"/>
    <w:rsid w:val="00546670"/>
    <w:rsid w:val="00550122"/>
    <w:rsid w:val="00553EE2"/>
    <w:rsid w:val="0056699E"/>
    <w:rsid w:val="00592D74"/>
    <w:rsid w:val="005B1FCE"/>
    <w:rsid w:val="005B3CDF"/>
    <w:rsid w:val="005C7488"/>
    <w:rsid w:val="005E110F"/>
    <w:rsid w:val="005F2035"/>
    <w:rsid w:val="005F2EC3"/>
    <w:rsid w:val="005F3D03"/>
    <w:rsid w:val="00616C7B"/>
    <w:rsid w:val="00653FBF"/>
    <w:rsid w:val="006572D0"/>
    <w:rsid w:val="00667F2B"/>
    <w:rsid w:val="00677C31"/>
    <w:rsid w:val="006A3E19"/>
    <w:rsid w:val="007028D7"/>
    <w:rsid w:val="007236F0"/>
    <w:rsid w:val="00740FA2"/>
    <w:rsid w:val="00756ABC"/>
    <w:rsid w:val="007A1837"/>
    <w:rsid w:val="007A3D12"/>
    <w:rsid w:val="007D10DB"/>
    <w:rsid w:val="007F7E02"/>
    <w:rsid w:val="008055E5"/>
    <w:rsid w:val="0081742E"/>
    <w:rsid w:val="00854B13"/>
    <w:rsid w:val="0086764D"/>
    <w:rsid w:val="00873531"/>
    <w:rsid w:val="00881B91"/>
    <w:rsid w:val="008B7D47"/>
    <w:rsid w:val="00921E16"/>
    <w:rsid w:val="00925A3F"/>
    <w:rsid w:val="00953F7F"/>
    <w:rsid w:val="00961ED0"/>
    <w:rsid w:val="00994A7B"/>
    <w:rsid w:val="009C7057"/>
    <w:rsid w:val="009D5BCB"/>
    <w:rsid w:val="009F6288"/>
    <w:rsid w:val="00A46BC6"/>
    <w:rsid w:val="00A50274"/>
    <w:rsid w:val="00A649E2"/>
    <w:rsid w:val="00A70256"/>
    <w:rsid w:val="00A7074D"/>
    <w:rsid w:val="00A77233"/>
    <w:rsid w:val="00AC3BAC"/>
    <w:rsid w:val="00AD3265"/>
    <w:rsid w:val="00AD6E4B"/>
    <w:rsid w:val="00B16513"/>
    <w:rsid w:val="00B43B13"/>
    <w:rsid w:val="00B839AD"/>
    <w:rsid w:val="00BB3E54"/>
    <w:rsid w:val="00BD79F0"/>
    <w:rsid w:val="00C02D36"/>
    <w:rsid w:val="00C22CB7"/>
    <w:rsid w:val="00C2419A"/>
    <w:rsid w:val="00C244EE"/>
    <w:rsid w:val="00C37AF3"/>
    <w:rsid w:val="00C634EE"/>
    <w:rsid w:val="00C6664F"/>
    <w:rsid w:val="00C66B75"/>
    <w:rsid w:val="00CD211E"/>
    <w:rsid w:val="00CD5315"/>
    <w:rsid w:val="00CD7D79"/>
    <w:rsid w:val="00CF1E62"/>
    <w:rsid w:val="00D03BE8"/>
    <w:rsid w:val="00D262C2"/>
    <w:rsid w:val="00D35BA3"/>
    <w:rsid w:val="00D9644F"/>
    <w:rsid w:val="00DC08A1"/>
    <w:rsid w:val="00DF6778"/>
    <w:rsid w:val="00E10C10"/>
    <w:rsid w:val="00E2282B"/>
    <w:rsid w:val="00E929C1"/>
    <w:rsid w:val="00EA5E2B"/>
    <w:rsid w:val="00EB3D97"/>
    <w:rsid w:val="00EC1A1F"/>
    <w:rsid w:val="00ED0AA2"/>
    <w:rsid w:val="00F37652"/>
    <w:rsid w:val="00F80158"/>
    <w:rsid w:val="00F8329F"/>
    <w:rsid w:val="00F944DF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008E"/>
  <w15:chartTrackingRefBased/>
  <w15:docId w15:val="{9F547617-A40B-AB4B-B314-0BEDBA1B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2</cp:revision>
  <dcterms:created xsi:type="dcterms:W3CDTF">2019-03-22T10:16:00Z</dcterms:created>
  <dcterms:modified xsi:type="dcterms:W3CDTF">2019-03-22T13:07:00Z</dcterms:modified>
</cp:coreProperties>
</file>
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1E1600" w:rsidP="00DC08A1">
      <w:pPr>
        <w:pStyle w:val="Titre"/>
      </w:pPr>
      <w:r>
        <w:t xml:space="preserve">TD2 : Encore les pointeurs … </w:t>
      </w:r>
    </w:p>
    <w:p w:rsidR="001E1600" w:rsidRDefault="001E1600" w:rsidP="001E1600"/>
    <w:p w:rsidR="001E1600" w:rsidRDefault="001E1600" w:rsidP="001E1600">
      <w:pPr>
        <w:pStyle w:val="Titre1"/>
      </w:pPr>
      <w:r>
        <w:t>Exercice 1 :</w:t>
      </w:r>
    </w:p>
    <w:p w:rsidR="001E1600" w:rsidRDefault="001E1600" w:rsidP="001E1600"/>
    <w:p w:rsidR="001E1600" w:rsidRDefault="001E1600" w:rsidP="001E1600">
      <w:pPr>
        <w:pStyle w:val="Titre2"/>
      </w:pPr>
      <w:r>
        <w:t>Question 1</w:t>
      </w:r>
    </w:p>
    <w:p w:rsidR="001E1600" w:rsidRDefault="001E1600" w:rsidP="001E1600"/>
    <w:p w:rsidR="001E1600" w:rsidRDefault="001E1600" w:rsidP="001E1600">
      <w:r>
        <w:t>Un pointeur qui pointe vers l’élément 0 du tableau (rouge)</w:t>
      </w:r>
    </w:p>
    <w:p w:rsidR="001E1600" w:rsidRDefault="001E1600" w:rsidP="001E1600"/>
    <w:p w:rsidR="001E1600" w:rsidRDefault="001E1600" w:rsidP="001E1600">
      <w:pPr>
        <w:pStyle w:val="Titre2"/>
      </w:pPr>
      <w:r>
        <w:t>Question 2</w:t>
      </w:r>
    </w:p>
    <w:p w:rsidR="001E1600" w:rsidRDefault="001E1600" w:rsidP="001E1600"/>
    <w:p w:rsidR="001E1600" w:rsidRDefault="001E1600" w:rsidP="001E1600">
      <w:r>
        <w:t>L’emplacement mémoire de l’élément « bleu » dans le tableau</w:t>
      </w:r>
    </w:p>
    <w:p w:rsidR="001E1600" w:rsidRDefault="001E1600" w:rsidP="001E1600"/>
    <w:p w:rsidR="001E1600" w:rsidRDefault="001E1600" w:rsidP="001E1600">
      <w:pPr>
        <w:pStyle w:val="Titre2"/>
      </w:pPr>
      <w:r>
        <w:t>Question 3</w:t>
      </w:r>
    </w:p>
    <w:p w:rsidR="001E1600" w:rsidRDefault="001E1600" w:rsidP="001E1600"/>
    <w:p w:rsidR="001E1600" w:rsidRDefault="001E1600" w:rsidP="001E1600">
      <w:r>
        <w:t>La valeur est l’adresse mémoire du premier caractère de rouge</w:t>
      </w:r>
    </w:p>
    <w:p w:rsidR="001E1600" w:rsidRDefault="001E1600" w:rsidP="001E1600"/>
    <w:p w:rsidR="001E1600" w:rsidRDefault="001E1600" w:rsidP="001E1600">
      <w:pPr>
        <w:pStyle w:val="Titre2"/>
      </w:pPr>
      <w:r>
        <w:t>Question 4</w:t>
      </w:r>
    </w:p>
    <w:p w:rsidR="001E1600" w:rsidRDefault="001E1600" w:rsidP="001E1600">
      <w:r>
        <w:t xml:space="preserve">La valeur est l’adresse mémoire du </w:t>
      </w:r>
      <w:r>
        <w:t xml:space="preserve">premier caractère incrémenté </w:t>
      </w:r>
      <w:bookmarkStart w:id="0" w:name="_GoBack"/>
      <w:bookmarkEnd w:id="0"/>
    </w:p>
    <w:p w:rsidR="001E1600" w:rsidRPr="001E1600" w:rsidRDefault="001E1600" w:rsidP="001E1600"/>
    <w:sectPr w:rsidR="001E1600" w:rsidRPr="001E1600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00"/>
    <w:rsid w:val="00007E7F"/>
    <w:rsid w:val="000832F0"/>
    <w:rsid w:val="001E1600"/>
    <w:rsid w:val="00550122"/>
    <w:rsid w:val="005C7488"/>
    <w:rsid w:val="005F2035"/>
    <w:rsid w:val="00653FBF"/>
    <w:rsid w:val="007A3D12"/>
    <w:rsid w:val="00873531"/>
    <w:rsid w:val="00AD6E4B"/>
    <w:rsid w:val="00C66B75"/>
    <w:rsid w:val="00DC08A1"/>
    <w:rsid w:val="00EA5E2B"/>
    <w:rsid w:val="00F37652"/>
    <w:rsid w:val="00F944DF"/>
    <w:rsid w:val="00F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8A1A7"/>
  <w15:chartTrackingRefBased/>
  <w15:docId w15:val="{1B4FE9F8-5A50-F741-99B8-3C20933E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8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</cp:revision>
  <dcterms:created xsi:type="dcterms:W3CDTF">2019-01-16T16:54:00Z</dcterms:created>
  <dcterms:modified xsi:type="dcterms:W3CDTF">2019-01-18T07:08:00Z</dcterms:modified>
</cp:coreProperties>
</file>
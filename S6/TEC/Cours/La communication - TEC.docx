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E66989" w:rsidP="00DC08A1">
      <w:pPr>
        <w:pStyle w:val="Titre"/>
      </w:pPr>
      <w:r>
        <w:t>La communication : éléments de base.</w:t>
      </w:r>
    </w:p>
    <w:p w:rsidR="0005187F" w:rsidRDefault="0005187F" w:rsidP="0005187F"/>
    <w:p w:rsidR="0005187F" w:rsidRPr="0005187F" w:rsidRDefault="0005187F" w:rsidP="0005187F">
      <w:pPr>
        <w:pStyle w:val="Titre1"/>
      </w:pPr>
      <w:r>
        <w:t xml:space="preserve">Citation 1 </w:t>
      </w:r>
    </w:p>
    <w:p w:rsidR="00E66989" w:rsidRDefault="00E66989" w:rsidP="00E66989"/>
    <w:p w:rsidR="00E66989" w:rsidRDefault="00E66989" w:rsidP="00E66989">
      <w:r>
        <w:t xml:space="preserve">« On ne peut pas ne pas communiquer » de Paul </w:t>
      </w:r>
      <w:proofErr w:type="spellStart"/>
      <w:r>
        <w:t>Watzlawick</w:t>
      </w:r>
      <w:proofErr w:type="spellEnd"/>
      <w:r>
        <w:t xml:space="preserve"> : École de </w:t>
      </w:r>
      <w:proofErr w:type="spellStart"/>
      <w:r>
        <w:t>Palo</w:t>
      </w:r>
      <w:proofErr w:type="spellEnd"/>
      <w:r>
        <w:t xml:space="preserve"> Alto</w:t>
      </w:r>
    </w:p>
    <w:p w:rsidR="00EC44E7" w:rsidRDefault="00EC44E7" w:rsidP="00E66989"/>
    <w:p w:rsidR="00EC44E7" w:rsidRDefault="00EC44E7" w:rsidP="00E66989"/>
    <w:p w:rsidR="00EC44E7" w:rsidRDefault="00EC44E7" w:rsidP="00E66989">
      <w:r>
        <w:t>La communication, c’est simple : FAUX, il y a tellement d’éléments qui sont lié au corps.</w:t>
      </w:r>
    </w:p>
    <w:p w:rsidR="0005187F" w:rsidRDefault="0005187F" w:rsidP="00E66989"/>
    <w:p w:rsidR="0005187F" w:rsidRDefault="0005187F" w:rsidP="0005187F">
      <w:pPr>
        <w:pStyle w:val="Titre1"/>
      </w:pPr>
      <w:r>
        <w:t>Citation 2</w:t>
      </w:r>
    </w:p>
    <w:p w:rsidR="0005187F" w:rsidRDefault="0005187F" w:rsidP="0005187F"/>
    <w:p w:rsidR="0005187F" w:rsidRDefault="0005187F" w:rsidP="0005187F">
      <w:r>
        <w:t xml:space="preserve">E. </w:t>
      </w:r>
      <w:proofErr w:type="spellStart"/>
      <w:r>
        <w:t>Walls</w:t>
      </w:r>
      <w:proofErr w:type="spellEnd"/>
      <w:r>
        <w:t xml:space="preserve"> – Encyclopédie </w:t>
      </w:r>
      <w:r w:rsidR="00A17CB5">
        <w:t>du S</w:t>
      </w:r>
      <w:r>
        <w:t>avoir relatif et absolu</w:t>
      </w:r>
    </w:p>
    <w:p w:rsidR="000445E1" w:rsidRDefault="000445E1" w:rsidP="0005187F"/>
    <w:p w:rsidR="000445E1" w:rsidRDefault="000445E1" w:rsidP="0005187F"/>
    <w:p w:rsidR="000445E1" w:rsidRDefault="000445E1" w:rsidP="000445E1">
      <w:pPr>
        <w:pStyle w:val="Titre1"/>
      </w:pPr>
      <w:r>
        <w:t xml:space="preserve">Modèle </w:t>
      </w:r>
      <w:r w:rsidR="00FF230B">
        <w:t>d’Aristote</w:t>
      </w:r>
      <w:r>
        <w:t xml:space="preserve"> – 350 av J. C.</w:t>
      </w:r>
    </w:p>
    <w:p w:rsidR="000445E1" w:rsidRDefault="000445E1" w:rsidP="000445E1"/>
    <w:p w:rsidR="000445E1" w:rsidRDefault="000445E1" w:rsidP="000445E1">
      <w:r>
        <w:rPr>
          <w:noProof/>
        </w:rPr>
        <w:drawing>
          <wp:inline distT="0" distB="0" distL="0" distR="0">
            <wp:extent cx="5756910" cy="4430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8---modele-d-Aristo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81" w:rsidRDefault="004B2A81" w:rsidP="000445E1"/>
    <w:p w:rsidR="004B2A81" w:rsidRDefault="004B2A81" w:rsidP="000445E1"/>
    <w:p w:rsidR="004B2A81" w:rsidRDefault="004B2A81" w:rsidP="004B2A81">
      <w:pPr>
        <w:pStyle w:val="Titre1"/>
      </w:pPr>
      <w:r>
        <w:lastRenderedPageBreak/>
        <w:t xml:space="preserve">Le schéma de Shannon – 1948 </w:t>
      </w:r>
    </w:p>
    <w:p w:rsidR="004B2A81" w:rsidRDefault="004B2A81" w:rsidP="004B2A81">
      <w:pPr>
        <w:pStyle w:val="Titre1"/>
      </w:pPr>
      <w:r>
        <w:rPr>
          <w:noProof/>
        </w:rPr>
        <w:drawing>
          <wp:inline distT="0" distB="0" distL="0" distR="0">
            <wp:extent cx="5756910" cy="29933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0Y8QJJ06M40oegEMN0iqrVKC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81" w:rsidRDefault="004B2A81" w:rsidP="004B2A81"/>
    <w:p w:rsidR="004B2A81" w:rsidRPr="004B2A81" w:rsidRDefault="004B2A81" w:rsidP="004B2A81">
      <w:pPr>
        <w:pStyle w:val="Titre1"/>
      </w:pPr>
      <w:r>
        <w:t xml:space="preserve">Le modèle de Shannon et </w:t>
      </w:r>
      <w:r w:rsidR="008F2ECB">
        <w:t>Weaver</w:t>
      </w:r>
      <w:r>
        <w:t xml:space="preserve"> </w:t>
      </w:r>
    </w:p>
    <w:p w:rsidR="004B2A81" w:rsidRDefault="004B2A81" w:rsidP="004B2A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E2793" w:rsidTr="005E2793">
        <w:tc>
          <w:tcPr>
            <w:tcW w:w="4528" w:type="dxa"/>
          </w:tcPr>
          <w:p w:rsidR="005E2793" w:rsidRDefault="005E2793" w:rsidP="004B2A81">
            <w:r>
              <w:t>Avantage</w:t>
            </w:r>
          </w:p>
        </w:tc>
        <w:tc>
          <w:tcPr>
            <w:tcW w:w="4528" w:type="dxa"/>
          </w:tcPr>
          <w:p w:rsidR="005E2793" w:rsidRDefault="005E2793" w:rsidP="004B2A81">
            <w:r>
              <w:t>Inconvénients</w:t>
            </w:r>
          </w:p>
        </w:tc>
      </w:tr>
      <w:tr w:rsidR="005E2793" w:rsidTr="005E2793">
        <w:tc>
          <w:tcPr>
            <w:tcW w:w="4528" w:type="dxa"/>
          </w:tcPr>
          <w:p w:rsidR="005E2793" w:rsidRDefault="005E2793" w:rsidP="00FA5BFD">
            <w:pPr>
              <w:pStyle w:val="Paragraphedeliste"/>
              <w:numPr>
                <w:ilvl w:val="0"/>
                <w:numId w:val="5"/>
              </w:numPr>
            </w:pPr>
            <w:r>
              <w:t xml:space="preserve">Identifier les facteurs perturbateurs dans la transmission de l’information </w:t>
            </w:r>
          </w:p>
        </w:tc>
        <w:tc>
          <w:tcPr>
            <w:tcW w:w="4528" w:type="dxa"/>
          </w:tcPr>
          <w:p w:rsidR="008F2ECB" w:rsidRDefault="005E2793" w:rsidP="004B2A81">
            <w:pPr>
              <w:pStyle w:val="Paragraphedeliste"/>
              <w:numPr>
                <w:ilvl w:val="0"/>
                <w:numId w:val="5"/>
              </w:numPr>
            </w:pPr>
            <w:r>
              <w:t xml:space="preserve">Ne s’applique pas à toutes les situations de communication </w:t>
            </w:r>
          </w:p>
          <w:p w:rsidR="008F2ECB" w:rsidRDefault="005E2793" w:rsidP="004B2A81">
            <w:pPr>
              <w:pStyle w:val="Paragraphedeliste"/>
              <w:numPr>
                <w:ilvl w:val="0"/>
                <w:numId w:val="5"/>
              </w:numPr>
            </w:pPr>
            <w:r>
              <w:t>Ignore la pluralité des récepteurs</w:t>
            </w:r>
          </w:p>
          <w:p w:rsidR="008F2ECB" w:rsidRDefault="005E2793" w:rsidP="004B2A81">
            <w:pPr>
              <w:pStyle w:val="Paragraphedeliste"/>
              <w:numPr>
                <w:ilvl w:val="0"/>
                <w:numId w:val="5"/>
              </w:numPr>
            </w:pPr>
            <w:r>
              <w:t xml:space="preserve">Néglige </w:t>
            </w:r>
            <w:r w:rsidR="00726E7D">
              <w:t>les éléments psychologiques</w:t>
            </w:r>
            <w:r>
              <w:t xml:space="preserve"> et sociologique</w:t>
            </w:r>
          </w:p>
          <w:p w:rsidR="005E2793" w:rsidRPr="005E2793" w:rsidRDefault="005E2793" w:rsidP="004B2A81">
            <w:pPr>
              <w:pStyle w:val="Paragraphedeliste"/>
              <w:numPr>
                <w:ilvl w:val="0"/>
                <w:numId w:val="5"/>
              </w:numPr>
            </w:pPr>
            <w:r w:rsidRPr="008F2ECB">
              <w:rPr>
                <w:color w:val="FFC000"/>
              </w:rPr>
              <w:t xml:space="preserve">N’envisage pas de retour du </w:t>
            </w:r>
            <w:proofErr w:type="spellStart"/>
            <w:r w:rsidRPr="008F2ECB">
              <w:rPr>
                <w:color w:val="FFC000"/>
              </w:rPr>
              <w:t>recepteur</w:t>
            </w:r>
            <w:proofErr w:type="spellEnd"/>
          </w:p>
        </w:tc>
      </w:tr>
    </w:tbl>
    <w:p w:rsidR="004B2A81" w:rsidRDefault="004B2A81" w:rsidP="004B2A81"/>
    <w:p w:rsidR="004B6AB2" w:rsidRDefault="004B6AB2" w:rsidP="004B2A81">
      <w:r>
        <w:t>Il n’y a pas d’outil miracle, il s’agit d’un facteur humain, cela change tout le temps en fonction des individus et de leur expérience.</w:t>
      </w:r>
    </w:p>
    <w:p w:rsidR="004B2A81" w:rsidRDefault="004B2A81" w:rsidP="004B2A81"/>
    <w:p w:rsidR="0089346F" w:rsidRDefault="0089346F" w:rsidP="004B2A81"/>
    <w:p w:rsidR="0089346F" w:rsidRDefault="0089346F" w:rsidP="0089346F">
      <w:pPr>
        <w:pStyle w:val="Titre1"/>
      </w:pPr>
      <w:r>
        <w:t>Exercice du puzzle – Conclusions</w:t>
      </w:r>
    </w:p>
    <w:p w:rsidR="0089346F" w:rsidRDefault="0089346F" w:rsidP="0089346F"/>
    <w:p w:rsidR="0089346F" w:rsidRDefault="0089346F" w:rsidP="0089346F">
      <w:pPr>
        <w:pStyle w:val="Paragraphedeliste"/>
        <w:numPr>
          <w:ilvl w:val="0"/>
          <w:numId w:val="5"/>
        </w:numPr>
      </w:pPr>
      <w:r>
        <w:t xml:space="preserve">Mise en </w:t>
      </w:r>
      <w:r w:rsidR="001F6DDD">
        <w:t>évidence</w:t>
      </w:r>
      <w:r>
        <w:t xml:space="preserve"> du feedback</w:t>
      </w:r>
    </w:p>
    <w:p w:rsidR="0089346F" w:rsidRDefault="0089346F" w:rsidP="0089346F">
      <w:pPr>
        <w:pStyle w:val="Paragraphedeliste"/>
        <w:numPr>
          <w:ilvl w:val="0"/>
          <w:numId w:val="5"/>
        </w:numPr>
      </w:pPr>
      <w:r>
        <w:t>Facteurs limitant pour la transmission de l’information</w:t>
      </w:r>
    </w:p>
    <w:p w:rsidR="0089346F" w:rsidRDefault="0089346F" w:rsidP="0089346F">
      <w:pPr>
        <w:pStyle w:val="Paragraphedeliste"/>
        <w:numPr>
          <w:ilvl w:val="1"/>
          <w:numId w:val="5"/>
        </w:numPr>
      </w:pPr>
      <w:r>
        <w:t>Bruit ambiant</w:t>
      </w:r>
    </w:p>
    <w:p w:rsidR="0089346F" w:rsidRDefault="0089346F" w:rsidP="0089346F">
      <w:pPr>
        <w:pStyle w:val="Paragraphedeliste"/>
        <w:numPr>
          <w:ilvl w:val="1"/>
          <w:numId w:val="5"/>
        </w:numPr>
      </w:pPr>
      <w:r>
        <w:t xml:space="preserve">Absence de repères communs (termes utilisés, </w:t>
      </w:r>
      <w:r w:rsidR="001F6DDD">
        <w:t>orientation</w:t>
      </w:r>
      <w:r>
        <w:t xml:space="preserve"> dans l’espace)</w:t>
      </w:r>
    </w:p>
    <w:p w:rsidR="0089346F" w:rsidRDefault="0089346F" w:rsidP="0089346F">
      <w:pPr>
        <w:pStyle w:val="Paragraphedeliste"/>
        <w:numPr>
          <w:ilvl w:val="1"/>
          <w:numId w:val="5"/>
        </w:numPr>
      </w:pPr>
      <w:r>
        <w:t xml:space="preserve">Consignes floues, imprécises (objectif non défini absence de reformulation, état </w:t>
      </w:r>
      <w:r w:rsidR="001F6DDD">
        <w:t>psychologique)</w:t>
      </w:r>
    </w:p>
    <w:p w:rsidR="001F6DDD" w:rsidRDefault="001F6DDD" w:rsidP="0089346F">
      <w:pPr>
        <w:pStyle w:val="Paragraphedeliste"/>
        <w:numPr>
          <w:ilvl w:val="1"/>
          <w:numId w:val="5"/>
        </w:numPr>
      </w:pPr>
      <w:r>
        <w:t xml:space="preserve">Attitude de l’élève </w:t>
      </w:r>
    </w:p>
    <w:p w:rsidR="00AF00F2" w:rsidRDefault="00AF00F2" w:rsidP="00AF00F2">
      <w:pPr>
        <w:pStyle w:val="Titre1"/>
      </w:pPr>
      <w:r>
        <w:lastRenderedPageBreak/>
        <w:t>Boucle de communication</w:t>
      </w:r>
    </w:p>
    <w:p w:rsidR="00AF00F2" w:rsidRDefault="00AF00F2" w:rsidP="00AF00F2"/>
    <w:p w:rsidR="002A0F45" w:rsidRPr="00AF00F2" w:rsidRDefault="002A0F45" w:rsidP="002A0F4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54D3F" wp14:editId="6D115E9F">
                <wp:simplePos x="0" y="0"/>
                <wp:positionH relativeFrom="column">
                  <wp:posOffset>-625475</wp:posOffset>
                </wp:positionH>
                <wp:positionV relativeFrom="paragraph">
                  <wp:posOffset>1872978</wp:posOffset>
                </wp:positionV>
                <wp:extent cx="1188720" cy="339090"/>
                <wp:effectExtent l="0" t="0" r="1778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Interprétation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4D3F" id="Rectangle 15" o:spid="_x0000_s1026" style="position:absolute;margin-left:-49.25pt;margin-top:147.5pt;width:93.6pt;height: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" fillcolor="#ed7d31 [3205]" strokecolor="#823b0b [1605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Interprétation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F0AAD" wp14:editId="22597F51">
                <wp:simplePos x="0" y="0"/>
                <wp:positionH relativeFrom="column">
                  <wp:posOffset>937351</wp:posOffset>
                </wp:positionH>
                <wp:positionV relativeFrom="paragraph">
                  <wp:posOffset>1920784</wp:posOffset>
                </wp:positionV>
                <wp:extent cx="1018903" cy="339634"/>
                <wp:effectExtent l="0" t="0" r="1016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Réception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F0AAD" id="Rectangle 14" o:spid="_x0000_s1027" style="position:absolute;margin-left:73.8pt;margin-top:151.25pt;width:80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Réception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612A0" wp14:editId="72B579E9">
                <wp:simplePos x="0" y="0"/>
                <wp:positionH relativeFrom="column">
                  <wp:posOffset>2361475</wp:posOffset>
                </wp:positionH>
                <wp:positionV relativeFrom="paragraph">
                  <wp:posOffset>1946820</wp:posOffset>
                </wp:positionV>
                <wp:extent cx="1097280" cy="339090"/>
                <wp:effectExtent l="0" t="0" r="762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12A0" id="Rectangle 13" o:spid="_x0000_s1028" style="position:absolute;margin-left:185.95pt;margin-top:153.3pt;width:86.4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Transmission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9C4EE" wp14:editId="38349CE1">
                <wp:simplePos x="0" y="0"/>
                <wp:positionH relativeFrom="column">
                  <wp:posOffset>3707039</wp:posOffset>
                </wp:positionH>
                <wp:positionV relativeFrom="paragraph">
                  <wp:posOffset>1999252</wp:posOffset>
                </wp:positionV>
                <wp:extent cx="1018903" cy="339634"/>
                <wp:effectExtent l="0" t="0" r="1016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9C4EE" id="Rectangle 11" o:spid="_x0000_s1029" style="position:absolute;margin-left:291.9pt;margin-top:157.4pt;width:80.25pt;height:2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Expression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322FA" wp14:editId="3D11B659">
                <wp:simplePos x="0" y="0"/>
                <wp:positionH relativeFrom="column">
                  <wp:posOffset>5183233</wp:posOffset>
                </wp:positionH>
                <wp:positionV relativeFrom="paragraph">
                  <wp:posOffset>1959792</wp:posOffset>
                </wp:positionV>
                <wp:extent cx="1018903" cy="339634"/>
                <wp:effectExtent l="0" t="0" r="1016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Formulation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322FA" id="Rectangle 10" o:spid="_x0000_s1030" style="position:absolute;margin-left:408.15pt;margin-top:154.3pt;width:80.25pt;height:2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Formulation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D52E4" wp14:editId="27B1D783">
                <wp:simplePos x="0" y="0"/>
                <wp:positionH relativeFrom="column">
                  <wp:posOffset>5091430</wp:posOffset>
                </wp:positionH>
                <wp:positionV relativeFrom="paragraph">
                  <wp:posOffset>1175838</wp:posOffset>
                </wp:positionV>
                <wp:extent cx="1018903" cy="339634"/>
                <wp:effectExtent l="0" t="0" r="1016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Feed-back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52E4" id="Rectangle 8" o:spid="_x0000_s1031" style="position:absolute;margin-left:400.9pt;margin-top:92.6pt;width:80.2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Feed-back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03EC2" wp14:editId="56F46B0C">
                <wp:simplePos x="0" y="0"/>
                <wp:positionH relativeFrom="column">
                  <wp:posOffset>3680279</wp:posOffset>
                </wp:positionH>
                <wp:positionV relativeFrom="paragraph">
                  <wp:posOffset>418465</wp:posOffset>
                </wp:positionV>
                <wp:extent cx="1018903" cy="339634"/>
                <wp:effectExtent l="0" t="0" r="101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Réceptions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3EC2" id="Rectangle 6" o:spid="_x0000_s1032" style="position:absolute;margin-left:289.8pt;margin-top:32.95pt;width:80.25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Réceptions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B5B84" wp14:editId="7F929F08">
                <wp:simplePos x="0" y="0"/>
                <wp:positionH relativeFrom="column">
                  <wp:posOffset>-651601</wp:posOffset>
                </wp:positionH>
                <wp:positionV relativeFrom="paragraph">
                  <wp:posOffset>291919</wp:posOffset>
                </wp:positionV>
                <wp:extent cx="1018903" cy="339634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Formulation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B5B84" id="Rectangle 3" o:spid="_x0000_s1033" style="position:absolute;margin-left:-51.3pt;margin-top:23pt;width:80.25pt;height:2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Formulation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AF00F2" w:rsidRDefault="00224C85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2CE2A" wp14:editId="677BF819">
                <wp:simplePos x="0" y="0"/>
                <wp:positionH relativeFrom="column">
                  <wp:posOffset>2117635</wp:posOffset>
                </wp:positionH>
                <wp:positionV relativeFrom="paragraph">
                  <wp:posOffset>184513</wp:posOffset>
                </wp:positionV>
                <wp:extent cx="1097280" cy="339090"/>
                <wp:effectExtent l="0" t="0" r="762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CE2A" id="Rectangle 5" o:spid="_x0000_s1034" style="position:absolute;margin-left:166.75pt;margin-top:14.55pt;width:86.4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Transmission</w:t>
                      </w:r>
                    </w:p>
                  </w:txbxContent>
                </v:textbox>
              </v:rect>
            </w:pict>
          </mc:Fallback>
        </mc:AlternateContent>
      </w:r>
      <w:r w:rsidR="002A0F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B8BA4" wp14:editId="2AE8FC14">
                <wp:simplePos x="0" y="0"/>
                <wp:positionH relativeFrom="column">
                  <wp:posOffset>648697</wp:posOffset>
                </wp:positionH>
                <wp:positionV relativeFrom="paragraph">
                  <wp:posOffset>100511</wp:posOffset>
                </wp:positionV>
                <wp:extent cx="1018540" cy="339090"/>
                <wp:effectExtent l="0" t="0" r="1016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B8BA4" id="Rectangle 4" o:spid="_x0000_s1035" style="position:absolute;margin-left:51.1pt;margin-top:7.9pt;width:80.2pt;height:2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Expression</w:t>
                      </w:r>
                    </w:p>
                  </w:txbxContent>
                </v:textbox>
              </v:rect>
            </w:pict>
          </mc:Fallback>
        </mc:AlternateContent>
      </w:r>
    </w:p>
    <w:p w:rsidR="00AF00F2" w:rsidRDefault="001B21CD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5789B" wp14:editId="2310BF1B">
                <wp:simplePos x="0" y="0"/>
                <wp:positionH relativeFrom="column">
                  <wp:posOffset>5030741</wp:posOffset>
                </wp:positionH>
                <wp:positionV relativeFrom="paragraph">
                  <wp:posOffset>57241</wp:posOffset>
                </wp:positionV>
                <wp:extent cx="1227909" cy="339090"/>
                <wp:effectExtent l="0" t="0" r="1714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909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Interprétation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5789B" id="Rectangle 7" o:spid="_x0000_s1036" style="position:absolute;margin-left:396.1pt;margin-top:4.5pt;width:96.7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" fillcolor="#ed7d31 [3205]" strokecolor="#823b0b [1605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Interprétation</w:t>
                      </w:r>
                    </w:p>
                  </w:txbxContent>
                </v:textbox>
              </v:rect>
            </w:pict>
          </mc:Fallback>
        </mc:AlternateContent>
      </w:r>
      <w:r w:rsidR="00224C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A72F3" wp14:editId="37F8A952">
                <wp:simplePos x="0" y="0"/>
                <wp:positionH relativeFrom="column">
                  <wp:posOffset>1751512</wp:posOffset>
                </wp:positionH>
                <wp:positionV relativeFrom="paragraph">
                  <wp:posOffset>140516</wp:posOffset>
                </wp:positionV>
                <wp:extent cx="252000" cy="0"/>
                <wp:effectExtent l="0" t="635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A2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37.9pt;margin-top:11.05pt;width:19.8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24C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432616</wp:posOffset>
                </wp:positionH>
                <wp:positionV relativeFrom="paragraph">
                  <wp:posOffset>70304</wp:posOffset>
                </wp:positionV>
                <wp:extent cx="169818" cy="0"/>
                <wp:effectExtent l="0" t="63500" r="0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2219F" id="Connecteur droit avec flèche 19" o:spid="_x0000_s1026" type="#_x0000_t32" style="position:absolute;margin-left:34.05pt;margin-top:5.55pt;width:13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45704F" w:rsidRDefault="00224C85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7A9B2" wp14:editId="39C5E06A">
                <wp:simplePos x="0" y="0"/>
                <wp:positionH relativeFrom="column">
                  <wp:posOffset>4725942</wp:posOffset>
                </wp:positionH>
                <wp:positionV relativeFrom="paragraph">
                  <wp:posOffset>34381</wp:posOffset>
                </wp:positionV>
                <wp:extent cx="252000" cy="0"/>
                <wp:effectExtent l="0" t="63500" r="0" b="762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834F" id="Connecteur droit avec flèche 22" o:spid="_x0000_s1026" type="#_x0000_t32" style="position:absolute;margin-left:372.1pt;margin-top:2.7pt;width:19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C7FF7" wp14:editId="60E61CBE">
                <wp:simplePos x="0" y="0"/>
                <wp:positionH relativeFrom="column">
                  <wp:posOffset>3301637</wp:posOffset>
                </wp:positionH>
                <wp:positionV relativeFrom="paragraph">
                  <wp:posOffset>34834</wp:posOffset>
                </wp:positionV>
                <wp:extent cx="252000" cy="0"/>
                <wp:effectExtent l="0" t="63500" r="0" b="762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CA2B" id="Connecteur droit avec flèche 21" o:spid="_x0000_s1026" type="#_x0000_t32" style="position:absolute;margin-left:259.95pt;margin-top:2.75pt;width:19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A0F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40268" wp14:editId="7AAD3023">
                <wp:simplePos x="0" y="0"/>
                <wp:positionH relativeFrom="column">
                  <wp:posOffset>-45810</wp:posOffset>
                </wp:positionH>
                <wp:positionV relativeFrom="paragraph">
                  <wp:posOffset>118473</wp:posOffset>
                </wp:positionV>
                <wp:extent cx="0" cy="301172"/>
                <wp:effectExtent l="63500" t="25400" r="38100" b="165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2F50" id="Connecteur droit avec flèche 18" o:spid="_x0000_s1026" type="#_x0000_t32" style="position:absolute;margin-left:-3.6pt;margin-top:9.35pt;width:0;height:23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45704F" w:rsidRDefault="00224C85" w:rsidP="00AF00F2">
      <w:r w:rsidRPr="00224C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78570" wp14:editId="4007171E">
                <wp:simplePos x="0" y="0"/>
                <wp:positionH relativeFrom="column">
                  <wp:posOffset>5634536</wp:posOffset>
                </wp:positionH>
                <wp:positionV relativeFrom="paragraph">
                  <wp:posOffset>47625</wp:posOffset>
                </wp:positionV>
                <wp:extent cx="0" cy="301172"/>
                <wp:effectExtent l="63500" t="0" r="38100" b="4191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1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C0DA" id="Connecteur droit avec flèche 24" o:spid="_x0000_s1026" type="#_x0000_t32" style="position:absolute;margin-left:443.65pt;margin-top:3.75pt;width:0;height:23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" strokecolor="#4472c4 [3204]" strokeweight=".5pt">
                <v:stroke startarrow="block" joinstyle="miter"/>
              </v:shape>
            </w:pict>
          </mc:Fallback>
        </mc:AlternateContent>
      </w:r>
      <w:r w:rsidR="002A0F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7F9F7" wp14:editId="05ED4A7B">
                <wp:simplePos x="0" y="0"/>
                <wp:positionH relativeFrom="column">
                  <wp:posOffset>-551634</wp:posOffset>
                </wp:positionH>
                <wp:positionV relativeFrom="paragraph">
                  <wp:posOffset>288562</wp:posOffset>
                </wp:positionV>
                <wp:extent cx="1018903" cy="339634"/>
                <wp:effectExtent l="0" t="0" r="1016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2A0F45">
                            <w:pPr>
                              <w:jc w:val="center"/>
                            </w:pPr>
                            <w:r>
                              <w:t>Feed-back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F9F7" id="Rectangle 16" o:spid="_x0000_s1037" style="position:absolute;margin-left:-43.45pt;margin-top:22.7pt;width:80.25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" fillcolor="#4472c4 [3204]" strokecolor="#1f3763 [1604]" strokeweight="1pt">
                <v:textbox>
                  <w:txbxContent>
                    <w:p w:rsidR="00A33CC2" w:rsidRDefault="00A33CC2" w:rsidP="002A0F45">
                      <w:pPr>
                        <w:jc w:val="center"/>
                      </w:pPr>
                      <w:r>
                        <w:t>Feed-back</w:t>
                      </w:r>
                    </w:p>
                  </w:txbxContent>
                </v:textbox>
              </v:rect>
            </w:pict>
          </mc:Fallback>
        </mc:AlternateContent>
      </w:r>
    </w:p>
    <w:p w:rsidR="0045704F" w:rsidRDefault="0045704F" w:rsidP="00AF00F2"/>
    <w:p w:rsidR="0045704F" w:rsidRDefault="0045704F" w:rsidP="00AF00F2"/>
    <w:p w:rsidR="0045704F" w:rsidRDefault="002A0F45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-50709</wp:posOffset>
                </wp:positionH>
                <wp:positionV relativeFrom="paragraph">
                  <wp:posOffset>172629</wp:posOffset>
                </wp:positionV>
                <wp:extent cx="13063" cy="352697"/>
                <wp:effectExtent l="63500" t="25400" r="38100" b="158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3" cy="352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C30C6" id="Connecteur droit avec flèche 17" o:spid="_x0000_s1026" type="#_x0000_t32" style="position:absolute;margin-left:-4pt;margin-top:13.6pt;width:1.05pt;height:27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5704F" w:rsidRDefault="00224C85" w:rsidP="00AF00F2">
      <w:r w:rsidRPr="00224C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222B5" wp14:editId="708A5D08">
                <wp:simplePos x="0" y="0"/>
                <wp:positionH relativeFrom="column">
                  <wp:posOffset>5630091</wp:posOffset>
                </wp:positionH>
                <wp:positionV relativeFrom="paragraph">
                  <wp:posOffset>100965</wp:posOffset>
                </wp:positionV>
                <wp:extent cx="13063" cy="352697"/>
                <wp:effectExtent l="50800" t="0" r="38100" b="412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3" cy="3526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2401F" id="Connecteur droit avec flèche 23" o:spid="_x0000_s1026" type="#_x0000_t32" style="position:absolute;margin-left:443.3pt;margin-top:7.95pt;width:1.05pt;height:27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" strokecolor="#4472c4 [3204]" strokeweight=".5pt">
                <v:stroke startarrow="block" joinstyle="miter"/>
              </v:shape>
            </w:pict>
          </mc:Fallback>
        </mc:AlternateContent>
      </w:r>
    </w:p>
    <w:p w:rsidR="0045704F" w:rsidRDefault="0045704F" w:rsidP="00AF00F2"/>
    <w:p w:rsidR="0045704F" w:rsidRDefault="00224C85" w:rsidP="00AF00F2">
      <w:r w:rsidRPr="00224C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A680A" wp14:editId="22462CDD">
                <wp:simplePos x="0" y="0"/>
                <wp:positionH relativeFrom="column">
                  <wp:posOffset>639898</wp:posOffset>
                </wp:positionH>
                <wp:positionV relativeFrom="paragraph">
                  <wp:posOffset>155212</wp:posOffset>
                </wp:positionV>
                <wp:extent cx="169818" cy="0"/>
                <wp:effectExtent l="25400" t="63500" r="0" b="762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B899B" id="Connecteur droit avec flèche 25" o:spid="_x0000_s1026" type="#_x0000_t32" style="position:absolute;margin-left:50.4pt;margin-top:12.2pt;width:13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" strokecolor="#4472c4 [3204]" strokeweight=".5pt">
                <v:stroke startarrow="block" joinstyle="miter"/>
              </v:shape>
            </w:pict>
          </mc:Fallback>
        </mc:AlternateContent>
      </w:r>
    </w:p>
    <w:p w:rsidR="0045704F" w:rsidRDefault="00224C85" w:rsidP="00AF00F2">
      <w:r w:rsidRPr="00224C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95D71" wp14:editId="2C5280F5">
                <wp:simplePos x="0" y="0"/>
                <wp:positionH relativeFrom="column">
                  <wp:posOffset>4932680</wp:posOffset>
                </wp:positionH>
                <wp:positionV relativeFrom="paragraph">
                  <wp:posOffset>119380</wp:posOffset>
                </wp:positionV>
                <wp:extent cx="251460" cy="0"/>
                <wp:effectExtent l="25400" t="63500" r="0" b="762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AE08" id="Connecteur droit avec flèche 28" o:spid="_x0000_s1026" type="#_x0000_t32" style="position:absolute;margin-left:388.4pt;margin-top:9.4pt;width:19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" strokecolor="#4472c4 [3204]" strokeweight=".5pt">
                <v:stroke startarrow="block" joinstyle="miter"/>
              </v:shape>
            </w:pict>
          </mc:Fallback>
        </mc:AlternateContent>
      </w:r>
      <w:r w:rsidRPr="00224C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9F1B1" wp14:editId="675A04BD">
                <wp:simplePos x="0" y="0"/>
                <wp:positionH relativeFrom="column">
                  <wp:posOffset>3508375</wp:posOffset>
                </wp:positionH>
                <wp:positionV relativeFrom="paragraph">
                  <wp:posOffset>119380</wp:posOffset>
                </wp:positionV>
                <wp:extent cx="251460" cy="0"/>
                <wp:effectExtent l="25400" t="63500" r="0" b="762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A1F6" id="Connecteur droit avec flèche 27" o:spid="_x0000_s1026" type="#_x0000_t32" style="position:absolute;margin-left:276.25pt;margin-top:9.4pt;width:19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" strokecolor="#4472c4 [3204]" strokeweight=".5pt">
                <v:stroke startarrow="block" joinstyle="miter"/>
              </v:shape>
            </w:pict>
          </mc:Fallback>
        </mc:AlternateContent>
      </w:r>
      <w:r w:rsidRPr="00224C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B10942" wp14:editId="03BD09DD">
                <wp:simplePos x="0" y="0"/>
                <wp:positionH relativeFrom="column">
                  <wp:posOffset>1958793</wp:posOffset>
                </wp:positionH>
                <wp:positionV relativeFrom="paragraph">
                  <wp:posOffset>39642</wp:posOffset>
                </wp:positionV>
                <wp:extent cx="252000" cy="0"/>
                <wp:effectExtent l="25400" t="635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FA9A" id="Connecteur droit avec flèche 26" o:spid="_x0000_s1026" type="#_x0000_t32" style="position:absolute;margin-left:154.25pt;margin-top:3.1pt;width:19.8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" strokecolor="#4472c4 [3204]" strokeweight=".5pt">
                <v:stroke startarrow="block" joinstyle="miter"/>
              </v:shape>
            </w:pict>
          </mc:Fallback>
        </mc:AlternateContent>
      </w:r>
    </w:p>
    <w:p w:rsidR="0045704F" w:rsidRDefault="0045704F" w:rsidP="00AF00F2"/>
    <w:p w:rsidR="0045704F" w:rsidRDefault="0045704F" w:rsidP="00AF00F2"/>
    <w:p w:rsidR="0045704F" w:rsidRDefault="00E6453F" w:rsidP="00CA02C5">
      <w:pPr>
        <w:pStyle w:val="Paragraphedeliste"/>
        <w:numPr>
          <w:ilvl w:val="0"/>
          <w:numId w:val="5"/>
        </w:numPr>
      </w:pPr>
      <w:r>
        <w:t xml:space="preserve">Interprétations : </w:t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Humeur, émotion</w:t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Culture</w:t>
      </w:r>
      <w:r>
        <w:tab/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Relation avec la personne</w:t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Contexte (lieu, manière)</w:t>
      </w:r>
    </w:p>
    <w:p w:rsidR="008C075F" w:rsidRDefault="008C075F" w:rsidP="00CA02C5">
      <w:pPr>
        <w:pStyle w:val="Paragraphedeliste"/>
        <w:numPr>
          <w:ilvl w:val="1"/>
          <w:numId w:val="5"/>
        </w:numPr>
      </w:pPr>
      <w:r>
        <w:t>Mœurs et tabou</w:t>
      </w:r>
    </w:p>
    <w:p w:rsidR="002A0F45" w:rsidRDefault="002A0F45" w:rsidP="00CA02C5">
      <w:pPr>
        <w:pStyle w:val="Paragraphedeliste"/>
        <w:numPr>
          <w:ilvl w:val="1"/>
          <w:numId w:val="5"/>
        </w:numPr>
      </w:pPr>
      <w:r>
        <w:t>L’éducation</w:t>
      </w:r>
    </w:p>
    <w:p w:rsidR="00CA02C5" w:rsidRDefault="002A0F45" w:rsidP="00953154">
      <w:pPr>
        <w:pStyle w:val="Paragraphedeliste"/>
        <w:numPr>
          <w:ilvl w:val="1"/>
          <w:numId w:val="5"/>
        </w:numPr>
      </w:pPr>
      <w:r>
        <w:t>Le sexe de la personne</w:t>
      </w:r>
      <w:r w:rsidR="00953154">
        <w:t>, l</w:t>
      </w:r>
      <w:r w:rsidR="00DF2C7A">
        <w:t>’âge</w:t>
      </w:r>
      <w:r w:rsidR="00CA02C5">
        <w:t xml:space="preserve"> </w:t>
      </w:r>
    </w:p>
    <w:p w:rsidR="00224C85" w:rsidRDefault="00CA02C5" w:rsidP="00224C85">
      <w:pPr>
        <w:pStyle w:val="Paragraphedeliste"/>
        <w:numPr>
          <w:ilvl w:val="1"/>
          <w:numId w:val="5"/>
        </w:numPr>
      </w:pPr>
      <w:r>
        <w:t>L’expérience</w:t>
      </w:r>
      <w:r w:rsidR="00665027">
        <w:t>, le v</w:t>
      </w:r>
      <w:r w:rsidR="00224C85">
        <w:t xml:space="preserve">écu </w:t>
      </w:r>
    </w:p>
    <w:p w:rsidR="00224C85" w:rsidRDefault="00224C85" w:rsidP="00224C85"/>
    <w:p w:rsidR="00224C85" w:rsidRDefault="00224C85" w:rsidP="00224C85">
      <w:r>
        <w:t xml:space="preserve">Valeurs, </w:t>
      </w:r>
      <w:r w:rsidR="00114E75">
        <w:t xml:space="preserve">convictions croyance </w:t>
      </w:r>
    </w:p>
    <w:p w:rsidR="001B21CD" w:rsidRDefault="001B21CD" w:rsidP="00224C85"/>
    <w:p w:rsidR="001B21CD" w:rsidRDefault="001B21CD" w:rsidP="00224C85"/>
    <w:p w:rsidR="001B21CD" w:rsidRDefault="001B21CD" w:rsidP="00224C85">
      <w:r>
        <w:t xml:space="preserve">Le </w:t>
      </w:r>
      <w:r w:rsidR="00C14484">
        <w:t>cerveau</w:t>
      </w:r>
      <w:r>
        <w:t xml:space="preserve"> humain est capable de ne traiter que 10 informations à la fois</w:t>
      </w:r>
    </w:p>
    <w:p w:rsidR="00C318A0" w:rsidRDefault="00C318A0" w:rsidP="00224C85"/>
    <w:p w:rsidR="00C318A0" w:rsidRDefault="00C318A0" w:rsidP="00224C85">
      <w:r>
        <w:t xml:space="preserve">Explication ≠ </w:t>
      </w:r>
      <w:r w:rsidR="005F32B6">
        <w:t>excuse</w:t>
      </w:r>
    </w:p>
    <w:p w:rsidR="00411B00" w:rsidRDefault="00411B00" w:rsidP="00224C85">
      <w:r>
        <w:t>Comprendre n’est pas admet</w:t>
      </w:r>
      <w:r w:rsidR="00CE46B1">
        <w:t>tre</w:t>
      </w:r>
      <w:r w:rsidR="00707F6D">
        <w:t>.</w:t>
      </w:r>
    </w:p>
    <w:p w:rsidR="00C371FB" w:rsidRDefault="00C371FB" w:rsidP="00224C85">
      <w:r>
        <w:t xml:space="preserve">Quand il n’y a pas d’échange, on peut arriver sur une représentation </w:t>
      </w:r>
      <w:r w:rsidR="003C66EA">
        <w:t xml:space="preserve">erronée de l’élément </w:t>
      </w:r>
    </w:p>
    <w:p w:rsidR="008705CE" w:rsidRDefault="008705CE" w:rsidP="00224C85"/>
    <w:p w:rsidR="008705CE" w:rsidRDefault="008705CE" w:rsidP="00224C85"/>
    <w:p w:rsidR="008705CE" w:rsidRDefault="008705CE" w:rsidP="008705CE">
      <w:pPr>
        <w:pStyle w:val="Titre1"/>
      </w:pPr>
      <w:r>
        <w:t xml:space="preserve">Le cadre de référence </w:t>
      </w:r>
    </w:p>
    <w:p w:rsidR="008705CE" w:rsidRDefault="008705CE" w:rsidP="008705CE"/>
    <w:p w:rsidR="008705CE" w:rsidRDefault="008705CE" w:rsidP="008705CE">
      <w:pPr>
        <w:pStyle w:val="Paragraphedeliste"/>
        <w:numPr>
          <w:ilvl w:val="0"/>
          <w:numId w:val="5"/>
        </w:numPr>
      </w:pPr>
      <w:r>
        <w:t>« La carte n’est pas le territoire</w:t>
      </w:r>
      <w:r w:rsidR="005D209B">
        <w:t> »</w:t>
      </w:r>
      <w:r>
        <w:t xml:space="preserve"> Alfred </w:t>
      </w:r>
      <w:proofErr w:type="spellStart"/>
      <w:r>
        <w:t>Korz</w:t>
      </w:r>
      <w:r w:rsidR="005D209B">
        <w:t>ybski</w:t>
      </w:r>
      <w:proofErr w:type="spellEnd"/>
    </w:p>
    <w:p w:rsidR="005D209B" w:rsidRDefault="005D209B" w:rsidP="008705CE">
      <w:pPr>
        <w:pStyle w:val="Paragraphedeliste"/>
        <w:numPr>
          <w:ilvl w:val="0"/>
          <w:numId w:val="5"/>
        </w:numPr>
      </w:pPr>
      <w:r>
        <w:t xml:space="preserve"> Nous avons sans cesse tendance à identifier et amalgamer : 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>Le réel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>La réalité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 xml:space="preserve">Nos </w:t>
      </w:r>
      <w:r w:rsidR="00C51C35">
        <w:t>représentations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>Le « Symbolique »</w:t>
      </w:r>
    </w:p>
    <w:p w:rsidR="00E138C5" w:rsidRDefault="00E138C5" w:rsidP="00E138C5"/>
    <w:p w:rsidR="00E138C5" w:rsidRDefault="00E138C5" w:rsidP="00E138C5">
      <w:pPr>
        <w:pStyle w:val="Paragraphedeliste"/>
        <w:numPr>
          <w:ilvl w:val="0"/>
          <w:numId w:val="5"/>
        </w:numPr>
      </w:pPr>
      <w:r>
        <w:t xml:space="preserve">Le feedback : </w:t>
      </w:r>
    </w:p>
    <w:p w:rsidR="00E138C5" w:rsidRDefault="00E138C5" w:rsidP="00E138C5">
      <w:pPr>
        <w:pStyle w:val="Paragraphedeliste"/>
        <w:numPr>
          <w:ilvl w:val="1"/>
          <w:numId w:val="5"/>
        </w:numPr>
      </w:pPr>
      <w:r>
        <w:lastRenderedPageBreak/>
        <w:t xml:space="preserve">Il faut le chercher quand </w:t>
      </w:r>
      <w:r w:rsidR="00F216CA">
        <w:t>on n’en a pas</w:t>
      </w:r>
      <w:r>
        <w:t xml:space="preserve"> </w:t>
      </w:r>
    </w:p>
    <w:p w:rsidR="00E138C5" w:rsidRDefault="00E138C5" w:rsidP="00E138C5">
      <w:pPr>
        <w:pStyle w:val="Paragraphedeliste"/>
        <w:numPr>
          <w:ilvl w:val="1"/>
          <w:numId w:val="5"/>
        </w:numPr>
      </w:pPr>
      <w:r>
        <w:t xml:space="preserve">Il faut en tenir compte quand on </w:t>
      </w:r>
      <w:r w:rsidR="00F113FC">
        <w:t>en un.</w:t>
      </w:r>
    </w:p>
    <w:p w:rsidR="00B505F7" w:rsidRDefault="00B505F7" w:rsidP="00B505F7"/>
    <w:p w:rsidR="003C66EA" w:rsidRDefault="003C66EA" w:rsidP="00B505F7"/>
    <w:p w:rsidR="008218A9" w:rsidRDefault="008218A9" w:rsidP="00B505F7"/>
    <w:p w:rsidR="008B4F6C" w:rsidRDefault="008218A9" w:rsidP="00B505F7">
      <w:pPr>
        <w:pStyle w:val="Paragraphedeliste"/>
        <w:numPr>
          <w:ilvl w:val="0"/>
          <w:numId w:val="5"/>
        </w:numPr>
        <w:rPr>
          <w:color w:val="FF0000"/>
        </w:rPr>
      </w:pPr>
      <w:r w:rsidRPr="008B4F6C">
        <w:rPr>
          <w:color w:val="FF0000"/>
        </w:rPr>
        <w:t>L’important n’est pas ce que nous présentons, mais ce que l’autre perçoit.</w:t>
      </w:r>
    </w:p>
    <w:p w:rsidR="008218A9" w:rsidRPr="00F3695F" w:rsidRDefault="008218A9" w:rsidP="00B505F7">
      <w:pPr>
        <w:pStyle w:val="Paragraphedeliste"/>
        <w:numPr>
          <w:ilvl w:val="0"/>
          <w:numId w:val="5"/>
        </w:numPr>
        <w:rPr>
          <w:color w:val="FF0000"/>
        </w:rPr>
      </w:pPr>
      <w:r>
        <w:t>La communication s’établit dans les deux sens.</w:t>
      </w:r>
    </w:p>
    <w:p w:rsidR="00F3695F" w:rsidRDefault="00F3695F" w:rsidP="00F3695F">
      <w:pPr>
        <w:rPr>
          <w:color w:val="FF0000"/>
        </w:rPr>
      </w:pPr>
    </w:p>
    <w:p w:rsidR="00F3695F" w:rsidRDefault="00F3695F" w:rsidP="00F3695F">
      <w:pPr>
        <w:rPr>
          <w:color w:val="FF0000"/>
        </w:rPr>
      </w:pPr>
    </w:p>
    <w:p w:rsidR="00F3695F" w:rsidRDefault="00885FAC" w:rsidP="00F3695F">
      <w:pPr>
        <w:pStyle w:val="Titre1"/>
      </w:pPr>
      <w:r>
        <w:t>Répartition</w:t>
      </w:r>
      <w:r w:rsidR="00F3695F">
        <w:t xml:space="preserve"> d’un message : </w:t>
      </w:r>
    </w:p>
    <w:p w:rsidR="00F3695F" w:rsidRDefault="00F3695F" w:rsidP="00F3695F"/>
    <w:p w:rsidR="00F3695F" w:rsidRDefault="00F3695F" w:rsidP="00F3695F">
      <w:pPr>
        <w:pStyle w:val="Paragraphedeliste"/>
        <w:numPr>
          <w:ilvl w:val="0"/>
          <w:numId w:val="5"/>
        </w:numPr>
      </w:pPr>
      <w:r>
        <w:t>7% Verbale</w:t>
      </w:r>
    </w:p>
    <w:p w:rsidR="00F3695F" w:rsidRDefault="00F3695F" w:rsidP="00F3695F">
      <w:pPr>
        <w:pStyle w:val="Paragraphedeliste"/>
        <w:numPr>
          <w:ilvl w:val="0"/>
          <w:numId w:val="5"/>
        </w:numPr>
      </w:pPr>
      <w:r>
        <w:t>55% postures ( Attitudes gestuelles, … )</w:t>
      </w:r>
    </w:p>
    <w:p w:rsidR="00F3695F" w:rsidRDefault="00F3695F" w:rsidP="00F3695F">
      <w:pPr>
        <w:pStyle w:val="Paragraphedeliste"/>
        <w:numPr>
          <w:ilvl w:val="0"/>
          <w:numId w:val="5"/>
        </w:numPr>
      </w:pPr>
      <w:r>
        <w:t xml:space="preserve">38% Voix (Débit, rythme, pauses, … ) </w:t>
      </w:r>
    </w:p>
    <w:p w:rsidR="00A21DCD" w:rsidRDefault="00A21DCD" w:rsidP="00A21DCD"/>
    <w:p w:rsidR="00A21DCD" w:rsidRDefault="00A21DCD" w:rsidP="00106471">
      <w:r>
        <w:sym w:font="Wingdings" w:char="F0E8"/>
      </w:r>
      <w:r>
        <w:t xml:space="preserve"> 93% de Paralangage =&gt; </w:t>
      </w:r>
      <w:r w:rsidRPr="00106471">
        <w:t>d’inconscient</w:t>
      </w:r>
      <w:r>
        <w:t xml:space="preserve"> à inconscient</w:t>
      </w:r>
    </w:p>
    <w:p w:rsidR="00B00ECD" w:rsidRDefault="00B00ECD" w:rsidP="00106471"/>
    <w:p w:rsidR="004776F9" w:rsidRDefault="00B00ECD" w:rsidP="00106471">
      <w:r>
        <w:t xml:space="preserve">Pour qu’il n’y </w:t>
      </w:r>
      <w:proofErr w:type="gramStart"/>
      <w:r>
        <w:t>ai</w:t>
      </w:r>
      <w:proofErr w:type="gramEnd"/>
      <w:r>
        <w:t xml:space="preserve"> pas d</w:t>
      </w:r>
      <w:r w:rsidR="004776F9">
        <w:t xml:space="preserve">’incompréhension, il est </w:t>
      </w:r>
      <w:r w:rsidR="000076B0">
        <w:t>nécessaire</w:t>
      </w:r>
      <w:r w:rsidR="004776F9">
        <w:t xml:space="preserve"> de combiner le Verbale et le non-verbale. Chacun peut associer les gestes à des choses </w:t>
      </w:r>
      <w:r w:rsidR="000076B0">
        <w:t>différentes</w:t>
      </w:r>
      <w:r w:rsidR="004776F9">
        <w:t xml:space="preserve"> (cf. histoire racontée par la prof</w:t>
      </w:r>
      <w:r w:rsidR="00B5021E">
        <w:t>)</w:t>
      </w:r>
    </w:p>
    <w:p w:rsidR="00271D94" w:rsidRDefault="00271D94" w:rsidP="00106471"/>
    <w:p w:rsidR="00271D94" w:rsidRDefault="00271D94" w:rsidP="00271D94">
      <w:pPr>
        <w:pStyle w:val="Titre1"/>
      </w:pPr>
      <w:r>
        <w:t>Les inférences</w:t>
      </w:r>
    </w:p>
    <w:p w:rsidR="00271D94" w:rsidRDefault="00271D94" w:rsidP="00271D94"/>
    <w:p w:rsidR="0078053C" w:rsidRDefault="00271D94" w:rsidP="00271D94">
      <w:pPr>
        <w:pStyle w:val="Paragraphedeliste"/>
        <w:numPr>
          <w:ilvl w:val="0"/>
          <w:numId w:val="5"/>
        </w:numPr>
      </w:pPr>
      <w:r>
        <w:t xml:space="preserve">Un jugement sain exige une distinction </w:t>
      </w:r>
      <w:r w:rsidR="0078053C">
        <w:t xml:space="preserve">soigneuse entre 2 types d’idées que nous </w:t>
      </w:r>
      <w:proofErr w:type="spellStart"/>
      <w:r w:rsidR="0078053C">
        <w:t>avos</w:t>
      </w:r>
      <w:proofErr w:type="spellEnd"/>
      <w:r w:rsidR="0078053C">
        <w:t xml:space="preserve"> sur le monde : </w:t>
      </w:r>
    </w:p>
    <w:p w:rsidR="0078053C" w:rsidRDefault="0078053C" w:rsidP="0078053C">
      <w:pPr>
        <w:pStyle w:val="Paragraphedeliste"/>
        <w:numPr>
          <w:ilvl w:val="1"/>
          <w:numId w:val="5"/>
        </w:numPr>
      </w:pPr>
      <w:r>
        <w:t xml:space="preserve">Les observations </w:t>
      </w:r>
    </w:p>
    <w:p w:rsidR="00271D94" w:rsidRDefault="0078053C" w:rsidP="0078053C">
      <w:pPr>
        <w:pStyle w:val="Paragraphedeliste"/>
        <w:numPr>
          <w:ilvl w:val="1"/>
          <w:numId w:val="5"/>
        </w:numPr>
      </w:pPr>
      <w:r>
        <w:t>Les inférences</w:t>
      </w:r>
      <w:r w:rsidR="005D75EB">
        <w:br/>
      </w:r>
      <w:r w:rsidR="005D75EB">
        <w:br/>
      </w:r>
      <w:r w:rsidR="005D75EB">
        <w:br/>
      </w:r>
    </w:p>
    <w:p w:rsidR="005D75EB" w:rsidRDefault="005D75EB" w:rsidP="00271D94">
      <w:pPr>
        <w:pStyle w:val="Paragraphedeliste"/>
        <w:numPr>
          <w:ilvl w:val="0"/>
          <w:numId w:val="5"/>
        </w:numPr>
      </w:pPr>
      <w:r>
        <w:t>Pour résoudre un conflit :</w:t>
      </w:r>
    </w:p>
    <w:p w:rsidR="005D75EB" w:rsidRDefault="005D75EB" w:rsidP="005D75EB">
      <w:pPr>
        <w:pStyle w:val="Paragraphedeliste"/>
        <w:numPr>
          <w:ilvl w:val="1"/>
          <w:numId w:val="5"/>
        </w:numPr>
      </w:pPr>
      <w:r>
        <w:t xml:space="preserve">Ne jamais prendre </w:t>
      </w:r>
      <w:r w:rsidR="0078053C">
        <w:t>parti</w:t>
      </w:r>
      <w:r>
        <w:t>.</w:t>
      </w:r>
    </w:p>
    <w:p w:rsidR="008B19A4" w:rsidRDefault="008B19A4" w:rsidP="008B19A4"/>
    <w:p w:rsidR="008B19A4" w:rsidRDefault="008B19A4" w:rsidP="008B19A4"/>
    <w:p w:rsidR="008B19A4" w:rsidRDefault="008B19A4" w:rsidP="008B19A4">
      <w:r>
        <w:t xml:space="preserve">Identifier – La </w:t>
      </w:r>
      <w:r w:rsidR="002A3173">
        <w:t>différence</w:t>
      </w:r>
      <w:r>
        <w:t xml:space="preserve"> entre ma perception et la réalité</w:t>
      </w:r>
    </w:p>
    <w:p w:rsidR="008B19A4" w:rsidRDefault="008B19A4" w:rsidP="008B19A4">
      <w:r>
        <w:t>Réaliser – LA coexistence des cadres de référence</w:t>
      </w:r>
    </w:p>
    <w:p w:rsidR="002A3173" w:rsidRDefault="002A3173" w:rsidP="008B19A4">
      <w:r>
        <w:t>Accueillir</w:t>
      </w:r>
      <w:r w:rsidR="008B19A4">
        <w:t xml:space="preserve"> </w:t>
      </w:r>
      <w:r>
        <w:t>–</w:t>
      </w:r>
    </w:p>
    <w:p w:rsidR="002A3173" w:rsidRDefault="002A3173" w:rsidP="008B19A4"/>
    <w:p w:rsidR="002A3173" w:rsidRDefault="002A3173" w:rsidP="008B19A4"/>
    <w:p w:rsidR="00CB4C59" w:rsidRDefault="002A3173" w:rsidP="008B19A4">
      <w:r>
        <w:t xml:space="preserve">Sans les inférences : </w:t>
      </w:r>
    </w:p>
    <w:p w:rsidR="00FE7736" w:rsidRDefault="00FE7736" w:rsidP="008B19A4"/>
    <w:p w:rsidR="002A3173" w:rsidRDefault="002A3173" w:rsidP="008B19A4">
      <w:r>
        <w:t>Malentendu : Pas bien entendu mais pouvoir revenir dessus</w:t>
      </w:r>
      <w:r w:rsidR="00CB4C59">
        <w:t>.</w:t>
      </w:r>
    </w:p>
    <w:p w:rsidR="0049773D" w:rsidRDefault="0049773D" w:rsidP="008B19A4"/>
    <w:p w:rsidR="00076862" w:rsidRDefault="00076862" w:rsidP="008B19A4"/>
    <w:p w:rsidR="00076862" w:rsidRDefault="00076862" w:rsidP="008B19A4"/>
    <w:p w:rsidR="00076862" w:rsidRDefault="00076862" w:rsidP="008B19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5B321D" w:rsidRPr="005B321D" w:rsidTr="005B321D">
        <w:tc>
          <w:tcPr>
            <w:tcW w:w="2264" w:type="dxa"/>
            <w:shd w:val="clear" w:color="auto" w:fill="2F5496" w:themeFill="accent1" w:themeFillShade="BF"/>
          </w:tcPr>
          <w:p w:rsidR="0049773D" w:rsidRPr="005B321D" w:rsidRDefault="0049773D" w:rsidP="008B19A4">
            <w:pPr>
              <w:rPr>
                <w:color w:val="FFFFFF" w:themeColor="background1"/>
              </w:rPr>
            </w:pPr>
            <w:r w:rsidRPr="005B321D">
              <w:rPr>
                <w:color w:val="FFFFFF" w:themeColor="background1"/>
              </w:rPr>
              <w:t>Collaboratrice pense</w:t>
            </w:r>
          </w:p>
        </w:tc>
        <w:tc>
          <w:tcPr>
            <w:tcW w:w="2264" w:type="dxa"/>
            <w:shd w:val="clear" w:color="auto" w:fill="2F5496" w:themeFill="accent1" w:themeFillShade="BF"/>
          </w:tcPr>
          <w:p w:rsidR="0049773D" w:rsidRPr="005B321D" w:rsidRDefault="0049773D" w:rsidP="008B19A4">
            <w:pPr>
              <w:rPr>
                <w:color w:val="FFFFFF" w:themeColor="background1"/>
              </w:rPr>
            </w:pPr>
            <w:r w:rsidRPr="005B321D">
              <w:rPr>
                <w:color w:val="FFFFFF" w:themeColor="background1"/>
              </w:rPr>
              <w:t xml:space="preserve">Elle </w:t>
            </w:r>
            <w:r w:rsidR="00F748C3" w:rsidRPr="005B321D">
              <w:rPr>
                <w:color w:val="FFFFFF" w:themeColor="background1"/>
              </w:rPr>
              <w:t>dit</w:t>
            </w:r>
          </w:p>
        </w:tc>
        <w:tc>
          <w:tcPr>
            <w:tcW w:w="2264" w:type="dxa"/>
            <w:shd w:val="clear" w:color="auto" w:fill="2F5496" w:themeFill="accent1" w:themeFillShade="BF"/>
          </w:tcPr>
          <w:p w:rsidR="0049773D" w:rsidRPr="005B321D" w:rsidRDefault="00F748C3" w:rsidP="008B19A4">
            <w:pPr>
              <w:rPr>
                <w:color w:val="FFFFFF" w:themeColor="background1"/>
              </w:rPr>
            </w:pPr>
            <w:r w:rsidRPr="005B321D">
              <w:rPr>
                <w:color w:val="FFFFFF" w:themeColor="background1"/>
              </w:rPr>
              <w:t>Collaborateur pense</w:t>
            </w:r>
          </w:p>
        </w:tc>
        <w:tc>
          <w:tcPr>
            <w:tcW w:w="2264" w:type="dxa"/>
            <w:shd w:val="clear" w:color="auto" w:fill="2F5496" w:themeFill="accent1" w:themeFillShade="BF"/>
          </w:tcPr>
          <w:p w:rsidR="00F748C3" w:rsidRPr="005B321D" w:rsidRDefault="00F748C3" w:rsidP="008B19A4">
            <w:pPr>
              <w:rPr>
                <w:color w:val="FFFFFF" w:themeColor="background1"/>
              </w:rPr>
            </w:pPr>
            <w:r w:rsidRPr="005B321D">
              <w:rPr>
                <w:color w:val="FFFFFF" w:themeColor="background1"/>
              </w:rPr>
              <w:t>Il dit</w:t>
            </w:r>
          </w:p>
        </w:tc>
      </w:tr>
      <w:tr w:rsidR="005B321D" w:rsidRPr="005B321D" w:rsidTr="005B321D">
        <w:tc>
          <w:tcPr>
            <w:tcW w:w="2264" w:type="dxa"/>
            <w:shd w:val="clear" w:color="auto" w:fill="B4C6E7" w:themeFill="accent1" w:themeFillTint="66"/>
          </w:tcPr>
          <w:p w:rsidR="0049773D" w:rsidRPr="005B321D" w:rsidRDefault="00F748C3" w:rsidP="008B19A4">
            <w:pPr>
              <w:rPr>
                <w:i/>
                <w:color w:val="7030A0"/>
                <w:sz w:val="21"/>
              </w:rPr>
            </w:pPr>
            <w:r w:rsidRPr="005B321D">
              <w:rPr>
                <w:i/>
                <w:color w:val="7030A0"/>
                <w:sz w:val="21"/>
              </w:rPr>
              <w:t xml:space="preserve">Ah, zut, j’ai oublié qu’on devait envoyer notre offre de stage à TELECOM Nancy … Je dois </w:t>
            </w:r>
            <w:r w:rsidR="00076862" w:rsidRPr="005B321D">
              <w:rPr>
                <w:i/>
                <w:color w:val="7030A0"/>
                <w:sz w:val="21"/>
              </w:rPr>
              <w:t>absolument</w:t>
            </w:r>
            <w:r w:rsidRPr="005B321D">
              <w:rPr>
                <w:i/>
                <w:color w:val="7030A0"/>
                <w:sz w:val="21"/>
              </w:rPr>
              <w:t xml:space="preserve"> faire ça aujourd’hui </w:t>
            </w:r>
          </w:p>
        </w:tc>
        <w:tc>
          <w:tcPr>
            <w:tcW w:w="2264" w:type="dxa"/>
          </w:tcPr>
          <w:p w:rsidR="0049773D" w:rsidRPr="005B321D" w:rsidRDefault="00F748C3" w:rsidP="008B19A4">
            <w:pPr>
              <w:rPr>
                <w:color w:val="7030A0"/>
              </w:rPr>
            </w:pPr>
            <w:r w:rsidRPr="005B321D">
              <w:rPr>
                <w:color w:val="7030A0"/>
              </w:rPr>
              <w:t>Lud</w:t>
            </w:r>
            <w:r w:rsidR="00076862" w:rsidRPr="005B321D">
              <w:rPr>
                <w:color w:val="7030A0"/>
              </w:rPr>
              <w:t>o</w:t>
            </w:r>
            <w:r w:rsidRPr="005B321D">
              <w:rPr>
                <w:color w:val="7030A0"/>
              </w:rPr>
              <w:t xml:space="preserve">, tu pourrais me remplacer pour le </w:t>
            </w:r>
            <w:proofErr w:type="spellStart"/>
            <w:r w:rsidRPr="005B321D">
              <w:rPr>
                <w:color w:val="7030A0"/>
              </w:rPr>
              <w:t>brief</w:t>
            </w:r>
            <w:proofErr w:type="spellEnd"/>
            <w:r w:rsidRPr="005B321D">
              <w:rPr>
                <w:color w:val="7030A0"/>
              </w:rPr>
              <w:t xml:space="preserve"> de 15h</w:t>
            </w:r>
            <w:r w:rsidR="00076862" w:rsidRPr="005B321D">
              <w:rPr>
                <w:color w:val="7030A0"/>
              </w:rPr>
              <w:t> ?</w:t>
            </w:r>
          </w:p>
        </w:tc>
        <w:tc>
          <w:tcPr>
            <w:tcW w:w="2264" w:type="dxa"/>
            <w:shd w:val="clear" w:color="auto" w:fill="D9E2F3" w:themeFill="accent1" w:themeFillTint="33"/>
          </w:tcPr>
          <w:p w:rsidR="0049773D" w:rsidRPr="005B321D" w:rsidRDefault="00F748C3" w:rsidP="008B19A4">
            <w:pPr>
              <w:rPr>
                <w:i/>
                <w:color w:val="7030A0"/>
                <w:sz w:val="22"/>
              </w:rPr>
            </w:pPr>
            <w:r w:rsidRPr="005B321D">
              <w:rPr>
                <w:i/>
                <w:color w:val="7030A0"/>
                <w:sz w:val="22"/>
              </w:rPr>
              <w:t xml:space="preserve">J’ai un milliard de choses à faire, moi !!! </w:t>
            </w:r>
          </w:p>
        </w:tc>
        <w:tc>
          <w:tcPr>
            <w:tcW w:w="2264" w:type="dxa"/>
          </w:tcPr>
          <w:p w:rsidR="0049773D" w:rsidRPr="005B321D" w:rsidRDefault="009D54B8" w:rsidP="008B19A4">
            <w:pPr>
              <w:rPr>
                <w:color w:val="7030A0"/>
              </w:rPr>
            </w:pPr>
            <w:r w:rsidRPr="005B321D">
              <w:rPr>
                <w:color w:val="7030A0"/>
              </w:rPr>
              <w:t xml:space="preserve">Est-ce que tu as vu la pile de dossier sur mon bureau ? </w:t>
            </w:r>
          </w:p>
        </w:tc>
      </w:tr>
      <w:tr w:rsidR="005B321D" w:rsidRPr="005B321D" w:rsidTr="005B321D">
        <w:tc>
          <w:tcPr>
            <w:tcW w:w="2264" w:type="dxa"/>
            <w:shd w:val="clear" w:color="auto" w:fill="B4C6E7" w:themeFill="accent1" w:themeFillTint="66"/>
          </w:tcPr>
          <w:p w:rsidR="0049773D" w:rsidRPr="005B321D" w:rsidRDefault="009D54B8" w:rsidP="008B19A4">
            <w:pPr>
              <w:rPr>
                <w:i/>
                <w:color w:val="7030A0"/>
                <w:sz w:val="21"/>
              </w:rPr>
            </w:pPr>
            <w:r w:rsidRPr="005B321D">
              <w:rPr>
                <w:i/>
                <w:color w:val="7030A0"/>
                <w:sz w:val="21"/>
              </w:rPr>
              <w:t xml:space="preserve">Il s’imagine que je m’amuse ou quoi ?? </w:t>
            </w:r>
          </w:p>
        </w:tc>
        <w:tc>
          <w:tcPr>
            <w:tcW w:w="2264" w:type="dxa"/>
          </w:tcPr>
          <w:p w:rsidR="0049773D" w:rsidRPr="005B321D" w:rsidRDefault="009D54B8" w:rsidP="008B19A4">
            <w:pPr>
              <w:rPr>
                <w:color w:val="7030A0"/>
              </w:rPr>
            </w:pPr>
            <w:r w:rsidRPr="005B321D">
              <w:rPr>
                <w:color w:val="7030A0"/>
              </w:rPr>
              <w:t xml:space="preserve">Que j’aie un bureau bien rangé ne veut pas dire que je n’ai rien </w:t>
            </w:r>
            <w:r w:rsidR="005B321D" w:rsidRPr="005B321D">
              <w:rPr>
                <w:color w:val="7030A0"/>
              </w:rPr>
              <w:t>à</w:t>
            </w:r>
            <w:r w:rsidRPr="005B321D">
              <w:rPr>
                <w:color w:val="7030A0"/>
              </w:rPr>
              <w:t xml:space="preserve"> faire !</w:t>
            </w:r>
          </w:p>
        </w:tc>
        <w:tc>
          <w:tcPr>
            <w:tcW w:w="2264" w:type="dxa"/>
            <w:shd w:val="clear" w:color="auto" w:fill="D9E2F3" w:themeFill="accent1" w:themeFillTint="33"/>
          </w:tcPr>
          <w:p w:rsidR="0049773D" w:rsidRPr="005B321D" w:rsidRDefault="009D54B8" w:rsidP="008B19A4">
            <w:pPr>
              <w:rPr>
                <w:i/>
                <w:color w:val="7030A0"/>
                <w:sz w:val="22"/>
              </w:rPr>
            </w:pPr>
            <w:r w:rsidRPr="005B321D">
              <w:rPr>
                <w:i/>
                <w:color w:val="7030A0"/>
                <w:sz w:val="22"/>
              </w:rPr>
              <w:t xml:space="preserve">Elle ne peut décidément pas s’empêcher de critiquer ! </w:t>
            </w:r>
          </w:p>
        </w:tc>
        <w:tc>
          <w:tcPr>
            <w:tcW w:w="2264" w:type="dxa"/>
          </w:tcPr>
          <w:p w:rsidR="0049773D" w:rsidRPr="005B321D" w:rsidRDefault="009D54B8" w:rsidP="008B19A4">
            <w:pPr>
              <w:rPr>
                <w:color w:val="7030A0"/>
              </w:rPr>
            </w:pPr>
            <w:r w:rsidRPr="005B321D">
              <w:rPr>
                <w:color w:val="7030A0"/>
              </w:rPr>
              <w:t xml:space="preserve">Et bien MON bureau est mal rangé ET j’ai beaucoup de boulot ! Donc, non, </w:t>
            </w:r>
            <w:r w:rsidR="00076862" w:rsidRPr="005B321D">
              <w:rPr>
                <w:color w:val="7030A0"/>
              </w:rPr>
              <w:t>je ne peux pas te remplacer</w:t>
            </w:r>
          </w:p>
        </w:tc>
      </w:tr>
      <w:tr w:rsidR="00076862" w:rsidTr="005B321D">
        <w:tc>
          <w:tcPr>
            <w:tcW w:w="2264" w:type="dxa"/>
            <w:shd w:val="clear" w:color="auto" w:fill="B4C6E7" w:themeFill="accent1" w:themeFillTint="66"/>
          </w:tcPr>
          <w:p w:rsidR="00076862" w:rsidRDefault="00076862" w:rsidP="008B19A4">
            <w:pPr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On ne peut jamais lui demander quelque chose !! </w:t>
            </w:r>
          </w:p>
        </w:tc>
        <w:tc>
          <w:tcPr>
            <w:tcW w:w="2264" w:type="dxa"/>
          </w:tcPr>
          <w:p w:rsidR="00076862" w:rsidRDefault="00076862" w:rsidP="008B19A4">
            <w:r>
              <w:t>On ne peut jamais te demander quelque chose !</w:t>
            </w:r>
          </w:p>
        </w:tc>
        <w:tc>
          <w:tcPr>
            <w:tcW w:w="2264" w:type="dxa"/>
            <w:shd w:val="clear" w:color="auto" w:fill="D9E2F3" w:themeFill="accent1" w:themeFillTint="33"/>
          </w:tcPr>
          <w:p w:rsidR="00076862" w:rsidRDefault="00076862" w:rsidP="008B19A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Elle est infernale là</w:t>
            </w:r>
            <w:r w:rsidR="009A2D5C">
              <w:rPr>
                <w:i/>
                <w:sz w:val="22"/>
              </w:rPr>
              <w:t>, je la remplace souvent en ce moment !</w:t>
            </w:r>
          </w:p>
        </w:tc>
        <w:tc>
          <w:tcPr>
            <w:tcW w:w="2264" w:type="dxa"/>
          </w:tcPr>
          <w:p w:rsidR="00076862" w:rsidRDefault="009A2D5C" w:rsidP="008B19A4">
            <w:r>
              <w:t>Tu n’arrêtes pas de me donner du travail en plus en ce moment. Toutes ces piles sont des dossiers que je dois refaire pour toi.</w:t>
            </w:r>
          </w:p>
        </w:tc>
      </w:tr>
      <w:tr w:rsidR="00076862" w:rsidTr="005B321D">
        <w:tc>
          <w:tcPr>
            <w:tcW w:w="2264" w:type="dxa"/>
            <w:shd w:val="clear" w:color="auto" w:fill="B4C6E7" w:themeFill="accent1" w:themeFillTint="66"/>
          </w:tcPr>
          <w:p w:rsidR="00076862" w:rsidRDefault="009A2D5C" w:rsidP="008B19A4">
            <w:pPr>
              <w:rPr>
                <w:i/>
                <w:sz w:val="21"/>
              </w:rPr>
            </w:pPr>
            <w:r>
              <w:rPr>
                <w:i/>
                <w:sz w:val="21"/>
              </w:rPr>
              <w:t>Il se moque de moi</w:t>
            </w:r>
          </w:p>
        </w:tc>
        <w:tc>
          <w:tcPr>
            <w:tcW w:w="2264" w:type="dxa"/>
          </w:tcPr>
          <w:p w:rsidR="00076862" w:rsidRDefault="009A2D5C" w:rsidP="008B19A4">
            <w:r>
              <w:t>Ce ne sont pas que les dossiers que je t’ai donnés</w:t>
            </w:r>
            <w:r w:rsidR="00C04E6B">
              <w:t>.</w:t>
            </w:r>
          </w:p>
        </w:tc>
        <w:tc>
          <w:tcPr>
            <w:tcW w:w="2264" w:type="dxa"/>
            <w:shd w:val="clear" w:color="auto" w:fill="D9E2F3" w:themeFill="accent1" w:themeFillTint="33"/>
          </w:tcPr>
          <w:p w:rsidR="00076862" w:rsidRDefault="002D73DD" w:rsidP="008B19A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Elle ne me croit pas en plus !!! </w:t>
            </w:r>
          </w:p>
        </w:tc>
        <w:tc>
          <w:tcPr>
            <w:tcW w:w="2264" w:type="dxa"/>
          </w:tcPr>
          <w:p w:rsidR="00076862" w:rsidRDefault="002D73DD" w:rsidP="008B19A4">
            <w:r>
              <w:t xml:space="preserve">Tu ne reconnais pas ce </w:t>
            </w:r>
            <w:r w:rsidR="00597C61">
              <w:t>dossier-là</w:t>
            </w:r>
            <w:r>
              <w:t xml:space="preserve"> ? Celui de Mme XXX qui est arrivé sur mon bureau </w:t>
            </w:r>
            <w:r w:rsidR="00597C61">
              <w:t>la semaine dernière</w:t>
            </w:r>
            <w:r>
              <w:t>.</w:t>
            </w:r>
          </w:p>
        </w:tc>
      </w:tr>
      <w:tr w:rsidR="00076862" w:rsidTr="005B321D">
        <w:tc>
          <w:tcPr>
            <w:tcW w:w="2264" w:type="dxa"/>
            <w:shd w:val="clear" w:color="auto" w:fill="B4C6E7" w:themeFill="accent1" w:themeFillTint="66"/>
          </w:tcPr>
          <w:p w:rsidR="00076862" w:rsidRDefault="00597C61" w:rsidP="008B19A4">
            <w:pPr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Ah ce dossier-là ? </w:t>
            </w:r>
          </w:p>
        </w:tc>
        <w:tc>
          <w:tcPr>
            <w:tcW w:w="2264" w:type="dxa"/>
          </w:tcPr>
          <w:p w:rsidR="00076862" w:rsidRDefault="00597C61" w:rsidP="008B19A4">
            <w:r>
              <w:t>Tu n’as toujours pa</w:t>
            </w:r>
            <w:r w:rsidR="001114DD">
              <w:t>s pu le traiter ? Je croyais qu’il était déjà fini</w:t>
            </w:r>
            <w:r w:rsidR="0057073C">
              <w:t xml:space="preserve">. </w:t>
            </w:r>
          </w:p>
        </w:tc>
        <w:tc>
          <w:tcPr>
            <w:tcW w:w="2264" w:type="dxa"/>
            <w:shd w:val="clear" w:color="auto" w:fill="D9E2F3" w:themeFill="accent1" w:themeFillTint="33"/>
          </w:tcPr>
          <w:p w:rsidR="00076862" w:rsidRDefault="001114DD" w:rsidP="008B19A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J’en ai marre là.</w:t>
            </w:r>
          </w:p>
        </w:tc>
        <w:tc>
          <w:tcPr>
            <w:tcW w:w="2264" w:type="dxa"/>
          </w:tcPr>
          <w:p w:rsidR="00076862" w:rsidRDefault="001114DD" w:rsidP="008B19A4">
            <w:r>
              <w:t>Bon</w:t>
            </w:r>
            <w:r w:rsidR="00DE36F3">
              <w:t>, vas-y, je vais m’en charger, avant de m’énerver.</w:t>
            </w:r>
          </w:p>
        </w:tc>
      </w:tr>
    </w:tbl>
    <w:p w:rsidR="0049773D" w:rsidRDefault="0049773D" w:rsidP="008B19A4"/>
    <w:p w:rsidR="00A70B2E" w:rsidRDefault="00A70B2E" w:rsidP="008B19A4"/>
    <w:p w:rsidR="00A70B2E" w:rsidRDefault="00A70B2E" w:rsidP="008B19A4"/>
    <w:p w:rsidR="00A70B2E" w:rsidRDefault="006957D4" w:rsidP="006957D4">
      <w:pPr>
        <w:pStyle w:val="Paragraphedeliste"/>
        <w:numPr>
          <w:ilvl w:val="0"/>
          <w:numId w:val="5"/>
        </w:numPr>
      </w:pPr>
      <w:r>
        <w:t>Déperdition</w:t>
      </w:r>
      <w:r w:rsidR="00A70B2E">
        <w:t xml:space="preserve"> d’</w:t>
      </w:r>
      <w:r>
        <w:t>informations :</w:t>
      </w:r>
    </w:p>
    <w:p w:rsidR="00A70B2E" w:rsidRDefault="00A70B2E" w:rsidP="008B19A4"/>
    <w:p w:rsidR="00A70B2E" w:rsidRDefault="00A70B2E" w:rsidP="006957D4">
      <w:pPr>
        <w:pStyle w:val="Paragraphedeliste"/>
        <w:numPr>
          <w:ilvl w:val="1"/>
          <w:numId w:val="5"/>
        </w:numPr>
      </w:pPr>
      <w:r>
        <w:t>Ce que je veux dire</w:t>
      </w:r>
    </w:p>
    <w:p w:rsidR="00A70B2E" w:rsidRDefault="00A70B2E" w:rsidP="006957D4">
      <w:pPr>
        <w:pStyle w:val="Paragraphedeliste"/>
        <w:numPr>
          <w:ilvl w:val="1"/>
          <w:numId w:val="5"/>
        </w:numPr>
      </w:pPr>
      <w:r>
        <w:t>Ce que je dis</w:t>
      </w:r>
    </w:p>
    <w:p w:rsidR="00A70B2E" w:rsidRDefault="00A70B2E" w:rsidP="006957D4">
      <w:pPr>
        <w:pStyle w:val="Paragraphedeliste"/>
        <w:numPr>
          <w:ilvl w:val="1"/>
          <w:numId w:val="5"/>
        </w:numPr>
      </w:pPr>
      <w:r>
        <w:t>Ce qu’il entend</w:t>
      </w:r>
    </w:p>
    <w:p w:rsidR="00A70B2E" w:rsidRDefault="00A70B2E" w:rsidP="006957D4">
      <w:pPr>
        <w:pStyle w:val="Paragraphedeliste"/>
        <w:numPr>
          <w:ilvl w:val="1"/>
          <w:numId w:val="5"/>
        </w:numPr>
      </w:pPr>
      <w:r>
        <w:t>Ce qu’il comprend</w:t>
      </w:r>
    </w:p>
    <w:p w:rsidR="00A70B2E" w:rsidRDefault="00A70B2E" w:rsidP="006957D4">
      <w:pPr>
        <w:pStyle w:val="Paragraphedeliste"/>
        <w:numPr>
          <w:ilvl w:val="1"/>
          <w:numId w:val="5"/>
        </w:numPr>
      </w:pPr>
      <w:r>
        <w:t xml:space="preserve">Ce qu’il retient </w:t>
      </w:r>
    </w:p>
    <w:p w:rsidR="00A70B2E" w:rsidRDefault="00A70B2E" w:rsidP="006957D4">
      <w:pPr>
        <w:pStyle w:val="Paragraphedeliste"/>
        <w:numPr>
          <w:ilvl w:val="1"/>
          <w:numId w:val="5"/>
        </w:numPr>
      </w:pPr>
      <w:r>
        <w:t>Ce qu’il restitue</w:t>
      </w:r>
    </w:p>
    <w:p w:rsidR="005A0B15" w:rsidRDefault="005A0B15" w:rsidP="006957D4">
      <w:pPr>
        <w:pStyle w:val="Paragraphedeliste"/>
        <w:numPr>
          <w:ilvl w:val="1"/>
          <w:numId w:val="5"/>
        </w:numPr>
      </w:pPr>
      <w:r>
        <w:t>Ce qu’il applique</w:t>
      </w:r>
    </w:p>
    <w:p w:rsidR="006957D4" w:rsidRDefault="006957D4" w:rsidP="006957D4"/>
    <w:p w:rsidR="006957D4" w:rsidRDefault="006957D4" w:rsidP="006957D4">
      <w:pPr>
        <w:pStyle w:val="Titre"/>
      </w:pPr>
      <w:r>
        <w:t>A chaque étape le message s’appauvrit</w:t>
      </w:r>
    </w:p>
    <w:p w:rsidR="006957D4" w:rsidRDefault="006957D4" w:rsidP="006957D4"/>
    <w:p w:rsidR="006957D4" w:rsidRDefault="006957D4" w:rsidP="006957D4">
      <w:r>
        <w:lastRenderedPageBreak/>
        <w:t xml:space="preserve">L’odyssées d’un message : </w:t>
      </w:r>
    </w:p>
    <w:p w:rsidR="006957D4" w:rsidRDefault="006957D4" w:rsidP="006957D4">
      <w:pPr>
        <w:pStyle w:val="Paragraphedeliste"/>
        <w:numPr>
          <w:ilvl w:val="0"/>
          <w:numId w:val="5"/>
        </w:numPr>
      </w:pPr>
      <w:r>
        <w:t>Transmission</w:t>
      </w:r>
    </w:p>
    <w:p w:rsidR="006957D4" w:rsidRDefault="006957D4" w:rsidP="006957D4">
      <w:pPr>
        <w:pStyle w:val="Paragraphedeliste"/>
        <w:numPr>
          <w:ilvl w:val="1"/>
          <w:numId w:val="5"/>
        </w:numPr>
      </w:pPr>
      <w:r>
        <w:t>Quelqu’un qui parle à coté</w:t>
      </w:r>
    </w:p>
    <w:p w:rsidR="006957D4" w:rsidRDefault="006957D4" w:rsidP="006957D4">
      <w:pPr>
        <w:pStyle w:val="Paragraphedeliste"/>
        <w:numPr>
          <w:ilvl w:val="1"/>
          <w:numId w:val="5"/>
        </w:numPr>
      </w:pPr>
      <w:r>
        <w:t xml:space="preserve">Les parasites </w:t>
      </w:r>
    </w:p>
    <w:p w:rsidR="006957D4" w:rsidRDefault="006957D4" w:rsidP="006957D4">
      <w:pPr>
        <w:pStyle w:val="Paragraphedeliste"/>
        <w:numPr>
          <w:ilvl w:val="1"/>
          <w:numId w:val="5"/>
        </w:numPr>
      </w:pPr>
      <w:r>
        <w:t>Bruit visuel :</w:t>
      </w:r>
    </w:p>
    <w:p w:rsidR="006957D4" w:rsidRDefault="006957D4" w:rsidP="006957D4">
      <w:pPr>
        <w:pStyle w:val="Paragraphedeliste"/>
        <w:numPr>
          <w:ilvl w:val="2"/>
          <w:numId w:val="5"/>
        </w:numPr>
      </w:pPr>
      <w:r>
        <w:t xml:space="preserve">Ouverture de porte </w:t>
      </w:r>
    </w:p>
    <w:p w:rsidR="006957D4" w:rsidRDefault="006957D4" w:rsidP="006C0024">
      <w:pPr>
        <w:pStyle w:val="Paragraphedeliste"/>
        <w:numPr>
          <w:ilvl w:val="2"/>
          <w:numId w:val="5"/>
        </w:numPr>
      </w:pPr>
      <w:r>
        <w:t xml:space="preserve">Néon un peu </w:t>
      </w:r>
      <w:r w:rsidR="006C0024">
        <w:t>faiblard</w:t>
      </w:r>
    </w:p>
    <w:p w:rsidR="006C0024" w:rsidRDefault="006C0024" w:rsidP="006C0024">
      <w:pPr>
        <w:pStyle w:val="Paragraphedeliste"/>
        <w:numPr>
          <w:ilvl w:val="0"/>
          <w:numId w:val="5"/>
        </w:numPr>
      </w:pPr>
      <w:r>
        <w:t>Linguistiques</w:t>
      </w:r>
    </w:p>
    <w:p w:rsidR="006C0024" w:rsidRDefault="006C0024" w:rsidP="006C0024">
      <w:pPr>
        <w:pStyle w:val="Paragraphedeliste"/>
        <w:numPr>
          <w:ilvl w:val="2"/>
          <w:numId w:val="5"/>
        </w:numPr>
      </w:pPr>
      <w:r>
        <w:t>Niveau du langage</w:t>
      </w:r>
    </w:p>
    <w:p w:rsidR="006957D4" w:rsidRDefault="006957D4" w:rsidP="006957D4">
      <w:pPr>
        <w:pStyle w:val="Paragraphedeliste"/>
        <w:numPr>
          <w:ilvl w:val="0"/>
          <w:numId w:val="5"/>
        </w:numPr>
      </w:pPr>
      <w:r>
        <w:t xml:space="preserve">Physique </w:t>
      </w:r>
    </w:p>
    <w:p w:rsidR="006C0024" w:rsidRDefault="006C0024" w:rsidP="006C0024">
      <w:pPr>
        <w:pStyle w:val="Paragraphedeliste"/>
        <w:numPr>
          <w:ilvl w:val="1"/>
          <w:numId w:val="5"/>
        </w:numPr>
      </w:pPr>
      <w:r>
        <w:t>Tout ce qui est attrait à la voix,</w:t>
      </w:r>
    </w:p>
    <w:p w:rsidR="006C0024" w:rsidRPr="006957D4" w:rsidRDefault="006C0024" w:rsidP="006C0024">
      <w:pPr>
        <w:pStyle w:val="Paragraphedeliste"/>
        <w:numPr>
          <w:ilvl w:val="1"/>
          <w:numId w:val="5"/>
        </w:numPr>
      </w:pPr>
      <w:r>
        <w:t>Tiques physiques</w:t>
      </w:r>
    </w:p>
    <w:p w:rsidR="006C0024" w:rsidRDefault="006C0024" w:rsidP="006C0024">
      <w:pPr>
        <w:pStyle w:val="Paragraphedeliste"/>
        <w:numPr>
          <w:ilvl w:val="1"/>
          <w:numId w:val="5"/>
        </w:numPr>
      </w:pPr>
    </w:p>
    <w:p w:rsidR="006957D4" w:rsidRDefault="006957D4" w:rsidP="006957D4">
      <w:pPr>
        <w:pStyle w:val="Paragraphedeliste"/>
        <w:numPr>
          <w:ilvl w:val="0"/>
          <w:numId w:val="5"/>
        </w:numPr>
      </w:pPr>
      <w:r>
        <w:t>De réception</w:t>
      </w:r>
    </w:p>
    <w:p w:rsidR="006C0024" w:rsidRDefault="006C0024" w:rsidP="006C0024">
      <w:pPr>
        <w:pStyle w:val="Paragraphedeliste"/>
        <w:numPr>
          <w:ilvl w:val="1"/>
          <w:numId w:val="5"/>
        </w:numPr>
      </w:pPr>
      <w:r>
        <w:t>Bruit de transmission</w:t>
      </w:r>
    </w:p>
    <w:p w:rsidR="006C0024" w:rsidRDefault="006C0024" w:rsidP="006C0024">
      <w:pPr>
        <w:pStyle w:val="Paragraphedeliste"/>
        <w:numPr>
          <w:ilvl w:val="1"/>
          <w:numId w:val="5"/>
        </w:numPr>
      </w:pPr>
      <w:r>
        <w:t>Aspect psychologique</w:t>
      </w:r>
    </w:p>
    <w:p w:rsidR="006C0024" w:rsidRDefault="006C0024" w:rsidP="006C0024">
      <w:pPr>
        <w:pStyle w:val="Paragraphedeliste"/>
        <w:numPr>
          <w:ilvl w:val="1"/>
          <w:numId w:val="5"/>
        </w:numPr>
      </w:pPr>
      <w:r>
        <w:t>Aspect fatigue</w:t>
      </w:r>
    </w:p>
    <w:p w:rsidR="000F280B" w:rsidRDefault="00FC14A7" w:rsidP="00D7008E">
      <w:pPr>
        <w:pStyle w:val="Paragraphedeliste"/>
        <w:numPr>
          <w:ilvl w:val="1"/>
          <w:numId w:val="5"/>
        </w:numPr>
      </w:pPr>
      <w:r>
        <w:t>Degré d’</w:t>
      </w:r>
      <w:r w:rsidR="00D7008E">
        <w:t>intérêt / de connaissances</w:t>
      </w:r>
    </w:p>
    <w:p w:rsidR="006957D4" w:rsidRDefault="006957D4" w:rsidP="006957D4">
      <w:pPr>
        <w:pStyle w:val="Paragraphedeliste"/>
        <w:numPr>
          <w:ilvl w:val="0"/>
          <w:numId w:val="5"/>
        </w:numPr>
      </w:pPr>
      <w:r>
        <w:t xml:space="preserve">Psychologiques </w:t>
      </w:r>
    </w:p>
    <w:p w:rsidR="00D7008E" w:rsidRDefault="004C304B" w:rsidP="00D7008E">
      <w:pPr>
        <w:pStyle w:val="Paragraphedeliste"/>
        <w:numPr>
          <w:ilvl w:val="1"/>
          <w:numId w:val="5"/>
        </w:numPr>
      </w:pPr>
      <w:r>
        <w:t xml:space="preserve">Limiter </w:t>
      </w:r>
      <w:r w:rsidR="00CF2619">
        <w:t>les tiques verbales</w:t>
      </w:r>
    </w:p>
    <w:p w:rsidR="00CD7799" w:rsidRDefault="00CD7799" w:rsidP="00CD7799"/>
    <w:p w:rsidR="00CD7799" w:rsidRDefault="00CD7799" w:rsidP="00CD779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1802489</wp:posOffset>
                </wp:positionH>
                <wp:positionV relativeFrom="paragraph">
                  <wp:posOffset>102456</wp:posOffset>
                </wp:positionV>
                <wp:extent cx="1193800" cy="2962275"/>
                <wp:effectExtent l="0" t="0" r="0" b="0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76661">
                          <a:off x="0" y="0"/>
                          <a:ext cx="1193800" cy="2962275"/>
                        </a:xfrm>
                        <a:prstGeom prst="arc">
                          <a:avLst>
                            <a:gd name="adj1" fmla="val 16299954"/>
                            <a:gd name="adj2" fmla="val 21186603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BE15" id="Arc 38" o:spid="_x0000_s1026" style="position:absolute;margin-left:141.95pt;margin-top:8.05pt;width:94pt;height:233.25pt;rotation:-6579092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3800,2962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" path="m639865,3842nsc940944,57758,1178411,660948,1193093,1409097r-596193,72041l639865,3842xem639865,3842nfc940944,57758,1178411,660948,1193093,1409097e" filled="f" strokecolor="black [3200]" strokeweight=".5pt">
                <v:stroke joinstyle="miter"/>
                <v:path arrowok="t" o:connecttype="custom" o:connectlocs="639865,3842;1193093,1409097" o:connectangles="0,0"/>
              </v:shape>
            </w:pict>
          </mc:Fallback>
        </mc:AlternateContent>
      </w:r>
    </w:p>
    <w:p w:rsidR="00CD7799" w:rsidRDefault="00CD7799" w:rsidP="00CD7799">
      <w:r>
        <w:t xml:space="preserve">Méthode pour limiter ce problème : </w:t>
      </w:r>
    </w:p>
    <w:p w:rsidR="00CD7799" w:rsidRDefault="00CD7799" w:rsidP="00CD7799">
      <w:pPr>
        <w:pStyle w:val="Paragraphedeliste"/>
        <w:numPr>
          <w:ilvl w:val="0"/>
          <w:numId w:val="5"/>
        </w:numPr>
      </w:pPr>
      <w:r>
        <w:t>La reformulation</w:t>
      </w:r>
    </w:p>
    <w:p w:rsidR="00CD7799" w:rsidRDefault="00CD7799" w:rsidP="00CD7799">
      <w:pPr>
        <w:pStyle w:val="Paragraphedeliste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C6E398" wp14:editId="28161031">
                <wp:simplePos x="0" y="0"/>
                <wp:positionH relativeFrom="column">
                  <wp:posOffset>3155370</wp:posOffset>
                </wp:positionH>
                <wp:positionV relativeFrom="paragraph">
                  <wp:posOffset>111981</wp:posOffset>
                </wp:positionV>
                <wp:extent cx="1945005" cy="2780030"/>
                <wp:effectExtent l="0" t="0" r="0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7083">
                          <a:off x="0" y="0"/>
                          <a:ext cx="1945005" cy="2780030"/>
                        </a:xfrm>
                        <a:prstGeom prst="arc">
                          <a:avLst>
                            <a:gd name="adj1" fmla="val 16998262"/>
                            <a:gd name="adj2" fmla="val 584054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0DB1" id="Arc 39" o:spid="_x0000_s1026" style="position:absolute;margin-left:248.45pt;margin-top:8.8pt;width:153.15pt;height:218.9pt;rotation:-264647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5005,27800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" path="m1283894,73183nsc1719915,283823,1992922,902498,1938075,1555658l972503,1390015,1283894,73183xem1283894,73183nfc1719915,283823,1992922,902498,1938075,1555658e" filled="f" strokecolor="black [3200]" strokeweight=".5pt">
                <v:stroke joinstyle="miter"/>
                <v:path arrowok="t" o:connecttype="custom" o:connectlocs="1283894,73183;1938075,155565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FED75B" wp14:editId="33988312">
                <wp:simplePos x="0" y="0"/>
                <wp:positionH relativeFrom="column">
                  <wp:posOffset>2183873</wp:posOffset>
                </wp:positionH>
                <wp:positionV relativeFrom="paragraph">
                  <wp:posOffset>174072</wp:posOffset>
                </wp:positionV>
                <wp:extent cx="1570383" cy="824948"/>
                <wp:effectExtent l="0" t="0" r="4445" b="63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3" cy="824948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CD7799">
                            <w:pPr>
                              <w:jc w:val="center"/>
                            </w:pPr>
                            <w:r>
                              <w:t>Écouter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FED75B" id="Ellipse 30" o:spid="_x0000_s1038" style="position:absolute;left:0;text-align:left;margin-left:171.95pt;margin-top:13.7pt;width:123.65pt;height:64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" fillcolor="black [3200]" stroked="f">
                <v:fill opacity="32896f"/>
                <v:textbox>
                  <w:txbxContent>
                    <w:p w:rsidR="00A33CC2" w:rsidRDefault="00A33CC2" w:rsidP="00CD7799">
                      <w:pPr>
                        <w:jc w:val="center"/>
                      </w:pPr>
                      <w:r>
                        <w:t>Écouter</w:t>
                      </w:r>
                    </w:p>
                  </w:txbxContent>
                </v:textbox>
              </v:oval>
            </w:pict>
          </mc:Fallback>
        </mc:AlternateContent>
      </w:r>
      <w:r>
        <w:t>Plusieurs supports</w:t>
      </w:r>
    </w:p>
    <w:p w:rsidR="00CD7799" w:rsidRDefault="00CD7799" w:rsidP="00CD7799">
      <w:pPr>
        <w:pStyle w:val="Paragraphedeliste"/>
        <w:numPr>
          <w:ilvl w:val="0"/>
          <w:numId w:val="5"/>
        </w:numPr>
      </w:pPr>
      <w:r>
        <w:t xml:space="preserve">Le </w:t>
      </w:r>
      <w:r w:rsidR="00B2596D">
        <w:t>feedback</w:t>
      </w:r>
    </w:p>
    <w:p w:rsidR="00CD7799" w:rsidRDefault="00CD7799" w:rsidP="00CD7799">
      <w:pPr>
        <w:pStyle w:val="Paragraphedeliste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F15EDF" wp14:editId="16D14B3C">
                <wp:simplePos x="0" y="0"/>
                <wp:positionH relativeFrom="column">
                  <wp:posOffset>1652242</wp:posOffset>
                </wp:positionH>
                <wp:positionV relativeFrom="paragraph">
                  <wp:posOffset>656590</wp:posOffset>
                </wp:positionV>
                <wp:extent cx="1134745" cy="3482975"/>
                <wp:effectExtent l="0" t="0" r="0" b="24384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29036">
                          <a:off x="0" y="0"/>
                          <a:ext cx="1134745" cy="3482975"/>
                        </a:xfrm>
                        <a:prstGeom prst="arc">
                          <a:avLst>
                            <a:gd name="adj1" fmla="val 16239832"/>
                            <a:gd name="adj2" fmla="val 20687851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8AFC" id="Arc 42" o:spid="_x0000_s1026" style="position:absolute;margin-left:130.1pt;margin-top:51.7pt;width:89.35pt;height:274.25pt;rotation:7131448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4745,3482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" path="m587539,1100nsc873606,32328,1107292,712727,1132535,1587910l567373,1741488,587539,1100xem587539,1100nfc873606,32328,1107292,712727,1132535,1587910e" filled="f" strokecolor="black [3200]" strokeweight=".5pt">
                <v:stroke joinstyle="miter"/>
                <v:path arrowok="t" o:connecttype="custom" o:connectlocs="587539,1100;1132535,158791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BBD17" wp14:editId="1221ED55">
                <wp:simplePos x="0" y="0"/>
                <wp:positionH relativeFrom="column">
                  <wp:posOffset>3421174</wp:posOffset>
                </wp:positionH>
                <wp:positionV relativeFrom="paragraph">
                  <wp:posOffset>259259</wp:posOffset>
                </wp:positionV>
                <wp:extent cx="2047875" cy="2479040"/>
                <wp:effectExtent l="0" t="0" r="35242" b="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98433">
                          <a:off x="0" y="0"/>
                          <a:ext cx="2047875" cy="2479040"/>
                        </a:xfrm>
                        <a:prstGeom prst="arc">
                          <a:avLst>
                            <a:gd name="adj1" fmla="val 16131169"/>
                            <a:gd name="adj2" fmla="val 20650646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5B1D" id="Arc 40" o:spid="_x0000_s1026" style="position:absolute;margin-left:269.4pt;margin-top:20.4pt;width:161.25pt;height:195.2pt;rotation:556884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7875,2479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" path="m999124,364nsc1483868,-13861,1910393,385456,2020920,956978r-996982,282542l999124,364xem999124,364nfc1483868,-13861,1910393,385456,2020920,956978e" filled="f" strokecolor="black [3200]" strokeweight=".5pt">
                <v:stroke joinstyle="miter"/>
                <v:path arrowok="t" o:connecttype="custom" o:connectlocs="999124,364;2020920,95697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CBBD17" wp14:editId="1221ED55">
                <wp:simplePos x="0" y="0"/>
                <wp:positionH relativeFrom="column">
                  <wp:posOffset>839553</wp:posOffset>
                </wp:positionH>
                <wp:positionV relativeFrom="paragraph">
                  <wp:posOffset>117558</wp:posOffset>
                </wp:positionV>
                <wp:extent cx="1253490" cy="2494915"/>
                <wp:effectExtent l="0" t="0" r="0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78730">
                          <a:off x="0" y="0"/>
                          <a:ext cx="1253490" cy="2494915"/>
                        </a:xfrm>
                        <a:prstGeom prst="arc">
                          <a:avLst>
                            <a:gd name="adj1" fmla="val 17464191"/>
                            <a:gd name="adj2" fmla="val 2062498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1983" id="Arc 41" o:spid="_x0000_s1026" style="position:absolute;margin-left:66.1pt;margin-top:9.25pt;width:98.7pt;height:196.45pt;rotation:11117887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490,2494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" path="m1008124,257540nsc1137586,455132,1223236,745414,1246876,1066703l626745,1247458,1008124,257540xem1008124,257540nfc1137586,455132,1223236,745414,1246876,1066703e" filled="f" strokecolor="black [3200]" strokeweight=".5pt">
                <v:stroke joinstyle="miter"/>
                <v:path arrowok="t" o:connecttype="custom" o:connectlocs="1008124,257540;1246876,106670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D3A38" wp14:editId="756F3F2C">
                <wp:simplePos x="0" y="0"/>
                <wp:positionH relativeFrom="column">
                  <wp:posOffset>1142834</wp:posOffset>
                </wp:positionH>
                <wp:positionV relativeFrom="paragraph">
                  <wp:posOffset>2196548</wp:posOffset>
                </wp:positionV>
                <wp:extent cx="1570383" cy="824948"/>
                <wp:effectExtent l="0" t="0" r="4445" b="63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3" cy="824948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Pr="00CD7799" w:rsidRDefault="00A33CC2" w:rsidP="00CD7799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BD3A38" id="Ellipse 33" o:spid="_x0000_s1039" style="position:absolute;left:0;text-align:left;margin-left:90pt;margin-top:172.95pt;width:123.65pt;height:64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" fillcolor="black [3200]" stroked="f">
                <v:fill opacity="32896f"/>
                <v:textbox>
                  <w:txbxContent>
                    <w:p w:rsidR="00A33CC2" w:rsidRPr="00CD7799" w:rsidRDefault="00A33CC2" w:rsidP="00CD7799">
                      <w:pPr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Aider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BD3A38" wp14:editId="756F3F2C">
                <wp:simplePos x="0" y="0"/>
                <wp:positionH relativeFrom="column">
                  <wp:posOffset>3316826</wp:posOffset>
                </wp:positionH>
                <wp:positionV relativeFrom="paragraph">
                  <wp:posOffset>2197625</wp:posOffset>
                </wp:positionV>
                <wp:extent cx="1570383" cy="824948"/>
                <wp:effectExtent l="0" t="0" r="4445" b="63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3" cy="824948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Pr="00CD7799" w:rsidRDefault="00A33CC2" w:rsidP="00CD7799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Vérifier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BD3A38" id="Ellipse 32" o:spid="_x0000_s1040" style="position:absolute;left:0;text-align:left;margin-left:261.15pt;margin-top:173.05pt;width:123.65pt;height:64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" fillcolor="black [3200]" stroked="f">
                <v:fill opacity="32896f"/>
                <v:textbox>
                  <w:txbxContent>
                    <w:p w:rsidR="00A33CC2" w:rsidRPr="00CD7799" w:rsidRDefault="00A33CC2" w:rsidP="00CD7799">
                      <w:pPr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Vérifier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FED75B" wp14:editId="33988312">
                <wp:simplePos x="0" y="0"/>
                <wp:positionH relativeFrom="column">
                  <wp:posOffset>4370705</wp:posOffset>
                </wp:positionH>
                <wp:positionV relativeFrom="paragraph">
                  <wp:posOffset>626662</wp:posOffset>
                </wp:positionV>
                <wp:extent cx="1570383" cy="824948"/>
                <wp:effectExtent l="0" t="0" r="4445" b="63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3" cy="824948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Pr="00CD7799" w:rsidRDefault="00A33CC2" w:rsidP="00CD7799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Ne pas interpréter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FED75B" id="Ellipse 31" o:spid="_x0000_s1041" style="position:absolute;left:0;text-align:left;margin-left:344.15pt;margin-top:49.35pt;width:123.65pt;height:64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" fillcolor="black [3200]" stroked="f">
                <v:fill opacity="32896f"/>
                <v:textbox>
                  <w:txbxContent>
                    <w:p w:rsidR="00A33CC2" w:rsidRPr="00CD7799" w:rsidRDefault="00A33CC2" w:rsidP="00CD7799">
                      <w:pPr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Ne pas interpréter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D3A38" wp14:editId="756F3F2C">
                <wp:simplePos x="0" y="0"/>
                <wp:positionH relativeFrom="column">
                  <wp:posOffset>118800</wp:posOffset>
                </wp:positionH>
                <wp:positionV relativeFrom="paragraph">
                  <wp:posOffset>864567</wp:posOffset>
                </wp:positionV>
                <wp:extent cx="1570383" cy="824948"/>
                <wp:effectExtent l="0" t="0" r="4445" b="6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3" cy="824948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Pr="00CD7799" w:rsidRDefault="00A33CC2" w:rsidP="00CD7799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Informer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BD3A38" id="Ellipse 35" o:spid="_x0000_s1042" style="position:absolute;left:0;text-align:left;margin-left:9.35pt;margin-top:68.1pt;width:123.65pt;height:64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" fillcolor="black [3200]" stroked="f">
                <v:fill opacity="32896f"/>
                <v:textbox>
                  <w:txbxContent>
                    <w:p w:rsidR="00A33CC2" w:rsidRPr="00CD7799" w:rsidRDefault="00A33CC2" w:rsidP="00CD7799">
                      <w:pPr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Informer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2309468</wp:posOffset>
                </wp:positionH>
                <wp:positionV relativeFrom="paragraph">
                  <wp:posOffset>1130383</wp:posOffset>
                </wp:positionV>
                <wp:extent cx="1570383" cy="824948"/>
                <wp:effectExtent l="0" t="0" r="17145" b="1333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3" cy="82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CC2" w:rsidRDefault="00A33CC2" w:rsidP="00CD7799">
                            <w:pPr>
                              <w:jc w:val="center"/>
                            </w:pPr>
                            <w:r>
                              <w:t>Reformuler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9" o:spid="_x0000_s1043" style="position:absolute;left:0;text-align:left;margin-left:181.85pt;margin-top:89pt;width:123.65pt;height:64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A33CC2" w:rsidRDefault="00A33CC2" w:rsidP="00CD7799">
                      <w:pPr>
                        <w:jc w:val="center"/>
                      </w:pPr>
                      <w:r>
                        <w:t>Reformuler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La </w:t>
      </w:r>
    </w:p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B153C6"/>
    <w:p w:rsidR="00B153C6" w:rsidRDefault="00B153C6" w:rsidP="0052018A">
      <w:pPr>
        <w:pStyle w:val="Paragraphedeliste"/>
        <w:numPr>
          <w:ilvl w:val="0"/>
          <w:numId w:val="5"/>
        </w:numPr>
      </w:pPr>
      <w:r>
        <w:t xml:space="preserve">Il est </w:t>
      </w:r>
      <w:r w:rsidR="00863E4D">
        <w:t>primordial</w:t>
      </w:r>
      <w:r w:rsidR="0052018A">
        <w:t xml:space="preserve"> </w:t>
      </w:r>
      <w:r w:rsidR="00863E4D">
        <w:t>d’observer</w:t>
      </w:r>
      <w:r w:rsidR="0052018A">
        <w:t xml:space="preserve"> les réponses, car :</w:t>
      </w:r>
    </w:p>
    <w:p w:rsidR="0052018A" w:rsidRDefault="0052018A" w:rsidP="0052018A">
      <w:pPr>
        <w:pStyle w:val="Paragraphedeliste"/>
        <w:numPr>
          <w:ilvl w:val="1"/>
          <w:numId w:val="5"/>
        </w:numPr>
      </w:pPr>
      <w:r>
        <w:t xml:space="preserve">Si la reformulation est </w:t>
      </w:r>
      <w:r w:rsidR="00863E4D">
        <w:t>acceptée</w:t>
      </w:r>
      <w:r>
        <w:t> </w:t>
      </w:r>
    </w:p>
    <w:p w:rsidR="0052018A" w:rsidRDefault="0052018A" w:rsidP="0052018A">
      <w:pPr>
        <w:pStyle w:val="Paragraphedeliste"/>
        <w:numPr>
          <w:ilvl w:val="2"/>
          <w:numId w:val="5"/>
        </w:numPr>
      </w:pPr>
      <w:r>
        <w:t xml:space="preserve">La </w:t>
      </w:r>
      <w:r w:rsidR="00863E4D">
        <w:t>discutions</w:t>
      </w:r>
      <w:r>
        <w:t xml:space="preserve"> continue</w:t>
      </w:r>
    </w:p>
    <w:p w:rsidR="0052018A" w:rsidRDefault="00863E4D" w:rsidP="0052018A">
      <w:pPr>
        <w:pStyle w:val="Paragraphedeliste"/>
        <w:numPr>
          <w:ilvl w:val="1"/>
          <w:numId w:val="5"/>
        </w:numPr>
      </w:pPr>
      <w:r>
        <w:lastRenderedPageBreak/>
        <w:t>Si la reformulation est r</w:t>
      </w:r>
      <w:r w:rsidR="0052018A">
        <w:t xml:space="preserve">efusée : </w:t>
      </w:r>
    </w:p>
    <w:p w:rsidR="0052018A" w:rsidRDefault="0052018A" w:rsidP="0052018A">
      <w:pPr>
        <w:pStyle w:val="Paragraphedeliste"/>
        <w:numPr>
          <w:ilvl w:val="2"/>
          <w:numId w:val="5"/>
        </w:numPr>
      </w:pPr>
      <w:r>
        <w:t>Modifier jusqu’à ce qu’elle soit satisfaisante</w:t>
      </w:r>
    </w:p>
    <w:p w:rsidR="0052018A" w:rsidRDefault="0052018A" w:rsidP="0052018A">
      <w:pPr>
        <w:pStyle w:val="Paragraphedeliste"/>
        <w:numPr>
          <w:ilvl w:val="1"/>
          <w:numId w:val="5"/>
        </w:numPr>
      </w:pPr>
      <w:r>
        <w:t xml:space="preserve">Si la reformulation amène celui qui s’était exprimé à préciser sa propre pensée </w:t>
      </w:r>
    </w:p>
    <w:p w:rsidR="0052018A" w:rsidRDefault="0052018A" w:rsidP="0052018A">
      <w:pPr>
        <w:pStyle w:val="Paragraphedeliste"/>
        <w:numPr>
          <w:ilvl w:val="2"/>
          <w:numId w:val="5"/>
        </w:numPr>
      </w:pPr>
      <w:r>
        <w:t>Continuer jusqu’à ce que qu’il soit satisfait de sa propre expression</w:t>
      </w:r>
    </w:p>
    <w:p w:rsidR="0052018A" w:rsidRDefault="0052018A" w:rsidP="0052018A"/>
    <w:p w:rsidR="0052018A" w:rsidRDefault="0052018A" w:rsidP="00863E4D">
      <w:pPr>
        <w:jc w:val="center"/>
        <w:rPr>
          <w:color w:val="FF0000"/>
          <w:sz w:val="36"/>
        </w:rPr>
      </w:pPr>
      <w:r w:rsidRPr="00863E4D">
        <w:rPr>
          <w:color w:val="FF0000"/>
          <w:sz w:val="36"/>
        </w:rPr>
        <w:t>Une reformulation s’exprime avec « je ».</w:t>
      </w:r>
    </w:p>
    <w:p w:rsidR="00CD03DE" w:rsidRDefault="00CD03DE" w:rsidP="00863E4D">
      <w:pPr>
        <w:jc w:val="center"/>
        <w:rPr>
          <w:color w:val="FF0000"/>
          <w:sz w:val="36"/>
        </w:rPr>
      </w:pPr>
    </w:p>
    <w:p w:rsidR="00CD03DE" w:rsidRDefault="00CD03DE" w:rsidP="00863E4D">
      <w:pPr>
        <w:jc w:val="center"/>
        <w:rPr>
          <w:color w:val="FF0000"/>
          <w:sz w:val="36"/>
        </w:rPr>
      </w:pPr>
    </w:p>
    <w:p w:rsidR="00CD03DE" w:rsidRDefault="00CD03DE" w:rsidP="00CD03DE">
      <w:pPr>
        <w:pStyle w:val="Titre"/>
      </w:pPr>
      <w:r>
        <w:t xml:space="preserve">Quelle reformulation ? </w:t>
      </w:r>
    </w:p>
    <w:p w:rsidR="00CD03DE" w:rsidRDefault="00CD03DE" w:rsidP="00CD03DE"/>
    <w:p w:rsidR="00CD03DE" w:rsidRDefault="00CD03DE" w:rsidP="00CD03DE">
      <w:r>
        <w:t>7 types principaux</w:t>
      </w:r>
    </w:p>
    <w:p w:rsidR="00CD03DE" w:rsidRDefault="00CD03DE" w:rsidP="00CD03DE">
      <w:r>
        <w:tab/>
      </w:r>
    </w:p>
    <w:p w:rsidR="00CD03DE" w:rsidRDefault="00CD03DE" w:rsidP="00CD03DE">
      <w:pPr>
        <w:pStyle w:val="Paragraphedeliste"/>
        <w:numPr>
          <w:ilvl w:val="0"/>
          <w:numId w:val="5"/>
        </w:numPr>
      </w:pPr>
      <w:r w:rsidRPr="00CD1D4A">
        <w:rPr>
          <w:color w:val="8EAADB" w:themeColor="accent1" w:themeTint="99"/>
        </w:rPr>
        <w:t xml:space="preserve">Reformulation </w:t>
      </w:r>
      <w:r w:rsidR="00AF2A32" w:rsidRPr="00CD1D4A">
        <w:rPr>
          <w:color w:val="8EAADB" w:themeColor="accent1" w:themeTint="99"/>
        </w:rPr>
        <w:t>écho</w:t>
      </w:r>
      <w:r>
        <w:t> : reprend un mot clé de l’inter</w:t>
      </w:r>
      <w:r w:rsidR="00AF2A32">
        <w:t>v</w:t>
      </w:r>
      <w:r>
        <w:t>ention accentuant le ton ou le sens : Je n’ai jamais rien fait de bien</w:t>
      </w:r>
    </w:p>
    <w:p w:rsidR="00CD03DE" w:rsidRDefault="00CD03DE" w:rsidP="00CD03DE">
      <w:pPr>
        <w:pStyle w:val="Paragraphedeliste"/>
        <w:numPr>
          <w:ilvl w:val="0"/>
          <w:numId w:val="5"/>
        </w:numPr>
      </w:pPr>
      <w:r w:rsidRPr="00CD1D4A">
        <w:rPr>
          <w:color w:val="8EAADB" w:themeColor="accent1" w:themeTint="99"/>
        </w:rPr>
        <w:t>Reformulation reflet </w:t>
      </w:r>
      <w:r>
        <w:t xml:space="preserve">: retour de l’information </w:t>
      </w:r>
      <w:r w:rsidR="008B4992">
        <w:t xml:space="preserve">(répéter la même chose en utilisant quasi les </w:t>
      </w:r>
      <w:r w:rsidR="00AF2A32">
        <w:t>même</w:t>
      </w:r>
      <w:r w:rsidR="008B4992">
        <w:t xml:space="preserve"> mots)</w:t>
      </w:r>
    </w:p>
    <w:p w:rsidR="008B4992" w:rsidRDefault="009D682A" w:rsidP="00CD03DE">
      <w:pPr>
        <w:pStyle w:val="Paragraphedeliste"/>
        <w:numPr>
          <w:ilvl w:val="0"/>
          <w:numId w:val="5"/>
        </w:numPr>
      </w:pPr>
      <w:r w:rsidRPr="00CD1D4A">
        <w:rPr>
          <w:color w:val="8EAADB" w:themeColor="accent1" w:themeTint="99"/>
        </w:rPr>
        <w:t>Reformulation inversée </w:t>
      </w:r>
      <w:r>
        <w:t>: Relève l’implicite : Pour mieux se faire comprendre, on inverse le sens de la question ou de la réponse.</w:t>
      </w:r>
    </w:p>
    <w:p w:rsidR="00062E29" w:rsidRDefault="00AF2A32" w:rsidP="00CD03DE">
      <w:pPr>
        <w:pStyle w:val="Paragraphedeliste"/>
        <w:numPr>
          <w:ilvl w:val="0"/>
          <w:numId w:val="5"/>
        </w:numPr>
      </w:pPr>
      <w:r w:rsidRPr="00CD1D4A">
        <w:rPr>
          <w:color w:val="8EAADB" w:themeColor="accent1" w:themeTint="99"/>
        </w:rPr>
        <w:t>Reformulation clarification </w:t>
      </w:r>
      <w:r>
        <w:t xml:space="preserve">: rassemble les éléments épars du </w:t>
      </w:r>
      <w:r w:rsidR="00B46747">
        <w:t>discours</w:t>
      </w:r>
      <w:r w:rsidR="00A31826">
        <w:t> et les reformules dans une même proposition</w:t>
      </w:r>
    </w:p>
    <w:p w:rsidR="0003366B" w:rsidRDefault="0003366B" w:rsidP="00CD03DE">
      <w:pPr>
        <w:pStyle w:val="Paragraphedeliste"/>
        <w:numPr>
          <w:ilvl w:val="0"/>
          <w:numId w:val="5"/>
        </w:numPr>
      </w:pPr>
      <w:r w:rsidRPr="00CD1D4A">
        <w:rPr>
          <w:color w:val="8EAADB" w:themeColor="accent1" w:themeTint="99"/>
        </w:rPr>
        <w:t>Reformulation déductive</w:t>
      </w:r>
      <w:r>
        <w:t xml:space="preserve"> : Vérifier le bienfondé d’une hypothèse </w:t>
      </w:r>
      <w:r w:rsidR="00BB495A">
        <w:t xml:space="preserve">Poser une question sur ce qui a été fait après son exposé </w:t>
      </w:r>
    </w:p>
    <w:p w:rsidR="007312AE" w:rsidRDefault="00924E4B" w:rsidP="00CD03DE">
      <w:pPr>
        <w:pStyle w:val="Paragraphedeliste"/>
        <w:numPr>
          <w:ilvl w:val="0"/>
          <w:numId w:val="5"/>
        </w:numPr>
      </w:pPr>
      <w:r w:rsidRPr="00CD1D4A">
        <w:rPr>
          <w:color w:val="8EAADB" w:themeColor="accent1" w:themeTint="99"/>
        </w:rPr>
        <w:t xml:space="preserve">Reformulation </w:t>
      </w:r>
      <w:r w:rsidR="007312AE" w:rsidRPr="00CD1D4A">
        <w:rPr>
          <w:color w:val="8EAADB" w:themeColor="accent1" w:themeTint="99"/>
        </w:rPr>
        <w:t>Interrogative </w:t>
      </w:r>
      <w:r w:rsidR="007312AE">
        <w:t>: retourne une question posée et diffère la réponse</w:t>
      </w:r>
      <w:r w:rsidR="00CD1D4A">
        <w:t> : poser</w:t>
      </w:r>
      <w:r w:rsidR="007312AE">
        <w:t xml:space="preserve"> la question dans la balle adverse </w:t>
      </w:r>
    </w:p>
    <w:p w:rsidR="00924E4B" w:rsidRDefault="00C31927" w:rsidP="00CD03DE">
      <w:pPr>
        <w:pStyle w:val="Paragraphedeliste"/>
        <w:numPr>
          <w:ilvl w:val="0"/>
          <w:numId w:val="5"/>
        </w:numPr>
      </w:pPr>
      <w:r w:rsidRPr="00CD1D4A">
        <w:rPr>
          <w:color w:val="8EAADB" w:themeColor="accent1" w:themeTint="99"/>
        </w:rPr>
        <w:t>Reformulation biaisée</w:t>
      </w:r>
      <w:r>
        <w:t> : sélectionne une partie de l’information</w:t>
      </w:r>
      <w:r w:rsidR="00731685">
        <w:t> : on</w:t>
      </w:r>
      <w:r>
        <w:t xml:space="preserve"> ne garde que le côté positif ou ce qui nous intéresse</w:t>
      </w:r>
    </w:p>
    <w:p w:rsidR="00731685" w:rsidRDefault="00731685" w:rsidP="00731685"/>
    <w:p w:rsidR="00FA0E77" w:rsidRDefault="00FA0E77" w:rsidP="00731685"/>
    <w:p w:rsidR="00FA0E77" w:rsidRDefault="00FA0E77" w:rsidP="00FA0E77">
      <w:pPr>
        <w:pStyle w:val="Titre"/>
      </w:pPr>
      <w:r>
        <w:t>Utiliser différents supports</w:t>
      </w:r>
    </w:p>
    <w:p w:rsidR="00DE6950" w:rsidRDefault="00DE6950" w:rsidP="00DE6950"/>
    <w:p w:rsidR="00DE6950" w:rsidRDefault="00DE6950" w:rsidP="00DE6950">
      <w:pPr>
        <w:pStyle w:val="Paragraphedeliste"/>
        <w:numPr>
          <w:ilvl w:val="0"/>
          <w:numId w:val="5"/>
        </w:numPr>
      </w:pPr>
      <w:r>
        <w:t xml:space="preserve">Cela renforce la mémorisation du message. En moyenne nous retenons : </w:t>
      </w:r>
    </w:p>
    <w:p w:rsidR="00DE6950" w:rsidRDefault="00DE6950" w:rsidP="00DE6950">
      <w:pPr>
        <w:pStyle w:val="Paragraphedeliste"/>
        <w:numPr>
          <w:ilvl w:val="1"/>
          <w:numId w:val="5"/>
        </w:numPr>
      </w:pPr>
      <w:r>
        <w:t xml:space="preserve">10% de ce que nous lisons </w:t>
      </w:r>
    </w:p>
    <w:p w:rsidR="00DE6950" w:rsidRDefault="00DE6950" w:rsidP="00DE6950">
      <w:pPr>
        <w:pStyle w:val="Paragraphedeliste"/>
        <w:numPr>
          <w:ilvl w:val="1"/>
          <w:numId w:val="5"/>
        </w:numPr>
      </w:pPr>
      <w:r>
        <w:t xml:space="preserve">20% de ce que nous voyons </w:t>
      </w:r>
    </w:p>
    <w:p w:rsidR="00DE6950" w:rsidRDefault="00DE6950" w:rsidP="00DE6950">
      <w:pPr>
        <w:pStyle w:val="Paragraphedeliste"/>
        <w:numPr>
          <w:ilvl w:val="1"/>
          <w:numId w:val="5"/>
        </w:numPr>
      </w:pPr>
      <w:r>
        <w:t>30% de ce que nous entendons</w:t>
      </w:r>
    </w:p>
    <w:p w:rsidR="00DE6950" w:rsidRDefault="00DE6950" w:rsidP="00DE6950">
      <w:pPr>
        <w:pStyle w:val="Paragraphedeliste"/>
        <w:numPr>
          <w:ilvl w:val="1"/>
          <w:numId w:val="5"/>
        </w:numPr>
      </w:pPr>
      <w:r>
        <w:t xml:space="preserve">50% de ce que nous entendons en voyant en même temps </w:t>
      </w:r>
    </w:p>
    <w:p w:rsidR="00DE6950" w:rsidRDefault="00DE6950" w:rsidP="00DE6950">
      <w:pPr>
        <w:pStyle w:val="Paragraphedeliste"/>
        <w:numPr>
          <w:ilvl w:val="1"/>
          <w:numId w:val="5"/>
        </w:numPr>
      </w:pPr>
      <w:r>
        <w:t>80% de ce que l’on dit</w:t>
      </w:r>
    </w:p>
    <w:p w:rsidR="00C53B99" w:rsidRDefault="00C53B99" w:rsidP="00DE6950">
      <w:pPr>
        <w:pStyle w:val="Paragraphedeliste"/>
        <w:numPr>
          <w:ilvl w:val="1"/>
          <w:numId w:val="5"/>
        </w:numPr>
      </w:pPr>
      <w:r>
        <w:t xml:space="preserve">90% de ce qui nous implique et suscite notre </w:t>
      </w:r>
      <w:proofErr w:type="spellStart"/>
      <w:r>
        <w:t>reflexion</w:t>
      </w:r>
      <w:proofErr w:type="spellEnd"/>
    </w:p>
    <w:p w:rsidR="003C7ACD" w:rsidRDefault="003C7ACD" w:rsidP="003C7ACD"/>
    <w:p w:rsidR="006573F7" w:rsidRDefault="006573F7">
      <w:r>
        <w:br w:type="page"/>
      </w:r>
    </w:p>
    <w:p w:rsidR="003C7ACD" w:rsidRDefault="003C7ACD" w:rsidP="006573F7">
      <w:pPr>
        <w:pStyle w:val="Titre"/>
      </w:pPr>
    </w:p>
    <w:p w:rsidR="003C7ACD" w:rsidRDefault="003C7ACD" w:rsidP="00775203">
      <w:pPr>
        <w:pStyle w:val="Titre2"/>
      </w:pPr>
      <w:r>
        <w:t>Préambule</w:t>
      </w:r>
    </w:p>
    <w:p w:rsidR="003C7ACD" w:rsidRDefault="003C7ACD" w:rsidP="003C7ACD"/>
    <w:p w:rsidR="003C7ACD" w:rsidRDefault="003C7ACD" w:rsidP="003C7ACD">
      <w:pPr>
        <w:pStyle w:val="Paragraphedeliste"/>
        <w:numPr>
          <w:ilvl w:val="0"/>
          <w:numId w:val="5"/>
        </w:numPr>
      </w:pPr>
      <w:r>
        <w:t>Communiquer, c’est à la fois être et agri</w:t>
      </w:r>
    </w:p>
    <w:p w:rsidR="003C7ACD" w:rsidRDefault="003C7ACD" w:rsidP="003C7ACD">
      <w:pPr>
        <w:pStyle w:val="Paragraphedeliste"/>
        <w:numPr>
          <w:ilvl w:val="0"/>
          <w:numId w:val="5"/>
        </w:numPr>
      </w:pPr>
      <w:r>
        <w:t>On ne peut pas</w:t>
      </w:r>
      <w:r w:rsidR="006573F7">
        <w:t xml:space="preserve"> ne pas communiquer</w:t>
      </w:r>
    </w:p>
    <w:p w:rsidR="006573F7" w:rsidRDefault="006573F7" w:rsidP="003C7ACD">
      <w:pPr>
        <w:pStyle w:val="Paragraphedeliste"/>
        <w:numPr>
          <w:ilvl w:val="0"/>
          <w:numId w:val="5"/>
        </w:numPr>
      </w:pPr>
      <w:r>
        <w:t>Les éléments du contexte, l’espace, le temps sont utilisées simultanément</w:t>
      </w:r>
    </w:p>
    <w:p w:rsidR="006573F7" w:rsidRDefault="006573F7" w:rsidP="003C7ACD">
      <w:pPr>
        <w:pStyle w:val="Paragraphedeliste"/>
        <w:numPr>
          <w:ilvl w:val="0"/>
          <w:numId w:val="5"/>
        </w:numPr>
      </w:pPr>
      <w:r>
        <w:t xml:space="preserve">Nous sommes en permanence émetteurs et </w:t>
      </w:r>
      <w:r w:rsidR="003A33F5">
        <w:t>récepteurs</w:t>
      </w:r>
    </w:p>
    <w:p w:rsidR="006573F7" w:rsidRDefault="006573F7" w:rsidP="006573F7"/>
    <w:p w:rsidR="006573F7" w:rsidRDefault="006573F7" w:rsidP="00775203">
      <w:pPr>
        <w:pStyle w:val="Titre2"/>
      </w:pPr>
      <w:r>
        <w:t>Activité de communication</w:t>
      </w:r>
    </w:p>
    <w:p w:rsidR="006573F7" w:rsidRDefault="006573F7" w:rsidP="006573F7"/>
    <w:p w:rsidR="006573F7" w:rsidRDefault="006573F7" w:rsidP="006573F7">
      <w:pPr>
        <w:pStyle w:val="Paragraphedeliste"/>
        <w:numPr>
          <w:ilvl w:val="0"/>
          <w:numId w:val="5"/>
        </w:numPr>
      </w:pPr>
      <w:r>
        <w:t xml:space="preserve">Répartition du temps consacré à la communication : </w:t>
      </w:r>
    </w:p>
    <w:p w:rsidR="006573F7" w:rsidRDefault="006573F7" w:rsidP="006573F7">
      <w:pPr>
        <w:pStyle w:val="Paragraphedeliste"/>
        <w:numPr>
          <w:ilvl w:val="1"/>
          <w:numId w:val="5"/>
        </w:numPr>
      </w:pPr>
      <w:r>
        <w:t>Écrire : 9%</w:t>
      </w:r>
    </w:p>
    <w:p w:rsidR="006573F7" w:rsidRDefault="006573F7" w:rsidP="006573F7">
      <w:pPr>
        <w:pStyle w:val="Paragraphedeliste"/>
        <w:numPr>
          <w:ilvl w:val="1"/>
          <w:numId w:val="5"/>
        </w:numPr>
      </w:pPr>
      <w:r>
        <w:t>Lire : 16%</w:t>
      </w:r>
    </w:p>
    <w:p w:rsidR="006573F7" w:rsidRDefault="006573F7" w:rsidP="006573F7">
      <w:pPr>
        <w:pStyle w:val="Paragraphedeliste"/>
        <w:numPr>
          <w:ilvl w:val="1"/>
          <w:numId w:val="5"/>
        </w:numPr>
      </w:pPr>
      <w:r>
        <w:t xml:space="preserve">Parler : 30 % </w:t>
      </w:r>
    </w:p>
    <w:p w:rsidR="006573F7" w:rsidRDefault="006573F7" w:rsidP="006573F7">
      <w:pPr>
        <w:pStyle w:val="Paragraphedeliste"/>
        <w:numPr>
          <w:ilvl w:val="1"/>
          <w:numId w:val="5"/>
        </w:numPr>
      </w:pPr>
      <w:r>
        <w:t>Écouter : 45%</w:t>
      </w:r>
    </w:p>
    <w:p w:rsidR="00FA3659" w:rsidRDefault="00FA3659" w:rsidP="00FA3659"/>
    <w:p w:rsidR="008105ED" w:rsidRDefault="00A910FE" w:rsidP="00775203">
      <w:pPr>
        <w:pStyle w:val="Titre2"/>
      </w:pPr>
      <w:r>
        <w:t>Conclusions</w:t>
      </w:r>
    </w:p>
    <w:p w:rsidR="00FA3659" w:rsidRPr="00FA3659" w:rsidRDefault="00FA3659" w:rsidP="00FA3659"/>
    <w:p w:rsidR="00A910FE" w:rsidRDefault="00A910FE" w:rsidP="00A910FE">
      <w:pPr>
        <w:pStyle w:val="Paragraphedeliste"/>
        <w:numPr>
          <w:ilvl w:val="0"/>
          <w:numId w:val="5"/>
        </w:numPr>
      </w:pPr>
      <w:r>
        <w:t>Temps d’apprentissage = inversement proportionnel au temps d’utilisation</w:t>
      </w:r>
    </w:p>
    <w:p w:rsidR="00FF230B" w:rsidRDefault="00A910FE" w:rsidP="00FF230B">
      <w:pPr>
        <w:pStyle w:val="Paragraphedeliste"/>
        <w:numPr>
          <w:ilvl w:val="0"/>
          <w:numId w:val="5"/>
        </w:numPr>
      </w:pPr>
      <w:r>
        <w:t>Écoute et observation ne sont pas des processus naturels.</w:t>
      </w:r>
    </w:p>
    <w:p w:rsidR="00A910FE" w:rsidRDefault="00A910FE" w:rsidP="00FF230B">
      <w:pPr>
        <w:pStyle w:val="Paragraphedeliste"/>
        <w:numPr>
          <w:ilvl w:val="0"/>
          <w:numId w:val="5"/>
        </w:numPr>
      </w:pPr>
      <w:r>
        <w:t>Ils peuvent faire l’objet d’un apprentissage</w:t>
      </w:r>
    </w:p>
    <w:p w:rsidR="00F31C46" w:rsidRDefault="00F31C46" w:rsidP="00F31C46"/>
    <w:p w:rsidR="00F31C46" w:rsidRDefault="00F31C46" w:rsidP="00F31C46"/>
    <w:p w:rsidR="00303A50" w:rsidRDefault="00303A50" w:rsidP="00303A50">
      <w:pPr>
        <w:pStyle w:val="Titre"/>
      </w:pPr>
      <w:r>
        <w:t xml:space="preserve">Animer une réunion </w:t>
      </w:r>
    </w:p>
    <w:p w:rsidR="00303A50" w:rsidRPr="00303A50" w:rsidRDefault="00303A50" w:rsidP="00303A50"/>
    <w:p w:rsidR="00303A50" w:rsidRDefault="00303A50" w:rsidP="00303A50">
      <w:pPr>
        <w:pStyle w:val="Paragraphedeliste"/>
        <w:numPr>
          <w:ilvl w:val="0"/>
          <w:numId w:val="6"/>
        </w:numPr>
      </w:pPr>
      <w:r>
        <w:t>Difficultés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Manque d’attention du public/non-retour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Bruit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Contexte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 xml:space="preserve">Sujet complexe / inintéressant Sujet flou / inexistant 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Gestion du temps (parole et globale)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Aisance à l’oral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Personnalité difficile / timide</w:t>
      </w:r>
    </w:p>
    <w:p w:rsidR="00486832" w:rsidRDefault="00486832" w:rsidP="00486832">
      <w:pPr>
        <w:pStyle w:val="Paragraphedeliste"/>
        <w:numPr>
          <w:ilvl w:val="2"/>
          <w:numId w:val="6"/>
        </w:numPr>
      </w:pPr>
      <w:r>
        <w:t xml:space="preserve">Timide : </w:t>
      </w:r>
      <w:r w:rsidR="00253B9F">
        <w:t xml:space="preserve">Bout de papiers / </w:t>
      </w:r>
      <w:r w:rsidR="00156390">
        <w:t>…</w:t>
      </w:r>
    </w:p>
    <w:p w:rsidR="00486832" w:rsidRDefault="00486832" w:rsidP="00486832">
      <w:pPr>
        <w:pStyle w:val="Paragraphedeliste"/>
        <w:numPr>
          <w:ilvl w:val="2"/>
          <w:numId w:val="6"/>
        </w:numPr>
      </w:pPr>
      <w:r>
        <w:t>Délégué syndical : Aller dans son sens / faire des compromis</w:t>
      </w:r>
    </w:p>
    <w:p w:rsidR="00486832" w:rsidRDefault="00C80841" w:rsidP="00486832">
      <w:pPr>
        <w:pStyle w:val="Paragraphedeliste"/>
        <w:numPr>
          <w:ilvl w:val="2"/>
          <w:numId w:val="6"/>
        </w:numPr>
      </w:pPr>
      <w:r>
        <w:t>Lèche</w:t>
      </w:r>
      <w:r w:rsidR="00486832">
        <w:t xml:space="preserve"> *** : Rester très neutre, renvoyer au groupe.</w:t>
      </w:r>
    </w:p>
    <w:p w:rsidR="00836270" w:rsidRDefault="00836270" w:rsidP="00486832">
      <w:pPr>
        <w:pStyle w:val="Paragraphedeliste"/>
        <w:numPr>
          <w:ilvl w:val="2"/>
          <w:numId w:val="6"/>
        </w:numPr>
      </w:pPr>
      <w:r>
        <w:t>Retardataire : mettre point intéressant en premier</w:t>
      </w:r>
    </w:p>
    <w:p w:rsidR="00836270" w:rsidRDefault="00D10837" w:rsidP="00836270">
      <w:pPr>
        <w:pStyle w:val="Paragraphedeliste"/>
        <w:numPr>
          <w:ilvl w:val="2"/>
          <w:numId w:val="6"/>
        </w:numPr>
      </w:pPr>
      <w:r>
        <w:t>Bavardages</w:t>
      </w:r>
      <w:r w:rsidR="00836270">
        <w:t xml:space="preserve"> : </w:t>
      </w:r>
    </w:p>
    <w:p w:rsidR="00C07696" w:rsidRDefault="00C07696" w:rsidP="00C07696">
      <w:pPr>
        <w:pStyle w:val="Paragraphedeliste"/>
        <w:numPr>
          <w:ilvl w:val="3"/>
          <w:numId w:val="6"/>
        </w:numPr>
      </w:pPr>
      <w:r>
        <w:t xml:space="preserve">Se déplacer </w:t>
      </w:r>
    </w:p>
    <w:p w:rsidR="00836270" w:rsidRDefault="00836270" w:rsidP="00836270">
      <w:pPr>
        <w:pStyle w:val="Paragraphedeliste"/>
        <w:numPr>
          <w:ilvl w:val="3"/>
          <w:numId w:val="6"/>
        </w:numPr>
      </w:pPr>
      <w:r>
        <w:t xml:space="preserve">Forcer la voix : limiter dans le temps </w:t>
      </w:r>
    </w:p>
    <w:p w:rsidR="00836270" w:rsidRDefault="00836270" w:rsidP="00836270">
      <w:pPr>
        <w:pStyle w:val="Paragraphedeliste"/>
        <w:numPr>
          <w:ilvl w:val="3"/>
          <w:numId w:val="6"/>
        </w:numPr>
      </w:pPr>
      <w:r>
        <w:t xml:space="preserve">Demander pourquoi ? </w:t>
      </w:r>
    </w:p>
    <w:p w:rsidR="00D10837" w:rsidRDefault="00D10837" w:rsidP="00836270">
      <w:pPr>
        <w:pStyle w:val="Paragraphedeliste"/>
        <w:numPr>
          <w:ilvl w:val="3"/>
          <w:numId w:val="6"/>
        </w:numPr>
      </w:pPr>
      <w:r>
        <w:t>Regarder les bavard</w:t>
      </w:r>
      <w:r w:rsidR="00743E43">
        <w:t>s</w:t>
      </w:r>
    </w:p>
    <w:p w:rsidR="0026107E" w:rsidRDefault="0026107E" w:rsidP="0026107E">
      <w:pPr>
        <w:pStyle w:val="Paragraphedeliste"/>
        <w:numPr>
          <w:ilvl w:val="2"/>
          <w:numId w:val="6"/>
        </w:numPr>
      </w:pPr>
      <w:r>
        <w:t xml:space="preserve">Licenciement : </w:t>
      </w:r>
    </w:p>
    <w:p w:rsidR="0026107E" w:rsidRDefault="0026107E" w:rsidP="0026107E">
      <w:pPr>
        <w:pStyle w:val="Paragraphedeliste"/>
        <w:numPr>
          <w:ilvl w:val="3"/>
          <w:numId w:val="6"/>
        </w:numPr>
      </w:pPr>
      <w:r>
        <w:t xml:space="preserve">Faire </w:t>
      </w:r>
      <w:r w:rsidR="00B97367">
        <w:t>sa macula</w:t>
      </w:r>
    </w:p>
    <w:p w:rsidR="0026107E" w:rsidRDefault="0026107E" w:rsidP="0026107E">
      <w:pPr>
        <w:pStyle w:val="Paragraphedeliste"/>
        <w:numPr>
          <w:ilvl w:val="3"/>
          <w:numId w:val="6"/>
        </w:numPr>
      </w:pPr>
      <w:r>
        <w:lastRenderedPageBreak/>
        <w:t xml:space="preserve">Noter sans censure -&gt; prise de conscience  </w:t>
      </w:r>
    </w:p>
    <w:p w:rsidR="00B97367" w:rsidRDefault="00B97367" w:rsidP="0026107E">
      <w:pPr>
        <w:pStyle w:val="Paragraphedeliste"/>
        <w:numPr>
          <w:ilvl w:val="3"/>
          <w:numId w:val="6"/>
        </w:numPr>
      </w:pPr>
      <w:r>
        <w:t xml:space="preserve">Proposer une pause </w:t>
      </w:r>
      <w:r w:rsidR="00EE1300">
        <w:t xml:space="preserve">pour réaménager la salle </w:t>
      </w:r>
    </w:p>
    <w:p w:rsidR="00EE1300" w:rsidRDefault="00EE1300" w:rsidP="00EE1300">
      <w:pPr>
        <w:pStyle w:val="Paragraphedeliste"/>
        <w:numPr>
          <w:ilvl w:val="3"/>
          <w:numId w:val="6"/>
        </w:numPr>
      </w:pPr>
      <w:r>
        <w:t xml:space="preserve">Faire </w:t>
      </w:r>
      <w:r w:rsidR="00D26B25">
        <w:t>des commissions</w:t>
      </w:r>
      <w:r>
        <w:t>, faire noter par écrit ce qui ne va pas</w:t>
      </w:r>
      <w:r w:rsidR="00A61AFE">
        <w:t xml:space="preserve">. </w:t>
      </w:r>
      <w:r w:rsidR="00A61AFE">
        <w:sym w:font="Wingdings" w:char="F0E0"/>
      </w:r>
      <w:r w:rsidR="00A61AFE">
        <w:t xml:space="preserve"> Permet de récupérer des choses factuelles </w:t>
      </w:r>
    </w:p>
    <w:p w:rsidR="00D26B25" w:rsidRDefault="00D26B25" w:rsidP="00EE1300">
      <w:pPr>
        <w:pStyle w:val="Paragraphedeliste"/>
        <w:numPr>
          <w:ilvl w:val="3"/>
          <w:numId w:val="6"/>
        </w:numPr>
      </w:pP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Problèmes techniques</w:t>
      </w:r>
    </w:p>
    <w:p w:rsidR="00303A50" w:rsidRDefault="00303A50" w:rsidP="00303A50">
      <w:pPr>
        <w:pStyle w:val="Paragraphedeliste"/>
        <w:numPr>
          <w:ilvl w:val="1"/>
          <w:numId w:val="6"/>
        </w:numPr>
      </w:pPr>
      <w:r>
        <w:t>Conflits dans le groupe</w:t>
      </w:r>
    </w:p>
    <w:p w:rsidR="00303A50" w:rsidRDefault="00303A50" w:rsidP="00F31C46">
      <w:pPr>
        <w:pStyle w:val="Paragraphedeliste"/>
        <w:numPr>
          <w:ilvl w:val="1"/>
          <w:numId w:val="6"/>
        </w:numPr>
      </w:pPr>
      <w:r>
        <w:t>Absence de personne importantes / retards</w:t>
      </w:r>
    </w:p>
    <w:p w:rsidR="004F46F6" w:rsidRDefault="004F46F6" w:rsidP="004F46F6">
      <w:pPr>
        <w:pStyle w:val="Paragraphedeliste"/>
        <w:numPr>
          <w:ilvl w:val="0"/>
          <w:numId w:val="6"/>
        </w:numPr>
      </w:pPr>
      <w:r>
        <w:t>Stratégie</w:t>
      </w:r>
    </w:p>
    <w:p w:rsidR="004F46F6" w:rsidRDefault="004350DE" w:rsidP="004F46F6">
      <w:pPr>
        <w:pStyle w:val="Paragraphedeliste"/>
        <w:numPr>
          <w:ilvl w:val="1"/>
          <w:numId w:val="6"/>
        </w:numPr>
      </w:pPr>
      <w:r>
        <w:t>Attitude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 xml:space="preserve">Surveiller son attitude (une pointe d’humour est </w:t>
      </w:r>
      <w:r w:rsidR="00486832">
        <w:t>appréciée</w:t>
      </w:r>
      <w:r>
        <w:t>, pas trop sérieux)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>Comportement ferme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>Rester correcte même si cela dégénère</w:t>
      </w:r>
    </w:p>
    <w:p w:rsidR="004F46F6" w:rsidRDefault="004F46F6" w:rsidP="004F46F6">
      <w:pPr>
        <w:pStyle w:val="Paragraphedeliste"/>
        <w:numPr>
          <w:ilvl w:val="1"/>
          <w:numId w:val="6"/>
        </w:numPr>
      </w:pPr>
      <w:r>
        <w:t>Interaction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>Faire attention au feedback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 xml:space="preserve">Laisser les autres s’exprimer / ne pas diverger du sujet 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 xml:space="preserve">Faire valider les </w:t>
      </w:r>
      <w:r w:rsidR="00015CC4">
        <w:t>éléments</w:t>
      </w:r>
      <w:r>
        <w:t xml:space="preserve"> de l’ODJ par les participants 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>Noter les éléments apportés par les participations et y revenir plus tard</w:t>
      </w:r>
    </w:p>
    <w:p w:rsidR="004F46F6" w:rsidRDefault="004F46F6" w:rsidP="004F46F6">
      <w:pPr>
        <w:pStyle w:val="Paragraphedeliste"/>
        <w:numPr>
          <w:ilvl w:val="1"/>
          <w:numId w:val="6"/>
        </w:numPr>
      </w:pPr>
      <w:r>
        <w:t>Dynamisme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>Gestuelle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>Répéter les éléments importants et réaliser les synthèses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 xml:space="preserve">Ton dynamique </w:t>
      </w:r>
    </w:p>
    <w:p w:rsidR="004F46F6" w:rsidRDefault="004F46F6" w:rsidP="004F46F6">
      <w:pPr>
        <w:pStyle w:val="Paragraphedeliste"/>
        <w:numPr>
          <w:ilvl w:val="2"/>
          <w:numId w:val="6"/>
        </w:numPr>
      </w:pPr>
      <w:r>
        <w:t>Impliquer l’auditoire (aussi les intervenants)</w:t>
      </w:r>
    </w:p>
    <w:p w:rsidR="002E0E97" w:rsidRDefault="002E0E97" w:rsidP="004F46F6">
      <w:pPr>
        <w:pStyle w:val="Paragraphedeliste"/>
        <w:numPr>
          <w:ilvl w:val="2"/>
          <w:numId w:val="6"/>
        </w:numPr>
      </w:pPr>
      <w:r>
        <w:t xml:space="preserve">Donner des exemples concrets du sujet abordée </w:t>
      </w:r>
    </w:p>
    <w:p w:rsidR="002E0E97" w:rsidRDefault="002E0E97" w:rsidP="004F46F6">
      <w:pPr>
        <w:pStyle w:val="Paragraphedeliste"/>
        <w:numPr>
          <w:ilvl w:val="2"/>
          <w:numId w:val="6"/>
        </w:numPr>
      </w:pPr>
      <w:r>
        <w:t>Contact visuel avec l’auditoire</w:t>
      </w:r>
    </w:p>
    <w:p w:rsidR="002E0E97" w:rsidRDefault="002E0E97" w:rsidP="004F46F6">
      <w:pPr>
        <w:pStyle w:val="Paragraphedeliste"/>
        <w:numPr>
          <w:ilvl w:val="2"/>
          <w:numId w:val="6"/>
        </w:numPr>
      </w:pPr>
      <w:r>
        <w:t xml:space="preserve">Apporter des compléments au sujet </w:t>
      </w:r>
    </w:p>
    <w:p w:rsidR="002E0E97" w:rsidRDefault="002E0E97" w:rsidP="004F46F6">
      <w:pPr>
        <w:pStyle w:val="Paragraphedeliste"/>
        <w:numPr>
          <w:ilvl w:val="2"/>
          <w:numId w:val="6"/>
        </w:numPr>
      </w:pPr>
      <w:r>
        <w:t>S’adapter et changer de support s’il est non-adapté</w:t>
      </w:r>
    </w:p>
    <w:p w:rsidR="002E0E97" w:rsidRDefault="002E0E97" w:rsidP="004F46F6">
      <w:pPr>
        <w:pStyle w:val="Paragraphedeliste"/>
        <w:numPr>
          <w:ilvl w:val="2"/>
          <w:numId w:val="6"/>
        </w:numPr>
      </w:pPr>
      <w:r>
        <w:t>Gestion du temps</w:t>
      </w:r>
    </w:p>
    <w:p w:rsidR="002E0E97" w:rsidRDefault="002E0E97" w:rsidP="004F46F6">
      <w:pPr>
        <w:pStyle w:val="Paragraphedeliste"/>
        <w:numPr>
          <w:ilvl w:val="2"/>
          <w:numId w:val="6"/>
        </w:numPr>
      </w:pPr>
      <w:r>
        <w:t xml:space="preserve">Ne convier que les personnes qui ont un intérêt </w:t>
      </w:r>
      <w:r w:rsidR="008877BD">
        <w:t>à</w:t>
      </w:r>
      <w:r>
        <w:t xml:space="preserve"> la réunion</w:t>
      </w:r>
    </w:p>
    <w:p w:rsidR="008877BD" w:rsidRDefault="008877BD" w:rsidP="004F46F6">
      <w:pPr>
        <w:pStyle w:val="Paragraphedeliste"/>
        <w:numPr>
          <w:ilvl w:val="2"/>
          <w:numId w:val="6"/>
        </w:numPr>
      </w:pPr>
      <w:r>
        <w:t xml:space="preserve">Gérer le moment </w:t>
      </w:r>
      <w:r w:rsidR="00F70368">
        <w:t xml:space="preserve">/ le moment de la réunion (éviter entre 11h et 12h) </w:t>
      </w:r>
    </w:p>
    <w:p w:rsidR="00EB2099" w:rsidRDefault="00EB2099" w:rsidP="00B55B4D"/>
    <w:p w:rsidR="0026107E" w:rsidRDefault="00B55B4D" w:rsidP="00B55B4D">
      <w:r>
        <w:t>Solutions :</w:t>
      </w:r>
    </w:p>
    <w:p w:rsidR="00D26B25" w:rsidRDefault="00D26B25" w:rsidP="00D26B25">
      <w:pPr>
        <w:pStyle w:val="Paragraphedeliste"/>
        <w:numPr>
          <w:ilvl w:val="0"/>
          <w:numId w:val="6"/>
        </w:numPr>
      </w:pPr>
      <w:r>
        <w:t>Cibler quelqu’un</w:t>
      </w:r>
      <w:r w:rsidR="00312081">
        <w:t>.</w:t>
      </w:r>
    </w:p>
    <w:p w:rsidR="00312081" w:rsidRDefault="00312081" w:rsidP="00D26B25">
      <w:pPr>
        <w:pStyle w:val="Paragraphedeliste"/>
        <w:numPr>
          <w:ilvl w:val="0"/>
          <w:numId w:val="6"/>
        </w:numPr>
      </w:pPr>
      <w:r>
        <w:t>Ne pas donner la réponse à la question que l’on vient de poser</w:t>
      </w:r>
    </w:p>
    <w:p w:rsidR="00312081" w:rsidRDefault="00312081" w:rsidP="00D26B25">
      <w:pPr>
        <w:pStyle w:val="Paragraphedeliste"/>
        <w:numPr>
          <w:ilvl w:val="0"/>
          <w:numId w:val="6"/>
        </w:numPr>
      </w:pPr>
      <w:r>
        <w:t xml:space="preserve">Question </w:t>
      </w:r>
      <w:r w:rsidR="00CA538B">
        <w:t>rhétorique</w:t>
      </w:r>
      <w:r w:rsidR="00264487">
        <w:t xml:space="preserve"> </w:t>
      </w:r>
      <w:r>
        <w:sym w:font="Wingdings" w:char="F0E0"/>
      </w:r>
      <w:r w:rsidR="00264487">
        <w:t xml:space="preserve"> Permet de faire </w:t>
      </w:r>
      <w:r w:rsidR="002F09E6">
        <w:t>réfléchir</w:t>
      </w:r>
      <w:r w:rsidR="00264487">
        <w:t xml:space="preserve"> un publique sans que l’on attende de réponse, utile en </w:t>
      </w:r>
      <w:r w:rsidR="002F09E6">
        <w:t>introduction</w:t>
      </w:r>
    </w:p>
    <w:p w:rsidR="00D26B25" w:rsidRDefault="00D26B25" w:rsidP="00D26B25"/>
    <w:p w:rsidR="00D26B25" w:rsidRDefault="00D26B25" w:rsidP="00D26B25">
      <w:r>
        <w:t xml:space="preserve">Portrait Animateur : </w:t>
      </w:r>
    </w:p>
    <w:p w:rsidR="00D26B25" w:rsidRDefault="00D26B25" w:rsidP="00D26B25">
      <w:pPr>
        <w:pStyle w:val="Paragraphedeliste"/>
        <w:numPr>
          <w:ilvl w:val="0"/>
          <w:numId w:val="6"/>
        </w:numPr>
      </w:pPr>
      <w:r>
        <w:t xml:space="preserve">Souriant </w:t>
      </w:r>
    </w:p>
    <w:p w:rsidR="00D26B25" w:rsidRDefault="00D26B25" w:rsidP="00D26B25">
      <w:pPr>
        <w:pStyle w:val="Paragraphedeliste"/>
        <w:numPr>
          <w:ilvl w:val="0"/>
          <w:numId w:val="6"/>
        </w:numPr>
      </w:pPr>
      <w:r>
        <w:t>Dynamique</w:t>
      </w:r>
    </w:p>
    <w:p w:rsidR="00D26B25" w:rsidRDefault="00D26B25" w:rsidP="00D26B25">
      <w:pPr>
        <w:pStyle w:val="Paragraphedeliste"/>
        <w:numPr>
          <w:ilvl w:val="0"/>
          <w:numId w:val="6"/>
        </w:numPr>
      </w:pPr>
      <w:r>
        <w:t xml:space="preserve">Neutre </w:t>
      </w:r>
    </w:p>
    <w:p w:rsidR="00B743F9" w:rsidRDefault="00B743F9">
      <w:r>
        <w:br w:type="page"/>
      </w:r>
    </w:p>
    <w:p w:rsidR="007F0F01" w:rsidRPr="007F0F01" w:rsidRDefault="00B743F9" w:rsidP="007F0F01">
      <w:pPr>
        <w:pStyle w:val="Titre"/>
      </w:pPr>
      <w:r>
        <w:lastRenderedPageBreak/>
        <w:t>Feuille de situations avec messages</w:t>
      </w:r>
      <w:r w:rsidR="007F0F01">
        <w:t xml:space="preserve"> (Messages à risque de Thomas Gordon)</w:t>
      </w:r>
    </w:p>
    <w:p w:rsidR="00B743F9" w:rsidRDefault="00B743F9" w:rsidP="00B743F9"/>
    <w:p w:rsidR="00B743F9" w:rsidRDefault="00B743F9" w:rsidP="00B743F9">
      <w:pPr>
        <w:pStyle w:val="Paragraphedeliste"/>
        <w:numPr>
          <w:ilvl w:val="0"/>
          <w:numId w:val="6"/>
        </w:numPr>
      </w:pPr>
      <w:r>
        <w:t xml:space="preserve">Des étudiants vous remettent un rapport </w:t>
      </w:r>
      <w:r w:rsidR="0017089D">
        <w:t>bâclé</w:t>
      </w:r>
    </w:p>
    <w:p w:rsidR="00B743F9" w:rsidRDefault="00F91804" w:rsidP="00B743F9">
      <w:pPr>
        <w:pStyle w:val="Paragraphedeliste"/>
        <w:numPr>
          <w:ilvl w:val="1"/>
          <w:numId w:val="6"/>
        </w:numPr>
      </w:pPr>
      <w:r>
        <w:t>Registre</w:t>
      </w:r>
      <w:r w:rsidR="00B743F9">
        <w:t xml:space="preserve"> </w:t>
      </w:r>
      <w:r w:rsidR="00F7364B">
        <w:t>« </w:t>
      </w:r>
      <w:r w:rsidR="00B743F9">
        <w:t>Tu</w:t>
      </w:r>
      <w:r w:rsidR="00F7364B">
        <w:t> »</w:t>
      </w:r>
    </w:p>
    <w:p w:rsidR="00B743F9" w:rsidRDefault="00B743F9" w:rsidP="00B743F9">
      <w:pPr>
        <w:pStyle w:val="Paragraphedeliste"/>
        <w:numPr>
          <w:ilvl w:val="2"/>
          <w:numId w:val="6"/>
        </w:numPr>
      </w:pPr>
      <w:r>
        <w:t>1</w:t>
      </w:r>
      <w:r w:rsidRPr="00B743F9">
        <w:rPr>
          <w:vertAlign w:val="superscript"/>
        </w:rPr>
        <w:t>ère</w:t>
      </w:r>
      <w:r>
        <w:t xml:space="preserve"> phase : Critique </w:t>
      </w:r>
      <w:r w:rsidR="009D352B">
        <w:t>exagéré</w:t>
      </w:r>
      <w:r w:rsidR="00CA1DCD">
        <w:t>e / vague</w:t>
      </w:r>
    </w:p>
    <w:p w:rsidR="00B743F9" w:rsidRDefault="00B743F9" w:rsidP="00B743F9">
      <w:pPr>
        <w:pStyle w:val="Paragraphedeliste"/>
        <w:numPr>
          <w:ilvl w:val="2"/>
          <w:numId w:val="6"/>
        </w:numPr>
      </w:pPr>
      <w:r>
        <w:t>2</w:t>
      </w:r>
      <w:r w:rsidRPr="00B743F9">
        <w:rPr>
          <w:vertAlign w:val="superscript"/>
        </w:rPr>
        <w:t>ème</w:t>
      </w:r>
      <w:r>
        <w:t xml:space="preserve"> phrase : Dépend du ton, cela peut </w:t>
      </w:r>
      <w:r w:rsidR="00F91804">
        <w:t>correspondre</w:t>
      </w:r>
      <w:r>
        <w:t xml:space="preserve"> à un ordre</w:t>
      </w:r>
    </w:p>
    <w:p w:rsidR="00B743F9" w:rsidRDefault="00B743F9" w:rsidP="00B743F9">
      <w:pPr>
        <w:pStyle w:val="Paragraphedeliste"/>
        <w:numPr>
          <w:ilvl w:val="2"/>
          <w:numId w:val="6"/>
        </w:numPr>
      </w:pPr>
      <w:r>
        <w:t>3</w:t>
      </w:r>
      <w:r w:rsidRPr="00B743F9">
        <w:rPr>
          <w:vertAlign w:val="superscript"/>
        </w:rPr>
        <w:t>ème</w:t>
      </w:r>
      <w:r>
        <w:t xml:space="preserve"> phrase : interprétation</w:t>
      </w:r>
      <w:r w:rsidR="00F91804">
        <w:t xml:space="preserve"> </w:t>
      </w:r>
      <w:r w:rsidR="00F91804">
        <w:sym w:font="Wingdings" w:char="F0E0"/>
      </w:r>
      <w:r w:rsidR="00F91804">
        <w:t xml:space="preserve"> conflit dans le groupe / diviser</w:t>
      </w:r>
    </w:p>
    <w:p w:rsidR="00F91804" w:rsidRDefault="00F91804" w:rsidP="00B743F9">
      <w:pPr>
        <w:pStyle w:val="Paragraphedeliste"/>
        <w:numPr>
          <w:ilvl w:val="2"/>
          <w:numId w:val="6"/>
        </w:numPr>
      </w:pPr>
      <w:r>
        <w:t>4</w:t>
      </w:r>
      <w:r w:rsidRPr="00F91804">
        <w:rPr>
          <w:vertAlign w:val="superscript"/>
        </w:rPr>
        <w:t>ème</w:t>
      </w:r>
      <w:r>
        <w:t xml:space="preserve"> phrase : </w:t>
      </w:r>
      <w:r w:rsidR="0017089D">
        <w:t>Jugement / enquête</w:t>
      </w:r>
    </w:p>
    <w:p w:rsidR="00F91804" w:rsidRDefault="00F7364B" w:rsidP="00F91804">
      <w:pPr>
        <w:pStyle w:val="Paragraphedeliste"/>
        <w:numPr>
          <w:ilvl w:val="1"/>
          <w:numId w:val="6"/>
        </w:numPr>
      </w:pPr>
      <w:r>
        <w:t>Registre « On »</w:t>
      </w:r>
    </w:p>
    <w:p w:rsidR="00962532" w:rsidRDefault="00962532" w:rsidP="00962532">
      <w:pPr>
        <w:pStyle w:val="Paragraphedeliste"/>
        <w:numPr>
          <w:ilvl w:val="2"/>
          <w:numId w:val="6"/>
        </w:numPr>
      </w:pPr>
      <w:r>
        <w:t>1</w:t>
      </w:r>
      <w:r w:rsidRPr="00962532">
        <w:rPr>
          <w:vertAlign w:val="superscript"/>
        </w:rPr>
        <w:t>ère</w:t>
      </w:r>
      <w:r>
        <w:t xml:space="preserve"> phrase : </w:t>
      </w:r>
      <w:r w:rsidR="0031499E">
        <w:t>critique vague</w:t>
      </w:r>
    </w:p>
    <w:p w:rsidR="00962532" w:rsidRDefault="00962532" w:rsidP="00962532">
      <w:pPr>
        <w:pStyle w:val="Paragraphedeliste"/>
        <w:numPr>
          <w:ilvl w:val="2"/>
          <w:numId w:val="6"/>
        </w:numPr>
      </w:pPr>
      <w:r>
        <w:t>2</w:t>
      </w:r>
      <w:r w:rsidRPr="00962532">
        <w:rPr>
          <w:vertAlign w:val="superscript"/>
        </w:rPr>
        <w:t>ème</w:t>
      </w:r>
      <w:r>
        <w:t xml:space="preserve"> phrase :</w:t>
      </w:r>
      <w:r w:rsidR="00AA2031">
        <w:t xml:space="preserve"> </w:t>
      </w:r>
      <w:r w:rsidR="00444517">
        <w:t xml:space="preserve">Ordre </w:t>
      </w:r>
    </w:p>
    <w:p w:rsidR="00962532" w:rsidRDefault="00962532" w:rsidP="00962532">
      <w:pPr>
        <w:pStyle w:val="Paragraphedeliste"/>
        <w:numPr>
          <w:ilvl w:val="2"/>
          <w:numId w:val="6"/>
        </w:numPr>
      </w:pPr>
      <w:r>
        <w:t>3</w:t>
      </w:r>
      <w:r w:rsidRPr="00962532">
        <w:rPr>
          <w:vertAlign w:val="superscript"/>
        </w:rPr>
        <w:t>ème</w:t>
      </w:r>
      <w:r>
        <w:t xml:space="preserve"> phrase :</w:t>
      </w:r>
      <w:r w:rsidR="00AA2031">
        <w:t xml:space="preserve"> </w:t>
      </w:r>
      <w:r w:rsidR="00444517">
        <w:t xml:space="preserve">Morale </w:t>
      </w:r>
    </w:p>
    <w:p w:rsidR="00962532" w:rsidRDefault="00962532" w:rsidP="00962532">
      <w:pPr>
        <w:pStyle w:val="Paragraphedeliste"/>
        <w:numPr>
          <w:ilvl w:val="2"/>
          <w:numId w:val="6"/>
        </w:numPr>
      </w:pPr>
      <w:r>
        <w:t>4</w:t>
      </w:r>
      <w:r w:rsidRPr="00962532">
        <w:rPr>
          <w:vertAlign w:val="superscript"/>
        </w:rPr>
        <w:t>ème</w:t>
      </w:r>
      <w:r>
        <w:t xml:space="preserve"> phrase :</w:t>
      </w:r>
      <w:r w:rsidR="00AA2031">
        <w:t xml:space="preserve"> </w:t>
      </w:r>
      <w:r w:rsidR="00444517">
        <w:t>Enquête</w:t>
      </w:r>
    </w:p>
    <w:p w:rsidR="00F7364B" w:rsidRDefault="00F7364B" w:rsidP="00F91804">
      <w:pPr>
        <w:pStyle w:val="Paragraphedeliste"/>
        <w:numPr>
          <w:ilvl w:val="1"/>
          <w:numId w:val="6"/>
        </w:numPr>
      </w:pPr>
      <w:r>
        <w:t>Registre « Je »</w:t>
      </w:r>
    </w:p>
    <w:p w:rsidR="00962532" w:rsidRDefault="00962532" w:rsidP="00962532">
      <w:pPr>
        <w:pStyle w:val="Paragraphedeliste"/>
        <w:numPr>
          <w:ilvl w:val="2"/>
          <w:numId w:val="6"/>
        </w:numPr>
      </w:pPr>
      <w:r>
        <w:t>1</w:t>
      </w:r>
      <w:r w:rsidRPr="00962532">
        <w:rPr>
          <w:vertAlign w:val="superscript"/>
        </w:rPr>
        <w:t>ère</w:t>
      </w:r>
      <w:r>
        <w:t xml:space="preserve"> phrase : </w:t>
      </w:r>
      <w:r w:rsidR="00444517">
        <w:t>Pas très professionnel, pourrait faire que l’élève se décourage</w:t>
      </w:r>
    </w:p>
    <w:p w:rsidR="00962532" w:rsidRDefault="00962532" w:rsidP="00962532">
      <w:pPr>
        <w:pStyle w:val="Paragraphedeliste"/>
        <w:numPr>
          <w:ilvl w:val="2"/>
          <w:numId w:val="6"/>
        </w:numPr>
      </w:pPr>
      <w:r>
        <w:t>2</w:t>
      </w:r>
      <w:r w:rsidRPr="00962532">
        <w:rPr>
          <w:vertAlign w:val="superscript"/>
        </w:rPr>
        <w:t>ème</w:t>
      </w:r>
      <w:r>
        <w:t xml:space="preserve"> phrase :</w:t>
      </w:r>
      <w:r w:rsidR="00444517">
        <w:t xml:space="preserve"> </w:t>
      </w:r>
      <w:r w:rsidR="000E0310">
        <w:t>Même idée que pour la première</w:t>
      </w:r>
      <w:r w:rsidR="00E224B6">
        <w:t xml:space="preserve"> / Sermon</w:t>
      </w:r>
    </w:p>
    <w:p w:rsidR="00962532" w:rsidRDefault="00962532" w:rsidP="00962532">
      <w:pPr>
        <w:pStyle w:val="Paragraphedeliste"/>
        <w:numPr>
          <w:ilvl w:val="2"/>
          <w:numId w:val="6"/>
        </w:numPr>
      </w:pPr>
      <w:r>
        <w:t>3</w:t>
      </w:r>
      <w:r w:rsidRPr="00962532">
        <w:rPr>
          <w:vertAlign w:val="superscript"/>
        </w:rPr>
        <w:t>ème</w:t>
      </w:r>
      <w:r>
        <w:t xml:space="preserve"> phrase : </w:t>
      </w:r>
    </w:p>
    <w:p w:rsidR="004C3705" w:rsidRDefault="001366D2" w:rsidP="004C3705">
      <w:pPr>
        <w:pStyle w:val="Paragraphedeliste"/>
        <w:numPr>
          <w:ilvl w:val="1"/>
          <w:numId w:val="6"/>
        </w:numPr>
      </w:pPr>
      <w:r>
        <w:t>La meilleure façon</w:t>
      </w:r>
      <w:r w:rsidR="004C3705">
        <w:t xml:space="preserve"> de faire est de faire un jugement sur le travail sans juger la personne</w:t>
      </w:r>
    </w:p>
    <w:p w:rsidR="00E20F60" w:rsidRDefault="00E20F60" w:rsidP="004C3705">
      <w:pPr>
        <w:pStyle w:val="Paragraphedeliste"/>
        <w:numPr>
          <w:ilvl w:val="0"/>
          <w:numId w:val="6"/>
        </w:numPr>
      </w:pPr>
      <w:r>
        <w:t>Un étudiant arrive en retard et perturbe le cours</w:t>
      </w:r>
    </w:p>
    <w:p w:rsidR="004C3705" w:rsidRDefault="004C3705" w:rsidP="004C3705">
      <w:pPr>
        <w:pStyle w:val="Paragraphedeliste"/>
        <w:numPr>
          <w:ilvl w:val="1"/>
          <w:numId w:val="6"/>
        </w:numPr>
      </w:pPr>
      <w:r>
        <w:t>Registre « Tu »</w:t>
      </w:r>
    </w:p>
    <w:p w:rsidR="004C3705" w:rsidRDefault="004C3705" w:rsidP="004C3705">
      <w:pPr>
        <w:pStyle w:val="Paragraphedeliste"/>
        <w:numPr>
          <w:ilvl w:val="2"/>
          <w:numId w:val="6"/>
        </w:numPr>
      </w:pPr>
      <w:r>
        <w:t>1</w:t>
      </w:r>
      <w:r w:rsidRPr="00B743F9">
        <w:rPr>
          <w:vertAlign w:val="superscript"/>
        </w:rPr>
        <w:t>ère</w:t>
      </w:r>
      <w:r>
        <w:t xml:space="preserve"> phase : </w:t>
      </w:r>
      <w:r w:rsidR="0078536A">
        <w:t xml:space="preserve">Un </w:t>
      </w:r>
      <w:r w:rsidR="001366D2">
        <w:t xml:space="preserve">reproche, question rhétorique </w:t>
      </w:r>
    </w:p>
    <w:p w:rsidR="004C3705" w:rsidRDefault="004C3705" w:rsidP="004C3705">
      <w:pPr>
        <w:pStyle w:val="Paragraphedeliste"/>
        <w:numPr>
          <w:ilvl w:val="2"/>
          <w:numId w:val="6"/>
        </w:numPr>
      </w:pPr>
      <w:r>
        <w:t>2</w:t>
      </w:r>
      <w:r w:rsidRPr="00B743F9">
        <w:rPr>
          <w:vertAlign w:val="superscript"/>
        </w:rPr>
        <w:t>ème</w:t>
      </w:r>
      <w:r>
        <w:t xml:space="preserve"> phrase : </w:t>
      </w:r>
      <w:r w:rsidR="00546664">
        <w:t>Ordre, efficace</w:t>
      </w:r>
    </w:p>
    <w:p w:rsidR="00546664" w:rsidRDefault="004C3705" w:rsidP="00546664">
      <w:pPr>
        <w:pStyle w:val="Paragraphedeliste"/>
        <w:numPr>
          <w:ilvl w:val="2"/>
          <w:numId w:val="6"/>
        </w:numPr>
      </w:pPr>
      <w:r>
        <w:t>3</w:t>
      </w:r>
      <w:r w:rsidRPr="00B743F9">
        <w:rPr>
          <w:vertAlign w:val="superscript"/>
        </w:rPr>
        <w:t>ème</w:t>
      </w:r>
      <w:r>
        <w:t xml:space="preserve"> phrase : </w:t>
      </w:r>
      <w:r w:rsidR="00546664">
        <w:t>Forme de morale</w:t>
      </w:r>
    </w:p>
    <w:p w:rsidR="004C3705" w:rsidRDefault="004C3705" w:rsidP="004C3705">
      <w:pPr>
        <w:pStyle w:val="Paragraphedeliste"/>
        <w:numPr>
          <w:ilvl w:val="2"/>
          <w:numId w:val="6"/>
        </w:numPr>
      </w:pPr>
      <w:r>
        <w:t>4</w:t>
      </w:r>
      <w:r w:rsidRPr="00F91804">
        <w:rPr>
          <w:vertAlign w:val="superscript"/>
        </w:rPr>
        <w:t>ème</w:t>
      </w:r>
      <w:r>
        <w:t xml:space="preserve"> phrase : </w:t>
      </w:r>
      <w:r w:rsidR="00546664">
        <w:t>Perte de temps</w:t>
      </w:r>
    </w:p>
    <w:p w:rsidR="00546664" w:rsidRDefault="00546664" w:rsidP="004C3705">
      <w:pPr>
        <w:pStyle w:val="Paragraphedeliste"/>
        <w:numPr>
          <w:ilvl w:val="2"/>
          <w:numId w:val="6"/>
        </w:numPr>
      </w:pPr>
      <w:r>
        <w:t>5</w:t>
      </w:r>
      <w:r w:rsidRPr="00546664">
        <w:rPr>
          <w:vertAlign w:val="superscript"/>
        </w:rPr>
        <w:t>ème</w:t>
      </w:r>
      <w:r>
        <w:t xml:space="preserve"> phrase : Ironie (sarcasme)</w:t>
      </w:r>
    </w:p>
    <w:p w:rsidR="004C3705" w:rsidRDefault="004C3705" w:rsidP="004C3705">
      <w:pPr>
        <w:pStyle w:val="Paragraphedeliste"/>
        <w:numPr>
          <w:ilvl w:val="1"/>
          <w:numId w:val="6"/>
        </w:numPr>
      </w:pPr>
      <w:r>
        <w:t>Registre « On »</w:t>
      </w:r>
    </w:p>
    <w:p w:rsidR="003E420E" w:rsidRDefault="004C3705" w:rsidP="003E420E">
      <w:pPr>
        <w:pStyle w:val="Paragraphedeliste"/>
        <w:numPr>
          <w:ilvl w:val="2"/>
          <w:numId w:val="6"/>
        </w:numPr>
      </w:pPr>
      <w:r>
        <w:t>1</w:t>
      </w:r>
      <w:r w:rsidRPr="004C3705">
        <w:rPr>
          <w:vertAlign w:val="superscript"/>
        </w:rPr>
        <w:t>ère</w:t>
      </w:r>
      <w:r>
        <w:t xml:space="preserve"> phrase : </w:t>
      </w:r>
      <w:r w:rsidR="003E420E">
        <w:t>Jugement / Morale</w:t>
      </w:r>
    </w:p>
    <w:p w:rsidR="00F33405" w:rsidRDefault="004C3705" w:rsidP="00F33405">
      <w:pPr>
        <w:pStyle w:val="Paragraphedeliste"/>
        <w:numPr>
          <w:ilvl w:val="2"/>
          <w:numId w:val="6"/>
        </w:numPr>
      </w:pPr>
      <w:r>
        <w:t>2</w:t>
      </w:r>
      <w:r w:rsidRPr="004C3705">
        <w:rPr>
          <w:vertAlign w:val="superscript"/>
        </w:rPr>
        <w:t>ème</w:t>
      </w:r>
      <w:r>
        <w:t xml:space="preserve"> phrase : </w:t>
      </w:r>
      <w:r w:rsidR="00F33405">
        <w:t>Interprétation</w:t>
      </w:r>
    </w:p>
    <w:p w:rsidR="004C3705" w:rsidRDefault="004C3705" w:rsidP="004C3705">
      <w:pPr>
        <w:pStyle w:val="Paragraphedeliste"/>
        <w:numPr>
          <w:ilvl w:val="2"/>
          <w:numId w:val="6"/>
        </w:numPr>
      </w:pPr>
      <w:r>
        <w:t>3</w:t>
      </w:r>
      <w:r w:rsidRPr="00962532">
        <w:rPr>
          <w:vertAlign w:val="superscript"/>
        </w:rPr>
        <w:t>ème</w:t>
      </w:r>
      <w:r>
        <w:t xml:space="preserve"> phrase : </w:t>
      </w:r>
      <w:r w:rsidR="000B30C5">
        <w:t>Sermon</w:t>
      </w:r>
    </w:p>
    <w:p w:rsidR="004C3705" w:rsidRDefault="004C3705" w:rsidP="004C3705">
      <w:pPr>
        <w:pStyle w:val="Paragraphedeliste"/>
        <w:numPr>
          <w:ilvl w:val="2"/>
          <w:numId w:val="6"/>
        </w:numPr>
      </w:pPr>
      <w:r>
        <w:t>4</w:t>
      </w:r>
      <w:r w:rsidRPr="00962532">
        <w:rPr>
          <w:vertAlign w:val="superscript"/>
        </w:rPr>
        <w:t>ème</w:t>
      </w:r>
      <w:r>
        <w:t xml:space="preserve"> phrase : </w:t>
      </w:r>
      <w:r w:rsidR="000B30C5">
        <w:t>ironie / Sagesse populaire</w:t>
      </w:r>
    </w:p>
    <w:p w:rsidR="004C3705" w:rsidRDefault="004C3705" w:rsidP="004C3705">
      <w:pPr>
        <w:pStyle w:val="Paragraphedeliste"/>
        <w:numPr>
          <w:ilvl w:val="1"/>
          <w:numId w:val="6"/>
        </w:numPr>
      </w:pPr>
      <w:r>
        <w:t>Registre « Je »</w:t>
      </w:r>
    </w:p>
    <w:p w:rsidR="000B30C5" w:rsidRDefault="004C3705" w:rsidP="000B30C5">
      <w:pPr>
        <w:pStyle w:val="Paragraphedeliste"/>
        <w:numPr>
          <w:ilvl w:val="2"/>
          <w:numId w:val="6"/>
        </w:numPr>
      </w:pPr>
      <w:r>
        <w:t>1</w:t>
      </w:r>
      <w:r w:rsidRPr="00962532">
        <w:rPr>
          <w:vertAlign w:val="superscript"/>
        </w:rPr>
        <w:t>ère</w:t>
      </w:r>
      <w:r>
        <w:t xml:space="preserve"> phrase : </w:t>
      </w:r>
      <w:r w:rsidR="000B30C5">
        <w:t>révélation sur soi</w:t>
      </w:r>
      <w:r w:rsidR="00EA0AB5">
        <w:t xml:space="preserve"> / Jugement</w:t>
      </w:r>
    </w:p>
    <w:p w:rsidR="004C3705" w:rsidRDefault="004C3705" w:rsidP="004C3705">
      <w:pPr>
        <w:pStyle w:val="Paragraphedeliste"/>
        <w:numPr>
          <w:ilvl w:val="2"/>
          <w:numId w:val="6"/>
        </w:numPr>
      </w:pPr>
      <w:r>
        <w:t>2</w:t>
      </w:r>
      <w:r w:rsidRPr="00962532">
        <w:rPr>
          <w:vertAlign w:val="superscript"/>
        </w:rPr>
        <w:t>ème</w:t>
      </w:r>
      <w:r>
        <w:t xml:space="preserve"> phrase : </w:t>
      </w:r>
      <w:r w:rsidR="00EA0AB5">
        <w:t>Jugement</w:t>
      </w:r>
    </w:p>
    <w:p w:rsidR="004C3705" w:rsidRDefault="004C3705" w:rsidP="004C3705">
      <w:pPr>
        <w:pStyle w:val="Paragraphedeliste"/>
        <w:numPr>
          <w:ilvl w:val="2"/>
          <w:numId w:val="6"/>
        </w:numPr>
      </w:pPr>
      <w:r>
        <w:t>3</w:t>
      </w:r>
      <w:r w:rsidRPr="00962532">
        <w:rPr>
          <w:vertAlign w:val="superscript"/>
        </w:rPr>
        <w:t>ème</w:t>
      </w:r>
      <w:r>
        <w:t xml:space="preserve"> phrase : </w:t>
      </w:r>
      <w:r w:rsidR="00EA0AB5">
        <w:t>menace</w:t>
      </w:r>
      <w:r w:rsidR="00656027">
        <w:t xml:space="preserve"> </w:t>
      </w:r>
      <w:r w:rsidR="00656027">
        <w:sym w:font="Wingdings" w:char="F0E0"/>
      </w:r>
      <w:r w:rsidR="00656027">
        <w:t xml:space="preserve"> Assez inutiles</w:t>
      </w:r>
    </w:p>
    <w:p w:rsidR="008B3A2F" w:rsidRDefault="00656027" w:rsidP="004C3705">
      <w:pPr>
        <w:pStyle w:val="Paragraphedeliste"/>
        <w:numPr>
          <w:ilvl w:val="2"/>
          <w:numId w:val="6"/>
        </w:numPr>
      </w:pPr>
      <w:r>
        <w:t>4</w:t>
      </w:r>
      <w:r w:rsidRPr="00656027">
        <w:rPr>
          <w:vertAlign w:val="superscript"/>
        </w:rPr>
        <w:t>ème</w:t>
      </w:r>
      <w:r>
        <w:t xml:space="preserve"> phrase : C’est une menace / Pas très pédagogue</w:t>
      </w:r>
    </w:p>
    <w:p w:rsidR="004C3705" w:rsidRDefault="00656027" w:rsidP="00E20F60">
      <w:pPr>
        <w:pStyle w:val="Paragraphedeliste"/>
        <w:numPr>
          <w:ilvl w:val="1"/>
          <w:numId w:val="6"/>
        </w:numPr>
      </w:pPr>
      <w:r>
        <w:t xml:space="preserve">Les membres d’une équipe </w:t>
      </w:r>
      <w:r w:rsidR="00216F6E">
        <w:t>contestent</w:t>
      </w:r>
      <w:r>
        <w:t xml:space="preserve"> une </w:t>
      </w:r>
      <w:r w:rsidR="00216F6E">
        <w:t>technique que</w:t>
      </w:r>
      <w:r>
        <w:t xml:space="preserve"> des </w:t>
      </w:r>
      <w:r w:rsidR="00216F6E">
        <w:t>formateurs</w:t>
      </w:r>
      <w:r>
        <w:t xml:space="preserve"> leur proposent d’expérimenter</w:t>
      </w:r>
    </w:p>
    <w:p w:rsidR="00656027" w:rsidRDefault="00656027" w:rsidP="00656027">
      <w:pPr>
        <w:pStyle w:val="Paragraphedeliste"/>
        <w:numPr>
          <w:ilvl w:val="2"/>
          <w:numId w:val="6"/>
        </w:numPr>
      </w:pPr>
      <w:r>
        <w:t>Registre Tu </w:t>
      </w:r>
    </w:p>
    <w:p w:rsidR="00656027" w:rsidRDefault="00656027" w:rsidP="00656027">
      <w:pPr>
        <w:pStyle w:val="Paragraphedeliste"/>
        <w:numPr>
          <w:ilvl w:val="3"/>
          <w:numId w:val="6"/>
        </w:numPr>
      </w:pPr>
      <w:r>
        <w:t>1</w:t>
      </w:r>
      <w:r w:rsidRPr="00656027">
        <w:rPr>
          <w:vertAlign w:val="superscript"/>
        </w:rPr>
        <w:t>ère</w:t>
      </w:r>
      <w:r>
        <w:t xml:space="preserve"> phrase : Jugement </w:t>
      </w:r>
      <w:r w:rsidR="005B5D34">
        <w:sym w:font="Wingdings" w:char="F0E0"/>
      </w:r>
      <w:r w:rsidR="005B5D34">
        <w:t xml:space="preserve"> Peut entrainer un comportement rebelle</w:t>
      </w:r>
    </w:p>
    <w:p w:rsidR="00656027" w:rsidRDefault="00656027" w:rsidP="00656027">
      <w:pPr>
        <w:pStyle w:val="Paragraphedeliste"/>
        <w:numPr>
          <w:ilvl w:val="3"/>
          <w:numId w:val="6"/>
        </w:numPr>
      </w:pPr>
      <w:r>
        <w:t>2</w:t>
      </w:r>
      <w:r w:rsidRPr="00656027">
        <w:rPr>
          <w:vertAlign w:val="superscript"/>
        </w:rPr>
        <w:t>ème</w:t>
      </w:r>
      <w:r>
        <w:t xml:space="preserve"> phrase : </w:t>
      </w:r>
      <w:r w:rsidR="00216F6E">
        <w:t>Morale</w:t>
      </w:r>
    </w:p>
    <w:p w:rsidR="00656027" w:rsidRDefault="00656027" w:rsidP="00656027">
      <w:pPr>
        <w:pStyle w:val="Paragraphedeliste"/>
        <w:numPr>
          <w:ilvl w:val="3"/>
          <w:numId w:val="6"/>
        </w:numPr>
      </w:pPr>
      <w:r>
        <w:t>3</w:t>
      </w:r>
      <w:r w:rsidRPr="00656027">
        <w:rPr>
          <w:vertAlign w:val="superscript"/>
        </w:rPr>
        <w:t>ème</w:t>
      </w:r>
      <w:r>
        <w:t xml:space="preserve"> phrase : </w:t>
      </w:r>
      <w:r w:rsidR="00353197">
        <w:t>Interprétation</w:t>
      </w:r>
    </w:p>
    <w:p w:rsidR="00656027" w:rsidRDefault="00656027" w:rsidP="00656027">
      <w:pPr>
        <w:pStyle w:val="Paragraphedeliste"/>
        <w:numPr>
          <w:ilvl w:val="3"/>
          <w:numId w:val="6"/>
        </w:numPr>
      </w:pPr>
      <w:r>
        <w:lastRenderedPageBreak/>
        <w:t>4</w:t>
      </w:r>
      <w:r w:rsidRPr="00656027">
        <w:rPr>
          <w:vertAlign w:val="superscript"/>
        </w:rPr>
        <w:t>ème</w:t>
      </w:r>
      <w:r>
        <w:t xml:space="preserve"> phrase </w:t>
      </w:r>
      <w:r w:rsidR="00CA7859">
        <w:t>Morale</w:t>
      </w:r>
    </w:p>
    <w:p w:rsidR="00CA7859" w:rsidRDefault="0066388A" w:rsidP="00CA7859">
      <w:pPr>
        <w:pStyle w:val="Paragraphedeliste"/>
        <w:numPr>
          <w:ilvl w:val="2"/>
          <w:numId w:val="6"/>
        </w:numPr>
      </w:pPr>
      <w:r>
        <w:t>Registre « On »</w:t>
      </w:r>
    </w:p>
    <w:p w:rsidR="00CA7859" w:rsidRDefault="00CA7859" w:rsidP="00CA7859">
      <w:pPr>
        <w:pStyle w:val="Paragraphedeliste"/>
        <w:numPr>
          <w:ilvl w:val="3"/>
          <w:numId w:val="6"/>
        </w:numPr>
      </w:pPr>
      <w:r>
        <w:t>1</w:t>
      </w:r>
      <w:r w:rsidRPr="00CA7859">
        <w:rPr>
          <w:vertAlign w:val="superscript"/>
        </w:rPr>
        <w:t>ère</w:t>
      </w:r>
      <w:r>
        <w:t xml:space="preserve"> phrase</w:t>
      </w:r>
    </w:p>
    <w:p w:rsidR="00CA7859" w:rsidRDefault="00CA7859" w:rsidP="00CA7859">
      <w:pPr>
        <w:pStyle w:val="Paragraphedeliste"/>
        <w:numPr>
          <w:ilvl w:val="3"/>
          <w:numId w:val="6"/>
        </w:numPr>
      </w:pPr>
      <w:r>
        <w:t>2</w:t>
      </w:r>
      <w:r w:rsidRPr="00CA7859">
        <w:rPr>
          <w:vertAlign w:val="superscript"/>
        </w:rPr>
        <w:t>ème</w:t>
      </w:r>
      <w:r>
        <w:t xml:space="preserve"> phrase : </w:t>
      </w:r>
    </w:p>
    <w:p w:rsidR="00CA7859" w:rsidRDefault="00CA7859" w:rsidP="00CA7859">
      <w:pPr>
        <w:pStyle w:val="Paragraphedeliste"/>
        <w:numPr>
          <w:ilvl w:val="3"/>
          <w:numId w:val="6"/>
        </w:numPr>
      </w:pPr>
      <w:r>
        <w:t>3</w:t>
      </w:r>
      <w:r w:rsidRPr="00CA7859">
        <w:rPr>
          <w:vertAlign w:val="superscript"/>
        </w:rPr>
        <w:t>ème</w:t>
      </w:r>
      <w:r>
        <w:t xml:space="preserve"> phrase : Sermon</w:t>
      </w:r>
    </w:p>
    <w:p w:rsidR="00CA7859" w:rsidRDefault="00CA7859" w:rsidP="00CA7859">
      <w:pPr>
        <w:pStyle w:val="Paragraphedeliste"/>
        <w:numPr>
          <w:ilvl w:val="3"/>
          <w:numId w:val="6"/>
        </w:numPr>
      </w:pPr>
      <w:r>
        <w:t>4</w:t>
      </w:r>
      <w:r w:rsidRPr="00CA7859">
        <w:rPr>
          <w:vertAlign w:val="superscript"/>
        </w:rPr>
        <w:t>ème</w:t>
      </w:r>
      <w:r>
        <w:t xml:space="preserve"> phrase : Critique / agressivité</w:t>
      </w:r>
    </w:p>
    <w:p w:rsidR="0066388A" w:rsidRDefault="0066388A" w:rsidP="0066388A">
      <w:pPr>
        <w:pStyle w:val="Paragraphedeliste"/>
        <w:numPr>
          <w:ilvl w:val="2"/>
          <w:numId w:val="6"/>
        </w:numPr>
      </w:pPr>
      <w:r>
        <w:t>Registre « Je »</w:t>
      </w:r>
    </w:p>
    <w:p w:rsidR="00CA7859" w:rsidRDefault="00CA7859" w:rsidP="00CA7859">
      <w:pPr>
        <w:pStyle w:val="Paragraphedeliste"/>
        <w:numPr>
          <w:ilvl w:val="3"/>
          <w:numId w:val="6"/>
        </w:numPr>
      </w:pPr>
      <w:r>
        <w:t>1</w:t>
      </w:r>
      <w:r w:rsidRPr="00CA7859">
        <w:rPr>
          <w:vertAlign w:val="superscript"/>
        </w:rPr>
        <w:t>ère</w:t>
      </w:r>
      <w:r>
        <w:t xml:space="preserve"> phrase : </w:t>
      </w:r>
    </w:p>
    <w:p w:rsidR="00CA7859" w:rsidRDefault="00CA7859" w:rsidP="00CA7859">
      <w:pPr>
        <w:pStyle w:val="Paragraphedeliste"/>
        <w:numPr>
          <w:ilvl w:val="3"/>
          <w:numId w:val="6"/>
        </w:numPr>
      </w:pPr>
      <w:r>
        <w:t>2</w:t>
      </w:r>
      <w:r w:rsidRPr="00CA7859">
        <w:rPr>
          <w:vertAlign w:val="superscript"/>
        </w:rPr>
        <w:t>ème</w:t>
      </w:r>
      <w:r>
        <w:t xml:space="preserve"> phrase : </w:t>
      </w:r>
      <w:r w:rsidR="00FE6858">
        <w:t xml:space="preserve">Politicien / </w:t>
      </w:r>
    </w:p>
    <w:p w:rsidR="00CA7859" w:rsidRDefault="00CA7859" w:rsidP="00CA7859">
      <w:pPr>
        <w:pStyle w:val="Paragraphedeliste"/>
        <w:numPr>
          <w:ilvl w:val="3"/>
          <w:numId w:val="6"/>
        </w:numPr>
      </w:pPr>
      <w:r>
        <w:t>3</w:t>
      </w:r>
      <w:r w:rsidRPr="00CA7859">
        <w:rPr>
          <w:vertAlign w:val="superscript"/>
        </w:rPr>
        <w:t>ème</w:t>
      </w:r>
      <w:r>
        <w:t xml:space="preserve"> phrase : </w:t>
      </w:r>
      <w:r w:rsidR="002C62D7">
        <w:t>Flatterie</w:t>
      </w:r>
    </w:p>
    <w:p w:rsidR="002C62D7" w:rsidRDefault="002C62D7" w:rsidP="00CA7859">
      <w:pPr>
        <w:pStyle w:val="Paragraphedeliste"/>
        <w:numPr>
          <w:ilvl w:val="3"/>
          <w:numId w:val="6"/>
        </w:numPr>
      </w:pPr>
      <w:r>
        <w:t>4</w:t>
      </w:r>
      <w:r w:rsidRPr="002C62D7">
        <w:rPr>
          <w:vertAlign w:val="superscript"/>
        </w:rPr>
        <w:t>ème</w:t>
      </w:r>
      <w:r>
        <w:t xml:space="preserve"> phrase : </w:t>
      </w:r>
    </w:p>
    <w:p w:rsidR="007F0F01" w:rsidRDefault="007F0F01" w:rsidP="00CA7859">
      <w:pPr>
        <w:pStyle w:val="Paragraphedeliste"/>
        <w:numPr>
          <w:ilvl w:val="3"/>
          <w:numId w:val="6"/>
        </w:numPr>
      </w:pPr>
      <w:r>
        <w:t>5</w:t>
      </w:r>
      <w:r w:rsidRPr="007F0F01">
        <w:rPr>
          <w:vertAlign w:val="superscript"/>
        </w:rPr>
        <w:t>ème</w:t>
      </w:r>
      <w:r>
        <w:t xml:space="preserve"> phrase : </w:t>
      </w:r>
      <w:r w:rsidR="007F6741">
        <w:t>Menace</w:t>
      </w:r>
    </w:p>
    <w:p w:rsidR="002759B2" w:rsidRDefault="002759B2" w:rsidP="002759B2">
      <w:r>
        <w:t xml:space="preserve">Colonne </w:t>
      </w:r>
      <w:r w:rsidR="00CA7859">
        <w:t>« </w:t>
      </w:r>
      <w:r>
        <w:t>Tu</w:t>
      </w:r>
      <w:r w:rsidR="00CA7859">
        <w:t> »</w:t>
      </w:r>
      <w:r>
        <w:t xml:space="preserve"> : Très culpabilisant </w:t>
      </w:r>
    </w:p>
    <w:p w:rsidR="007F6741" w:rsidRDefault="007F6741" w:rsidP="002759B2"/>
    <w:p w:rsidR="007F6741" w:rsidRDefault="007F6741" w:rsidP="007F6741">
      <w:pPr>
        <w:pStyle w:val="Paragraphedeliste"/>
        <w:numPr>
          <w:ilvl w:val="0"/>
          <w:numId w:val="6"/>
        </w:numPr>
      </w:pPr>
      <w:r>
        <w:t>12 messages à risque :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Critique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Ordre</w:t>
      </w:r>
    </w:p>
    <w:p w:rsidR="007F6741" w:rsidRDefault="00277B24" w:rsidP="007F6741">
      <w:pPr>
        <w:pStyle w:val="Paragraphedeliste"/>
        <w:numPr>
          <w:ilvl w:val="1"/>
          <w:numId w:val="6"/>
        </w:numPr>
      </w:pPr>
      <w:r>
        <w:t>Interprétation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Jugement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Enquête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Morale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Sermon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Ironie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Menace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Flatterie</w:t>
      </w:r>
    </w:p>
    <w:p w:rsidR="007F6741" w:rsidRDefault="007F6741" w:rsidP="007F6741">
      <w:pPr>
        <w:pStyle w:val="Paragraphedeliste"/>
        <w:numPr>
          <w:ilvl w:val="1"/>
          <w:numId w:val="6"/>
        </w:numPr>
      </w:pPr>
      <w:r>
        <w:t>Conseil</w:t>
      </w:r>
    </w:p>
    <w:p w:rsidR="00F144F7" w:rsidRDefault="00F144F7" w:rsidP="007F6741">
      <w:pPr>
        <w:pStyle w:val="Paragraphedeliste"/>
        <w:numPr>
          <w:ilvl w:val="1"/>
          <w:numId w:val="6"/>
        </w:numPr>
      </w:pPr>
      <w:r>
        <w:t>Soutien</w:t>
      </w:r>
    </w:p>
    <w:p w:rsidR="008A6910" w:rsidRDefault="00881A0E" w:rsidP="00881A0E">
      <w:pPr>
        <w:pStyle w:val="Paragraphedeliste"/>
        <w:numPr>
          <w:ilvl w:val="0"/>
          <w:numId w:val="6"/>
        </w:numPr>
      </w:pPr>
      <w:r>
        <w:t xml:space="preserve">Ne veut pas dire que </w:t>
      </w:r>
      <w:proofErr w:type="gramStart"/>
      <w:r>
        <w:t>l’on aura jamais</w:t>
      </w:r>
      <w:proofErr w:type="gramEnd"/>
      <w:r>
        <w:t xml:space="preserve"> recours à ces messages mais que l’on prend un risque à les utiliser </w:t>
      </w:r>
    </w:p>
    <w:p w:rsidR="008A6910" w:rsidRDefault="008A6910" w:rsidP="008A6910">
      <w:r>
        <w:br w:type="page"/>
      </w:r>
    </w:p>
    <w:p w:rsidR="00881A0E" w:rsidRDefault="008A6910" w:rsidP="008A6910">
      <w:pPr>
        <w:pStyle w:val="Titre"/>
      </w:pPr>
      <w:r>
        <w:lastRenderedPageBreak/>
        <w:t xml:space="preserve">Exercice Arche </w:t>
      </w:r>
    </w:p>
    <w:p w:rsidR="008A6910" w:rsidRDefault="008A6910" w:rsidP="008A6910"/>
    <w:p w:rsidR="008A6910" w:rsidRDefault="008A6910" w:rsidP="008A6910">
      <w:pPr>
        <w:pStyle w:val="Paragraphedeliste"/>
        <w:numPr>
          <w:ilvl w:val="0"/>
          <w:numId w:val="8"/>
        </w:numPr>
      </w:pPr>
      <w:proofErr w:type="spellStart"/>
      <w:r>
        <w:t>Interpr</w:t>
      </w:r>
      <w:proofErr w:type="spellEnd"/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Ironie</w:t>
      </w:r>
      <w:r>
        <w:br/>
      </w:r>
      <w:r>
        <w:sym w:font="Wingdings" w:char="F0E0"/>
      </w:r>
      <w:r>
        <w:t xml:space="preserve"> Personne ne saisit pas le dramatique de la situation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Critique</w:t>
      </w:r>
    </w:p>
    <w:p w:rsidR="008A6910" w:rsidRDefault="008A6910" w:rsidP="008A6910">
      <w:pPr>
        <w:pStyle w:val="Paragraphedeliste"/>
        <w:numPr>
          <w:ilvl w:val="1"/>
          <w:numId w:val="8"/>
        </w:numPr>
      </w:pPr>
      <w:r>
        <w:t>Critique de l’attitude de la personne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Ordre</w:t>
      </w:r>
    </w:p>
    <w:p w:rsidR="008A6910" w:rsidRDefault="008A6910" w:rsidP="008A6910">
      <w:pPr>
        <w:pStyle w:val="Paragraphedeliste"/>
        <w:numPr>
          <w:ilvl w:val="1"/>
          <w:numId w:val="8"/>
        </w:numPr>
      </w:pPr>
      <w:r>
        <w:t>Risque que cela ne fonctionne pas …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Soutient</w:t>
      </w:r>
    </w:p>
    <w:p w:rsidR="008A6910" w:rsidRDefault="008A6910" w:rsidP="008A6910">
      <w:pPr>
        <w:pStyle w:val="Paragraphedeliste"/>
        <w:numPr>
          <w:ilvl w:val="1"/>
          <w:numId w:val="8"/>
        </w:numPr>
      </w:pPr>
      <w:r>
        <w:t>Message qui ne sert à rien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Enquête</w:t>
      </w:r>
    </w:p>
    <w:p w:rsidR="008A6910" w:rsidRDefault="008A6910" w:rsidP="008A6910">
      <w:pPr>
        <w:pStyle w:val="Paragraphedeliste"/>
        <w:numPr>
          <w:ilvl w:val="1"/>
          <w:numId w:val="8"/>
        </w:numPr>
      </w:pPr>
      <w:r>
        <w:t xml:space="preserve">Forme d’empathie, prise de risque d’emmener la personne là </w:t>
      </w:r>
      <w:proofErr w:type="spellStart"/>
      <w:r>
        <w:t>ou</w:t>
      </w:r>
      <w:proofErr w:type="spellEnd"/>
      <w:r>
        <w:t xml:space="preserve"> on veut aller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Morale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Menace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 xml:space="preserve">Conseil </w:t>
      </w:r>
    </w:p>
    <w:p w:rsidR="008A6910" w:rsidRDefault="008A6910" w:rsidP="008A6910">
      <w:pPr>
        <w:pStyle w:val="Paragraphedeliste"/>
        <w:numPr>
          <w:ilvl w:val="1"/>
          <w:numId w:val="8"/>
        </w:numPr>
      </w:pPr>
      <w:r>
        <w:t>Risque : Que cela nous retombe dessus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Flatterie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Jugement</w:t>
      </w:r>
    </w:p>
    <w:p w:rsidR="008A6910" w:rsidRDefault="008A6910" w:rsidP="008A6910">
      <w:pPr>
        <w:pStyle w:val="Paragraphedeliste"/>
        <w:numPr>
          <w:ilvl w:val="1"/>
          <w:numId w:val="8"/>
        </w:numPr>
      </w:pPr>
      <w:r>
        <w:t xml:space="preserve">Sur les personnes ; lui et elle. </w:t>
      </w:r>
    </w:p>
    <w:p w:rsidR="008A6910" w:rsidRDefault="008A6910" w:rsidP="008A6910">
      <w:pPr>
        <w:pStyle w:val="Paragraphedeliste"/>
        <w:numPr>
          <w:ilvl w:val="1"/>
          <w:numId w:val="8"/>
        </w:numPr>
      </w:pPr>
      <w:r>
        <w:t xml:space="preserve">Risques : </w:t>
      </w:r>
    </w:p>
    <w:p w:rsidR="008A6910" w:rsidRDefault="008A6910" w:rsidP="008A6910">
      <w:pPr>
        <w:pStyle w:val="Paragraphedeliste"/>
        <w:numPr>
          <w:ilvl w:val="2"/>
          <w:numId w:val="8"/>
        </w:numPr>
      </w:pPr>
      <w:r>
        <w:t xml:space="preserve">Donner une mauvaise opinion de la personne </w:t>
      </w:r>
    </w:p>
    <w:p w:rsidR="008A6910" w:rsidRDefault="008A6910" w:rsidP="008A6910">
      <w:pPr>
        <w:pStyle w:val="Paragraphedeliste"/>
        <w:numPr>
          <w:ilvl w:val="2"/>
          <w:numId w:val="8"/>
        </w:numPr>
      </w:pPr>
      <w:r>
        <w:t xml:space="preserve">Risque de se mettre en conflit </w:t>
      </w:r>
    </w:p>
    <w:p w:rsidR="008A6910" w:rsidRDefault="008A6910" w:rsidP="008A6910">
      <w:pPr>
        <w:pStyle w:val="Paragraphedeliste"/>
        <w:numPr>
          <w:ilvl w:val="0"/>
          <w:numId w:val="8"/>
        </w:numPr>
      </w:pPr>
      <w:r>
        <w:t>Sermon</w:t>
      </w:r>
    </w:p>
    <w:p w:rsidR="003831D8" w:rsidRDefault="003831D8" w:rsidP="003831D8"/>
    <w:p w:rsidR="003831D8" w:rsidRDefault="003831D8" w:rsidP="003831D8"/>
    <w:p w:rsidR="003831D8" w:rsidRDefault="003831D8" w:rsidP="003831D8">
      <w:pPr>
        <w:pStyle w:val="Titre"/>
      </w:pPr>
      <w:r>
        <w:t>Entretien et message à risque</w:t>
      </w:r>
    </w:p>
    <w:p w:rsidR="003831D8" w:rsidRDefault="003831D8" w:rsidP="003831D8"/>
    <w:p w:rsidR="003831D8" w:rsidRDefault="003831D8" w:rsidP="003831D8">
      <w:pPr>
        <w:pStyle w:val="Paragraphedeliste"/>
        <w:numPr>
          <w:ilvl w:val="0"/>
          <w:numId w:val="9"/>
        </w:numPr>
      </w:pPr>
      <w:r>
        <w:t>Enquête :</w:t>
      </w:r>
    </w:p>
    <w:p w:rsidR="003831D8" w:rsidRDefault="003831D8" w:rsidP="003831D8">
      <w:pPr>
        <w:pStyle w:val="Paragraphedeliste"/>
        <w:numPr>
          <w:ilvl w:val="1"/>
          <w:numId w:val="9"/>
        </w:numPr>
      </w:pPr>
      <w:r>
        <w:t>Risque de la pousser vers là où on ne veut pas qu’elle y aille.</w:t>
      </w:r>
    </w:p>
    <w:p w:rsidR="003831D8" w:rsidRDefault="003831D8" w:rsidP="003831D8">
      <w:pPr>
        <w:pStyle w:val="Paragraphedeliste"/>
        <w:numPr>
          <w:ilvl w:val="0"/>
          <w:numId w:val="9"/>
        </w:numPr>
      </w:pPr>
      <w:r>
        <w:t>Morale / Sermon</w:t>
      </w:r>
    </w:p>
    <w:p w:rsidR="003831D8" w:rsidRDefault="003831D8" w:rsidP="003831D8">
      <w:pPr>
        <w:pStyle w:val="Paragraphedeliste"/>
        <w:numPr>
          <w:ilvl w:val="0"/>
          <w:numId w:val="9"/>
        </w:numPr>
      </w:pPr>
      <w:r>
        <w:t>Menace</w:t>
      </w:r>
    </w:p>
    <w:p w:rsidR="003831D8" w:rsidRDefault="003831D8" w:rsidP="003831D8">
      <w:pPr>
        <w:pStyle w:val="Paragraphedeliste"/>
        <w:numPr>
          <w:ilvl w:val="1"/>
          <w:numId w:val="9"/>
        </w:numPr>
      </w:pPr>
      <w:r>
        <w:t>Menace déguisée</w:t>
      </w:r>
    </w:p>
    <w:p w:rsidR="003831D8" w:rsidRDefault="003831D8" w:rsidP="003831D8">
      <w:pPr>
        <w:pStyle w:val="Paragraphedeliste"/>
        <w:numPr>
          <w:ilvl w:val="0"/>
          <w:numId w:val="9"/>
        </w:numPr>
      </w:pPr>
      <w:r>
        <w:t>Conseil / Soutient</w:t>
      </w:r>
    </w:p>
    <w:p w:rsidR="003831D8" w:rsidRDefault="003831D8" w:rsidP="003831D8">
      <w:pPr>
        <w:pStyle w:val="Paragraphedeliste"/>
        <w:numPr>
          <w:ilvl w:val="1"/>
          <w:numId w:val="9"/>
        </w:numPr>
      </w:pPr>
      <w:r>
        <w:t xml:space="preserve">Peu opportun ici, car la personne n’est pas </w:t>
      </w:r>
      <w:proofErr w:type="spellStart"/>
      <w:r>
        <w:t>sur</w:t>
      </w:r>
      <w:proofErr w:type="spellEnd"/>
      <w:r>
        <w:t xml:space="preserve"> de ce qu’elle fait</w:t>
      </w:r>
    </w:p>
    <w:p w:rsidR="003831D8" w:rsidRDefault="003831D8" w:rsidP="003831D8">
      <w:pPr>
        <w:pStyle w:val="Paragraphedeliste"/>
        <w:numPr>
          <w:ilvl w:val="0"/>
          <w:numId w:val="9"/>
        </w:numPr>
      </w:pPr>
      <w:r>
        <w:t>Conseil</w:t>
      </w:r>
    </w:p>
    <w:p w:rsidR="003831D8" w:rsidRDefault="004314DF" w:rsidP="003831D8">
      <w:pPr>
        <w:pStyle w:val="Paragraphedeliste"/>
        <w:numPr>
          <w:ilvl w:val="0"/>
          <w:numId w:val="9"/>
        </w:numPr>
      </w:pPr>
      <w:r>
        <w:t>Interprétation / Jugement</w:t>
      </w:r>
    </w:p>
    <w:p w:rsidR="004314DF" w:rsidRDefault="004314DF" w:rsidP="004314DF">
      <w:pPr>
        <w:pStyle w:val="Paragraphedeliste"/>
        <w:numPr>
          <w:ilvl w:val="0"/>
          <w:numId w:val="9"/>
        </w:numPr>
      </w:pPr>
      <w:r>
        <w:t>Ordre / Ironie</w:t>
      </w:r>
    </w:p>
    <w:p w:rsidR="004314DF" w:rsidRDefault="004314DF" w:rsidP="004314DF">
      <w:pPr>
        <w:pStyle w:val="Paragraphedeliste"/>
        <w:numPr>
          <w:ilvl w:val="1"/>
          <w:numId w:val="9"/>
        </w:numPr>
      </w:pPr>
      <w:r>
        <w:t>On est plutôt sûr de la Diversion</w:t>
      </w:r>
    </w:p>
    <w:p w:rsidR="004314DF" w:rsidRDefault="004314DF" w:rsidP="004314DF">
      <w:pPr>
        <w:pStyle w:val="Paragraphedeliste"/>
        <w:numPr>
          <w:ilvl w:val="0"/>
          <w:numId w:val="9"/>
        </w:numPr>
      </w:pPr>
      <w:r>
        <w:t>Reformulation</w:t>
      </w:r>
    </w:p>
    <w:p w:rsidR="004314DF" w:rsidRDefault="004314DF" w:rsidP="004314DF">
      <w:pPr>
        <w:pStyle w:val="Paragraphedeliste"/>
        <w:numPr>
          <w:ilvl w:val="1"/>
          <w:numId w:val="9"/>
        </w:numPr>
      </w:pPr>
      <w:r>
        <w:t>Un peu de jugement`</w:t>
      </w:r>
    </w:p>
    <w:p w:rsidR="004314DF" w:rsidRDefault="004314DF" w:rsidP="004314DF"/>
    <w:p w:rsidR="004314DF" w:rsidRDefault="004314DF" w:rsidP="004314DF"/>
    <w:p w:rsidR="004314DF" w:rsidRDefault="004314DF" w:rsidP="004314DF">
      <w:pPr>
        <w:pStyle w:val="Titre"/>
      </w:pPr>
      <w:r>
        <w:lastRenderedPageBreak/>
        <w:t>Congruence</w:t>
      </w:r>
    </w:p>
    <w:p w:rsidR="004314DF" w:rsidRDefault="004314DF" w:rsidP="004314DF"/>
    <w:p w:rsidR="004314DF" w:rsidRDefault="004314DF" w:rsidP="004314DF"/>
    <w:p w:rsidR="004314DF" w:rsidRDefault="004314DF" w:rsidP="004314DF">
      <w:r w:rsidRPr="00767D27">
        <w:rPr>
          <w:highlight w:val="yellow"/>
        </w:rPr>
        <w:t>Congruence </w:t>
      </w:r>
      <w:r>
        <w:t>: alignement idéal entre ce que je dis, je pense et je ressens</w:t>
      </w:r>
    </w:p>
    <w:p w:rsidR="004314DF" w:rsidRDefault="004314DF" w:rsidP="004314DF">
      <w:r w:rsidRPr="00767D27">
        <w:rPr>
          <w:highlight w:val="yellow"/>
        </w:rPr>
        <w:t>Attention positive </w:t>
      </w:r>
      <w:r>
        <w:t>: Essayer de comprendre en quoi l’autre peut avoir raison de décréter qu’il / qu’elle tort</w:t>
      </w:r>
    </w:p>
    <w:p w:rsidR="00767D27" w:rsidRDefault="00767D27" w:rsidP="004314DF">
      <w:r w:rsidRPr="00FB355D">
        <w:rPr>
          <w:highlight w:val="yellow"/>
        </w:rPr>
        <w:t>Empathie</w:t>
      </w:r>
      <w:r>
        <w:t> : être capable de comprendre ce que l’autre en face peut ressentir</w:t>
      </w:r>
    </w:p>
    <w:p w:rsidR="00206C33" w:rsidRDefault="00206C33" w:rsidP="004314DF"/>
    <w:p w:rsidR="00206C33" w:rsidRDefault="00206C33" w:rsidP="00206C33">
      <w:pPr>
        <w:pStyle w:val="Titre"/>
      </w:pPr>
      <w:r>
        <w:t>Les registres sensoriels ou &lt;VAKO&gt;</w:t>
      </w:r>
    </w:p>
    <w:p w:rsidR="00206C33" w:rsidRDefault="00206C33" w:rsidP="004314DF"/>
    <w:p w:rsidR="00206C33" w:rsidRDefault="00206C33" w:rsidP="004314DF">
      <w:r>
        <w:t>Visuel</w:t>
      </w:r>
    </w:p>
    <w:p w:rsidR="00206C33" w:rsidRDefault="00206C33" w:rsidP="004314DF">
      <w:r>
        <w:t>Auditif</w:t>
      </w:r>
    </w:p>
    <w:p w:rsidR="00206C33" w:rsidRDefault="00206C33" w:rsidP="004314DF">
      <w:r>
        <w:t>Kinesthésique</w:t>
      </w:r>
    </w:p>
    <w:p w:rsidR="009A05DA" w:rsidRDefault="00206C33" w:rsidP="004314DF">
      <w:r>
        <w:t>Olfactif</w:t>
      </w:r>
    </w:p>
    <w:p w:rsidR="009A05DA" w:rsidRDefault="009A05DA" w:rsidP="004314DF"/>
    <w:p w:rsidR="009A05DA" w:rsidRDefault="009A05DA" w:rsidP="004314DF"/>
    <w:p w:rsidR="009A05DA" w:rsidRDefault="00180F4F" w:rsidP="004314DF">
      <w:r>
        <w:t>Registre</w:t>
      </w:r>
      <w:r w:rsidR="009A05DA">
        <w:t xml:space="preserve"> des phrases :</w:t>
      </w:r>
    </w:p>
    <w:p w:rsidR="009A05DA" w:rsidRDefault="009A05DA" w:rsidP="009A05DA"/>
    <w:p w:rsidR="009A05DA" w:rsidRDefault="009A05DA" w:rsidP="009A05DA">
      <w:pPr>
        <w:pStyle w:val="Paragraphedeliste"/>
        <w:numPr>
          <w:ilvl w:val="0"/>
          <w:numId w:val="10"/>
        </w:numPr>
      </w:pPr>
      <w:r>
        <w:t xml:space="preserve">C’est un homme à la voix cassante : A </w:t>
      </w:r>
    </w:p>
    <w:p w:rsidR="009A05DA" w:rsidRDefault="009A05DA" w:rsidP="009A05DA">
      <w:pPr>
        <w:pStyle w:val="Paragraphedeliste"/>
        <w:numPr>
          <w:ilvl w:val="1"/>
          <w:numId w:val="10"/>
        </w:numPr>
      </w:pPr>
      <w:r>
        <w:t xml:space="preserve">V : </w:t>
      </w:r>
      <w:r w:rsidR="00180F4F">
        <w:t>Il prend beaucoup de place</w:t>
      </w:r>
      <w:r w:rsidR="000F5D4E">
        <w:t xml:space="preserve"> / Il ressemble à … / Tu as vu comment il nous regarde </w:t>
      </w:r>
      <w:r w:rsidR="0062602B">
        <w:t xml:space="preserve">de haut </w:t>
      </w:r>
      <w:r w:rsidR="000F5D4E">
        <w:t xml:space="preserve">? </w:t>
      </w:r>
    </w:p>
    <w:p w:rsidR="009A05DA" w:rsidRDefault="009A05DA" w:rsidP="009A05DA">
      <w:pPr>
        <w:pStyle w:val="Paragraphedeliste"/>
        <w:numPr>
          <w:ilvl w:val="1"/>
          <w:numId w:val="10"/>
        </w:numPr>
      </w:pPr>
      <w:r>
        <w:t xml:space="preserve">K : </w:t>
      </w:r>
      <w:r w:rsidR="00F365A1">
        <w:t xml:space="preserve">C’est un homme qui donne la </w:t>
      </w:r>
      <w:r w:rsidR="000F5D4E">
        <w:t>chair</w:t>
      </w:r>
      <w:r w:rsidR="00F365A1">
        <w:t xml:space="preserve"> de poule / qui en impose </w:t>
      </w:r>
    </w:p>
    <w:p w:rsidR="00A178CD" w:rsidRDefault="00180F4F" w:rsidP="00A178CD">
      <w:pPr>
        <w:pStyle w:val="Paragraphedeliste"/>
        <w:numPr>
          <w:ilvl w:val="0"/>
          <w:numId w:val="10"/>
        </w:numPr>
      </w:pPr>
      <w:r>
        <w:t>Faites-moi</w:t>
      </w:r>
      <w:r w:rsidR="00A178CD">
        <w:t xml:space="preserve"> </w:t>
      </w:r>
      <w:r>
        <w:t>toute la lumière</w:t>
      </w:r>
      <w:r w:rsidR="00A178CD">
        <w:t xml:space="preserve"> sur </w:t>
      </w:r>
      <w:r>
        <w:t>cette affaire ! : V</w:t>
      </w:r>
    </w:p>
    <w:p w:rsidR="00180F4F" w:rsidRDefault="00180F4F" w:rsidP="00180F4F">
      <w:pPr>
        <w:pStyle w:val="Paragraphedeliste"/>
        <w:numPr>
          <w:ilvl w:val="1"/>
          <w:numId w:val="10"/>
        </w:numPr>
      </w:pPr>
      <w:r>
        <w:t xml:space="preserve">A : </w:t>
      </w:r>
      <w:r w:rsidR="00A473A9">
        <w:t xml:space="preserve">Prêter l’oreille à ce qui se dit sur cette affaire </w:t>
      </w:r>
    </w:p>
    <w:p w:rsidR="00180F4F" w:rsidRDefault="00180F4F" w:rsidP="00180F4F">
      <w:pPr>
        <w:pStyle w:val="Paragraphedeliste"/>
        <w:numPr>
          <w:ilvl w:val="1"/>
          <w:numId w:val="10"/>
        </w:numPr>
      </w:pPr>
      <w:r>
        <w:t>K : Ne vous comportez pas avec légèreté dans cette affaire</w:t>
      </w:r>
      <w:r w:rsidR="00A473A9">
        <w:t xml:space="preserve"> / Essayer de percer à jour cette affaire</w:t>
      </w:r>
      <w:r w:rsidR="00AB4AE2">
        <w:t xml:space="preserve"> / Mettre le doigt sur … / Découvrir le poteau rose</w:t>
      </w:r>
    </w:p>
    <w:p w:rsidR="00180F4F" w:rsidRDefault="00180F4F" w:rsidP="00180F4F">
      <w:pPr>
        <w:pStyle w:val="Paragraphedeliste"/>
        <w:numPr>
          <w:ilvl w:val="0"/>
          <w:numId w:val="10"/>
        </w:numPr>
      </w:pPr>
      <w:r>
        <w:t xml:space="preserve">Être réaliste, c’est </w:t>
      </w:r>
      <w:r w:rsidR="000F5D4E">
        <w:t>avoir</w:t>
      </w:r>
      <w:r>
        <w:t xml:space="preserve"> les pieds sur terre : K</w:t>
      </w:r>
    </w:p>
    <w:p w:rsidR="00180F4F" w:rsidRDefault="002E3386" w:rsidP="00180F4F">
      <w:pPr>
        <w:pStyle w:val="Paragraphedeliste"/>
        <w:numPr>
          <w:ilvl w:val="1"/>
          <w:numId w:val="10"/>
        </w:numPr>
      </w:pPr>
      <w:r>
        <w:t>A</w:t>
      </w:r>
      <w:r w:rsidR="00180F4F">
        <w:t xml:space="preserve"> : </w:t>
      </w:r>
      <w:r>
        <w:t>Être réaliste, c’est prêter attention aux son qui nous entoure</w:t>
      </w:r>
      <w:r w:rsidR="000A0E58">
        <w:t xml:space="preserve"> / C’est croire ce qu’on voit / avoir une vision claire des choses</w:t>
      </w:r>
    </w:p>
    <w:p w:rsidR="00180F4F" w:rsidRDefault="002E3386" w:rsidP="00180F4F">
      <w:pPr>
        <w:pStyle w:val="Paragraphedeliste"/>
        <w:numPr>
          <w:ilvl w:val="1"/>
          <w:numId w:val="10"/>
        </w:numPr>
      </w:pPr>
      <w:r>
        <w:t>V</w:t>
      </w:r>
      <w:r w:rsidR="00180F4F">
        <w:t xml:space="preserve"> : </w:t>
      </w:r>
      <w:r>
        <w:t>Être réaliste, c’est le contraire d’être dans le brouillard</w:t>
      </w:r>
      <w:r w:rsidR="000A0E58">
        <w:t xml:space="preserve"> / … C’est savoir entendre la vérité</w:t>
      </w:r>
    </w:p>
    <w:p w:rsidR="00EC2830" w:rsidRDefault="00EC2830" w:rsidP="00EC2830"/>
    <w:p w:rsidR="00EC2830" w:rsidRDefault="00EC2830" w:rsidP="00EC2830">
      <w:pPr>
        <w:pStyle w:val="Titre"/>
      </w:pPr>
      <w:r>
        <w:t>Les mots valises</w:t>
      </w:r>
    </w:p>
    <w:p w:rsidR="00EC2830" w:rsidRDefault="00EC2830" w:rsidP="00EC2830"/>
    <w:p w:rsidR="00EC2830" w:rsidRDefault="00EC2830" w:rsidP="00EC2830">
      <w:pPr>
        <w:pStyle w:val="Paragraphedeliste"/>
        <w:numPr>
          <w:ilvl w:val="0"/>
          <w:numId w:val="10"/>
        </w:numPr>
      </w:pPr>
      <w:r>
        <w:t xml:space="preserve">Étiquette que nous mettons sur nos </w:t>
      </w:r>
      <w:r w:rsidR="004B0B01">
        <w:t>expériences</w:t>
      </w:r>
      <w:r>
        <w:t>, sur notre modèle du monde</w:t>
      </w:r>
    </w:p>
    <w:p w:rsidR="00864C18" w:rsidRDefault="00864C18" w:rsidP="00FC3866">
      <w:pPr>
        <w:pStyle w:val="Paragraphedeliste"/>
        <w:numPr>
          <w:ilvl w:val="2"/>
          <w:numId w:val="10"/>
        </w:numPr>
      </w:pPr>
      <w:r>
        <w:t xml:space="preserve">Que faire pour lever les ambiguïtés ? </w:t>
      </w:r>
    </w:p>
    <w:p w:rsidR="00864C18" w:rsidRDefault="00864C18" w:rsidP="00FC3866">
      <w:pPr>
        <w:pStyle w:val="Paragraphedeliste"/>
        <w:numPr>
          <w:ilvl w:val="1"/>
          <w:numId w:val="10"/>
        </w:numPr>
      </w:pPr>
      <w:r>
        <w:t>Reformuler en prenant comme hypothèse son expérience personnelle</w:t>
      </w:r>
    </w:p>
    <w:p w:rsidR="00864C18" w:rsidRDefault="00864C18" w:rsidP="00FC3866">
      <w:pPr>
        <w:pStyle w:val="Paragraphedeliste"/>
        <w:numPr>
          <w:ilvl w:val="1"/>
          <w:numId w:val="10"/>
        </w:numPr>
      </w:pPr>
      <w:r>
        <w:t>Questionne</w:t>
      </w:r>
      <w:r w:rsidR="00FC3866">
        <w:t>r</w:t>
      </w:r>
      <w:r>
        <w:t xml:space="preserve"> en remplaçant le mot abstrait ou vagie pat une expression dynamique </w:t>
      </w:r>
    </w:p>
    <w:p w:rsidR="00864C18" w:rsidRDefault="00864C18" w:rsidP="00FC3866">
      <w:pPr>
        <w:pStyle w:val="Paragraphedeliste"/>
        <w:numPr>
          <w:ilvl w:val="1"/>
          <w:numId w:val="10"/>
        </w:numPr>
      </w:pPr>
      <w:r>
        <w:t>Questionn</w:t>
      </w:r>
      <w:r w:rsidR="00FC3866">
        <w:t>er</w:t>
      </w:r>
      <w:r>
        <w:t xml:space="preserve"> au niveau de l’expérience de l’utilisateur</w:t>
      </w:r>
    </w:p>
    <w:p w:rsidR="008C48B9" w:rsidRDefault="008C48B9" w:rsidP="008C48B9"/>
    <w:p w:rsidR="008C48B9" w:rsidRDefault="008C48B9" w:rsidP="008C48B9"/>
    <w:p w:rsidR="008C48B9" w:rsidRDefault="008C48B9" w:rsidP="008C48B9"/>
    <w:p w:rsidR="0057629C" w:rsidRDefault="008C48B9" w:rsidP="00FC77AD">
      <w:pPr>
        <w:pStyle w:val="Titre"/>
      </w:pPr>
      <w:r>
        <w:lastRenderedPageBreak/>
        <w:t>PNL - Programmation Neuro Linguistique</w:t>
      </w:r>
    </w:p>
    <w:p w:rsidR="0057629C" w:rsidRDefault="0057629C" w:rsidP="008C48B9"/>
    <w:p w:rsidR="0057629C" w:rsidRDefault="0057629C" w:rsidP="008C48B9"/>
    <w:p w:rsidR="0057629C" w:rsidRDefault="009E2691" w:rsidP="0057629C">
      <w:pPr>
        <w:tabs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F79EE" wp14:editId="0E959D0B">
                <wp:simplePos x="0" y="0"/>
                <wp:positionH relativeFrom="column">
                  <wp:posOffset>1067901</wp:posOffset>
                </wp:positionH>
                <wp:positionV relativeFrom="paragraph">
                  <wp:posOffset>125070</wp:posOffset>
                </wp:positionV>
                <wp:extent cx="1481166" cy="285991"/>
                <wp:effectExtent l="12700" t="50800" r="17780" b="190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166" cy="28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1E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84.1pt;margin-top:9.85pt;width:116.65pt;height:22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3174494</wp:posOffset>
                </wp:positionH>
                <wp:positionV relativeFrom="paragraph">
                  <wp:posOffset>121695</wp:posOffset>
                </wp:positionV>
                <wp:extent cx="1296364" cy="335666"/>
                <wp:effectExtent l="0" t="38100" r="0" b="2032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364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324B" id="Connecteur droit avec flèche 12" o:spid="_x0000_s1026" type="#_x0000_t32" style="position:absolute;margin-left:249.95pt;margin-top:9.6pt;width:102.1pt;height:26.4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57629C">
        <w:t>Visuel Construit</w:t>
      </w:r>
      <w:r w:rsidR="0057629C">
        <w:tab/>
        <w:t>Visuel remémoré</w:t>
      </w:r>
    </w:p>
    <w:p w:rsidR="0057629C" w:rsidRDefault="0057629C" w:rsidP="008C48B9"/>
    <w:p w:rsidR="0057629C" w:rsidRDefault="00816D8E" w:rsidP="009E2691">
      <w:pPr>
        <w:tabs>
          <w:tab w:val="center" w:pos="4536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65E7BB" wp14:editId="3377D27E">
                <wp:simplePos x="0" y="0"/>
                <wp:positionH relativeFrom="column">
                  <wp:posOffset>3174494</wp:posOffset>
                </wp:positionH>
                <wp:positionV relativeFrom="paragraph">
                  <wp:posOffset>85251</wp:posOffset>
                </wp:positionV>
                <wp:extent cx="1169035" cy="358196"/>
                <wp:effectExtent l="0" t="0" r="50165" b="4826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358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8275" id="Connecteur droit avec flèche 36" o:spid="_x0000_s1026" type="#_x0000_t32" style="position:absolute;margin-left:249.95pt;margin-top:6.7pt;width:92.05pt;height:2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9E26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6B069" wp14:editId="3E4A8B4E">
                <wp:simplePos x="0" y="0"/>
                <wp:positionH relativeFrom="column">
                  <wp:posOffset>1070151</wp:posOffset>
                </wp:positionH>
                <wp:positionV relativeFrom="paragraph">
                  <wp:posOffset>44579</wp:posOffset>
                </wp:positionV>
                <wp:extent cx="1537182" cy="404671"/>
                <wp:effectExtent l="25400" t="0" r="12700" b="5270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182" cy="40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448B" id="Connecteur droit avec flèche 37" o:spid="_x0000_s1026" type="#_x0000_t32" style="position:absolute;margin-left:84.25pt;margin-top:3.5pt;width:121.05pt;height:31.8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9E26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E906B1" wp14:editId="1CB26B4D">
                <wp:simplePos x="0" y="0"/>
                <wp:positionH relativeFrom="column">
                  <wp:posOffset>1070152</wp:posOffset>
                </wp:positionH>
                <wp:positionV relativeFrom="paragraph">
                  <wp:posOffset>52143</wp:posOffset>
                </wp:positionV>
                <wp:extent cx="1478915" cy="45719"/>
                <wp:effectExtent l="25400" t="25400" r="6985" b="6921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9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B168" id="Connecteur droit avec flèche 43" o:spid="_x0000_s1026" type="#_x0000_t32" style="position:absolute;margin-left:84.25pt;margin-top:4.1pt;width:116.45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9E269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D52CC" wp14:editId="64BE1ECB">
                <wp:simplePos x="0" y="0"/>
                <wp:positionH relativeFrom="column">
                  <wp:posOffset>3174494</wp:posOffset>
                </wp:positionH>
                <wp:positionV relativeFrom="paragraph">
                  <wp:posOffset>43622</wp:posOffset>
                </wp:positionV>
                <wp:extent cx="1169043" cy="45719"/>
                <wp:effectExtent l="0" t="63500" r="0" b="4381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E31D" id="Connecteur droit avec flèche 34" o:spid="_x0000_s1026" type="#_x0000_t32" style="position:absolute;margin-left:249.95pt;margin-top:3.45pt;width:92.0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57629C">
        <w:t>Auditif construit</w:t>
      </w:r>
      <w:r w:rsidR="0057629C">
        <w:tab/>
      </w:r>
      <w:r w:rsidR="009E2691">
        <w:t>Visage</w:t>
      </w:r>
      <w:r w:rsidR="009E2691">
        <w:tab/>
      </w:r>
      <w:r w:rsidR="0057629C">
        <w:t>Auditif remémoré</w:t>
      </w:r>
    </w:p>
    <w:p w:rsidR="0057629C" w:rsidRDefault="0057629C" w:rsidP="008C48B9"/>
    <w:p w:rsidR="00143103" w:rsidRDefault="00143103" w:rsidP="00143103">
      <w:pPr>
        <w:tabs>
          <w:tab w:val="right" w:pos="8647"/>
        </w:tabs>
        <w:ind w:left="709" w:hanging="709"/>
      </w:pPr>
      <w:r>
        <w:t>Kinesthésique</w:t>
      </w:r>
      <w:r w:rsidR="0057629C">
        <w:tab/>
        <w:t>Auditif interne,</w:t>
      </w:r>
    </w:p>
    <w:p w:rsidR="0057629C" w:rsidRDefault="00143103" w:rsidP="00143103">
      <w:pPr>
        <w:tabs>
          <w:tab w:val="right" w:pos="8647"/>
        </w:tabs>
        <w:ind w:left="709" w:hanging="709"/>
      </w:pPr>
      <w:r>
        <w:tab/>
      </w:r>
      <w:r>
        <w:tab/>
      </w:r>
      <w:r w:rsidR="00816D8E">
        <w:t>Dialogue</w:t>
      </w:r>
      <w:r w:rsidR="0057629C">
        <w:t xml:space="preserve"> intérieur</w:t>
      </w:r>
    </w:p>
    <w:p w:rsidR="00655EEA" w:rsidRDefault="00655EEA" w:rsidP="0057629C">
      <w:pPr>
        <w:tabs>
          <w:tab w:val="right" w:pos="8647"/>
        </w:tabs>
      </w:pPr>
    </w:p>
    <w:p w:rsidR="00655EEA" w:rsidRDefault="00655EEA" w:rsidP="0057629C">
      <w:pPr>
        <w:tabs>
          <w:tab w:val="right" w:pos="8647"/>
        </w:tabs>
      </w:pPr>
    </w:p>
    <w:p w:rsidR="00655EEA" w:rsidRDefault="00655EEA" w:rsidP="0057629C">
      <w:pPr>
        <w:tabs>
          <w:tab w:val="right" w:pos="8647"/>
        </w:tabs>
      </w:pPr>
    </w:p>
    <w:p w:rsidR="00655EEA" w:rsidRDefault="00DA2E4E" w:rsidP="00DA2E4E">
      <w:pPr>
        <w:pStyle w:val="Titre"/>
      </w:pPr>
      <w:r>
        <w:t xml:space="preserve">Créer un climat propice à la communication ? </w:t>
      </w:r>
    </w:p>
    <w:p w:rsidR="00DA2E4E" w:rsidRDefault="00DA2E4E" w:rsidP="00DA2E4E"/>
    <w:p w:rsidR="00DA2E4E" w:rsidRDefault="00DA2E4E" w:rsidP="00775203">
      <w:pPr>
        <w:pStyle w:val="Titre2"/>
        <w:numPr>
          <w:ilvl w:val="0"/>
          <w:numId w:val="11"/>
        </w:numPr>
      </w:pPr>
      <w:r>
        <w:t xml:space="preserve">Pourquoi créer le contact ? </w:t>
      </w:r>
    </w:p>
    <w:p w:rsidR="00DA2E4E" w:rsidRDefault="00DA2E4E" w:rsidP="00DA2E4E"/>
    <w:p w:rsidR="00DA2E4E" w:rsidRDefault="00DA2E4E" w:rsidP="00DA2E4E">
      <w:pPr>
        <w:pStyle w:val="Paragraphedeliste"/>
        <w:numPr>
          <w:ilvl w:val="0"/>
          <w:numId w:val="10"/>
        </w:numPr>
      </w:pPr>
      <w:r>
        <w:t>Le contact permet que la communication ait lieu</w:t>
      </w:r>
    </w:p>
    <w:p w:rsidR="00DA2E4E" w:rsidRDefault="00DA2E4E" w:rsidP="00DA2E4E">
      <w:pPr>
        <w:pStyle w:val="Paragraphedeliste"/>
        <w:numPr>
          <w:ilvl w:val="0"/>
          <w:numId w:val="10"/>
        </w:numPr>
      </w:pPr>
      <w:r>
        <w:t xml:space="preserve">Sans climat favorable, l’écoute est </w:t>
      </w:r>
      <w:r w:rsidR="00FC77AD">
        <w:t>modifiée</w:t>
      </w:r>
      <w:r>
        <w:t xml:space="preserve">, voire altéré </w:t>
      </w:r>
    </w:p>
    <w:p w:rsidR="00DA2E4E" w:rsidRDefault="00DA2E4E" w:rsidP="00DA2E4E">
      <w:pPr>
        <w:pStyle w:val="Paragraphedeliste"/>
        <w:numPr>
          <w:ilvl w:val="0"/>
          <w:numId w:val="10"/>
        </w:numPr>
      </w:pPr>
      <w:r>
        <w:t>Créer le contact c’est</w:t>
      </w:r>
    </w:p>
    <w:p w:rsidR="00AF56BB" w:rsidRDefault="00AF56BB" w:rsidP="00AF56BB"/>
    <w:p w:rsidR="00AF56BB" w:rsidRDefault="00AF56BB" w:rsidP="00775203">
      <w:pPr>
        <w:pStyle w:val="Titre2"/>
      </w:pPr>
      <w:r>
        <w:t xml:space="preserve">Comment créer le contact ? </w:t>
      </w:r>
    </w:p>
    <w:p w:rsidR="00AF56BB" w:rsidRDefault="00AF56BB" w:rsidP="00AF56BB"/>
    <w:p w:rsidR="00AF56BB" w:rsidRDefault="00AF56BB" w:rsidP="00AF56BB">
      <w:pPr>
        <w:pStyle w:val="Paragraphedeliste"/>
        <w:numPr>
          <w:ilvl w:val="0"/>
          <w:numId w:val="10"/>
        </w:numPr>
      </w:pPr>
      <w:r>
        <w:t xml:space="preserve">Facilité de contact </w:t>
      </w:r>
    </w:p>
    <w:p w:rsidR="00AF56BB" w:rsidRDefault="00AF56BB" w:rsidP="00AF56BB">
      <w:pPr>
        <w:pStyle w:val="Paragraphedeliste"/>
        <w:numPr>
          <w:ilvl w:val="1"/>
          <w:numId w:val="10"/>
        </w:numPr>
      </w:pPr>
      <w:r>
        <w:t>VAKO</w:t>
      </w:r>
    </w:p>
    <w:p w:rsidR="00AF56BB" w:rsidRDefault="00AF56BB" w:rsidP="00AF56BB">
      <w:pPr>
        <w:pStyle w:val="Paragraphedeliste"/>
        <w:numPr>
          <w:ilvl w:val="1"/>
          <w:numId w:val="10"/>
        </w:numPr>
      </w:pPr>
      <w:r>
        <w:t>Écoute active</w:t>
      </w:r>
    </w:p>
    <w:p w:rsidR="00AF56BB" w:rsidRDefault="00AF56BB" w:rsidP="00AF56BB">
      <w:pPr>
        <w:pStyle w:val="Paragraphedeliste"/>
        <w:numPr>
          <w:ilvl w:val="1"/>
          <w:numId w:val="10"/>
        </w:numPr>
      </w:pPr>
      <w:r>
        <w:t xml:space="preserve">Synchronisation </w:t>
      </w:r>
    </w:p>
    <w:p w:rsidR="00273F0A" w:rsidRDefault="00273F0A" w:rsidP="00273F0A"/>
    <w:p w:rsidR="00273F0A" w:rsidRDefault="00273F0A" w:rsidP="00775203">
      <w:pPr>
        <w:pStyle w:val="Titre2"/>
      </w:pPr>
      <w:r>
        <w:t>Deux types d’écoute</w:t>
      </w:r>
    </w:p>
    <w:p w:rsidR="00273F0A" w:rsidRDefault="00273F0A" w:rsidP="00273F0A">
      <w:r>
        <w:t xml:space="preserve"> </w:t>
      </w:r>
    </w:p>
    <w:p w:rsidR="00273F0A" w:rsidRDefault="00FC77AD" w:rsidP="00273F0A">
      <w:pPr>
        <w:pStyle w:val="Paragraphedeliste"/>
        <w:numPr>
          <w:ilvl w:val="0"/>
          <w:numId w:val="10"/>
        </w:numPr>
      </w:pPr>
      <w:r>
        <w:t>Objectifs</w:t>
      </w:r>
    </w:p>
    <w:p w:rsidR="00FC77AD" w:rsidRDefault="00FC77AD" w:rsidP="00FC77AD">
      <w:pPr>
        <w:pStyle w:val="Paragraphedeliste"/>
        <w:numPr>
          <w:ilvl w:val="1"/>
          <w:numId w:val="10"/>
        </w:numPr>
      </w:pPr>
      <w:r>
        <w:t>Calibrer son interlocuteur</w:t>
      </w:r>
    </w:p>
    <w:p w:rsidR="00FC77AD" w:rsidRDefault="00FC77AD" w:rsidP="00FC77AD">
      <w:pPr>
        <w:pStyle w:val="Paragraphedeliste"/>
        <w:numPr>
          <w:ilvl w:val="0"/>
          <w:numId w:val="10"/>
        </w:numPr>
      </w:pPr>
      <w:r>
        <w:t>Règle</w:t>
      </w:r>
      <w:r w:rsidR="00A67418">
        <w:t xml:space="preserve"> </w:t>
      </w:r>
      <w:r>
        <w:t xml:space="preserve">de </w:t>
      </w:r>
      <w:r w:rsidR="00A67418">
        <w:t>proxémie</w:t>
      </w:r>
    </w:p>
    <w:p w:rsidR="00FC77AD" w:rsidRDefault="00FC77AD" w:rsidP="00FC77AD">
      <w:pPr>
        <w:pStyle w:val="Paragraphedeliste"/>
        <w:numPr>
          <w:ilvl w:val="1"/>
          <w:numId w:val="10"/>
        </w:numPr>
      </w:pPr>
      <w:r>
        <w:t>Distance intime ≈ 40 cm</w:t>
      </w:r>
    </w:p>
    <w:p w:rsidR="00FC77AD" w:rsidRDefault="00FC77AD" w:rsidP="00FC77AD">
      <w:pPr>
        <w:pStyle w:val="Paragraphedeliste"/>
        <w:numPr>
          <w:ilvl w:val="1"/>
          <w:numId w:val="10"/>
        </w:numPr>
      </w:pPr>
      <w:r>
        <w:t>Distance personnelle ≈ 80 cm</w:t>
      </w:r>
    </w:p>
    <w:p w:rsidR="00FC77AD" w:rsidRDefault="00FC77AD" w:rsidP="00FC77AD">
      <w:pPr>
        <w:pStyle w:val="Paragraphedeliste"/>
        <w:numPr>
          <w:ilvl w:val="1"/>
          <w:numId w:val="10"/>
        </w:numPr>
      </w:pPr>
      <w:r>
        <w:t>Distance social ≈ 2</w:t>
      </w:r>
      <w:r w:rsidR="00A67418">
        <w:t>,</w:t>
      </w:r>
      <w:r>
        <w:t>50</w:t>
      </w:r>
      <w:r w:rsidR="00A67418">
        <w:t xml:space="preserve"> m</w:t>
      </w:r>
    </w:p>
    <w:p w:rsidR="000D3234" w:rsidRDefault="000D3234" w:rsidP="000D3234"/>
    <w:p w:rsidR="00A67418" w:rsidRDefault="00A67418" w:rsidP="00A67418">
      <w:pPr>
        <w:pStyle w:val="Paragraphedeliste"/>
        <w:numPr>
          <w:ilvl w:val="0"/>
          <w:numId w:val="10"/>
        </w:numPr>
      </w:pPr>
      <w:r>
        <w:t>Écoute comportementale</w:t>
      </w:r>
    </w:p>
    <w:p w:rsidR="00A67418" w:rsidRDefault="00A67418" w:rsidP="00A67418">
      <w:pPr>
        <w:pStyle w:val="Paragraphedeliste"/>
        <w:numPr>
          <w:ilvl w:val="1"/>
          <w:numId w:val="10"/>
        </w:numPr>
      </w:pPr>
      <w:r>
        <w:t>Regard, contact visuel</w:t>
      </w:r>
    </w:p>
    <w:p w:rsidR="00A67418" w:rsidRDefault="00A67418" w:rsidP="00A67418">
      <w:pPr>
        <w:pStyle w:val="Paragraphedeliste"/>
        <w:numPr>
          <w:ilvl w:val="1"/>
          <w:numId w:val="10"/>
        </w:numPr>
      </w:pPr>
      <w:r>
        <w:t xml:space="preserve">L’environnement (lieur, disposition, durée, …) </w:t>
      </w:r>
    </w:p>
    <w:p w:rsidR="00A67418" w:rsidRDefault="00A67418" w:rsidP="00A67418">
      <w:pPr>
        <w:pStyle w:val="Paragraphedeliste"/>
        <w:numPr>
          <w:ilvl w:val="1"/>
          <w:numId w:val="10"/>
        </w:numPr>
      </w:pPr>
      <w:r>
        <w:t>Comportement physique (règle de proxémie)</w:t>
      </w:r>
    </w:p>
    <w:p w:rsidR="000D3234" w:rsidRDefault="000E051A" w:rsidP="00A67418">
      <w:pPr>
        <w:pStyle w:val="Paragraphedeliste"/>
        <w:numPr>
          <w:ilvl w:val="1"/>
          <w:numId w:val="10"/>
        </w:numPr>
      </w:pPr>
      <w:r>
        <w:t>Para verbale</w:t>
      </w:r>
      <w:r w:rsidR="00A67418">
        <w:t xml:space="preserve"> </w:t>
      </w:r>
      <w:r w:rsidR="005F08DC">
        <w:t xml:space="preserve">(PNJ de </w:t>
      </w:r>
      <w:r>
        <w:t>M</w:t>
      </w:r>
      <w:r w:rsidR="005F08DC">
        <w:t>inecraft)</w:t>
      </w:r>
      <w:r w:rsidR="00A67418">
        <w:t>/ silence attentif</w:t>
      </w:r>
    </w:p>
    <w:p w:rsidR="000D3234" w:rsidRDefault="000D3234" w:rsidP="000D3234">
      <w:pPr>
        <w:pStyle w:val="Paragraphedeliste"/>
        <w:numPr>
          <w:ilvl w:val="0"/>
          <w:numId w:val="10"/>
        </w:numPr>
      </w:pPr>
      <w:r>
        <w:t>Écoute verbale</w:t>
      </w:r>
    </w:p>
    <w:p w:rsidR="000D3234" w:rsidRDefault="000D3234" w:rsidP="000D3234">
      <w:pPr>
        <w:pStyle w:val="Paragraphedeliste"/>
        <w:numPr>
          <w:ilvl w:val="1"/>
          <w:numId w:val="10"/>
        </w:numPr>
      </w:pPr>
      <w:r>
        <w:lastRenderedPageBreak/>
        <w:t>Reformulation</w:t>
      </w:r>
    </w:p>
    <w:p w:rsidR="000D3234" w:rsidRDefault="000D3234" w:rsidP="000D3234">
      <w:pPr>
        <w:pStyle w:val="Paragraphedeliste"/>
        <w:numPr>
          <w:ilvl w:val="1"/>
          <w:numId w:val="10"/>
        </w:numPr>
      </w:pPr>
      <w:r>
        <w:t>Relances</w:t>
      </w:r>
    </w:p>
    <w:p w:rsidR="00A67418" w:rsidRDefault="000D3234" w:rsidP="000D3234">
      <w:pPr>
        <w:pStyle w:val="Paragraphedeliste"/>
        <w:numPr>
          <w:ilvl w:val="1"/>
          <w:numId w:val="10"/>
        </w:numPr>
      </w:pPr>
      <w:r>
        <w:t>Questions</w:t>
      </w:r>
      <w:r w:rsidR="00A67418">
        <w:br/>
      </w:r>
    </w:p>
    <w:p w:rsidR="00A67418" w:rsidRDefault="00A67418" w:rsidP="000E051A"/>
    <w:p w:rsidR="000E051A" w:rsidRDefault="000E051A" w:rsidP="00775203">
      <w:pPr>
        <w:pStyle w:val="Titre2"/>
      </w:pPr>
      <w:r>
        <w:t>La synchronisation</w:t>
      </w:r>
    </w:p>
    <w:p w:rsidR="000E051A" w:rsidRDefault="000E051A" w:rsidP="000E051A"/>
    <w:p w:rsidR="000E051A" w:rsidRDefault="000E051A" w:rsidP="000E051A">
      <w:pPr>
        <w:pStyle w:val="Paragraphedeliste"/>
        <w:numPr>
          <w:ilvl w:val="0"/>
          <w:numId w:val="10"/>
        </w:numPr>
      </w:pPr>
      <w:r>
        <w:t>Phénomène naturel, que l’on reproduit</w:t>
      </w:r>
    </w:p>
    <w:p w:rsidR="00914DD1" w:rsidRDefault="00914DD1" w:rsidP="000E051A">
      <w:pPr>
        <w:pStyle w:val="Paragraphedeliste"/>
        <w:numPr>
          <w:ilvl w:val="0"/>
          <w:numId w:val="10"/>
        </w:numPr>
      </w:pPr>
      <w:r>
        <w:t xml:space="preserve">Synchronisation </w:t>
      </w:r>
    </w:p>
    <w:p w:rsidR="00914DD1" w:rsidRDefault="00914DD1" w:rsidP="00914DD1">
      <w:pPr>
        <w:pStyle w:val="Paragraphedeliste"/>
        <w:numPr>
          <w:ilvl w:val="1"/>
          <w:numId w:val="10"/>
        </w:numPr>
      </w:pPr>
      <w:r>
        <w:t>Gestuelle et corporelle</w:t>
      </w:r>
    </w:p>
    <w:p w:rsidR="00914DD1" w:rsidRDefault="00914DD1" w:rsidP="00914DD1">
      <w:pPr>
        <w:pStyle w:val="Paragraphedeliste"/>
        <w:numPr>
          <w:ilvl w:val="1"/>
          <w:numId w:val="10"/>
        </w:numPr>
      </w:pPr>
      <w:r>
        <w:t>Le ton ou le rythme de la voix</w:t>
      </w:r>
    </w:p>
    <w:p w:rsidR="00914DD1" w:rsidRDefault="00914DD1" w:rsidP="00914DD1">
      <w:pPr>
        <w:pStyle w:val="Paragraphedeliste"/>
        <w:numPr>
          <w:ilvl w:val="1"/>
          <w:numId w:val="10"/>
        </w:numPr>
      </w:pPr>
      <w:r>
        <w:t>Respiration</w:t>
      </w:r>
    </w:p>
    <w:p w:rsidR="00CA4B80" w:rsidRDefault="00CA4B80" w:rsidP="00CA4B80">
      <w:pPr>
        <w:pStyle w:val="Paragraphedeliste"/>
        <w:numPr>
          <w:ilvl w:val="0"/>
          <w:numId w:val="10"/>
        </w:numPr>
      </w:pPr>
      <w:r>
        <w:t xml:space="preserve">3 temps </w:t>
      </w:r>
    </w:p>
    <w:p w:rsidR="00557291" w:rsidRDefault="00557291" w:rsidP="00557291">
      <w:pPr>
        <w:pStyle w:val="Paragraphedeliste"/>
        <w:numPr>
          <w:ilvl w:val="1"/>
          <w:numId w:val="10"/>
        </w:numPr>
      </w:pPr>
      <w:r>
        <w:t xml:space="preserve">D’abord on observe </w:t>
      </w:r>
    </w:p>
    <w:p w:rsidR="00557291" w:rsidRDefault="00557291" w:rsidP="00557291">
      <w:pPr>
        <w:pStyle w:val="Paragraphedeliste"/>
        <w:numPr>
          <w:ilvl w:val="0"/>
          <w:numId w:val="10"/>
        </w:numPr>
      </w:pPr>
      <w:r>
        <w:t xml:space="preserve">On gagne : </w:t>
      </w:r>
    </w:p>
    <w:p w:rsidR="00557291" w:rsidRDefault="00557291" w:rsidP="00557291">
      <w:pPr>
        <w:pStyle w:val="Paragraphedeliste"/>
        <w:numPr>
          <w:ilvl w:val="1"/>
          <w:numId w:val="10"/>
        </w:numPr>
      </w:pPr>
      <w:r>
        <w:t xml:space="preserve">L’efficacité </w:t>
      </w:r>
    </w:p>
    <w:p w:rsidR="00557291" w:rsidRDefault="00557291" w:rsidP="00557291">
      <w:pPr>
        <w:pStyle w:val="Paragraphedeliste"/>
        <w:numPr>
          <w:ilvl w:val="1"/>
          <w:numId w:val="10"/>
        </w:numPr>
      </w:pPr>
      <w:r>
        <w:t xml:space="preserve">La grâce </w:t>
      </w:r>
    </w:p>
    <w:p w:rsidR="00775203" w:rsidRDefault="00775203" w:rsidP="00775203"/>
    <w:p w:rsidR="00775203" w:rsidRDefault="00775203" w:rsidP="00775203">
      <w:pPr>
        <w:pStyle w:val="Titre"/>
      </w:pPr>
      <w:r>
        <w:t xml:space="preserve">La communication </w:t>
      </w:r>
    </w:p>
    <w:p w:rsidR="00775203" w:rsidRDefault="00775203" w:rsidP="00775203"/>
    <w:p w:rsidR="00775203" w:rsidRDefault="00136993" w:rsidP="00775203">
      <w:r>
        <w:t>Élément</w:t>
      </w:r>
      <w:r w:rsidR="00775203">
        <w:t xml:space="preserve"> sur ce soit</w:t>
      </w:r>
    </w:p>
    <w:p w:rsidR="00775203" w:rsidRDefault="00775203" w:rsidP="00775203"/>
    <w:p w:rsidR="00775203" w:rsidRDefault="00775203" w:rsidP="00775203">
      <w:pPr>
        <w:pStyle w:val="Titre2"/>
        <w:numPr>
          <w:ilvl w:val="0"/>
          <w:numId w:val="12"/>
        </w:numPr>
      </w:pPr>
      <w:r>
        <w:t>A la recherche du moi perdu</w:t>
      </w:r>
    </w:p>
    <w:p w:rsidR="00112857" w:rsidRPr="00112857" w:rsidRDefault="00112857" w:rsidP="00112857"/>
    <w:p w:rsidR="00136993" w:rsidRDefault="00136993" w:rsidP="00136993">
      <w:pPr>
        <w:pStyle w:val="Paragraphedeliste"/>
        <w:numPr>
          <w:ilvl w:val="0"/>
          <w:numId w:val="10"/>
        </w:numPr>
      </w:pPr>
      <w:r>
        <w:t xml:space="preserve">Je suis ce que je suis </w:t>
      </w:r>
    </w:p>
    <w:p w:rsidR="00DC2AF1" w:rsidRDefault="00DC2AF1" w:rsidP="00136993">
      <w:pPr>
        <w:pStyle w:val="Paragraphedeliste"/>
        <w:numPr>
          <w:ilvl w:val="0"/>
          <w:numId w:val="10"/>
        </w:numPr>
      </w:pPr>
      <w:r>
        <w:t>Je suis ce que je ressens</w:t>
      </w:r>
    </w:p>
    <w:p w:rsidR="00DC2AF1" w:rsidRDefault="00DC2AF1" w:rsidP="00136993">
      <w:pPr>
        <w:pStyle w:val="Paragraphedeliste"/>
        <w:numPr>
          <w:ilvl w:val="0"/>
          <w:numId w:val="10"/>
        </w:numPr>
      </w:pPr>
      <w:r>
        <w:t>Je suis ce que j’ai appris</w:t>
      </w:r>
    </w:p>
    <w:p w:rsidR="00257C5C" w:rsidRDefault="00257C5C" w:rsidP="00257C5C"/>
    <w:p w:rsidR="00257C5C" w:rsidRDefault="00257C5C" w:rsidP="00257C5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2CFF4E" wp14:editId="484B24C8">
                <wp:simplePos x="0" y="0"/>
                <wp:positionH relativeFrom="column">
                  <wp:posOffset>4002796</wp:posOffset>
                </wp:positionH>
                <wp:positionV relativeFrom="paragraph">
                  <wp:posOffset>142484</wp:posOffset>
                </wp:positionV>
                <wp:extent cx="1160584" cy="2700997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2700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A33CC2" w:rsidRDefault="00A33CC2" w:rsidP="00257C5C">
                            <w:r>
                              <w:t xml:space="preserve">Psychologie </w:t>
                            </w:r>
                          </w:p>
                          <w:p w:rsidR="00A33CC2" w:rsidRDefault="00A33CC2" w:rsidP="00257C5C"/>
                          <w:p w:rsidR="00A33CC2" w:rsidRDefault="00A33CC2" w:rsidP="00257C5C">
                            <w:r>
                              <w:t>Tête</w:t>
                            </w:r>
                          </w:p>
                          <w:p w:rsidR="00A33CC2" w:rsidRDefault="00A33CC2" w:rsidP="00257C5C"/>
                          <w:p w:rsidR="00A33CC2" w:rsidRDefault="00A33CC2" w:rsidP="00257C5C"/>
                          <w:p w:rsidR="00A33CC2" w:rsidRDefault="00A33CC2" w:rsidP="00257C5C"/>
                          <w:p w:rsidR="00A33CC2" w:rsidRDefault="00A33CC2" w:rsidP="00257C5C">
                            <w:r>
                              <w:t>Cœur</w:t>
                            </w:r>
                          </w:p>
                          <w:p w:rsidR="00A33CC2" w:rsidRDefault="00A33CC2" w:rsidP="00257C5C">
                            <w:r>
                              <w:t>Corps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CFF4E"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44" type="#_x0000_t202" style="position:absolute;margin-left:315.2pt;margin-top:11.2pt;width:91.4pt;height:212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" filled="f" stroked="f">
                <v:textbox>
                  <w:txbxContent>
                    <w:p w:rsidR="00A33CC2" w:rsidRDefault="00A33CC2" w:rsidP="00257C5C">
                      <w:r>
                        <w:t xml:space="preserve">Psychologie </w:t>
                      </w:r>
                    </w:p>
                    <w:p w:rsidR="00A33CC2" w:rsidRDefault="00A33CC2" w:rsidP="00257C5C"/>
                    <w:p w:rsidR="00A33CC2" w:rsidRDefault="00A33CC2" w:rsidP="00257C5C">
                      <w:r>
                        <w:t>Tête</w:t>
                      </w:r>
                    </w:p>
                    <w:p w:rsidR="00A33CC2" w:rsidRDefault="00A33CC2" w:rsidP="00257C5C"/>
                    <w:p w:rsidR="00A33CC2" w:rsidRDefault="00A33CC2" w:rsidP="00257C5C"/>
                    <w:p w:rsidR="00A33CC2" w:rsidRDefault="00A33CC2" w:rsidP="00257C5C"/>
                    <w:p w:rsidR="00A33CC2" w:rsidRDefault="00A33CC2" w:rsidP="00257C5C">
                      <w:r>
                        <w:t>Cœur</w:t>
                      </w:r>
                    </w:p>
                    <w:p w:rsidR="00A33CC2" w:rsidRDefault="00A33CC2" w:rsidP="00257C5C">
                      <w:r>
                        <w:t>Corps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CEF782" wp14:editId="6FF9EA73">
                <wp:simplePos x="0" y="0"/>
                <wp:positionH relativeFrom="column">
                  <wp:posOffset>3280410</wp:posOffset>
                </wp:positionH>
                <wp:positionV relativeFrom="paragraph">
                  <wp:posOffset>142484</wp:posOffset>
                </wp:positionV>
                <wp:extent cx="609844" cy="2433711"/>
                <wp:effectExtent l="0" t="0" r="38100" b="17780"/>
                <wp:wrapNone/>
                <wp:docPr id="59" name="Accolade ferman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44" cy="24337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FFA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9" o:spid="_x0000_s1026" type="#_x0000_t88" style="position:absolute;margin-left:258.3pt;margin-top:11.2pt;width:48pt;height:191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" adj="451" strokecolor="#4472c4 [3204]" strokeweight=".5pt">
                <v:stroke joinstyle="miter"/>
              </v:shape>
            </w:pict>
          </mc:Fallback>
        </mc:AlternateContent>
      </w:r>
    </w:p>
    <w:p w:rsidR="00257C5C" w:rsidRDefault="00257C5C" w:rsidP="00257C5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42EC4" wp14:editId="72A3121B">
                <wp:simplePos x="0" y="0"/>
                <wp:positionH relativeFrom="column">
                  <wp:posOffset>2021636</wp:posOffset>
                </wp:positionH>
                <wp:positionV relativeFrom="paragraph">
                  <wp:posOffset>144436</wp:posOffset>
                </wp:positionV>
                <wp:extent cx="565688" cy="578603"/>
                <wp:effectExtent l="0" t="0" r="19050" b="1841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578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E3247" id="Ellipse 53" o:spid="_x0000_s1026" style="position:absolute;margin-left:159.2pt;margin-top:11.35pt;width:44.55pt;height:45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257C5C" w:rsidRPr="00136993" w:rsidRDefault="00257C5C" w:rsidP="00257C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FA8E24" wp14:editId="4B2BF07E">
                <wp:simplePos x="0" y="0"/>
                <wp:positionH relativeFrom="column">
                  <wp:posOffset>2155954</wp:posOffset>
                </wp:positionH>
                <wp:positionV relativeFrom="paragraph">
                  <wp:posOffset>407831</wp:posOffset>
                </wp:positionV>
                <wp:extent cx="358366" cy="0"/>
                <wp:effectExtent l="0" t="0" r="10160" b="1270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7358" id="Connecteur droit 5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32.1pt" to="197.95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B5DD86" wp14:editId="2F005006">
                <wp:simplePos x="0" y="0"/>
                <wp:positionH relativeFrom="column">
                  <wp:posOffset>2250526</wp:posOffset>
                </wp:positionH>
                <wp:positionV relativeFrom="paragraph">
                  <wp:posOffset>281036</wp:posOffset>
                </wp:positionV>
                <wp:extent cx="144651" cy="12915"/>
                <wp:effectExtent l="0" t="0" r="20955" b="1270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1" cy="1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B33C2" id="Connecteur droit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22.15pt" to="188.6pt,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0AB0D9" wp14:editId="472F574A">
                <wp:simplePos x="0" y="0"/>
                <wp:positionH relativeFrom="column">
                  <wp:posOffset>2333722</wp:posOffset>
                </wp:positionH>
                <wp:positionV relativeFrom="paragraph">
                  <wp:posOffset>182880</wp:posOffset>
                </wp:positionV>
                <wp:extent cx="144651" cy="12915"/>
                <wp:effectExtent l="0" t="0" r="20955" b="1270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1" cy="1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A5BEF" id="Connecteur droit 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4.4pt" to="195.1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347F48" wp14:editId="3F03DF59">
                <wp:simplePos x="0" y="0"/>
                <wp:positionH relativeFrom="column">
                  <wp:posOffset>2137873</wp:posOffset>
                </wp:positionH>
                <wp:positionV relativeFrom="paragraph">
                  <wp:posOffset>170191</wp:posOffset>
                </wp:positionV>
                <wp:extent cx="144651" cy="12915"/>
                <wp:effectExtent l="0" t="0" r="20955" b="1270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1" cy="1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5C0F" id="Connecteur droit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13.4pt" to="179.75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9C2C48" wp14:editId="0C5B7C8F">
                <wp:simplePos x="0" y="0"/>
                <wp:positionH relativeFrom="column">
                  <wp:posOffset>2068130</wp:posOffset>
                </wp:positionH>
                <wp:positionV relativeFrom="paragraph">
                  <wp:posOffset>668720</wp:posOffset>
                </wp:positionV>
                <wp:extent cx="446868" cy="353878"/>
                <wp:effectExtent l="12700" t="0" r="23495" b="27305"/>
                <wp:wrapNone/>
                <wp:docPr id="52" name="Coeu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68" cy="353878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6EE2" id="Coeur 52" o:spid="_x0000_s1026" style="position:absolute;margin-left:162.85pt;margin-top:52.65pt;width:35.2pt;height:2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868,353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" path="m223434,88470v93098,-206429,456178,,,265408c-232744,88470,130337,-117959,223434,88470xe" fillcolor="black [3200]" strokecolor="black [1600]" strokeweight="1pt">
                <v:stroke joinstyle="miter"/>
                <v:path arrowok="t" o:connecttype="custom" o:connectlocs="223434,88470;223434,353878;223434,8847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C6287B" wp14:editId="490BC8CE">
                <wp:simplePos x="0" y="0"/>
                <wp:positionH relativeFrom="column">
                  <wp:posOffset>2398319</wp:posOffset>
                </wp:positionH>
                <wp:positionV relativeFrom="paragraph">
                  <wp:posOffset>1505628</wp:posOffset>
                </wp:positionV>
                <wp:extent cx="256163" cy="436536"/>
                <wp:effectExtent l="0" t="0" r="23495" b="2095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63" cy="436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DF387" id="Connecteur droit 5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118.55pt" to="209pt,1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2363AC" wp14:editId="3CB39959">
                <wp:simplePos x="0" y="0"/>
                <wp:positionH relativeFrom="column">
                  <wp:posOffset>1724585</wp:posOffset>
                </wp:positionH>
                <wp:positionV relativeFrom="paragraph">
                  <wp:posOffset>1353228</wp:posOffset>
                </wp:positionV>
                <wp:extent cx="521776" cy="632848"/>
                <wp:effectExtent l="0" t="0" r="12065" b="1524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776" cy="632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807AB" id="Connecteur droit 5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106.55pt" to="176.9pt,1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0EB955" wp14:editId="3CE8CF17">
                <wp:simplePos x="0" y="0"/>
                <wp:positionH relativeFrom="column">
                  <wp:posOffset>1019229</wp:posOffset>
                </wp:positionH>
                <wp:positionV relativeFrom="paragraph">
                  <wp:posOffset>1985742</wp:posOffset>
                </wp:positionV>
                <wp:extent cx="706056" cy="0"/>
                <wp:effectExtent l="0" t="0" r="18415" b="127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BBB1A" id="Connecteur droit 4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56.35pt" to="135.85pt,15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D7DB2" wp14:editId="7FABF56B">
                <wp:simplePos x="0" y="0"/>
                <wp:positionH relativeFrom="column">
                  <wp:posOffset>2655043</wp:posOffset>
                </wp:positionH>
                <wp:positionV relativeFrom="paragraph">
                  <wp:posOffset>1941357</wp:posOffset>
                </wp:positionV>
                <wp:extent cx="706056" cy="0"/>
                <wp:effectExtent l="0" t="0" r="18415" b="1270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5AC52" id="Connecteur droit 4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152.85pt" to="264.65pt,1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F30F53" wp14:editId="419F8399">
                <wp:simplePos x="0" y="0"/>
                <wp:positionH relativeFrom="column">
                  <wp:posOffset>2572610</wp:posOffset>
                </wp:positionH>
                <wp:positionV relativeFrom="paragraph">
                  <wp:posOffset>902480</wp:posOffset>
                </wp:positionV>
                <wp:extent cx="706056" cy="0"/>
                <wp:effectExtent l="0" t="0" r="18415" b="1270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E67B5" id="Connecteur droit 4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71.05pt" to="258.15pt,7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885103" wp14:editId="4B98B50F">
                <wp:simplePos x="0" y="0"/>
                <wp:positionH relativeFrom="column">
                  <wp:posOffset>1784985</wp:posOffset>
                </wp:positionH>
                <wp:positionV relativeFrom="paragraph">
                  <wp:posOffset>439910</wp:posOffset>
                </wp:positionV>
                <wp:extent cx="960698" cy="1215342"/>
                <wp:effectExtent l="0" t="0" r="17780" b="1714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8" cy="121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07996" id="Ellipse 45" o:spid="_x0000_s1026" style="position:absolute;margin-left:140.55pt;margin-top:34.65pt;width:75.65pt;height:95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66D98A" wp14:editId="50B45BD9">
                <wp:simplePos x="0" y="0"/>
                <wp:positionH relativeFrom="column">
                  <wp:posOffset>1461440</wp:posOffset>
                </wp:positionH>
                <wp:positionV relativeFrom="paragraph">
                  <wp:posOffset>903091</wp:posOffset>
                </wp:positionV>
                <wp:extent cx="474562" cy="0"/>
                <wp:effectExtent l="0" t="0" r="8255" b="1270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0034A" id="Connecteur droit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71.1pt" to="152.4pt,7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257C5C" w:rsidRDefault="00257C5C" w:rsidP="00257C5C"/>
    <w:p w:rsidR="0093648E" w:rsidRDefault="0093648E" w:rsidP="00257C5C"/>
    <w:p w:rsidR="00257C5C" w:rsidRDefault="00257C5C" w:rsidP="00257C5C">
      <w:r>
        <w:t>Je pense donc je suis</w:t>
      </w:r>
      <w:r w:rsidR="0093648E">
        <w:t> : Socrate</w:t>
      </w:r>
    </w:p>
    <w:p w:rsidR="00257C5C" w:rsidRDefault="00257C5C" w:rsidP="00257C5C"/>
    <w:p w:rsidR="00257C5C" w:rsidRDefault="00257C5C" w:rsidP="00257C5C"/>
    <w:p w:rsidR="00257C5C" w:rsidRDefault="00257C5C" w:rsidP="00257C5C">
      <w:pPr>
        <w:pStyle w:val="Titre2"/>
      </w:pPr>
      <w:r>
        <w:t>L’</w:t>
      </w:r>
      <w:r w:rsidR="006E62C8">
        <w:t>H</w:t>
      </w:r>
      <w:r>
        <w:t>omme aux 3 cerveaux</w:t>
      </w:r>
    </w:p>
    <w:p w:rsidR="003E1B4E" w:rsidRDefault="0093648E" w:rsidP="003E1B4E"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187325</wp:posOffset>
            </wp:positionV>
            <wp:extent cx="1572895" cy="1436370"/>
            <wp:effectExtent l="0" t="0" r="1905" b="0"/>
            <wp:wrapThrough wrapText="bothSides">
              <wp:wrapPolygon edited="0">
                <wp:start x="7499" y="0"/>
                <wp:lineTo x="5581" y="191"/>
                <wp:lineTo x="1221" y="2292"/>
                <wp:lineTo x="1221" y="3056"/>
                <wp:lineTo x="174" y="5156"/>
                <wp:lineTo x="0" y="6111"/>
                <wp:lineTo x="0" y="9931"/>
                <wp:lineTo x="1744" y="12223"/>
                <wp:lineTo x="8895" y="15279"/>
                <wp:lineTo x="10813" y="21390"/>
                <wp:lineTo x="10987" y="21390"/>
                <wp:lineTo x="12906" y="21390"/>
                <wp:lineTo x="13080" y="21390"/>
                <wp:lineTo x="14127" y="18334"/>
                <wp:lineTo x="14824" y="18334"/>
                <wp:lineTo x="19882" y="15660"/>
                <wp:lineTo x="19882" y="15279"/>
                <wp:lineTo x="21452" y="12987"/>
                <wp:lineTo x="21452" y="8976"/>
                <wp:lineTo x="20929" y="6111"/>
                <wp:lineTo x="19359" y="4011"/>
                <wp:lineTo x="18836" y="2483"/>
                <wp:lineTo x="14650" y="382"/>
                <wp:lineTo x="12732" y="0"/>
                <wp:lineTo x="7499" y="0"/>
              </wp:wrapPolygon>
            </wp:wrapThrough>
            <wp:docPr id="62" name="Image 62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cerveau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2C8" w:rsidRDefault="006E62C8" w:rsidP="003E1B4E"/>
    <w:p w:rsidR="006E62C8" w:rsidRDefault="006E62C8" w:rsidP="00B34E71">
      <w:pPr>
        <w:pStyle w:val="Paragraphedeliste"/>
        <w:numPr>
          <w:ilvl w:val="0"/>
          <w:numId w:val="10"/>
        </w:numPr>
      </w:pPr>
      <w:r>
        <w:t>Bleu. : Cortex</w:t>
      </w:r>
    </w:p>
    <w:p w:rsidR="00B34E71" w:rsidRDefault="00B34E71" w:rsidP="00B34E71">
      <w:pPr>
        <w:pStyle w:val="Paragraphedeliste"/>
        <w:numPr>
          <w:ilvl w:val="1"/>
          <w:numId w:val="10"/>
        </w:numPr>
      </w:pPr>
      <w:r>
        <w:t xml:space="preserve">Réfléchis, partie … Il contrôle la pensée et les comportements </w:t>
      </w:r>
    </w:p>
    <w:p w:rsidR="006E62C8" w:rsidRDefault="006E62C8" w:rsidP="00B34E71">
      <w:pPr>
        <w:pStyle w:val="Paragraphedeliste"/>
        <w:numPr>
          <w:ilvl w:val="0"/>
          <w:numId w:val="10"/>
        </w:numPr>
      </w:pPr>
      <w:r>
        <w:t xml:space="preserve">Jaune : </w:t>
      </w:r>
      <w:r w:rsidR="00B34E71">
        <w:t>Limbique</w:t>
      </w:r>
    </w:p>
    <w:p w:rsidR="00B34E71" w:rsidRDefault="00B34E71" w:rsidP="00B34E71">
      <w:pPr>
        <w:pStyle w:val="Paragraphedeliste"/>
        <w:numPr>
          <w:ilvl w:val="1"/>
          <w:numId w:val="10"/>
        </w:numPr>
      </w:pPr>
      <w:r>
        <w:t>Gère les émotions, les souvenirs, crée des liens affectifs</w:t>
      </w:r>
    </w:p>
    <w:p w:rsidR="006E62C8" w:rsidRDefault="006E62C8" w:rsidP="00B34E71">
      <w:pPr>
        <w:pStyle w:val="Paragraphedeliste"/>
        <w:numPr>
          <w:ilvl w:val="0"/>
          <w:numId w:val="10"/>
        </w:numPr>
      </w:pPr>
      <w:r>
        <w:t>Orange : Reptilien</w:t>
      </w:r>
    </w:p>
    <w:p w:rsidR="00B34E71" w:rsidRDefault="00B34E71" w:rsidP="00B34E71">
      <w:pPr>
        <w:pStyle w:val="Paragraphedeliste"/>
        <w:numPr>
          <w:ilvl w:val="1"/>
          <w:numId w:val="10"/>
        </w:numPr>
      </w:pPr>
      <w:r>
        <w:t>Comportement réflexes, instinctif et ancestraux</w:t>
      </w:r>
    </w:p>
    <w:p w:rsidR="0093648E" w:rsidRDefault="0093648E" w:rsidP="0093648E"/>
    <w:p w:rsidR="0093648E" w:rsidRDefault="0093648E" w:rsidP="0093648E"/>
    <w:p w:rsidR="00520392" w:rsidRDefault="00520392" w:rsidP="00520392">
      <w:pPr>
        <w:pStyle w:val="Titre2"/>
      </w:pPr>
      <w:r>
        <w:t>L’Homme pluriel</w:t>
      </w:r>
    </w:p>
    <w:p w:rsidR="00520392" w:rsidRDefault="00520392" w:rsidP="00520392"/>
    <w:p w:rsidR="00520392" w:rsidRDefault="00520392" w:rsidP="00520392"/>
    <w:p w:rsidR="007F32DA" w:rsidRDefault="007F32DA" w:rsidP="007F32DA">
      <w:pPr>
        <w:pStyle w:val="Paragraphedeliste"/>
        <w:numPr>
          <w:ilvl w:val="0"/>
          <w:numId w:val="10"/>
        </w:numPr>
      </w:pPr>
      <w:r>
        <w:t xml:space="preserve">Cerveau Gauche </w:t>
      </w:r>
    </w:p>
    <w:p w:rsidR="007F32DA" w:rsidRDefault="007F32DA" w:rsidP="007F32DA">
      <w:pPr>
        <w:pStyle w:val="Paragraphedeliste"/>
        <w:numPr>
          <w:ilvl w:val="1"/>
          <w:numId w:val="10"/>
        </w:numPr>
      </w:pPr>
      <w:r>
        <w:t>Raisonnement</w:t>
      </w:r>
    </w:p>
    <w:p w:rsidR="00B41DE4" w:rsidRDefault="00B41DE4" w:rsidP="007F32DA">
      <w:pPr>
        <w:pStyle w:val="Paragraphedeliste"/>
        <w:numPr>
          <w:ilvl w:val="1"/>
          <w:numId w:val="10"/>
        </w:numPr>
      </w:pPr>
      <w:r>
        <w:t xml:space="preserve">Langage </w:t>
      </w:r>
    </w:p>
    <w:p w:rsidR="00B41DE4" w:rsidRDefault="00B41DE4" w:rsidP="007F32DA">
      <w:pPr>
        <w:pStyle w:val="Paragraphedeliste"/>
        <w:numPr>
          <w:ilvl w:val="1"/>
          <w:numId w:val="10"/>
        </w:numPr>
      </w:pPr>
      <w:r>
        <w:t>Analyse</w:t>
      </w:r>
    </w:p>
    <w:p w:rsidR="00FB0582" w:rsidRDefault="00FB0582" w:rsidP="00FB0582"/>
    <w:p w:rsidR="00FB0582" w:rsidRDefault="00FB0582" w:rsidP="00FB0582">
      <w:r>
        <w:sym w:font="Wingdings" w:char="F0E8"/>
      </w:r>
      <w:r>
        <w:t xml:space="preserve"> Ce que je </w:t>
      </w:r>
      <w:r w:rsidR="00A97B61">
        <w:t>dis</w:t>
      </w:r>
    </w:p>
    <w:p w:rsidR="00FB0582" w:rsidRDefault="00FB0582" w:rsidP="00FB0582"/>
    <w:p w:rsidR="00A97B61" w:rsidRDefault="00A97B61" w:rsidP="00A97B61">
      <w:pPr>
        <w:pStyle w:val="Paragraphedeliste"/>
        <w:numPr>
          <w:ilvl w:val="1"/>
          <w:numId w:val="10"/>
        </w:numPr>
      </w:pPr>
      <w:r>
        <w:t>Classer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Organiser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 xml:space="preserve">Structurer </w:t>
      </w:r>
    </w:p>
    <w:p w:rsidR="00B41DE4" w:rsidRDefault="00B41DE4" w:rsidP="00B41DE4">
      <w:pPr>
        <w:pStyle w:val="Paragraphedeliste"/>
        <w:numPr>
          <w:ilvl w:val="0"/>
          <w:numId w:val="10"/>
        </w:numPr>
      </w:pPr>
      <w:r>
        <w:t>Cerveau Droite</w:t>
      </w:r>
    </w:p>
    <w:p w:rsidR="00B41DE4" w:rsidRDefault="00B41DE4" w:rsidP="00B41DE4">
      <w:pPr>
        <w:pStyle w:val="Paragraphedeliste"/>
        <w:numPr>
          <w:ilvl w:val="1"/>
          <w:numId w:val="10"/>
        </w:numPr>
      </w:pPr>
      <w:r>
        <w:t>Pensée globale</w:t>
      </w:r>
    </w:p>
    <w:p w:rsidR="00B41DE4" w:rsidRDefault="00B41DE4" w:rsidP="00B41DE4">
      <w:pPr>
        <w:pStyle w:val="Paragraphedeliste"/>
        <w:numPr>
          <w:ilvl w:val="1"/>
          <w:numId w:val="10"/>
        </w:numPr>
      </w:pPr>
      <w:r>
        <w:t>Imagination</w:t>
      </w:r>
    </w:p>
    <w:p w:rsidR="00B41DE4" w:rsidRDefault="00B41DE4" w:rsidP="00B41DE4">
      <w:pPr>
        <w:pStyle w:val="Paragraphedeliste"/>
        <w:numPr>
          <w:ilvl w:val="1"/>
          <w:numId w:val="10"/>
        </w:numPr>
      </w:pPr>
      <w:r>
        <w:t xml:space="preserve">Synthèse </w:t>
      </w:r>
    </w:p>
    <w:p w:rsidR="00A97B61" w:rsidRDefault="00A97B61" w:rsidP="00A97B61"/>
    <w:p w:rsidR="00A97B61" w:rsidRDefault="00A97B61" w:rsidP="00A97B61">
      <w:r>
        <w:sym w:font="Wingdings" w:char="F0E8"/>
      </w:r>
      <w:r>
        <w:t xml:space="preserve"> Ce que je suis 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Imaginer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Non-verbal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Musique, image, rêve</w:t>
      </w:r>
    </w:p>
    <w:p w:rsidR="00A97B61" w:rsidRDefault="00A97B61" w:rsidP="00A97B61"/>
    <w:p w:rsidR="00A97B61" w:rsidRDefault="00A97B61" w:rsidP="00A97B61">
      <w:r>
        <w:sym w:font="Wingdings" w:char="F0E8"/>
      </w:r>
      <w:r>
        <w:t xml:space="preserve"> Approche </w:t>
      </w:r>
    </w:p>
    <w:p w:rsidR="00B67D1D" w:rsidRDefault="00B67D1D">
      <w:r>
        <w:br w:type="page"/>
      </w:r>
    </w:p>
    <w:p w:rsidR="00B67D1D" w:rsidRDefault="00B67D1D" w:rsidP="00A97B61"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4EBD55AE">
            <wp:simplePos x="0" y="0"/>
            <wp:positionH relativeFrom="column">
              <wp:posOffset>3489325</wp:posOffset>
            </wp:positionH>
            <wp:positionV relativeFrom="paragraph">
              <wp:posOffset>0</wp:posOffset>
            </wp:positionV>
            <wp:extent cx="2377440" cy="2670810"/>
            <wp:effectExtent l="0" t="0" r="0" b="0"/>
            <wp:wrapThrough wrapText="bothSides">
              <wp:wrapPolygon edited="0">
                <wp:start x="0" y="0"/>
                <wp:lineTo x="0" y="21466"/>
                <wp:lineTo x="21462" y="21466"/>
                <wp:lineTo x="21462" y="0"/>
                <wp:lineTo x="0" y="0"/>
              </wp:wrapPolygon>
            </wp:wrapThrough>
            <wp:docPr id="63" name="Image 63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whole-brain-model-cerebral-mode-thinking-processes-logical-holistic-analytical-124581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B61" w:rsidRDefault="00A97B61" w:rsidP="00A97B61">
      <w:pPr>
        <w:pStyle w:val="Titre2"/>
      </w:pPr>
      <w:r>
        <w:t>Préférences cérébrales</w:t>
      </w:r>
    </w:p>
    <w:p w:rsidR="00A97B61" w:rsidRDefault="00A97B61" w:rsidP="00A97B61"/>
    <w:p w:rsidR="00A97B61" w:rsidRDefault="00A97B61" w:rsidP="00A97B61">
      <w:pPr>
        <w:pStyle w:val="Paragraphedeliste"/>
        <w:numPr>
          <w:ilvl w:val="0"/>
          <w:numId w:val="10"/>
        </w:numPr>
      </w:pPr>
      <w:r>
        <w:t xml:space="preserve">Le HBDI permet de comprendre les chois profession ainsi que notre méthode de 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Travailler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Apprendre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Manager</w:t>
      </w:r>
    </w:p>
    <w:p w:rsidR="00A97B61" w:rsidRDefault="00A97B61" w:rsidP="00A97B61">
      <w:pPr>
        <w:pStyle w:val="Paragraphedeliste"/>
        <w:numPr>
          <w:ilvl w:val="1"/>
          <w:numId w:val="10"/>
        </w:numPr>
      </w:pPr>
      <w:r>
        <w:t>Communiquer</w:t>
      </w:r>
    </w:p>
    <w:p w:rsidR="00A97B61" w:rsidRDefault="00A97B61" w:rsidP="00A97B61">
      <w:pPr>
        <w:pStyle w:val="Paragraphedeliste"/>
        <w:numPr>
          <w:ilvl w:val="0"/>
          <w:numId w:val="10"/>
        </w:numPr>
      </w:pPr>
      <w:r>
        <w:t>C’est donc une école de tolérance et de respect d’autrui</w:t>
      </w:r>
    </w:p>
    <w:p w:rsidR="00EE1D50" w:rsidRDefault="00EE1D50" w:rsidP="00EE1D50"/>
    <w:p w:rsidR="00EE1D50" w:rsidRDefault="00EE1D50" w:rsidP="00EE1D50">
      <w:pPr>
        <w:pStyle w:val="Titre2"/>
      </w:pPr>
      <w:r>
        <w:t>Profil dominant</w:t>
      </w:r>
    </w:p>
    <w:p w:rsidR="00EE1D50" w:rsidRDefault="00EE1D50" w:rsidP="00EE1D50"/>
    <w:p w:rsidR="000B13AC" w:rsidRPr="00EE1D50" w:rsidRDefault="000B13AC" w:rsidP="000B13AC">
      <w:pPr>
        <w:pStyle w:val="Paragraphedeliste"/>
        <w:numPr>
          <w:ilvl w:val="0"/>
          <w:numId w:val="10"/>
        </w:numPr>
      </w:pPr>
      <w:r>
        <w:t xml:space="preserve">Logistique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9"/>
        <w:gridCol w:w="4167"/>
      </w:tblGrid>
      <w:tr w:rsidR="000B13AC" w:rsidTr="00736A66">
        <w:tc>
          <w:tcPr>
            <w:tcW w:w="4169" w:type="dxa"/>
          </w:tcPr>
          <w:p w:rsidR="000B13AC" w:rsidRDefault="000B13AC" w:rsidP="000B13AC">
            <w:pPr>
              <w:pStyle w:val="Paragraphedeliste"/>
              <w:numPr>
                <w:ilvl w:val="0"/>
                <w:numId w:val="10"/>
              </w:numPr>
            </w:pPr>
            <w:r>
              <w:t>Logique</w:t>
            </w:r>
          </w:p>
          <w:p w:rsidR="000B13AC" w:rsidRDefault="000B13AC" w:rsidP="000B13AC">
            <w:pPr>
              <w:pStyle w:val="Paragraphedeliste"/>
              <w:numPr>
                <w:ilvl w:val="1"/>
                <w:numId w:val="10"/>
              </w:numPr>
            </w:pPr>
            <w:r>
              <w:t>Réaliste, objectif</w:t>
            </w:r>
          </w:p>
          <w:p w:rsidR="000B13AC" w:rsidRDefault="000B13AC" w:rsidP="000B13AC">
            <w:pPr>
              <w:pStyle w:val="Paragraphedeliste"/>
              <w:numPr>
                <w:ilvl w:val="1"/>
                <w:numId w:val="10"/>
              </w:numPr>
            </w:pPr>
            <w:r>
              <w:t>Quantifie, mesure examine</w:t>
            </w:r>
          </w:p>
          <w:p w:rsidR="001E432E" w:rsidRDefault="001E432E" w:rsidP="000B13AC">
            <w:pPr>
              <w:pStyle w:val="Paragraphedeliste"/>
              <w:numPr>
                <w:ilvl w:val="1"/>
                <w:numId w:val="10"/>
              </w:numPr>
            </w:pPr>
            <w:r>
              <w:t xml:space="preserve">Combien ? </w:t>
            </w:r>
          </w:p>
          <w:p w:rsidR="00CC0D48" w:rsidRDefault="00CC0D48" w:rsidP="000B13AC">
            <w:pPr>
              <w:pStyle w:val="Paragraphedeliste"/>
              <w:numPr>
                <w:ilvl w:val="1"/>
                <w:numId w:val="10"/>
              </w:numPr>
            </w:pPr>
            <w:r>
              <w:t>Vérifie Qualité/prix</w:t>
            </w:r>
          </w:p>
          <w:p w:rsidR="000B13AC" w:rsidRDefault="00736A66" w:rsidP="000B13AC">
            <w:pPr>
              <w:pStyle w:val="Paragraphedeliste"/>
              <w:numPr>
                <w:ilvl w:val="0"/>
                <w:numId w:val="10"/>
              </w:numPr>
              <w:ind w:left="0" w:firstLine="0"/>
            </w:pPr>
            <w:r>
              <w:t>Management informative</w:t>
            </w:r>
          </w:p>
        </w:tc>
        <w:tc>
          <w:tcPr>
            <w:tcW w:w="4167" w:type="dxa"/>
          </w:tcPr>
          <w:p w:rsidR="000B13AC" w:rsidRDefault="000B13AC" w:rsidP="000B13AC">
            <w:pPr>
              <w:pStyle w:val="Paragraphedeliste"/>
              <w:numPr>
                <w:ilvl w:val="0"/>
                <w:numId w:val="10"/>
              </w:numPr>
            </w:pPr>
            <w:r>
              <w:t>Intuition</w:t>
            </w:r>
          </w:p>
          <w:p w:rsidR="000B13AC" w:rsidRDefault="000B13AC" w:rsidP="000B13AC">
            <w:pPr>
              <w:pStyle w:val="Paragraphedeliste"/>
              <w:numPr>
                <w:ilvl w:val="1"/>
                <w:numId w:val="10"/>
              </w:numPr>
            </w:pPr>
            <w:r>
              <w:t>Synthèse</w:t>
            </w:r>
          </w:p>
          <w:p w:rsidR="000B13AC" w:rsidRDefault="000B13AC" w:rsidP="000B13AC">
            <w:pPr>
              <w:pStyle w:val="Paragraphedeliste"/>
              <w:numPr>
                <w:ilvl w:val="1"/>
                <w:numId w:val="10"/>
              </w:numPr>
            </w:pPr>
            <w:r>
              <w:t>Innove</w:t>
            </w:r>
          </w:p>
          <w:p w:rsidR="000B13AC" w:rsidRDefault="000B13AC" w:rsidP="000B13AC">
            <w:pPr>
              <w:pStyle w:val="Paragraphedeliste"/>
              <w:numPr>
                <w:ilvl w:val="1"/>
                <w:numId w:val="10"/>
              </w:numPr>
            </w:pPr>
            <w:r>
              <w:t>Prend les risques</w:t>
            </w:r>
          </w:p>
          <w:p w:rsidR="001E432E" w:rsidRDefault="001E432E" w:rsidP="000B13AC">
            <w:pPr>
              <w:pStyle w:val="Paragraphedeliste"/>
              <w:numPr>
                <w:ilvl w:val="1"/>
                <w:numId w:val="10"/>
              </w:numPr>
            </w:pPr>
            <w:r>
              <w:t>Vers ou ?</w:t>
            </w:r>
          </w:p>
          <w:p w:rsidR="000B13AC" w:rsidRDefault="00736A66" w:rsidP="000B13AC">
            <w:pPr>
              <w:pStyle w:val="Paragraphedeliste"/>
              <w:numPr>
                <w:ilvl w:val="0"/>
                <w:numId w:val="10"/>
              </w:numPr>
              <w:ind w:left="0" w:firstLine="0"/>
            </w:pPr>
            <w:r>
              <w:t>Management dél</w:t>
            </w:r>
            <w:r w:rsidR="00DD4733">
              <w:t>é</w:t>
            </w:r>
            <w:r>
              <w:t>gatif</w:t>
            </w:r>
          </w:p>
        </w:tc>
      </w:tr>
      <w:tr w:rsidR="000B13AC" w:rsidTr="00736A66">
        <w:tc>
          <w:tcPr>
            <w:tcW w:w="4169" w:type="dxa"/>
          </w:tcPr>
          <w:p w:rsidR="00B67D1D" w:rsidRDefault="000B13AC" w:rsidP="00B67D1D">
            <w:pPr>
              <w:pStyle w:val="Paragraphedeliste"/>
              <w:numPr>
                <w:ilvl w:val="0"/>
                <w:numId w:val="10"/>
              </w:numPr>
              <w:ind w:left="0" w:firstLine="0"/>
            </w:pPr>
            <w:r>
              <w:t>Logistique</w:t>
            </w:r>
          </w:p>
          <w:p w:rsidR="000B13AC" w:rsidRDefault="00FB28D1" w:rsidP="00B67D1D">
            <w:pPr>
              <w:pStyle w:val="Paragraphedeliste"/>
              <w:numPr>
                <w:ilvl w:val="1"/>
                <w:numId w:val="10"/>
              </w:numPr>
            </w:pPr>
            <w:r>
              <w:t>Planifie</w:t>
            </w:r>
            <w:r w:rsidR="000B13AC">
              <w:t>,</w:t>
            </w:r>
          </w:p>
          <w:p w:rsidR="000B13AC" w:rsidRDefault="000B13AC" w:rsidP="00B67D1D">
            <w:pPr>
              <w:pStyle w:val="Paragraphedeliste"/>
              <w:numPr>
                <w:ilvl w:val="1"/>
                <w:numId w:val="10"/>
              </w:numPr>
            </w:pPr>
            <w:r>
              <w:t>Veuille aux</w:t>
            </w:r>
            <w:r w:rsidR="00FB28D1">
              <w:t xml:space="preserve"> détails</w:t>
            </w:r>
          </w:p>
          <w:p w:rsidR="000B13AC" w:rsidRDefault="000B13AC" w:rsidP="00B67D1D">
            <w:pPr>
              <w:pStyle w:val="Paragraphedeliste"/>
              <w:numPr>
                <w:ilvl w:val="1"/>
                <w:numId w:val="10"/>
              </w:numPr>
            </w:pPr>
            <w:r>
              <w:t>Se protèges</w:t>
            </w:r>
          </w:p>
          <w:p w:rsidR="00736A66" w:rsidRDefault="001E432E" w:rsidP="00736A66">
            <w:pPr>
              <w:pStyle w:val="Paragraphedeliste"/>
              <w:numPr>
                <w:ilvl w:val="1"/>
                <w:numId w:val="10"/>
              </w:numPr>
            </w:pPr>
            <w:r>
              <w:t xml:space="preserve">Comment ? </w:t>
            </w:r>
          </w:p>
          <w:p w:rsidR="00736A66" w:rsidRDefault="00292616" w:rsidP="00736A66">
            <w:pPr>
              <w:pStyle w:val="Paragraphedeliste"/>
              <w:numPr>
                <w:ilvl w:val="0"/>
                <w:numId w:val="10"/>
              </w:numPr>
            </w:pPr>
            <w:r>
              <w:t>Management directif</w:t>
            </w:r>
          </w:p>
        </w:tc>
        <w:tc>
          <w:tcPr>
            <w:tcW w:w="4167" w:type="dxa"/>
          </w:tcPr>
          <w:p w:rsidR="000B13AC" w:rsidRDefault="000B13AC" w:rsidP="000B13AC">
            <w:pPr>
              <w:pStyle w:val="Paragraphedeliste"/>
              <w:numPr>
                <w:ilvl w:val="0"/>
                <w:numId w:val="10"/>
              </w:numPr>
              <w:ind w:left="0" w:firstLine="0"/>
            </w:pPr>
            <w:r>
              <w:t>Sentiment</w:t>
            </w:r>
          </w:p>
          <w:p w:rsidR="000B13AC" w:rsidRDefault="000B13AC" w:rsidP="00B67D1D">
            <w:pPr>
              <w:pStyle w:val="Paragraphedeliste"/>
              <w:numPr>
                <w:ilvl w:val="1"/>
                <w:numId w:val="10"/>
              </w:numPr>
            </w:pPr>
            <w:r>
              <w:t>Empathique</w:t>
            </w:r>
          </w:p>
          <w:p w:rsidR="000B13AC" w:rsidRDefault="000B13AC" w:rsidP="00B67D1D">
            <w:pPr>
              <w:pStyle w:val="Paragraphedeliste"/>
              <w:numPr>
                <w:ilvl w:val="1"/>
                <w:numId w:val="10"/>
              </w:numPr>
            </w:pPr>
            <w:r>
              <w:t>Écoute</w:t>
            </w:r>
          </w:p>
          <w:p w:rsidR="000B13AC" w:rsidRDefault="000B13AC" w:rsidP="00B67D1D">
            <w:pPr>
              <w:pStyle w:val="Paragraphedeliste"/>
              <w:numPr>
                <w:ilvl w:val="1"/>
                <w:numId w:val="10"/>
              </w:numPr>
            </w:pPr>
            <w:r>
              <w:t>Partage</w:t>
            </w:r>
          </w:p>
          <w:p w:rsidR="000B13AC" w:rsidRDefault="000B13AC" w:rsidP="00B67D1D">
            <w:pPr>
              <w:pStyle w:val="Paragraphedeliste"/>
              <w:numPr>
                <w:ilvl w:val="1"/>
                <w:numId w:val="10"/>
              </w:numPr>
            </w:pPr>
            <w:r>
              <w:t xml:space="preserve">Aime échanger </w:t>
            </w:r>
          </w:p>
          <w:p w:rsidR="001E432E" w:rsidRDefault="001E432E" w:rsidP="00B67D1D">
            <w:pPr>
              <w:pStyle w:val="Paragraphedeliste"/>
              <w:numPr>
                <w:ilvl w:val="1"/>
                <w:numId w:val="10"/>
              </w:numPr>
            </w:pPr>
            <w:r>
              <w:t xml:space="preserve">Avec qui ? </w:t>
            </w:r>
          </w:p>
          <w:p w:rsidR="00736A66" w:rsidRDefault="00A6340A" w:rsidP="00736A66">
            <w:pPr>
              <w:pStyle w:val="Paragraphedeliste"/>
              <w:numPr>
                <w:ilvl w:val="0"/>
                <w:numId w:val="10"/>
              </w:numPr>
            </w:pPr>
            <w:r>
              <w:t xml:space="preserve">Management </w:t>
            </w:r>
            <w:r w:rsidR="00DD4733">
              <w:t>participat</w:t>
            </w:r>
            <w:r w:rsidR="005F0FDC">
              <w:t>if</w:t>
            </w:r>
          </w:p>
        </w:tc>
      </w:tr>
    </w:tbl>
    <w:p w:rsidR="000B13AC" w:rsidRDefault="000B13AC" w:rsidP="00975501"/>
    <w:p w:rsidR="00975501" w:rsidRDefault="00975501" w:rsidP="00975501"/>
    <w:p w:rsidR="00975501" w:rsidRDefault="00975501" w:rsidP="00975501">
      <w:r>
        <w:t xml:space="preserve">Mono-dominant = 7% </w:t>
      </w:r>
    </w:p>
    <w:p w:rsidR="00975501" w:rsidRDefault="00975501" w:rsidP="00975501"/>
    <w:p w:rsidR="00975501" w:rsidRDefault="00975501" w:rsidP="00975501">
      <w:r>
        <w:t>Très prévisible.</w:t>
      </w:r>
    </w:p>
    <w:p w:rsidR="00A61181" w:rsidRDefault="00975501" w:rsidP="00975501">
      <w:r>
        <w:t>Bi-dominant simple</w:t>
      </w:r>
      <w:r w:rsidR="00A61181">
        <w:t xml:space="preserve"> : 40 </w:t>
      </w:r>
      <w:r w:rsidR="00F004FE">
        <w:t>% Prédominant</w:t>
      </w:r>
    </w:p>
    <w:p w:rsidR="00975501" w:rsidRDefault="00A61181" w:rsidP="00A61181">
      <w:pPr>
        <w:tabs>
          <w:tab w:val="left" w:pos="567"/>
        </w:tabs>
      </w:pPr>
      <w:r>
        <w:tab/>
      </w:r>
      <w:r w:rsidR="00975501">
        <w:t xml:space="preserve"> / en diagonale</w:t>
      </w:r>
      <w:r>
        <w:t xml:space="preserve"> : 30 % </w:t>
      </w:r>
    </w:p>
    <w:p w:rsidR="00A61181" w:rsidRDefault="00A61181" w:rsidP="00A61181">
      <w:pPr>
        <w:tabs>
          <w:tab w:val="left" w:pos="567"/>
          <w:tab w:val="left" w:pos="993"/>
        </w:tabs>
      </w:pPr>
      <w:r>
        <w:t xml:space="preserve">Tri-dominant : 30 % </w:t>
      </w:r>
    </w:p>
    <w:p w:rsidR="00055E45" w:rsidRDefault="00A61181" w:rsidP="00055E45">
      <w:pPr>
        <w:tabs>
          <w:tab w:val="left" w:pos="567"/>
          <w:tab w:val="left" w:pos="993"/>
        </w:tabs>
      </w:pPr>
      <w:r>
        <w:t xml:space="preserve">Cerveau total : 3% </w:t>
      </w: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Pr="00EE1D50" w:rsidRDefault="00055E45" w:rsidP="00055E45">
      <w:pPr>
        <w:tabs>
          <w:tab w:val="left" w:pos="567"/>
          <w:tab w:val="left" w:pos="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6614FA" wp14:editId="2A3F71D2">
                <wp:simplePos x="0" y="0"/>
                <wp:positionH relativeFrom="column">
                  <wp:posOffset>1554647</wp:posOffset>
                </wp:positionH>
                <wp:positionV relativeFrom="paragraph">
                  <wp:posOffset>71420</wp:posOffset>
                </wp:positionV>
                <wp:extent cx="0" cy="2021305"/>
                <wp:effectExtent l="0" t="0" r="12700" b="1079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DD92C" id="Connecteur droit 6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5.6pt" to="122.4pt,16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FE4534" wp14:editId="5BB1B368">
                <wp:simplePos x="0" y="0"/>
                <wp:positionH relativeFrom="column">
                  <wp:posOffset>2651359</wp:posOffset>
                </wp:positionH>
                <wp:positionV relativeFrom="paragraph">
                  <wp:posOffset>347245</wp:posOffset>
                </wp:positionV>
                <wp:extent cx="1415916" cy="539014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916" cy="539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C2" w:rsidRDefault="00A33CC2" w:rsidP="00055E45">
                            <w:r>
                              <w:t>Cortex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E4534" id="Zone de texte 64" o:spid="_x0000_s1045" type="#_x0000_t202" style="position:absolute;margin-left:208.75pt;margin-top:27.35pt;width:111.5pt;height:42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" filled="f" stroked="f">
                <v:textbox>
                  <w:txbxContent>
                    <w:p w:rsidR="00A33CC2" w:rsidRDefault="00A33CC2" w:rsidP="00055E45">
                      <w:r>
                        <w:t>Cortex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3C7C9D" wp14:editId="6A857916">
                <wp:simplePos x="0" y="0"/>
                <wp:positionH relativeFrom="column">
                  <wp:posOffset>2582378</wp:posOffset>
                </wp:positionH>
                <wp:positionV relativeFrom="paragraph">
                  <wp:posOffset>1115662</wp:posOffset>
                </wp:positionV>
                <wp:extent cx="1415916" cy="539014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916" cy="539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C2" w:rsidRDefault="00A33CC2" w:rsidP="00055E45">
                            <w:r>
                              <w:t>Limbique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C7C9D" id="Zone de texte 65" o:spid="_x0000_s1046" type="#_x0000_t202" style="position:absolute;margin-left:203.35pt;margin-top:87.85pt;width:111.5pt;height:4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" filled="f" stroked="f">
                <v:textbox>
                  <w:txbxContent>
                    <w:p w:rsidR="00A33CC2" w:rsidRDefault="00A33CC2" w:rsidP="00055E45">
                      <w:r>
                        <w:t>Limbique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8329F8" wp14:editId="4BEDD4ED">
                <wp:simplePos x="0" y="0"/>
                <wp:positionH relativeFrom="column">
                  <wp:posOffset>-14772</wp:posOffset>
                </wp:positionH>
                <wp:positionV relativeFrom="paragraph">
                  <wp:posOffset>944112</wp:posOffset>
                </wp:positionV>
                <wp:extent cx="3224463" cy="0"/>
                <wp:effectExtent l="0" t="0" r="14605" b="1270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435DA" id="Connecteur droit 5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4.35pt" to="252.75pt,7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0E6D06" wp14:editId="0A7972B9">
                <wp:simplePos x="0" y="0"/>
                <wp:positionH relativeFrom="column">
                  <wp:posOffset>803877</wp:posOffset>
                </wp:positionH>
                <wp:positionV relativeFrom="paragraph">
                  <wp:posOffset>97122</wp:posOffset>
                </wp:positionV>
                <wp:extent cx="1655545" cy="1617044"/>
                <wp:effectExtent l="0" t="0" r="8255" b="889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5" cy="161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E11C6" id="Ellipse 9" o:spid="_x0000_s1026" style="position:absolute;margin-left:63.3pt;margin-top:7.65pt;width:130.35pt;height:127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  <w:r>
        <w:t xml:space="preserve">Payer les </w:t>
      </w:r>
      <w:proofErr w:type="spellStart"/>
      <w:r>
        <w:t>impots</w:t>
      </w:r>
      <w:proofErr w:type="spellEnd"/>
      <w:r>
        <w:t xml:space="preserve"> </w:t>
      </w:r>
    </w:p>
    <w:p w:rsidR="00055E45" w:rsidRDefault="00055E45" w:rsidP="00055E45">
      <w:pPr>
        <w:tabs>
          <w:tab w:val="left" w:pos="567"/>
          <w:tab w:val="left" w:pos="993"/>
        </w:tabs>
      </w:pPr>
    </w:p>
    <w:p w:rsidR="00055E45" w:rsidRDefault="00055E45" w:rsidP="00055E45">
      <w:pPr>
        <w:tabs>
          <w:tab w:val="left" w:pos="567"/>
          <w:tab w:val="left" w:pos="993"/>
        </w:tabs>
      </w:pPr>
      <w:r>
        <w:t xml:space="preserve">CG : </w:t>
      </w:r>
    </w:p>
    <w:p w:rsidR="00055E45" w:rsidRDefault="00055E45" w:rsidP="00055E45">
      <w:pPr>
        <w:tabs>
          <w:tab w:val="left" w:pos="567"/>
          <w:tab w:val="left" w:pos="993"/>
        </w:tabs>
      </w:pPr>
      <w:r>
        <w:t>CD : +10% - « Filou »</w:t>
      </w:r>
    </w:p>
    <w:p w:rsidR="00055E45" w:rsidRDefault="00055E45" w:rsidP="00055E45">
      <w:pPr>
        <w:tabs>
          <w:tab w:val="left" w:pos="567"/>
          <w:tab w:val="left" w:pos="993"/>
        </w:tabs>
      </w:pPr>
      <w:r>
        <w:t xml:space="preserve">LG : </w:t>
      </w:r>
      <w:r w:rsidR="00833E87">
        <w:t>P</w:t>
      </w:r>
      <w:r>
        <w:t>rélèvement mensuel</w:t>
      </w:r>
    </w:p>
    <w:p w:rsidR="00055E45" w:rsidRDefault="00055E45" w:rsidP="00055E45">
      <w:pPr>
        <w:tabs>
          <w:tab w:val="left" w:pos="567"/>
          <w:tab w:val="left" w:pos="993"/>
        </w:tabs>
      </w:pPr>
      <w:r>
        <w:t xml:space="preserve">LD : </w:t>
      </w:r>
    </w:p>
    <w:p w:rsidR="00F004FE" w:rsidRDefault="00F004FE" w:rsidP="00055E45">
      <w:pPr>
        <w:tabs>
          <w:tab w:val="left" w:pos="567"/>
          <w:tab w:val="left" w:pos="993"/>
        </w:tabs>
      </w:pPr>
    </w:p>
    <w:p w:rsidR="00F004FE" w:rsidRDefault="00F004FE" w:rsidP="00055E45">
      <w:pPr>
        <w:tabs>
          <w:tab w:val="left" w:pos="567"/>
          <w:tab w:val="left" w:pos="993"/>
        </w:tabs>
      </w:pPr>
      <w:r>
        <w:t>Vacances</w:t>
      </w:r>
    </w:p>
    <w:p w:rsidR="00F004FE" w:rsidRDefault="00F004FE" w:rsidP="00055E45">
      <w:pPr>
        <w:tabs>
          <w:tab w:val="left" w:pos="567"/>
          <w:tab w:val="left" w:pos="993"/>
        </w:tabs>
      </w:pPr>
    </w:p>
    <w:p w:rsidR="00F004FE" w:rsidRDefault="00F004FE" w:rsidP="00055E45">
      <w:pPr>
        <w:tabs>
          <w:tab w:val="left" w:pos="567"/>
          <w:tab w:val="left" w:pos="993"/>
        </w:tabs>
      </w:pPr>
      <w:r>
        <w:t xml:space="preserve">CG : </w:t>
      </w:r>
      <w:r w:rsidR="00B8691B">
        <w:t>Prévoir le budget, meilleur rapport distance …</w:t>
      </w:r>
    </w:p>
    <w:p w:rsidR="00F004FE" w:rsidRDefault="00F004FE" w:rsidP="00055E45">
      <w:pPr>
        <w:tabs>
          <w:tab w:val="left" w:pos="567"/>
          <w:tab w:val="left" w:pos="993"/>
        </w:tabs>
      </w:pPr>
      <w:r>
        <w:t xml:space="preserve">CD : </w:t>
      </w:r>
      <w:r w:rsidR="009213E6">
        <w:t>Aventure</w:t>
      </w:r>
    </w:p>
    <w:p w:rsidR="00F004FE" w:rsidRPr="009213E6" w:rsidRDefault="00F004FE" w:rsidP="00055E45">
      <w:pPr>
        <w:tabs>
          <w:tab w:val="left" w:pos="567"/>
          <w:tab w:val="left" w:pos="993"/>
        </w:tabs>
      </w:pPr>
      <w:r w:rsidRPr="009213E6">
        <w:t xml:space="preserve">LG : </w:t>
      </w:r>
      <w:r w:rsidR="009213E6" w:rsidRPr="009213E6">
        <w:t xml:space="preserve">Camping / Voyages organisés </w:t>
      </w:r>
      <w:r w:rsidR="00C9584A">
        <w:t>/ Toujours à la même destination</w:t>
      </w:r>
    </w:p>
    <w:p w:rsidR="00F004FE" w:rsidRDefault="00F004FE" w:rsidP="00055E45">
      <w:pPr>
        <w:tabs>
          <w:tab w:val="left" w:pos="567"/>
          <w:tab w:val="left" w:pos="993"/>
        </w:tabs>
      </w:pPr>
      <w:r w:rsidRPr="009213E6">
        <w:t xml:space="preserve">LD : </w:t>
      </w:r>
      <w:r w:rsidR="009213E6" w:rsidRPr="009213E6">
        <w:t>Famille / amis</w:t>
      </w:r>
    </w:p>
    <w:p w:rsidR="00936DC5" w:rsidRDefault="00936DC5" w:rsidP="00055E45">
      <w:pPr>
        <w:tabs>
          <w:tab w:val="left" w:pos="567"/>
          <w:tab w:val="left" w:pos="993"/>
        </w:tabs>
      </w:pPr>
    </w:p>
    <w:p w:rsidR="00936DC5" w:rsidRDefault="00936DC5" w:rsidP="00055E45">
      <w:pPr>
        <w:tabs>
          <w:tab w:val="left" w:pos="567"/>
          <w:tab w:val="left" w:pos="993"/>
        </w:tabs>
      </w:pPr>
    </w:p>
    <w:p w:rsidR="00936DC5" w:rsidRDefault="0030064B" w:rsidP="0030064B">
      <w:pPr>
        <w:pStyle w:val="Titre2"/>
      </w:pPr>
      <w:r>
        <w:t xml:space="preserve">Les leviers de motivation </w:t>
      </w:r>
      <w:r w:rsidRPr="002C6ABB">
        <w:rPr>
          <w:color w:val="FF0000"/>
        </w:rPr>
        <w:t>ou de démotivation</w:t>
      </w:r>
    </w:p>
    <w:p w:rsidR="0030064B" w:rsidRDefault="0030064B" w:rsidP="0030064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5251D" w:rsidTr="00C5251D">
        <w:tc>
          <w:tcPr>
            <w:tcW w:w="4528" w:type="dxa"/>
            <w:vAlign w:val="center"/>
          </w:tcPr>
          <w:p w:rsidR="00C5251D" w:rsidRDefault="00C5251D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>
              <w:t xml:space="preserve">Compétition, chalenge, dépassement de soi </w:t>
            </w:r>
          </w:p>
          <w:p w:rsidR="000E6BE4" w:rsidRDefault="000E6BE4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 w:rsidRPr="000E6BE4">
              <w:rPr>
                <w:color w:val="FF0000"/>
              </w:rPr>
              <w:t>Incohérence, généralités sans preuve</w:t>
            </w:r>
          </w:p>
        </w:tc>
        <w:tc>
          <w:tcPr>
            <w:tcW w:w="4528" w:type="dxa"/>
            <w:vAlign w:val="center"/>
          </w:tcPr>
          <w:p w:rsidR="00C5251D" w:rsidRDefault="00C5251D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>
              <w:t>Nouveauté, inventé, créer, risques, incertitudes à surmonter</w:t>
            </w:r>
          </w:p>
          <w:p w:rsidR="000E6BE4" w:rsidRDefault="002C6ABB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 w:rsidRPr="002C6ABB">
              <w:rPr>
                <w:color w:val="FF0000"/>
              </w:rPr>
              <w:t>Routine, procédures et méthodes figées</w:t>
            </w:r>
          </w:p>
        </w:tc>
      </w:tr>
      <w:tr w:rsidR="00C5251D" w:rsidTr="00C5251D">
        <w:tc>
          <w:tcPr>
            <w:tcW w:w="4528" w:type="dxa"/>
            <w:vAlign w:val="center"/>
          </w:tcPr>
          <w:p w:rsidR="00C5251D" w:rsidRDefault="00C5251D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>
              <w:t>Sécurité, promesse tenues, contrôles, vérifications, planning</w:t>
            </w:r>
          </w:p>
          <w:p w:rsidR="009B472F" w:rsidRDefault="009B472F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 w:rsidRPr="009B472F">
              <w:rPr>
                <w:color w:val="FF0000"/>
              </w:rPr>
              <w:t>Mauvaise organisation, flou, procédures aléatoires, méthodes incertaines</w:t>
            </w:r>
          </w:p>
        </w:tc>
        <w:tc>
          <w:tcPr>
            <w:tcW w:w="4528" w:type="dxa"/>
            <w:vAlign w:val="center"/>
          </w:tcPr>
          <w:p w:rsidR="00C5251D" w:rsidRDefault="00C5251D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>
              <w:t>Atmosphère, ambiance relations, lien de confiance sincères</w:t>
            </w:r>
          </w:p>
          <w:p w:rsidR="002C6ABB" w:rsidRDefault="002C6ABB" w:rsidP="00C5251D">
            <w:pPr>
              <w:pStyle w:val="Paragraphedeliste"/>
              <w:numPr>
                <w:ilvl w:val="0"/>
                <w:numId w:val="10"/>
              </w:numPr>
              <w:jc w:val="center"/>
            </w:pPr>
            <w:r w:rsidRPr="002C6ABB">
              <w:rPr>
                <w:color w:val="FF0000"/>
              </w:rPr>
              <w:t>Trahison, solitude</w:t>
            </w:r>
          </w:p>
        </w:tc>
      </w:tr>
    </w:tbl>
    <w:p w:rsidR="002C6ABB" w:rsidRDefault="002C6ABB" w:rsidP="0030064B"/>
    <w:p w:rsidR="00C5251D" w:rsidRDefault="00C5251D" w:rsidP="0030064B">
      <w:r>
        <w:t>Développement co</w:t>
      </w:r>
      <w:r w:rsidR="009B472F">
        <w:t>rtex</w:t>
      </w:r>
      <w:r>
        <w:t xml:space="preserve"> gauche :</w:t>
      </w:r>
    </w:p>
    <w:p w:rsidR="00C5251D" w:rsidRDefault="00C5251D" w:rsidP="00C5251D">
      <w:pPr>
        <w:pStyle w:val="Paragraphedeliste"/>
        <w:numPr>
          <w:ilvl w:val="0"/>
          <w:numId w:val="10"/>
        </w:numPr>
      </w:pPr>
      <w:r>
        <w:t xml:space="preserve">Jeu de société </w:t>
      </w:r>
    </w:p>
    <w:p w:rsidR="00C5251D" w:rsidRDefault="00C5251D" w:rsidP="00C5251D">
      <w:pPr>
        <w:pStyle w:val="Paragraphedeliste"/>
        <w:numPr>
          <w:ilvl w:val="0"/>
          <w:numId w:val="10"/>
        </w:numPr>
      </w:pPr>
      <w:r>
        <w:t>..</w:t>
      </w:r>
    </w:p>
    <w:p w:rsidR="00C5251D" w:rsidRDefault="00C5251D" w:rsidP="002C6ABB"/>
    <w:p w:rsidR="002C6ABB" w:rsidRDefault="002C6ABB" w:rsidP="002C6ABB"/>
    <w:p w:rsidR="002C6ABB" w:rsidRDefault="002C6ABB" w:rsidP="002C6ABB">
      <w:r>
        <w:t xml:space="preserve">Outil français comme HBDI : PREDOM, utilisé dans les entreprises pour faire un profil d’entreprise, </w:t>
      </w:r>
      <w:r w:rsidR="00174664">
        <w:t>deux aspects</w:t>
      </w:r>
      <w:r>
        <w:t xml:space="preserve"> dans cortex gauche : analyse ou </w:t>
      </w:r>
      <w:r w:rsidR="00174664">
        <w:t>réflexion</w:t>
      </w:r>
    </w:p>
    <w:p w:rsidR="000C1B7C" w:rsidRDefault="000C1B7C" w:rsidP="002C6ABB"/>
    <w:p w:rsidR="000C1B7C" w:rsidRDefault="000C1B7C" w:rsidP="002C6ABB"/>
    <w:p w:rsidR="000C1B7C" w:rsidRDefault="000C1B7C" w:rsidP="00174664">
      <w:pPr>
        <w:pStyle w:val="Titre2"/>
      </w:pPr>
      <w:r>
        <w:t>Les pilotes clandestins</w:t>
      </w:r>
    </w:p>
    <w:p w:rsidR="000C1B7C" w:rsidRDefault="000C1B7C" w:rsidP="000C1B7C"/>
    <w:p w:rsidR="000C1B7C" w:rsidRDefault="000C1B7C" w:rsidP="000C1B7C">
      <w:pPr>
        <w:pStyle w:val="Paragraphedeliste"/>
        <w:numPr>
          <w:ilvl w:val="0"/>
          <w:numId w:val="10"/>
        </w:numPr>
      </w:pPr>
      <w:r>
        <w:t>Soit parfait :</w:t>
      </w:r>
    </w:p>
    <w:p w:rsidR="000C1B7C" w:rsidRDefault="000C1B7C" w:rsidP="000C1B7C">
      <w:pPr>
        <w:pStyle w:val="Paragraphedeliste"/>
        <w:numPr>
          <w:ilvl w:val="1"/>
          <w:numId w:val="10"/>
        </w:numPr>
      </w:pPr>
      <w:r>
        <w:t xml:space="preserve">Soit toi-même ! </w:t>
      </w:r>
    </w:p>
    <w:p w:rsidR="000C1B7C" w:rsidRDefault="000C1B7C" w:rsidP="000C1B7C">
      <w:pPr>
        <w:pStyle w:val="Paragraphedeliste"/>
        <w:numPr>
          <w:ilvl w:val="0"/>
          <w:numId w:val="10"/>
        </w:numPr>
      </w:pPr>
      <w:r>
        <w:t xml:space="preserve">Soit fort : </w:t>
      </w:r>
    </w:p>
    <w:p w:rsidR="000C1B7C" w:rsidRDefault="000C1B7C" w:rsidP="000C1B7C">
      <w:pPr>
        <w:pStyle w:val="Paragraphedeliste"/>
        <w:numPr>
          <w:ilvl w:val="1"/>
          <w:numId w:val="10"/>
        </w:numPr>
      </w:pPr>
      <w:r>
        <w:t>Soit humain : accepte tes émotions</w:t>
      </w:r>
    </w:p>
    <w:p w:rsidR="000C1B7C" w:rsidRDefault="00174664" w:rsidP="000C1B7C">
      <w:pPr>
        <w:pStyle w:val="Paragraphedeliste"/>
        <w:numPr>
          <w:ilvl w:val="0"/>
          <w:numId w:val="10"/>
        </w:numPr>
      </w:pPr>
      <w:r>
        <w:t>Dépêche</w:t>
      </w:r>
      <w:r w:rsidR="000C1B7C">
        <w:t xml:space="preserve">-toi : </w:t>
      </w:r>
    </w:p>
    <w:p w:rsidR="000C1B7C" w:rsidRDefault="000C1B7C" w:rsidP="000C1B7C">
      <w:pPr>
        <w:pStyle w:val="Paragraphedeliste"/>
        <w:numPr>
          <w:ilvl w:val="1"/>
          <w:numId w:val="10"/>
        </w:numPr>
      </w:pPr>
      <w:r>
        <w:t>Prend ton temps</w:t>
      </w:r>
    </w:p>
    <w:p w:rsidR="00174664" w:rsidRDefault="00174664" w:rsidP="00174664">
      <w:pPr>
        <w:pStyle w:val="Paragraphedeliste"/>
        <w:numPr>
          <w:ilvl w:val="0"/>
          <w:numId w:val="10"/>
        </w:numPr>
      </w:pPr>
      <w:r>
        <w:t>Fais des efforts :</w:t>
      </w:r>
    </w:p>
    <w:p w:rsidR="00174664" w:rsidRDefault="00174664" w:rsidP="00174664">
      <w:pPr>
        <w:pStyle w:val="Paragraphedeliste"/>
        <w:numPr>
          <w:ilvl w:val="1"/>
          <w:numId w:val="10"/>
        </w:numPr>
      </w:pPr>
      <w:r>
        <w:lastRenderedPageBreak/>
        <w:t>Réussir ce que tu fais</w:t>
      </w:r>
    </w:p>
    <w:p w:rsidR="00174664" w:rsidRDefault="00174664" w:rsidP="00174664">
      <w:pPr>
        <w:pStyle w:val="Paragraphedeliste"/>
        <w:numPr>
          <w:ilvl w:val="0"/>
          <w:numId w:val="10"/>
        </w:numPr>
      </w:pPr>
      <w:r>
        <w:t>Fais-moi plaisir</w:t>
      </w:r>
    </w:p>
    <w:p w:rsidR="00174664" w:rsidRDefault="00174664" w:rsidP="00174664">
      <w:pPr>
        <w:pStyle w:val="Paragraphedeliste"/>
        <w:numPr>
          <w:ilvl w:val="1"/>
          <w:numId w:val="10"/>
        </w:numPr>
      </w:pPr>
      <w:r>
        <w:t>Fais toi plaisir, pense à toi</w:t>
      </w:r>
    </w:p>
    <w:p w:rsidR="00174664" w:rsidRDefault="00174664" w:rsidP="00174664"/>
    <w:p w:rsidR="00174664" w:rsidRDefault="00174664" w:rsidP="00174664">
      <w:r>
        <w:t xml:space="preserve">Sixième pilote clandestin : </w:t>
      </w:r>
    </w:p>
    <w:p w:rsidR="00174664" w:rsidRDefault="00174664" w:rsidP="00174664"/>
    <w:p w:rsidR="00174664" w:rsidRDefault="00DB6E5D" w:rsidP="00DB6E5D">
      <w:pPr>
        <w:pStyle w:val="Paragraphedeliste"/>
        <w:numPr>
          <w:ilvl w:val="0"/>
          <w:numId w:val="10"/>
        </w:numPr>
      </w:pPr>
      <w:r>
        <w:t>Sois conforme : Ne te fais pas remarquer, ne fais pas de vague. Non sois congruent.</w:t>
      </w:r>
    </w:p>
    <w:p w:rsidR="00D005AF" w:rsidRDefault="00D005AF" w:rsidP="00D005AF"/>
    <w:p w:rsidR="00455855" w:rsidRDefault="00455855" w:rsidP="00D005AF"/>
    <w:p w:rsidR="00455855" w:rsidRPr="00455855" w:rsidRDefault="00455855" w:rsidP="00D005AF">
      <w:pPr>
        <w:rPr>
          <w:color w:val="00B0F0"/>
        </w:rPr>
      </w:pPr>
      <w:r w:rsidRPr="00455855">
        <w:rPr>
          <w:color w:val="00B0F0"/>
        </w:rPr>
        <w:t>Synergie</w:t>
      </w:r>
    </w:p>
    <w:p w:rsidR="00D005AF" w:rsidRPr="00455855" w:rsidRDefault="00D005AF" w:rsidP="00D005AF">
      <w:pPr>
        <w:rPr>
          <w:color w:val="00B0F0"/>
        </w:rPr>
      </w:pP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438117</wp:posOffset>
                </wp:positionH>
                <wp:positionV relativeFrom="paragraph">
                  <wp:posOffset>46957</wp:posOffset>
                </wp:positionV>
                <wp:extent cx="0" cy="2945330"/>
                <wp:effectExtent l="63500" t="25400" r="38100" b="1397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5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B0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6" o:spid="_x0000_s1026" type="#_x0000_t32" style="position:absolute;margin-left:34.5pt;margin-top:3.7pt;width:0;height:231.9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005AF" w:rsidRPr="00455855" w:rsidRDefault="00D005AF" w:rsidP="00D005AF">
      <w:pPr>
        <w:rPr>
          <w:color w:val="00B0F0"/>
        </w:rPr>
      </w:pPr>
    </w:p>
    <w:p w:rsidR="00D005AF" w:rsidRPr="00455855" w:rsidRDefault="00D005AF" w:rsidP="00D005AF">
      <w:pPr>
        <w:rPr>
          <w:color w:val="00B0F0"/>
        </w:rPr>
      </w:pPr>
    </w:p>
    <w:p w:rsidR="00D005AF" w:rsidRPr="00455855" w:rsidRDefault="00D005AF" w:rsidP="00D005AF">
      <w:pPr>
        <w:rPr>
          <w:color w:val="00B0F0"/>
        </w:rPr>
      </w:pP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95AE2B" wp14:editId="51478821">
                <wp:simplePos x="0" y="0"/>
                <wp:positionH relativeFrom="column">
                  <wp:posOffset>2415206</wp:posOffset>
                </wp:positionH>
                <wp:positionV relativeFrom="paragraph">
                  <wp:posOffset>180006</wp:posOffset>
                </wp:positionV>
                <wp:extent cx="0" cy="2055929"/>
                <wp:effectExtent l="12700" t="0" r="25400" b="1905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929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A29E" id="Connecteur droit avec flèche 73" o:spid="_x0000_s1026" type="#_x0000_t32" style="position:absolute;margin-left:190.15pt;margin-top:14.15pt;width:0;height:161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" strokecolor="#4472c4 [3204]" strokeweight="2.5pt">
                <v:stroke dashstyle="1 1" joinstyle="miter"/>
              </v:shape>
            </w:pict>
          </mc:Fallback>
        </mc:AlternateContent>
      </w: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CDC8D" wp14:editId="19E601F7">
                <wp:simplePos x="0" y="0"/>
                <wp:positionH relativeFrom="column">
                  <wp:posOffset>1374775</wp:posOffset>
                </wp:positionH>
                <wp:positionV relativeFrom="paragraph">
                  <wp:posOffset>181610</wp:posOffset>
                </wp:positionV>
                <wp:extent cx="0" cy="2055929"/>
                <wp:effectExtent l="12700" t="0" r="25400" b="190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929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3EE8" id="Connecteur droit avec flèche 71" o:spid="_x0000_s1026" type="#_x0000_t32" style="position:absolute;margin-left:108.25pt;margin-top:14.3pt;width:0;height:16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" strokecolor="#4472c4 [3204]" strokeweight="2.5pt">
                <v:stroke dashstyle="1 1" joinstyle="miter"/>
              </v:shape>
            </w:pict>
          </mc:Fallback>
        </mc:AlternateContent>
      </w: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01C6A4" wp14:editId="5F2E417E">
                <wp:simplePos x="0" y="0"/>
                <wp:positionH relativeFrom="column">
                  <wp:posOffset>1371766</wp:posOffset>
                </wp:positionH>
                <wp:positionV relativeFrom="paragraph">
                  <wp:posOffset>184885</wp:posOffset>
                </wp:positionV>
                <wp:extent cx="1042069" cy="545566"/>
                <wp:effectExtent l="12700" t="12700" r="37465" b="2603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069" cy="545566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8A1A" id="Connecteur droit avec flèche 70" o:spid="_x0000_s1026" type="#_x0000_t32" style="position:absolute;margin-left:108pt;margin-top:14.55pt;width:82.05pt;height:42.9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" strokecolor="#4472c4 [3204]" strokeweight="2.5pt">
                <v:stroke dashstyle="1 1" joinstyle="miter"/>
              </v:shape>
            </w:pict>
          </mc:Fallback>
        </mc:AlternateContent>
      </w: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984136" wp14:editId="340AA96E">
                <wp:simplePos x="0" y="0"/>
                <wp:positionH relativeFrom="column">
                  <wp:posOffset>432435</wp:posOffset>
                </wp:positionH>
                <wp:positionV relativeFrom="paragraph">
                  <wp:posOffset>185420</wp:posOffset>
                </wp:positionV>
                <wp:extent cx="2879725" cy="0"/>
                <wp:effectExtent l="0" t="12700" r="15875" b="254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5239" id="Connecteur droit avec flèche 68" o:spid="_x0000_s1026" type="#_x0000_t32" style="position:absolute;margin-left:34.05pt;margin-top:14.6pt;width:226.75pt;height: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" strokecolor="#4472c4 [3204]" strokeweight="2.5pt">
                <v:stroke dashstyle="1 1" joinstyle="miter"/>
              </v:shape>
            </w:pict>
          </mc:Fallback>
        </mc:AlternateContent>
      </w:r>
    </w:p>
    <w:p w:rsidR="00D005AF" w:rsidRPr="00455855" w:rsidRDefault="00D005AF" w:rsidP="00D005AF">
      <w:pPr>
        <w:rPr>
          <w:color w:val="00B0F0"/>
        </w:rPr>
      </w:pPr>
    </w:p>
    <w:p w:rsidR="00D005AF" w:rsidRPr="00455855" w:rsidRDefault="00D005AF" w:rsidP="00D005AF">
      <w:pPr>
        <w:jc w:val="center"/>
        <w:rPr>
          <w:color w:val="00B0F0"/>
        </w:rPr>
      </w:pPr>
      <w:r w:rsidRPr="00455855">
        <w:rPr>
          <w:color w:val="00B0F0"/>
        </w:rPr>
        <w:t>Chien fous</w:t>
      </w:r>
    </w:p>
    <w:p w:rsidR="00D005AF" w:rsidRPr="00455855" w:rsidRDefault="00D005AF" w:rsidP="00D005AF">
      <w:pPr>
        <w:tabs>
          <w:tab w:val="left" w:pos="1228"/>
        </w:tabs>
        <w:rPr>
          <w:color w:val="00B0F0"/>
        </w:rPr>
      </w:pPr>
      <w:r w:rsidRPr="00455855">
        <w:rPr>
          <w:color w:val="00B0F0"/>
        </w:rPr>
        <w:tab/>
        <w:t>Yes</w:t>
      </w:r>
    </w:p>
    <w:p w:rsidR="00D005AF" w:rsidRPr="00455855" w:rsidRDefault="00D005AF" w:rsidP="00D005AF">
      <w:pPr>
        <w:tabs>
          <w:tab w:val="left" w:pos="1258"/>
          <w:tab w:val="left" w:pos="2865"/>
        </w:tabs>
        <w:rPr>
          <w:color w:val="00B0F0"/>
        </w:rPr>
      </w:pP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E2B19B" wp14:editId="6BC457C7">
                <wp:simplePos x="0" y="0"/>
                <wp:positionH relativeFrom="column">
                  <wp:posOffset>2404410</wp:posOffset>
                </wp:positionH>
                <wp:positionV relativeFrom="paragraph">
                  <wp:posOffset>137494</wp:posOffset>
                </wp:positionV>
                <wp:extent cx="899795" cy="0"/>
                <wp:effectExtent l="0" t="12700" r="14605" b="2540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9161" id="Connecteur droit avec flèche 74" o:spid="_x0000_s1026" type="#_x0000_t32" style="position:absolute;margin-left:189.3pt;margin-top:10.85pt;width:70.85pt;height: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" strokecolor="#4472c4 [3204]" strokeweight="2.5pt">
                <v:stroke dashstyle="1 1" joinstyle="miter"/>
              </v:shape>
            </w:pict>
          </mc:Fallback>
        </mc:AlternateContent>
      </w: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F5764E" wp14:editId="48C84555">
                <wp:simplePos x="0" y="0"/>
                <wp:positionH relativeFrom="column">
                  <wp:posOffset>1373171</wp:posOffset>
                </wp:positionH>
                <wp:positionV relativeFrom="paragraph">
                  <wp:posOffset>138430</wp:posOffset>
                </wp:positionV>
                <wp:extent cx="1042069" cy="545566"/>
                <wp:effectExtent l="12700" t="12700" r="37465" b="26035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069" cy="545566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1882" id="Connecteur droit avec flèche 72" o:spid="_x0000_s1026" type="#_x0000_t32" style="position:absolute;margin-left:108.1pt;margin-top:10.9pt;width:82.05pt;height:42.9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" strokecolor="#4472c4 [3204]" strokeweight="2.5pt">
                <v:stroke dashstyle="1 1" joinstyle="miter"/>
              </v:shape>
            </w:pict>
          </mc:Fallback>
        </mc:AlternateContent>
      </w:r>
      <w:r w:rsidRPr="00455855">
        <w:rPr>
          <w:color w:val="00B0F0"/>
        </w:rPr>
        <w:tab/>
        <w:t xml:space="preserve">Men </w:t>
      </w:r>
      <w:r w:rsidRPr="00455855">
        <w:rPr>
          <w:color w:val="00B0F0"/>
        </w:rPr>
        <w:tab/>
        <w:t>Jeunes</w:t>
      </w:r>
    </w:p>
    <w:p w:rsidR="00D005AF" w:rsidRPr="00455855" w:rsidRDefault="00D005AF" w:rsidP="00D005AF">
      <w:pPr>
        <w:rPr>
          <w:color w:val="00B0F0"/>
        </w:rPr>
      </w:pPr>
    </w:p>
    <w:p w:rsidR="00D005AF" w:rsidRPr="00455855" w:rsidRDefault="00D005AF" w:rsidP="00D005AF">
      <w:pPr>
        <w:rPr>
          <w:color w:val="00B0F0"/>
        </w:rPr>
      </w:pPr>
    </w:p>
    <w:p w:rsidR="00D005AF" w:rsidRPr="00455855" w:rsidRDefault="00D005AF" w:rsidP="00D005AF">
      <w:pPr>
        <w:rPr>
          <w:color w:val="00B0F0"/>
        </w:rPr>
      </w:pP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905CD7" wp14:editId="05469C5F">
                <wp:simplePos x="0" y="0"/>
                <wp:positionH relativeFrom="column">
                  <wp:posOffset>433705</wp:posOffset>
                </wp:positionH>
                <wp:positionV relativeFrom="paragraph">
                  <wp:posOffset>20955</wp:posOffset>
                </wp:positionV>
                <wp:extent cx="900000" cy="0"/>
                <wp:effectExtent l="0" t="12700" r="14605" b="2540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86F9" id="Connecteur droit avec flèche 69" o:spid="_x0000_s1026" type="#_x0000_t32" style="position:absolute;margin-left:34.15pt;margin-top:1.65pt;width:70.85pt;height: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" strokecolor="#4472c4 [3204]" strokeweight="2.5pt">
                <v:stroke dashstyle="1 1" joinstyle="miter"/>
              </v:shape>
            </w:pict>
          </mc:Fallback>
        </mc:AlternateContent>
      </w:r>
    </w:p>
    <w:p w:rsidR="00D005AF" w:rsidRPr="00455855" w:rsidRDefault="00D005AF" w:rsidP="00D005AF">
      <w:pPr>
        <w:rPr>
          <w:color w:val="00B0F0"/>
        </w:rPr>
      </w:pPr>
    </w:p>
    <w:p w:rsidR="00D005AF" w:rsidRPr="00455855" w:rsidRDefault="00D005AF" w:rsidP="00D005AF">
      <w:pPr>
        <w:tabs>
          <w:tab w:val="left" w:pos="2880"/>
          <w:tab w:val="center" w:pos="4533"/>
        </w:tabs>
        <w:rPr>
          <w:color w:val="00B0F0"/>
        </w:rPr>
      </w:pPr>
      <w:r w:rsidRPr="00455855">
        <w:rPr>
          <w:color w:val="00B0F0"/>
        </w:rPr>
        <w:tab/>
        <w:t>Non mais</w:t>
      </w:r>
      <w:r w:rsidRPr="00455855">
        <w:rPr>
          <w:color w:val="00B0F0"/>
        </w:rPr>
        <w:tab/>
        <w:t>Niet</w:t>
      </w:r>
    </w:p>
    <w:p w:rsidR="00D005AF" w:rsidRPr="00455855" w:rsidRDefault="00D005AF" w:rsidP="00D005AF">
      <w:pPr>
        <w:tabs>
          <w:tab w:val="left" w:pos="1576"/>
        </w:tabs>
        <w:rPr>
          <w:color w:val="00B0F0"/>
        </w:rPr>
      </w:pPr>
      <w:r w:rsidRPr="00455855">
        <w:rPr>
          <w:color w:val="00B0F0"/>
        </w:rPr>
        <w:tab/>
        <w:t xml:space="preserve">Bof … </w:t>
      </w:r>
      <w:r w:rsidRPr="00455855">
        <w:rPr>
          <w:color w:val="00B0F0"/>
        </w:rPr>
        <w:tab/>
        <w:t>…</w:t>
      </w:r>
    </w:p>
    <w:p w:rsidR="00455855" w:rsidRPr="00455855" w:rsidRDefault="00455855" w:rsidP="00455855">
      <w:pPr>
        <w:rPr>
          <w:color w:val="00B0F0"/>
        </w:rPr>
      </w:pPr>
      <w:r w:rsidRPr="0045585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A38EDD" wp14:editId="1CAC6451">
                <wp:simplePos x="0" y="0"/>
                <wp:positionH relativeFrom="column">
                  <wp:posOffset>268472</wp:posOffset>
                </wp:positionH>
                <wp:positionV relativeFrom="paragraph">
                  <wp:posOffset>190266</wp:posOffset>
                </wp:positionV>
                <wp:extent cx="2880000" cy="0"/>
                <wp:effectExtent l="0" t="63500" r="0" b="7620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9624" id="Connecteur droit avec flèche 67" o:spid="_x0000_s1026" type="#_x0000_t32" style="position:absolute;margin-left:21.15pt;margin-top:15pt;width:226.75pt;height: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455855" w:rsidRDefault="00455855" w:rsidP="00455855">
      <w:pPr>
        <w:tabs>
          <w:tab w:val="left" w:pos="1576"/>
        </w:tabs>
        <w:jc w:val="center"/>
        <w:rPr>
          <w:color w:val="00B0F0"/>
        </w:rPr>
      </w:pPr>
      <w:r w:rsidRPr="00455855">
        <w:rPr>
          <w:color w:val="00B0F0"/>
        </w:rPr>
        <w:t>Antagonisme</w:t>
      </w:r>
    </w:p>
    <w:p w:rsidR="008B07C8" w:rsidRDefault="008B07C8" w:rsidP="008B07C8">
      <w:pPr>
        <w:tabs>
          <w:tab w:val="left" w:pos="1576"/>
        </w:tabs>
        <w:rPr>
          <w:color w:val="00B0F0"/>
        </w:rPr>
      </w:pPr>
    </w:p>
    <w:p w:rsidR="008B07C8" w:rsidRDefault="008B07C8" w:rsidP="008B07C8">
      <w:pPr>
        <w:tabs>
          <w:tab w:val="left" w:pos="1576"/>
        </w:tabs>
        <w:rPr>
          <w:color w:val="00B0F0"/>
        </w:rPr>
      </w:pPr>
    </w:p>
    <w:p w:rsidR="008B07C8" w:rsidRDefault="008B07C8" w:rsidP="008B07C8">
      <w:pPr>
        <w:tabs>
          <w:tab w:val="left" w:pos="1576"/>
        </w:tabs>
        <w:rPr>
          <w:color w:val="00B0F0"/>
        </w:rPr>
      </w:pPr>
    </w:p>
    <w:p w:rsidR="008B07C8" w:rsidRDefault="008B07C8" w:rsidP="008B07C8">
      <w:pPr>
        <w:pStyle w:val="Titre2"/>
      </w:pPr>
      <w:r>
        <w:t>Être acteur</w:t>
      </w:r>
    </w:p>
    <w:p w:rsidR="008B07C8" w:rsidRDefault="008B07C8" w:rsidP="008B07C8"/>
    <w:p w:rsidR="008B07C8" w:rsidRDefault="008B07C8" w:rsidP="008B07C8">
      <w:pPr>
        <w:pStyle w:val="Paragraphedeliste"/>
        <w:numPr>
          <w:ilvl w:val="0"/>
          <w:numId w:val="10"/>
        </w:numPr>
      </w:pPr>
      <w:r>
        <w:t xml:space="preserve">Mieux je me </w:t>
      </w:r>
      <w:r w:rsidR="001B505F">
        <w:t>comprends</w:t>
      </w:r>
      <w:r>
        <w:t>, mieux je me gère</w:t>
      </w:r>
    </w:p>
    <w:p w:rsidR="001577CB" w:rsidRDefault="001577CB" w:rsidP="001577CB">
      <w:pPr>
        <w:pStyle w:val="Paragraphedeliste"/>
        <w:numPr>
          <w:ilvl w:val="1"/>
          <w:numId w:val="10"/>
        </w:numPr>
      </w:pPr>
      <w:r>
        <w:t>Plus je sui</w:t>
      </w:r>
      <w:r w:rsidR="001B505F">
        <w:t>s</w:t>
      </w:r>
      <w:r>
        <w:t xml:space="preserve"> capable de gérer les autres</w:t>
      </w:r>
    </w:p>
    <w:p w:rsidR="001577CB" w:rsidRDefault="001577CB" w:rsidP="001577CB">
      <w:pPr>
        <w:pStyle w:val="Paragraphedeliste"/>
        <w:numPr>
          <w:ilvl w:val="0"/>
          <w:numId w:val="10"/>
        </w:numPr>
      </w:pPr>
      <w:r>
        <w:t>Objectif : développer son intelligence rationnelle</w:t>
      </w:r>
    </w:p>
    <w:p w:rsidR="001B505F" w:rsidRDefault="003467A2" w:rsidP="001577CB">
      <w:pPr>
        <w:pStyle w:val="Paragraphedeliste"/>
        <w:numPr>
          <w:ilvl w:val="0"/>
          <w:numId w:val="10"/>
        </w:numPr>
      </w:pPr>
      <w:r>
        <w:t>Transformer les ressources humaines en richesses humaines</w:t>
      </w:r>
    </w:p>
    <w:p w:rsidR="003467A2" w:rsidRDefault="003467A2" w:rsidP="003467A2"/>
    <w:p w:rsidR="003467A2" w:rsidRDefault="003467A2" w:rsidP="003467A2"/>
    <w:p w:rsidR="003467A2" w:rsidRDefault="003467A2" w:rsidP="003467A2">
      <w:pPr>
        <w:pStyle w:val="Titre2"/>
      </w:pPr>
      <w:r>
        <w:t>L’affirmation de soit</w:t>
      </w:r>
    </w:p>
    <w:p w:rsidR="003467A2" w:rsidRDefault="003467A2" w:rsidP="003467A2"/>
    <w:p w:rsidR="003467A2" w:rsidRDefault="003467A2" w:rsidP="003467A2">
      <w:pPr>
        <w:pStyle w:val="Paragraphedeliste"/>
        <w:numPr>
          <w:ilvl w:val="0"/>
          <w:numId w:val="10"/>
        </w:numPr>
      </w:pPr>
      <w:r>
        <w:t>Parce qu’un ingénieur, en situation professionnelle comme dans sa vie privée, doit savoir oser</w:t>
      </w:r>
    </w:p>
    <w:p w:rsidR="003467A2" w:rsidRDefault="003467A2" w:rsidP="003467A2">
      <w:pPr>
        <w:pStyle w:val="Paragraphedeliste"/>
        <w:numPr>
          <w:ilvl w:val="0"/>
          <w:numId w:val="10"/>
        </w:numPr>
      </w:pPr>
      <w:r>
        <w:t xml:space="preserve">Deux pôles </w:t>
      </w:r>
    </w:p>
    <w:p w:rsidR="003467A2" w:rsidRDefault="003467A2" w:rsidP="003467A2">
      <w:pPr>
        <w:pStyle w:val="Paragraphedeliste"/>
        <w:numPr>
          <w:ilvl w:val="1"/>
          <w:numId w:val="10"/>
        </w:numPr>
      </w:pPr>
      <w:r>
        <w:t>Ok + valeur intrinsèque</w:t>
      </w:r>
    </w:p>
    <w:p w:rsidR="003467A2" w:rsidRDefault="003467A2" w:rsidP="003467A2">
      <w:pPr>
        <w:pStyle w:val="Paragraphedeliste"/>
        <w:numPr>
          <w:ilvl w:val="1"/>
          <w:numId w:val="10"/>
        </w:numPr>
      </w:pPr>
      <w:r>
        <w:t xml:space="preserve">Non Ok (-) pas de </w:t>
      </w:r>
      <w:r w:rsidR="004B0775">
        <w:t>valeurs intrinsèques</w:t>
      </w:r>
    </w:p>
    <w:p w:rsidR="003467A2" w:rsidRDefault="003467A2" w:rsidP="003467A2">
      <w:pPr>
        <w:pStyle w:val="Paragraphedeliste"/>
        <w:numPr>
          <w:ilvl w:val="0"/>
          <w:numId w:val="10"/>
        </w:numPr>
      </w:pPr>
      <w:r>
        <w:t>D</w:t>
      </w:r>
      <w:r w:rsidR="005B30AD">
        <w:t>e</w:t>
      </w:r>
      <w:r>
        <w:t xml:space="preserve"> ces deux </w:t>
      </w:r>
      <w:r w:rsidR="005B30AD">
        <w:t>pôles</w:t>
      </w:r>
      <w:r>
        <w:t xml:space="preserve"> découlent les 4 positions suivantes : </w:t>
      </w:r>
    </w:p>
    <w:p w:rsidR="003467A2" w:rsidRDefault="003467A2" w:rsidP="003467A2">
      <w:pPr>
        <w:pStyle w:val="Paragraphedeliste"/>
        <w:numPr>
          <w:ilvl w:val="1"/>
          <w:numId w:val="10"/>
        </w:numPr>
      </w:pPr>
      <w:r>
        <w:t>Dominant</w:t>
      </w:r>
    </w:p>
    <w:p w:rsidR="003467A2" w:rsidRDefault="003467A2" w:rsidP="003467A2">
      <w:pPr>
        <w:pStyle w:val="Paragraphedeliste"/>
        <w:numPr>
          <w:ilvl w:val="2"/>
          <w:numId w:val="10"/>
        </w:numPr>
      </w:pPr>
      <w:r>
        <w:t>Moi je suis OK (+)</w:t>
      </w:r>
    </w:p>
    <w:p w:rsidR="003467A2" w:rsidRDefault="003467A2" w:rsidP="003467A2">
      <w:pPr>
        <w:pStyle w:val="Paragraphedeliste"/>
        <w:numPr>
          <w:ilvl w:val="2"/>
          <w:numId w:val="10"/>
        </w:numPr>
      </w:pPr>
      <w:r>
        <w:lastRenderedPageBreak/>
        <w:t>Toi tu es Non OK (-)</w:t>
      </w:r>
    </w:p>
    <w:p w:rsidR="001B1D1F" w:rsidRDefault="004B0775" w:rsidP="001B1D1F">
      <w:pPr>
        <w:pStyle w:val="Paragraphedeliste"/>
        <w:numPr>
          <w:ilvl w:val="1"/>
          <w:numId w:val="10"/>
        </w:numPr>
      </w:pPr>
      <w:r>
        <w:t>Domine</w:t>
      </w:r>
    </w:p>
    <w:p w:rsidR="004B0775" w:rsidRDefault="004B0775" w:rsidP="004B0775">
      <w:pPr>
        <w:pStyle w:val="Paragraphedeliste"/>
        <w:numPr>
          <w:ilvl w:val="2"/>
          <w:numId w:val="10"/>
        </w:numPr>
      </w:pPr>
      <w:r>
        <w:t>Moi je suis NON OK (-)</w:t>
      </w:r>
    </w:p>
    <w:p w:rsidR="004B0775" w:rsidRDefault="004B0775" w:rsidP="004B0775">
      <w:pPr>
        <w:pStyle w:val="Paragraphedeliste"/>
        <w:numPr>
          <w:ilvl w:val="2"/>
          <w:numId w:val="10"/>
        </w:numPr>
      </w:pPr>
      <w:r>
        <w:t>Toi tu es OK (+)</w:t>
      </w:r>
    </w:p>
    <w:p w:rsidR="00CF2F9A" w:rsidRDefault="00CF2F9A" w:rsidP="00CF2F9A">
      <w:pPr>
        <w:pStyle w:val="Paragraphedeliste"/>
        <w:numPr>
          <w:ilvl w:val="1"/>
          <w:numId w:val="10"/>
        </w:numPr>
      </w:pPr>
      <w:r>
        <w:t xml:space="preserve">Nihiliste </w:t>
      </w:r>
    </w:p>
    <w:p w:rsidR="00CF2F9A" w:rsidRDefault="00CF2F9A" w:rsidP="00CF2F9A">
      <w:pPr>
        <w:pStyle w:val="Paragraphedeliste"/>
        <w:numPr>
          <w:ilvl w:val="2"/>
          <w:numId w:val="10"/>
        </w:numPr>
      </w:pPr>
      <w:r>
        <w:t>Moi je suis Non OK (-)</w:t>
      </w:r>
    </w:p>
    <w:p w:rsidR="00CF2F9A" w:rsidRDefault="00CF2F9A" w:rsidP="00CF2F9A">
      <w:pPr>
        <w:pStyle w:val="Paragraphedeliste"/>
        <w:numPr>
          <w:ilvl w:val="2"/>
          <w:numId w:val="10"/>
        </w:numPr>
      </w:pPr>
      <w:r>
        <w:t>Toi tu es Non OK (-)</w:t>
      </w:r>
    </w:p>
    <w:p w:rsidR="00CF2F9A" w:rsidRDefault="00CF2F9A" w:rsidP="00CF2F9A">
      <w:pPr>
        <w:pStyle w:val="Paragraphedeliste"/>
        <w:numPr>
          <w:ilvl w:val="1"/>
          <w:numId w:val="10"/>
        </w:numPr>
      </w:pPr>
      <w:r>
        <w:t>Coopératif</w:t>
      </w:r>
    </w:p>
    <w:p w:rsidR="00CF2F9A" w:rsidRDefault="00CF2F9A" w:rsidP="00CF2F9A">
      <w:pPr>
        <w:pStyle w:val="Paragraphedeliste"/>
        <w:numPr>
          <w:ilvl w:val="2"/>
          <w:numId w:val="10"/>
        </w:numPr>
      </w:pPr>
      <w:r>
        <w:t>Moi je suis OK (+)</w:t>
      </w:r>
    </w:p>
    <w:p w:rsidR="00BD0AB3" w:rsidRDefault="00CF2F9A" w:rsidP="00BD0AB3">
      <w:pPr>
        <w:pStyle w:val="Paragraphedeliste"/>
        <w:numPr>
          <w:ilvl w:val="2"/>
          <w:numId w:val="10"/>
        </w:numPr>
      </w:pPr>
      <w:r>
        <w:t>Toi tu es OK (+)</w:t>
      </w:r>
    </w:p>
    <w:p w:rsidR="00BD0AB3" w:rsidRDefault="00BD0AB3" w:rsidP="00BD0AB3">
      <w:pPr>
        <w:pStyle w:val="Paragraphedeliste"/>
        <w:numPr>
          <w:ilvl w:val="0"/>
          <w:numId w:val="10"/>
        </w:numPr>
      </w:pPr>
      <w:r>
        <w:t>Des positions de vie découlent les comportements suivants</w:t>
      </w:r>
    </w:p>
    <w:p w:rsidR="00BD0AB3" w:rsidRDefault="00BD0AB3" w:rsidP="00BD0AB3">
      <w:pPr>
        <w:pStyle w:val="Paragraphedeliste"/>
        <w:numPr>
          <w:ilvl w:val="1"/>
          <w:numId w:val="10"/>
        </w:numPr>
      </w:pPr>
      <w:r>
        <w:t>Un comportement passif ( -/+ p</w:t>
      </w:r>
    </w:p>
    <w:p w:rsidR="00BD0AB3" w:rsidRDefault="00BD0AB3" w:rsidP="00BD0AB3">
      <w:pPr>
        <w:pStyle w:val="Paragraphedeliste"/>
        <w:numPr>
          <w:ilvl w:val="1"/>
          <w:numId w:val="10"/>
        </w:numPr>
      </w:pPr>
      <w:r>
        <w:t>Chercher diapo</w:t>
      </w:r>
    </w:p>
    <w:p w:rsidR="00BD0AB3" w:rsidRDefault="00BD0AB3" w:rsidP="00BD0AB3">
      <w:pPr>
        <w:pStyle w:val="Paragraphedeliste"/>
        <w:numPr>
          <w:ilvl w:val="0"/>
          <w:numId w:val="10"/>
        </w:numPr>
      </w:pPr>
      <w:r>
        <w:t xml:space="preserve">S’ affirmer ? </w:t>
      </w:r>
    </w:p>
    <w:p w:rsidR="00BD0AB3" w:rsidRDefault="00BD0AB3" w:rsidP="00BD0AB3">
      <w:pPr>
        <w:pStyle w:val="Paragraphedeliste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3075439</wp:posOffset>
                </wp:positionH>
                <wp:positionV relativeFrom="paragraph">
                  <wp:posOffset>499544</wp:posOffset>
                </wp:positionV>
                <wp:extent cx="0" cy="741045"/>
                <wp:effectExtent l="0" t="0" r="12700" b="825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EDFC0" id="Connecteur droit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39.35pt" to="242.15pt,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&#13;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498675</wp:posOffset>
                </wp:positionV>
                <wp:extent cx="2021305" cy="741145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305" cy="74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C2" w:rsidRDefault="00A33CC2" w:rsidP="00BD0AB3">
                            <w:pPr>
                              <w:jc w:val="center"/>
                            </w:pPr>
                            <w:r w:rsidRPr="00BD0AB3">
                              <w:rPr>
                                <w:color w:val="FF0000"/>
                              </w:rPr>
                              <w:t>Ces 3 comportements coutent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BD0AB3">
                              <w:rPr>
                                <w:color w:val="FF0000"/>
                              </w:rPr>
                              <w:t>cher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5" o:spid="_x0000_s1047" type="#_x0000_t202" style="position:absolute;left:0;text-align:left;margin-left:286pt;margin-top:39.25pt;width:159.15pt;height:58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" filled="f" stroked="f">
                <v:textbox>
                  <w:txbxContent>
                    <w:p w:rsidR="00A33CC2" w:rsidRDefault="00A33CC2" w:rsidP="00BD0AB3">
                      <w:pPr>
                        <w:jc w:val="center"/>
                      </w:pPr>
                      <w:r w:rsidRPr="00BD0AB3">
                        <w:rPr>
                          <w:color w:val="FF0000"/>
                        </w:rPr>
                        <w:t>Ces 3 comportements coutent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BD0AB3">
                        <w:rPr>
                          <w:color w:val="FF0000"/>
                        </w:rPr>
                        <w:t>cher !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L’homme à des origines animales … Au cours de son évolution, il a surtout développé 4 manières d’être : </w:t>
      </w:r>
      <w:r>
        <w:br/>
      </w:r>
    </w:p>
    <w:p w:rsidR="00BD0AB3" w:rsidRDefault="00BD0AB3" w:rsidP="00BD0AB3">
      <w:pPr>
        <w:pStyle w:val="Paragraphedeliste"/>
        <w:numPr>
          <w:ilvl w:val="2"/>
          <w:numId w:val="10"/>
        </w:numPr>
      </w:pPr>
      <w:r>
        <w:t>Fuite</w:t>
      </w:r>
    </w:p>
    <w:p w:rsidR="00BD0AB3" w:rsidRDefault="00BD0AB3" w:rsidP="00BD0AB3">
      <w:pPr>
        <w:pStyle w:val="Paragraphedeliste"/>
        <w:numPr>
          <w:ilvl w:val="2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3075439</wp:posOffset>
                </wp:positionH>
                <wp:positionV relativeFrom="paragraph">
                  <wp:posOffset>92844</wp:posOffset>
                </wp:positionV>
                <wp:extent cx="770021" cy="0"/>
                <wp:effectExtent l="0" t="63500" r="0" b="7620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90DE6" id="Connecteur droit avec flèche 77" o:spid="_x0000_s1026" type="#_x0000_t32" style="position:absolute;margin-left:242.15pt;margin-top:7.3pt;width:60.6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" strokecolor="red" strokeweight=".5pt">
                <v:stroke endarrow="block" joinstyle="miter"/>
              </v:shape>
            </w:pict>
          </mc:Fallback>
        </mc:AlternateContent>
      </w:r>
      <w:r>
        <w:t>Agressivité</w:t>
      </w:r>
      <w:r>
        <w:tab/>
      </w:r>
      <w:r>
        <w:tab/>
      </w:r>
      <w:r>
        <w:tab/>
      </w:r>
      <w:r>
        <w:tab/>
        <w:t xml:space="preserve"> </w:t>
      </w:r>
    </w:p>
    <w:p w:rsidR="00BD0AB3" w:rsidRPr="00BD0AB3" w:rsidRDefault="00BD0AB3" w:rsidP="00BD0AB3">
      <w:pPr>
        <w:pStyle w:val="Paragraphedeliste"/>
        <w:numPr>
          <w:ilvl w:val="2"/>
          <w:numId w:val="10"/>
        </w:numPr>
        <w:tabs>
          <w:tab w:val="left" w:pos="5670"/>
        </w:tabs>
      </w:pPr>
      <w:r>
        <w:t>Manipulation</w:t>
      </w:r>
      <w:r>
        <w:br/>
      </w:r>
    </w:p>
    <w:p w:rsidR="00BD0AB3" w:rsidRDefault="00BD0AB3" w:rsidP="000C162A"/>
    <w:p w:rsidR="000C162A" w:rsidRDefault="000C162A" w:rsidP="000C162A"/>
    <w:p w:rsidR="000C162A" w:rsidRDefault="000C162A" w:rsidP="000C162A">
      <w:r>
        <w:t xml:space="preserve">Fuite, agressivité, manipulation … </w:t>
      </w:r>
    </w:p>
    <w:p w:rsidR="00BD0AB3" w:rsidRDefault="00BD0AB3" w:rsidP="000C162A"/>
    <w:p w:rsidR="002B5969" w:rsidRDefault="002B5969" w:rsidP="000C162A">
      <w:r>
        <w:t xml:space="preserve">Dialogue au téléphone entre deux amis : </w:t>
      </w:r>
    </w:p>
    <w:p w:rsidR="002B5969" w:rsidRDefault="002B5969" w:rsidP="000C162A"/>
    <w:p w:rsidR="00A55015" w:rsidRDefault="00A55015" w:rsidP="00A55015">
      <w:pPr>
        <w:pStyle w:val="Paragraphedeliste"/>
        <w:numPr>
          <w:ilvl w:val="0"/>
          <w:numId w:val="10"/>
        </w:numPr>
      </w:pPr>
      <w:r>
        <w:t>Dialogue, 2 position</w:t>
      </w:r>
      <w:r w:rsidR="00DC15D9">
        <w:t>s</w:t>
      </w:r>
      <w:r>
        <w:t xml:space="preserve"> en puissance</w:t>
      </w:r>
    </w:p>
    <w:p w:rsidR="00A55015" w:rsidRDefault="00A55015" w:rsidP="00A55015">
      <w:pPr>
        <w:pStyle w:val="Paragraphedeliste"/>
        <w:numPr>
          <w:ilvl w:val="1"/>
          <w:numId w:val="10"/>
        </w:numPr>
      </w:pPr>
      <w:r>
        <w:t xml:space="preserve">Pole + : Jeanne : </w:t>
      </w:r>
    </w:p>
    <w:p w:rsidR="00A55015" w:rsidRDefault="00A55015" w:rsidP="00A55015">
      <w:pPr>
        <w:pStyle w:val="Paragraphedeliste"/>
        <w:numPr>
          <w:ilvl w:val="2"/>
          <w:numId w:val="10"/>
        </w:numPr>
      </w:pPr>
      <w:r>
        <w:t>Toutes les armes de manipulation</w:t>
      </w:r>
    </w:p>
    <w:p w:rsidR="00A55015" w:rsidRDefault="00A55015" w:rsidP="00A55015">
      <w:pPr>
        <w:pStyle w:val="Paragraphedeliste"/>
        <w:numPr>
          <w:ilvl w:val="3"/>
          <w:numId w:val="10"/>
        </w:numPr>
      </w:pPr>
      <w:r>
        <w:t>Exagération</w:t>
      </w:r>
    </w:p>
    <w:p w:rsidR="00A55015" w:rsidRDefault="00A55015" w:rsidP="00A55015">
      <w:pPr>
        <w:pStyle w:val="Paragraphedeliste"/>
        <w:numPr>
          <w:ilvl w:val="3"/>
          <w:numId w:val="10"/>
        </w:numPr>
      </w:pPr>
      <w:r>
        <w:t>Chantage</w:t>
      </w:r>
    </w:p>
    <w:p w:rsidR="00A55015" w:rsidRDefault="00A55015" w:rsidP="00A55015">
      <w:pPr>
        <w:pStyle w:val="Paragraphedeliste"/>
        <w:numPr>
          <w:ilvl w:val="3"/>
          <w:numId w:val="10"/>
        </w:numPr>
      </w:pPr>
      <w:r>
        <w:t>Compassion</w:t>
      </w:r>
    </w:p>
    <w:p w:rsidR="00DC15D9" w:rsidRDefault="00DC15D9" w:rsidP="00A55015">
      <w:pPr>
        <w:pStyle w:val="Paragraphedeliste"/>
        <w:numPr>
          <w:ilvl w:val="3"/>
          <w:numId w:val="10"/>
        </w:numPr>
      </w:pPr>
      <w:r>
        <w:t>Culpabiliser</w:t>
      </w:r>
    </w:p>
    <w:p w:rsidR="00DC15D9" w:rsidRDefault="00DC15D9" w:rsidP="00A55015">
      <w:pPr>
        <w:pStyle w:val="Paragraphedeliste"/>
        <w:numPr>
          <w:ilvl w:val="3"/>
          <w:numId w:val="10"/>
        </w:numPr>
      </w:pPr>
      <w:r>
        <w:t>Flat</w:t>
      </w:r>
      <w:r w:rsidR="00237F60">
        <w:t>t</w:t>
      </w:r>
      <w:r>
        <w:t>erie</w:t>
      </w:r>
    </w:p>
    <w:p w:rsidR="00E42063" w:rsidRDefault="00A55015" w:rsidP="00A55015">
      <w:pPr>
        <w:pStyle w:val="Paragraphedeliste"/>
        <w:numPr>
          <w:ilvl w:val="1"/>
          <w:numId w:val="10"/>
        </w:numPr>
      </w:pPr>
      <w:r>
        <w:t xml:space="preserve">Pole - : Lise : </w:t>
      </w:r>
    </w:p>
    <w:p w:rsidR="00A55015" w:rsidRDefault="00A55015" w:rsidP="00E42063">
      <w:pPr>
        <w:pStyle w:val="Paragraphedeliste"/>
        <w:numPr>
          <w:ilvl w:val="2"/>
          <w:numId w:val="10"/>
        </w:numPr>
      </w:pPr>
      <w:r>
        <w:t>Pas une grande opinion d’</w:t>
      </w:r>
      <w:r w:rsidR="00E42063">
        <w:t>elle-même</w:t>
      </w:r>
    </w:p>
    <w:p w:rsidR="00E42063" w:rsidRDefault="00E42063" w:rsidP="00E42063">
      <w:pPr>
        <w:pStyle w:val="Paragraphedeliste"/>
        <w:numPr>
          <w:ilvl w:val="3"/>
          <w:numId w:val="10"/>
        </w:numPr>
      </w:pPr>
      <w:r>
        <w:t>Devrait dire non</w:t>
      </w:r>
    </w:p>
    <w:p w:rsidR="00E42063" w:rsidRDefault="00E42063" w:rsidP="00E42063">
      <w:pPr>
        <w:pStyle w:val="Paragraphedeliste"/>
        <w:numPr>
          <w:ilvl w:val="3"/>
          <w:numId w:val="10"/>
        </w:numPr>
      </w:pPr>
      <w:r>
        <w:t xml:space="preserve">Elle essaye </w:t>
      </w:r>
    </w:p>
    <w:p w:rsidR="00E42063" w:rsidRDefault="00E42063" w:rsidP="00E42063">
      <w:pPr>
        <w:pStyle w:val="Paragraphedeliste"/>
        <w:numPr>
          <w:ilvl w:val="3"/>
          <w:numId w:val="10"/>
        </w:numPr>
      </w:pPr>
      <w:r>
        <w:t>Technique du disque rayé</w:t>
      </w:r>
    </w:p>
    <w:p w:rsidR="00E42063" w:rsidRDefault="00487E1B" w:rsidP="00E42063">
      <w:pPr>
        <w:pStyle w:val="Paragraphedeliste"/>
        <w:numPr>
          <w:ilvl w:val="4"/>
          <w:numId w:val="10"/>
        </w:numPr>
      </w:pPr>
      <w:r>
        <w:t>Non par lassitude</w:t>
      </w:r>
    </w:p>
    <w:p w:rsidR="009D24B7" w:rsidRDefault="009D24B7" w:rsidP="00E42063">
      <w:pPr>
        <w:pStyle w:val="Paragraphedeliste"/>
        <w:numPr>
          <w:ilvl w:val="4"/>
          <w:numId w:val="10"/>
        </w:numPr>
      </w:pPr>
      <w:r>
        <w:t>3 fois</w:t>
      </w:r>
    </w:p>
    <w:p w:rsidR="009D24B7" w:rsidRDefault="009D24B7" w:rsidP="00F16CA7">
      <w:pPr>
        <w:pStyle w:val="Paragraphedeliste"/>
        <w:numPr>
          <w:ilvl w:val="4"/>
          <w:numId w:val="10"/>
        </w:numPr>
      </w:pPr>
      <w:r>
        <w:t xml:space="preserve">+ </w:t>
      </w:r>
      <w:r w:rsidR="007459E1">
        <w:t>affirmation</w:t>
      </w:r>
      <w:r>
        <w:t xml:space="preserve"> </w:t>
      </w:r>
      <w:r w:rsidR="00F16CA7">
        <w:t>de s</w:t>
      </w:r>
      <w:r>
        <w:t xml:space="preserve">oi </w:t>
      </w:r>
      <w:r w:rsidR="007459E1">
        <w:t>empathique</w:t>
      </w:r>
    </w:p>
    <w:p w:rsidR="002B5969" w:rsidRDefault="002B5969" w:rsidP="002B5969"/>
    <w:p w:rsidR="002B5969" w:rsidRDefault="002B5969" w:rsidP="002B5969">
      <w:r>
        <w:t xml:space="preserve">Dialogue entre un patron et sa </w:t>
      </w:r>
      <w:proofErr w:type="spellStart"/>
      <w:r>
        <w:t>secréaire</w:t>
      </w:r>
      <w:proofErr w:type="spellEnd"/>
      <w:r>
        <w:t xml:space="preserve"> : </w:t>
      </w:r>
    </w:p>
    <w:p w:rsidR="002B5969" w:rsidRDefault="002B5969" w:rsidP="002B5969">
      <w:pPr>
        <w:pStyle w:val="Paragraphedeliste"/>
        <w:numPr>
          <w:ilvl w:val="0"/>
          <w:numId w:val="10"/>
        </w:numPr>
      </w:pPr>
      <w:r>
        <w:t xml:space="preserve">Deux </w:t>
      </w:r>
      <w:proofErr w:type="spellStart"/>
      <w:r>
        <w:t>poles</w:t>
      </w:r>
      <w:proofErr w:type="spellEnd"/>
      <w:r>
        <w:t xml:space="preserve"> : </w:t>
      </w:r>
    </w:p>
    <w:p w:rsidR="002B5969" w:rsidRDefault="002B5969" w:rsidP="002B5969">
      <w:pPr>
        <w:pStyle w:val="Paragraphedeliste"/>
        <w:numPr>
          <w:ilvl w:val="1"/>
          <w:numId w:val="10"/>
        </w:numPr>
      </w:pPr>
      <w:r>
        <w:t>Agressivité : Patron</w:t>
      </w:r>
    </w:p>
    <w:p w:rsidR="002B5969" w:rsidRDefault="002B5969" w:rsidP="002B5969">
      <w:pPr>
        <w:pStyle w:val="Paragraphedeliste"/>
        <w:numPr>
          <w:ilvl w:val="2"/>
          <w:numId w:val="10"/>
        </w:numPr>
      </w:pPr>
      <w:r>
        <w:lastRenderedPageBreak/>
        <w:t>Commencer par une critique</w:t>
      </w:r>
    </w:p>
    <w:p w:rsidR="002B5969" w:rsidRDefault="002B5969" w:rsidP="002B5969">
      <w:pPr>
        <w:pStyle w:val="Paragraphedeliste"/>
        <w:numPr>
          <w:ilvl w:val="2"/>
          <w:numId w:val="10"/>
        </w:numPr>
      </w:pPr>
    </w:p>
    <w:p w:rsidR="002B5969" w:rsidRDefault="002B5969" w:rsidP="002B5969">
      <w:pPr>
        <w:pStyle w:val="Paragraphedeliste"/>
        <w:numPr>
          <w:ilvl w:val="1"/>
          <w:numId w:val="10"/>
        </w:numPr>
      </w:pPr>
      <w:r>
        <w:t>Fuite : Secrétaire</w:t>
      </w:r>
    </w:p>
    <w:p w:rsidR="0019754E" w:rsidRDefault="002B5969" w:rsidP="0019754E">
      <w:pPr>
        <w:pStyle w:val="Paragraphedeliste"/>
        <w:numPr>
          <w:ilvl w:val="2"/>
          <w:numId w:val="10"/>
        </w:numPr>
      </w:pPr>
      <w:r>
        <w:t>Reconnaitre ses tort</w:t>
      </w:r>
      <w:r w:rsidR="008C5B83">
        <w:t>s</w:t>
      </w:r>
      <w:r w:rsidR="0019754E">
        <w:br/>
        <w:t>(Position basse)</w:t>
      </w:r>
    </w:p>
    <w:p w:rsidR="0019754E" w:rsidRDefault="007E0091" w:rsidP="0019754E">
      <w:pPr>
        <w:pStyle w:val="Paragraphedeliste"/>
        <w:numPr>
          <w:ilvl w:val="2"/>
          <w:numId w:val="10"/>
        </w:numPr>
      </w:pPr>
      <w:r>
        <w:t xml:space="preserve">Proposition </w:t>
      </w:r>
    </w:p>
    <w:p w:rsidR="007E0091" w:rsidRDefault="007E0091" w:rsidP="0019754E">
      <w:pPr>
        <w:pStyle w:val="Paragraphedeliste"/>
        <w:numPr>
          <w:ilvl w:val="2"/>
          <w:numId w:val="10"/>
        </w:numPr>
      </w:pPr>
      <w:r>
        <w:t>$</w:t>
      </w:r>
    </w:p>
    <w:p w:rsidR="007E0091" w:rsidRDefault="007E0091" w:rsidP="007E0091"/>
    <w:p w:rsidR="007E0091" w:rsidRDefault="007E0091" w:rsidP="007E0091"/>
    <w:p w:rsidR="007E0091" w:rsidRDefault="007E0091" w:rsidP="007E0091">
      <w:pPr>
        <w:pStyle w:val="Titre2"/>
      </w:pPr>
      <w:r>
        <w:t>Petit guide d’</w:t>
      </w:r>
      <w:r w:rsidR="00AB7A57">
        <w:t>assertivité</w:t>
      </w:r>
      <w:r>
        <w:t xml:space="preserve"> </w:t>
      </w:r>
    </w:p>
    <w:p w:rsidR="007E0091" w:rsidRDefault="007E0091" w:rsidP="007E0091"/>
    <w:p w:rsidR="007E0091" w:rsidRDefault="007E0091" w:rsidP="007E0091">
      <w:pPr>
        <w:pStyle w:val="Paragraphedeliste"/>
        <w:numPr>
          <w:ilvl w:val="0"/>
          <w:numId w:val="10"/>
        </w:numPr>
      </w:pPr>
      <w:r>
        <w:t>Comment s’affirmer</w:t>
      </w:r>
    </w:p>
    <w:p w:rsidR="007E0091" w:rsidRDefault="007E0091" w:rsidP="007E0091">
      <w:pPr>
        <w:pStyle w:val="Paragraphedeliste"/>
        <w:numPr>
          <w:ilvl w:val="1"/>
          <w:numId w:val="10"/>
        </w:numPr>
      </w:pPr>
      <w:r>
        <w:t>Comportement : l’</w:t>
      </w:r>
      <w:r w:rsidR="00AB7A57">
        <w:t>assertivité</w:t>
      </w:r>
    </w:p>
    <w:p w:rsidR="007E0091" w:rsidRDefault="007E0091" w:rsidP="007E0091">
      <w:pPr>
        <w:pStyle w:val="Paragraphedeliste"/>
        <w:numPr>
          <w:ilvl w:val="1"/>
          <w:numId w:val="10"/>
        </w:numPr>
      </w:pPr>
      <w:r>
        <w:t>Une méthode</w:t>
      </w:r>
      <w:r w:rsidR="00AB7A57">
        <w:t> :</w:t>
      </w:r>
      <w:r>
        <w:t xml:space="preserve"> la CNV : Marshall Rosenberg</w:t>
      </w:r>
    </w:p>
    <w:p w:rsidR="00AB7A57" w:rsidRDefault="00AB7A57" w:rsidP="00AB7A57">
      <w:pPr>
        <w:pStyle w:val="Paragraphedeliste"/>
        <w:numPr>
          <w:ilvl w:val="0"/>
          <w:numId w:val="10"/>
        </w:numPr>
      </w:pPr>
      <w:r>
        <w:t xml:space="preserve">Une personne assertive </w:t>
      </w:r>
    </w:p>
    <w:p w:rsidR="00AB7A57" w:rsidRDefault="00AB7A57" w:rsidP="00AB7A57">
      <w:pPr>
        <w:pStyle w:val="Paragraphedeliste"/>
        <w:numPr>
          <w:ilvl w:val="1"/>
          <w:numId w:val="10"/>
        </w:numPr>
      </w:pPr>
      <w:r>
        <w:t>Ose être elle-même</w:t>
      </w:r>
      <w:r w:rsidR="00A35C1A">
        <w:t>, est capable d’écoute active</w:t>
      </w:r>
    </w:p>
    <w:p w:rsidR="00A35C1A" w:rsidRDefault="00A35C1A" w:rsidP="00AB7A57">
      <w:pPr>
        <w:pStyle w:val="Paragraphedeliste"/>
        <w:numPr>
          <w:ilvl w:val="1"/>
          <w:numId w:val="10"/>
        </w:numPr>
      </w:pPr>
      <w:r>
        <w:t xml:space="preserve">Ose dire non, exprime ses opinions, et sa </w:t>
      </w:r>
      <w:r w:rsidR="0029319A">
        <w:t>créativité</w:t>
      </w:r>
    </w:p>
    <w:p w:rsidR="00A35C1A" w:rsidRDefault="00A35C1A" w:rsidP="00AB7A57">
      <w:pPr>
        <w:pStyle w:val="Paragraphedeliste"/>
        <w:numPr>
          <w:ilvl w:val="1"/>
          <w:numId w:val="10"/>
        </w:numPr>
      </w:pPr>
      <w:r>
        <w:t>Exprime ses vrais sentiments</w:t>
      </w:r>
    </w:p>
    <w:p w:rsidR="00A35C1A" w:rsidRDefault="0029319A" w:rsidP="00AB7A57">
      <w:pPr>
        <w:pStyle w:val="Paragraphedeliste"/>
        <w:numPr>
          <w:ilvl w:val="1"/>
          <w:numId w:val="10"/>
        </w:numPr>
      </w:pPr>
      <w:r>
        <w:t>Cherche</w:t>
      </w:r>
      <w:r w:rsidR="00A35C1A">
        <w:t xml:space="preserve"> à </w:t>
      </w:r>
    </w:p>
    <w:p w:rsidR="0029319A" w:rsidRDefault="00A173C5" w:rsidP="00A173C5">
      <w:pPr>
        <w:ind w:left="709"/>
      </w:pPr>
      <w:r>
        <w:t>Voir cour</w:t>
      </w:r>
      <w:r w:rsidR="00362321">
        <w:t>s sur Arche (Tableau)</w:t>
      </w:r>
    </w:p>
    <w:p w:rsidR="00A173C5" w:rsidRDefault="00A173C5" w:rsidP="00A173C5">
      <w:pPr>
        <w:ind w:left="709"/>
      </w:pPr>
    </w:p>
    <w:p w:rsidR="00A173C5" w:rsidRDefault="00A173C5" w:rsidP="00A173C5">
      <w:pPr>
        <w:ind w:left="709"/>
      </w:pPr>
    </w:p>
    <w:p w:rsidR="00A173C5" w:rsidRDefault="00A173C5" w:rsidP="00A173C5">
      <w:pPr>
        <w:pStyle w:val="Titre2"/>
      </w:pPr>
      <w:r>
        <w:t>Dur, dur de s’affirmer</w:t>
      </w:r>
    </w:p>
    <w:p w:rsidR="00A173C5" w:rsidRDefault="00A173C5" w:rsidP="00A173C5"/>
    <w:p w:rsidR="00A900E2" w:rsidRDefault="00A900E2" w:rsidP="00A900E2">
      <w:pPr>
        <w:pStyle w:val="Paragraphedeliste"/>
        <w:numPr>
          <w:ilvl w:val="0"/>
          <w:numId w:val="10"/>
        </w:numPr>
        <w:tabs>
          <w:tab w:val="left" w:pos="1576"/>
        </w:tabs>
      </w:pPr>
      <w:r>
        <w:t>Peur de gêner</w:t>
      </w:r>
    </w:p>
    <w:p w:rsidR="00A900E2" w:rsidRDefault="00A900E2" w:rsidP="00A900E2">
      <w:pPr>
        <w:pStyle w:val="Paragraphedeliste"/>
        <w:numPr>
          <w:ilvl w:val="1"/>
          <w:numId w:val="10"/>
        </w:numPr>
        <w:tabs>
          <w:tab w:val="left" w:pos="1576"/>
        </w:tabs>
      </w:pPr>
      <w:r>
        <w:t>Évitement des relations</w:t>
      </w:r>
    </w:p>
    <w:p w:rsidR="00A900E2" w:rsidRDefault="00A900E2" w:rsidP="00A900E2">
      <w:pPr>
        <w:pStyle w:val="Paragraphedeliste"/>
        <w:numPr>
          <w:ilvl w:val="1"/>
          <w:numId w:val="10"/>
        </w:numPr>
        <w:tabs>
          <w:tab w:val="left" w:pos="1576"/>
        </w:tabs>
      </w:pPr>
      <w:r>
        <w:t>Isolement</w:t>
      </w:r>
    </w:p>
    <w:p w:rsidR="00A900E2" w:rsidRDefault="00A900E2" w:rsidP="00A900E2">
      <w:pPr>
        <w:pStyle w:val="Paragraphedeliste"/>
        <w:numPr>
          <w:ilvl w:val="1"/>
          <w:numId w:val="10"/>
        </w:numPr>
        <w:tabs>
          <w:tab w:val="left" w:pos="1576"/>
        </w:tabs>
      </w:pPr>
      <w:r>
        <w:t>Pessimisme et inaction</w:t>
      </w:r>
    </w:p>
    <w:p w:rsidR="00A900E2" w:rsidRDefault="00A900E2" w:rsidP="00A900E2">
      <w:pPr>
        <w:pStyle w:val="Paragraphedeliste"/>
        <w:numPr>
          <w:ilvl w:val="0"/>
          <w:numId w:val="10"/>
        </w:numPr>
        <w:tabs>
          <w:tab w:val="left" w:pos="1576"/>
        </w:tabs>
      </w:pPr>
      <w:r>
        <w:t>Peur du jugement</w:t>
      </w:r>
    </w:p>
    <w:p w:rsidR="00A900E2" w:rsidRDefault="00A900E2" w:rsidP="00A900E2">
      <w:pPr>
        <w:pStyle w:val="Paragraphedeliste"/>
        <w:numPr>
          <w:ilvl w:val="1"/>
          <w:numId w:val="10"/>
        </w:numPr>
        <w:tabs>
          <w:tab w:val="left" w:pos="1576"/>
        </w:tabs>
      </w:pPr>
      <w:r>
        <w:t>Effet inverse</w:t>
      </w:r>
    </w:p>
    <w:p w:rsidR="00A900E2" w:rsidRDefault="00DD609A" w:rsidP="00A900E2">
      <w:pPr>
        <w:pStyle w:val="Paragraphedeliste"/>
        <w:numPr>
          <w:ilvl w:val="0"/>
          <w:numId w:val="10"/>
        </w:numPr>
        <w:tabs>
          <w:tab w:val="left" w:pos="1576"/>
        </w:tabs>
      </w:pPr>
      <w:r>
        <w:t>Peur du ridicule</w:t>
      </w:r>
    </w:p>
    <w:p w:rsidR="00DD609A" w:rsidRDefault="0038145D" w:rsidP="00DD609A">
      <w:pPr>
        <w:pStyle w:val="Paragraphedeliste"/>
        <w:numPr>
          <w:ilvl w:val="1"/>
          <w:numId w:val="10"/>
        </w:numPr>
        <w:tabs>
          <w:tab w:val="left" w:pos="1576"/>
        </w:tabs>
      </w:pPr>
      <w:r>
        <w:t>Ridicule</w:t>
      </w:r>
    </w:p>
    <w:p w:rsidR="0038145D" w:rsidRDefault="0038145D" w:rsidP="0038145D">
      <w:pPr>
        <w:pStyle w:val="Paragraphedeliste"/>
        <w:numPr>
          <w:ilvl w:val="0"/>
          <w:numId w:val="10"/>
        </w:numPr>
        <w:tabs>
          <w:tab w:val="left" w:pos="1576"/>
        </w:tabs>
      </w:pPr>
      <w:r>
        <w:t>Peur de l’échec</w:t>
      </w:r>
    </w:p>
    <w:p w:rsidR="0038145D" w:rsidRDefault="0064163C" w:rsidP="0038145D">
      <w:pPr>
        <w:pStyle w:val="Paragraphedeliste"/>
        <w:numPr>
          <w:ilvl w:val="1"/>
          <w:numId w:val="10"/>
        </w:numPr>
        <w:tabs>
          <w:tab w:val="left" w:pos="1576"/>
        </w:tabs>
      </w:pPr>
      <w:r>
        <w:br/>
      </w:r>
    </w:p>
    <w:p w:rsidR="0064163C" w:rsidRDefault="0064163C" w:rsidP="0064163C">
      <w:pPr>
        <w:tabs>
          <w:tab w:val="left" w:pos="1576"/>
        </w:tabs>
      </w:pPr>
    </w:p>
    <w:p w:rsidR="0064163C" w:rsidRDefault="0064163C" w:rsidP="0064163C">
      <w:pPr>
        <w:pStyle w:val="Titre2"/>
      </w:pPr>
      <w:r>
        <w:t>Une méthode : la CNV</w:t>
      </w:r>
    </w:p>
    <w:p w:rsidR="00662AE0" w:rsidRDefault="00662AE0" w:rsidP="00662AE0"/>
    <w:p w:rsidR="00662AE0" w:rsidRDefault="00511D14" w:rsidP="00C07CEC">
      <w:pPr>
        <w:pStyle w:val="Paragraphedeliste"/>
        <w:numPr>
          <w:ilvl w:val="0"/>
          <w:numId w:val="10"/>
        </w:numPr>
      </w:pPr>
      <w:r>
        <w:t>Cesser d’être un chacal</w:t>
      </w:r>
    </w:p>
    <w:p w:rsidR="00511D14" w:rsidRDefault="00511D14" w:rsidP="00511D14">
      <w:pPr>
        <w:pStyle w:val="Paragraphedeliste"/>
        <w:numPr>
          <w:ilvl w:val="1"/>
          <w:numId w:val="10"/>
        </w:numPr>
      </w:pPr>
      <w:r>
        <w:t>Mode « Survie »</w:t>
      </w:r>
    </w:p>
    <w:p w:rsidR="00F333D1" w:rsidRDefault="00F333D1" w:rsidP="00F333D1">
      <w:pPr>
        <w:pStyle w:val="Paragraphedeliste"/>
        <w:numPr>
          <w:ilvl w:val="1"/>
          <w:numId w:val="10"/>
        </w:numPr>
      </w:pPr>
      <w:r>
        <w:t>Soumis ou agressif</w:t>
      </w:r>
    </w:p>
    <w:p w:rsidR="00F333D1" w:rsidRDefault="00F333D1" w:rsidP="00F333D1">
      <w:pPr>
        <w:pStyle w:val="Paragraphedeliste"/>
        <w:numPr>
          <w:ilvl w:val="2"/>
          <w:numId w:val="10"/>
        </w:numPr>
      </w:pPr>
      <w:r>
        <w:t>Critique et interprète</w:t>
      </w:r>
    </w:p>
    <w:p w:rsidR="00F333D1" w:rsidRDefault="00F333D1" w:rsidP="00F333D1">
      <w:pPr>
        <w:pStyle w:val="Paragraphedeliste"/>
        <w:numPr>
          <w:ilvl w:val="2"/>
          <w:numId w:val="10"/>
        </w:numPr>
      </w:pPr>
      <w:r>
        <w:t xml:space="preserve">Est de mauvaise fois </w:t>
      </w:r>
    </w:p>
    <w:p w:rsidR="00F333D1" w:rsidRDefault="00F333D1" w:rsidP="00F333D1">
      <w:pPr>
        <w:pStyle w:val="Paragraphedeliste"/>
        <w:numPr>
          <w:ilvl w:val="2"/>
          <w:numId w:val="10"/>
        </w:numPr>
      </w:pPr>
      <w:r>
        <w:t>Se juge et juge les autres.</w:t>
      </w:r>
    </w:p>
    <w:p w:rsidR="00511D14" w:rsidRDefault="00F333D1" w:rsidP="00C07CEC">
      <w:pPr>
        <w:pStyle w:val="Paragraphedeliste"/>
        <w:numPr>
          <w:ilvl w:val="0"/>
          <w:numId w:val="10"/>
        </w:numPr>
      </w:pPr>
      <w:r>
        <w:t>Devenez</w:t>
      </w:r>
      <w:r w:rsidR="00511D14">
        <w:t xml:space="preserve"> </w:t>
      </w:r>
      <w:r>
        <w:t>une girafe</w:t>
      </w:r>
    </w:p>
    <w:p w:rsidR="00F333D1" w:rsidRDefault="00F333D1" w:rsidP="00F333D1">
      <w:pPr>
        <w:pStyle w:val="Paragraphedeliste"/>
        <w:numPr>
          <w:ilvl w:val="1"/>
          <w:numId w:val="10"/>
        </w:numPr>
      </w:pPr>
      <w:r>
        <w:t>Observer sans juger</w:t>
      </w:r>
    </w:p>
    <w:p w:rsidR="00F333D1" w:rsidRDefault="00F333D1" w:rsidP="00F333D1">
      <w:pPr>
        <w:pStyle w:val="Paragraphedeliste"/>
        <w:numPr>
          <w:ilvl w:val="1"/>
          <w:numId w:val="10"/>
        </w:numPr>
      </w:pPr>
      <w:r>
        <w:t>Est empathique</w:t>
      </w:r>
    </w:p>
    <w:p w:rsidR="00F333D1" w:rsidRDefault="00F333D1" w:rsidP="00F333D1">
      <w:pPr>
        <w:pStyle w:val="Paragraphedeliste"/>
        <w:numPr>
          <w:ilvl w:val="1"/>
          <w:numId w:val="10"/>
        </w:numPr>
      </w:pPr>
      <w:r>
        <w:lastRenderedPageBreak/>
        <w:t xml:space="preserve">Est </w:t>
      </w:r>
      <w:r w:rsidR="00A33CC2">
        <w:t>spontanée</w:t>
      </w:r>
    </w:p>
    <w:p w:rsidR="00F333D1" w:rsidRDefault="00F333D1" w:rsidP="00F333D1">
      <w:pPr>
        <w:pStyle w:val="Paragraphedeliste"/>
        <w:numPr>
          <w:ilvl w:val="1"/>
          <w:numId w:val="10"/>
        </w:numPr>
      </w:pPr>
      <w:r>
        <w:t>Exprime ses sentiments sans en rendre l’autre responsable</w:t>
      </w:r>
    </w:p>
    <w:p w:rsidR="00A33CC2" w:rsidRDefault="00A33CC2" w:rsidP="00A33CC2"/>
    <w:p w:rsidR="00A33CC2" w:rsidRDefault="00A33CC2" w:rsidP="00A33CC2">
      <w:pPr>
        <w:pStyle w:val="Titre2"/>
      </w:pPr>
      <w:r>
        <w:t>Les postulats</w:t>
      </w:r>
    </w:p>
    <w:p w:rsidR="00A33CC2" w:rsidRDefault="00A33CC2" w:rsidP="00A33CC2"/>
    <w:p w:rsidR="00A33CC2" w:rsidRDefault="00A33CC2" w:rsidP="00A33CC2">
      <w:pPr>
        <w:pStyle w:val="Paragraphedeliste"/>
        <w:numPr>
          <w:ilvl w:val="0"/>
          <w:numId w:val="10"/>
        </w:numPr>
      </w:pPr>
      <w:r>
        <w:t>L’être humain est naturellement bon</w:t>
      </w:r>
    </w:p>
    <w:p w:rsidR="00A33CC2" w:rsidRDefault="00A33CC2" w:rsidP="00A33CC2">
      <w:pPr>
        <w:pStyle w:val="Paragraphedeliste"/>
        <w:numPr>
          <w:ilvl w:val="0"/>
          <w:numId w:val="10"/>
        </w:numPr>
      </w:pPr>
      <w:r>
        <w:t xml:space="preserve">Chacun dispose </w:t>
      </w:r>
      <w:r w:rsidR="007833CC">
        <w:t>d’une sagesse intérieure</w:t>
      </w:r>
      <w:r>
        <w:t>, prête à émerger</w:t>
      </w:r>
    </w:p>
    <w:p w:rsidR="00A33CC2" w:rsidRDefault="00A33CC2" w:rsidP="00A33CC2">
      <w:pPr>
        <w:pStyle w:val="Paragraphedeliste"/>
        <w:numPr>
          <w:ilvl w:val="0"/>
          <w:numId w:val="10"/>
        </w:numPr>
      </w:pPr>
      <w:r>
        <w:t xml:space="preserve">Derrière tout sentiment </w:t>
      </w:r>
      <w:r w:rsidR="007833CC">
        <w:t>négatif se cache un besoin insatisfait</w:t>
      </w:r>
    </w:p>
    <w:p w:rsidR="007833CC" w:rsidRDefault="007833CC" w:rsidP="00A33CC2">
      <w:pPr>
        <w:pStyle w:val="Paragraphedeliste"/>
        <w:numPr>
          <w:ilvl w:val="0"/>
          <w:numId w:val="10"/>
        </w:numPr>
      </w:pPr>
      <w:r>
        <w:t>Je suis responsable de mes sentiments</w:t>
      </w:r>
    </w:p>
    <w:p w:rsidR="00892FC9" w:rsidRDefault="00892FC9" w:rsidP="00892FC9"/>
    <w:p w:rsidR="00892FC9" w:rsidRDefault="00892FC9" w:rsidP="00892FC9">
      <w:pPr>
        <w:pStyle w:val="Titre2"/>
      </w:pPr>
      <w:r>
        <w:t>Le chemin de la CNV : OSBD </w:t>
      </w:r>
    </w:p>
    <w:p w:rsidR="00892FC9" w:rsidRDefault="00892FC9" w:rsidP="00892FC9"/>
    <w:p w:rsidR="00892FC9" w:rsidRDefault="00892FC9" w:rsidP="00892FC9">
      <w:pPr>
        <w:pStyle w:val="Paragraphedeliste"/>
        <w:numPr>
          <w:ilvl w:val="0"/>
          <w:numId w:val="10"/>
        </w:numPr>
      </w:pPr>
      <w:r>
        <w:t>Observation</w:t>
      </w:r>
    </w:p>
    <w:p w:rsidR="00892FC9" w:rsidRDefault="00892FC9" w:rsidP="00892FC9">
      <w:pPr>
        <w:pStyle w:val="Paragraphedeliste"/>
        <w:numPr>
          <w:ilvl w:val="0"/>
          <w:numId w:val="10"/>
        </w:numPr>
      </w:pPr>
      <w:r>
        <w:t>Sentiments</w:t>
      </w:r>
    </w:p>
    <w:p w:rsidR="00892FC9" w:rsidRDefault="00892FC9" w:rsidP="00892FC9">
      <w:pPr>
        <w:pStyle w:val="Paragraphedeliste"/>
        <w:numPr>
          <w:ilvl w:val="0"/>
          <w:numId w:val="10"/>
        </w:numPr>
      </w:pPr>
      <w:r>
        <w:t>Besoin</w:t>
      </w:r>
    </w:p>
    <w:p w:rsidR="00892FC9" w:rsidRPr="00892FC9" w:rsidRDefault="00A652F5" w:rsidP="00892FC9">
      <w:pPr>
        <w:pStyle w:val="Paragraphedeliste"/>
        <w:numPr>
          <w:ilvl w:val="0"/>
          <w:numId w:val="10"/>
        </w:numPr>
      </w:pPr>
      <w:r>
        <w:t>Demande</w:t>
      </w:r>
      <w:bookmarkStart w:id="0" w:name="_GoBack"/>
      <w:bookmarkEnd w:id="0"/>
    </w:p>
    <w:sectPr w:rsidR="00892FC9" w:rsidRPr="00892FC9" w:rsidSect="00F944DF"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885" w:rsidRDefault="002D3885" w:rsidP="00076862">
      <w:r>
        <w:separator/>
      </w:r>
    </w:p>
  </w:endnote>
  <w:endnote w:type="continuationSeparator" w:id="0">
    <w:p w:rsidR="002D3885" w:rsidRDefault="002D3885" w:rsidP="0007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C2" w:rsidRDefault="00A33CC2">
    <w:pPr>
      <w:pStyle w:val="Pieddepage"/>
    </w:pPr>
  </w:p>
  <w:p w:rsidR="00A33CC2" w:rsidRDefault="00A33C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885" w:rsidRDefault="002D3885" w:rsidP="00076862">
      <w:r>
        <w:separator/>
      </w:r>
    </w:p>
  </w:footnote>
  <w:footnote w:type="continuationSeparator" w:id="0">
    <w:p w:rsidR="002D3885" w:rsidRDefault="002D3885" w:rsidP="0007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945"/>
    <w:multiLevelType w:val="hybridMultilevel"/>
    <w:tmpl w:val="5F747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429E"/>
    <w:multiLevelType w:val="hybridMultilevel"/>
    <w:tmpl w:val="1BBE9B16"/>
    <w:lvl w:ilvl="0" w:tplc="1BD406E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0E10"/>
    <w:multiLevelType w:val="hybridMultilevel"/>
    <w:tmpl w:val="5F4EB372"/>
    <w:lvl w:ilvl="0" w:tplc="897A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55D48"/>
    <w:multiLevelType w:val="hybridMultilevel"/>
    <w:tmpl w:val="C22CA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32FD"/>
    <w:multiLevelType w:val="hybridMultilevel"/>
    <w:tmpl w:val="8A8225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28298C"/>
    <w:multiLevelType w:val="hybridMultilevel"/>
    <w:tmpl w:val="B5F2A842"/>
    <w:lvl w:ilvl="0" w:tplc="9A985D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01961"/>
    <w:multiLevelType w:val="hybridMultilevel"/>
    <w:tmpl w:val="64A8FE50"/>
    <w:lvl w:ilvl="0" w:tplc="897A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89"/>
    <w:rsid w:val="00005621"/>
    <w:rsid w:val="000076B0"/>
    <w:rsid w:val="00007E7F"/>
    <w:rsid w:val="00015CC4"/>
    <w:rsid w:val="0003366B"/>
    <w:rsid w:val="000445E1"/>
    <w:rsid w:val="0005187F"/>
    <w:rsid w:val="00055E45"/>
    <w:rsid w:val="00062E29"/>
    <w:rsid w:val="00076862"/>
    <w:rsid w:val="000832F0"/>
    <w:rsid w:val="00097B5A"/>
    <w:rsid w:val="000A0E58"/>
    <w:rsid w:val="000B13AC"/>
    <w:rsid w:val="000B30C5"/>
    <w:rsid w:val="000B636C"/>
    <w:rsid w:val="000C162A"/>
    <w:rsid w:val="000C1B7C"/>
    <w:rsid w:val="000D3234"/>
    <w:rsid w:val="000E0310"/>
    <w:rsid w:val="000E051A"/>
    <w:rsid w:val="000E6BE4"/>
    <w:rsid w:val="000F280B"/>
    <w:rsid w:val="000F5D4E"/>
    <w:rsid w:val="00106471"/>
    <w:rsid w:val="001114DD"/>
    <w:rsid w:val="00112857"/>
    <w:rsid w:val="00114E75"/>
    <w:rsid w:val="001366D2"/>
    <w:rsid w:val="00136993"/>
    <w:rsid w:val="00143103"/>
    <w:rsid w:val="00144B73"/>
    <w:rsid w:val="00156390"/>
    <w:rsid w:val="001577CB"/>
    <w:rsid w:val="00166047"/>
    <w:rsid w:val="00167E9C"/>
    <w:rsid w:val="0017089D"/>
    <w:rsid w:val="00174664"/>
    <w:rsid w:val="00180F4F"/>
    <w:rsid w:val="0019754E"/>
    <w:rsid w:val="001B1D1F"/>
    <w:rsid w:val="001B21CD"/>
    <w:rsid w:val="001B505F"/>
    <w:rsid w:val="001D3774"/>
    <w:rsid w:val="001E432E"/>
    <w:rsid w:val="001F6DDD"/>
    <w:rsid w:val="00206C33"/>
    <w:rsid w:val="00216F6E"/>
    <w:rsid w:val="00224C85"/>
    <w:rsid w:val="00237F60"/>
    <w:rsid w:val="00242FEA"/>
    <w:rsid w:val="00253B9F"/>
    <w:rsid w:val="00257C5C"/>
    <w:rsid w:val="0026107E"/>
    <w:rsid w:val="00264487"/>
    <w:rsid w:val="00271D94"/>
    <w:rsid w:val="00273F0A"/>
    <w:rsid w:val="002759B2"/>
    <w:rsid w:val="00277B24"/>
    <w:rsid w:val="00292616"/>
    <w:rsid w:val="0029319A"/>
    <w:rsid w:val="002A0F45"/>
    <w:rsid w:val="002A3173"/>
    <w:rsid w:val="002B5969"/>
    <w:rsid w:val="002C62D7"/>
    <w:rsid w:val="002C6ABB"/>
    <w:rsid w:val="002D3885"/>
    <w:rsid w:val="002D73DD"/>
    <w:rsid w:val="002E0E97"/>
    <w:rsid w:val="002E3386"/>
    <w:rsid w:val="002F09E6"/>
    <w:rsid w:val="0030064B"/>
    <w:rsid w:val="00303A50"/>
    <w:rsid w:val="00307F43"/>
    <w:rsid w:val="00312081"/>
    <w:rsid w:val="0031499E"/>
    <w:rsid w:val="003467A2"/>
    <w:rsid w:val="00353197"/>
    <w:rsid w:val="00362321"/>
    <w:rsid w:val="0038145D"/>
    <w:rsid w:val="003831D8"/>
    <w:rsid w:val="00396BCE"/>
    <w:rsid w:val="003A33F5"/>
    <w:rsid w:val="003B0A87"/>
    <w:rsid w:val="003B34B3"/>
    <w:rsid w:val="003C66EA"/>
    <w:rsid w:val="003C7ACD"/>
    <w:rsid w:val="003E1B4E"/>
    <w:rsid w:val="003E420E"/>
    <w:rsid w:val="00411B00"/>
    <w:rsid w:val="004314DF"/>
    <w:rsid w:val="004350DE"/>
    <w:rsid w:val="00444517"/>
    <w:rsid w:val="00455855"/>
    <w:rsid w:val="0045704F"/>
    <w:rsid w:val="004776F9"/>
    <w:rsid w:val="00486832"/>
    <w:rsid w:val="00487E1B"/>
    <w:rsid w:val="0049773D"/>
    <w:rsid w:val="004B0775"/>
    <w:rsid w:val="004B0B01"/>
    <w:rsid w:val="004B2A81"/>
    <w:rsid w:val="004B6AB2"/>
    <w:rsid w:val="004C304B"/>
    <w:rsid w:val="004C3705"/>
    <w:rsid w:val="004F46F6"/>
    <w:rsid w:val="00511D14"/>
    <w:rsid w:val="0052018A"/>
    <w:rsid w:val="00520392"/>
    <w:rsid w:val="005220DE"/>
    <w:rsid w:val="00546664"/>
    <w:rsid w:val="00550122"/>
    <w:rsid w:val="00557291"/>
    <w:rsid w:val="0057073C"/>
    <w:rsid w:val="0057629C"/>
    <w:rsid w:val="00597C61"/>
    <w:rsid w:val="005A0B15"/>
    <w:rsid w:val="005B30AD"/>
    <w:rsid w:val="005B321D"/>
    <w:rsid w:val="005B5D34"/>
    <w:rsid w:val="005C7488"/>
    <w:rsid w:val="005D209B"/>
    <w:rsid w:val="005D3B10"/>
    <w:rsid w:val="005D75EB"/>
    <w:rsid w:val="005E2793"/>
    <w:rsid w:val="005F08DC"/>
    <w:rsid w:val="005F0FDC"/>
    <w:rsid w:val="005F2035"/>
    <w:rsid w:val="005F32B6"/>
    <w:rsid w:val="0062602B"/>
    <w:rsid w:val="0064163C"/>
    <w:rsid w:val="00653FBF"/>
    <w:rsid w:val="00655EEA"/>
    <w:rsid w:val="00656027"/>
    <w:rsid w:val="006573F7"/>
    <w:rsid w:val="00662AE0"/>
    <w:rsid w:val="0066388A"/>
    <w:rsid w:val="00665027"/>
    <w:rsid w:val="006778B3"/>
    <w:rsid w:val="006957D4"/>
    <w:rsid w:val="006C0024"/>
    <w:rsid w:val="006E3B76"/>
    <w:rsid w:val="006E62C8"/>
    <w:rsid w:val="00707F6D"/>
    <w:rsid w:val="00726E7D"/>
    <w:rsid w:val="007312AE"/>
    <w:rsid w:val="00731685"/>
    <w:rsid w:val="00736A66"/>
    <w:rsid w:val="00743E43"/>
    <w:rsid w:val="007459E1"/>
    <w:rsid w:val="00767D27"/>
    <w:rsid w:val="00775203"/>
    <w:rsid w:val="0078053C"/>
    <w:rsid w:val="007833CC"/>
    <w:rsid w:val="0078536A"/>
    <w:rsid w:val="007908CC"/>
    <w:rsid w:val="007A2BDE"/>
    <w:rsid w:val="007A3D12"/>
    <w:rsid w:val="007E0091"/>
    <w:rsid w:val="007E5407"/>
    <w:rsid w:val="007F0F01"/>
    <w:rsid w:val="007F32DA"/>
    <w:rsid w:val="007F6741"/>
    <w:rsid w:val="008023A2"/>
    <w:rsid w:val="008105ED"/>
    <w:rsid w:val="00816D8E"/>
    <w:rsid w:val="008218A9"/>
    <w:rsid w:val="00833E87"/>
    <w:rsid w:val="00836270"/>
    <w:rsid w:val="00863E4D"/>
    <w:rsid w:val="00864C18"/>
    <w:rsid w:val="008705CE"/>
    <w:rsid w:val="00873531"/>
    <w:rsid w:val="00881A0E"/>
    <w:rsid w:val="00885FAC"/>
    <w:rsid w:val="008877BD"/>
    <w:rsid w:val="00892FC9"/>
    <w:rsid w:val="0089346F"/>
    <w:rsid w:val="008A6910"/>
    <w:rsid w:val="008B07C8"/>
    <w:rsid w:val="008B19A4"/>
    <w:rsid w:val="008B3A2F"/>
    <w:rsid w:val="008B4992"/>
    <w:rsid w:val="008B4F6C"/>
    <w:rsid w:val="008C075F"/>
    <w:rsid w:val="008C4412"/>
    <w:rsid w:val="008C48B9"/>
    <w:rsid w:val="008C5B83"/>
    <w:rsid w:val="008F2ECB"/>
    <w:rsid w:val="00914DD1"/>
    <w:rsid w:val="009213E6"/>
    <w:rsid w:val="00924E4B"/>
    <w:rsid w:val="0093648E"/>
    <w:rsid w:val="00936DC5"/>
    <w:rsid w:val="00942079"/>
    <w:rsid w:val="00953154"/>
    <w:rsid w:val="00962532"/>
    <w:rsid w:val="00975501"/>
    <w:rsid w:val="00980D9D"/>
    <w:rsid w:val="009A05DA"/>
    <w:rsid w:val="009A19CF"/>
    <w:rsid w:val="009A2D5C"/>
    <w:rsid w:val="009B472F"/>
    <w:rsid w:val="009D24B7"/>
    <w:rsid w:val="009D352B"/>
    <w:rsid w:val="009D54B8"/>
    <w:rsid w:val="009D682A"/>
    <w:rsid w:val="009E2691"/>
    <w:rsid w:val="00A173C5"/>
    <w:rsid w:val="00A178CD"/>
    <w:rsid w:val="00A17CB5"/>
    <w:rsid w:val="00A21DCD"/>
    <w:rsid w:val="00A31826"/>
    <w:rsid w:val="00A33CC2"/>
    <w:rsid w:val="00A33DBE"/>
    <w:rsid w:val="00A35C1A"/>
    <w:rsid w:val="00A473A9"/>
    <w:rsid w:val="00A55015"/>
    <w:rsid w:val="00A61181"/>
    <w:rsid w:val="00A61AFE"/>
    <w:rsid w:val="00A6340A"/>
    <w:rsid w:val="00A643CE"/>
    <w:rsid w:val="00A652F5"/>
    <w:rsid w:val="00A67418"/>
    <w:rsid w:val="00A70B2E"/>
    <w:rsid w:val="00A900E2"/>
    <w:rsid w:val="00A910FE"/>
    <w:rsid w:val="00A97B61"/>
    <w:rsid w:val="00AA2031"/>
    <w:rsid w:val="00AB4AE2"/>
    <w:rsid w:val="00AB7A57"/>
    <w:rsid w:val="00AD6E4B"/>
    <w:rsid w:val="00AF00F2"/>
    <w:rsid w:val="00AF2A32"/>
    <w:rsid w:val="00AF56BB"/>
    <w:rsid w:val="00AF69CC"/>
    <w:rsid w:val="00B00ECD"/>
    <w:rsid w:val="00B153C6"/>
    <w:rsid w:val="00B2596D"/>
    <w:rsid w:val="00B34E71"/>
    <w:rsid w:val="00B41DE4"/>
    <w:rsid w:val="00B46747"/>
    <w:rsid w:val="00B5021E"/>
    <w:rsid w:val="00B505F7"/>
    <w:rsid w:val="00B55B4D"/>
    <w:rsid w:val="00B67D1D"/>
    <w:rsid w:val="00B743F9"/>
    <w:rsid w:val="00B8691B"/>
    <w:rsid w:val="00B97367"/>
    <w:rsid w:val="00BA3D7A"/>
    <w:rsid w:val="00BB495A"/>
    <w:rsid w:val="00BC4F5C"/>
    <w:rsid w:val="00BD0AB3"/>
    <w:rsid w:val="00BE09EC"/>
    <w:rsid w:val="00C04E6B"/>
    <w:rsid w:val="00C07696"/>
    <w:rsid w:val="00C07CEC"/>
    <w:rsid w:val="00C14484"/>
    <w:rsid w:val="00C318A0"/>
    <w:rsid w:val="00C31927"/>
    <w:rsid w:val="00C371FB"/>
    <w:rsid w:val="00C51C35"/>
    <w:rsid w:val="00C5251D"/>
    <w:rsid w:val="00C53B99"/>
    <w:rsid w:val="00C61131"/>
    <w:rsid w:val="00C66B75"/>
    <w:rsid w:val="00C80841"/>
    <w:rsid w:val="00C9584A"/>
    <w:rsid w:val="00CA02C5"/>
    <w:rsid w:val="00CA1DCD"/>
    <w:rsid w:val="00CA4B80"/>
    <w:rsid w:val="00CA538B"/>
    <w:rsid w:val="00CA7859"/>
    <w:rsid w:val="00CB4C59"/>
    <w:rsid w:val="00CC0D48"/>
    <w:rsid w:val="00CC2F7D"/>
    <w:rsid w:val="00CC53F0"/>
    <w:rsid w:val="00CD03DE"/>
    <w:rsid w:val="00CD1D4A"/>
    <w:rsid w:val="00CD7799"/>
    <w:rsid w:val="00CE46B1"/>
    <w:rsid w:val="00CF2619"/>
    <w:rsid w:val="00CF2F9A"/>
    <w:rsid w:val="00D005AF"/>
    <w:rsid w:val="00D10837"/>
    <w:rsid w:val="00D26B25"/>
    <w:rsid w:val="00D7008E"/>
    <w:rsid w:val="00DA2E4E"/>
    <w:rsid w:val="00DA399E"/>
    <w:rsid w:val="00DB6E5D"/>
    <w:rsid w:val="00DC08A1"/>
    <w:rsid w:val="00DC15D9"/>
    <w:rsid w:val="00DC2AF1"/>
    <w:rsid w:val="00DD4733"/>
    <w:rsid w:val="00DD609A"/>
    <w:rsid w:val="00DE36F3"/>
    <w:rsid w:val="00DE6950"/>
    <w:rsid w:val="00DF2C7A"/>
    <w:rsid w:val="00E138C5"/>
    <w:rsid w:val="00E16C5D"/>
    <w:rsid w:val="00E20F60"/>
    <w:rsid w:val="00E224B6"/>
    <w:rsid w:val="00E27504"/>
    <w:rsid w:val="00E42063"/>
    <w:rsid w:val="00E6453F"/>
    <w:rsid w:val="00E66989"/>
    <w:rsid w:val="00EA0AB5"/>
    <w:rsid w:val="00EA5E2B"/>
    <w:rsid w:val="00EB2099"/>
    <w:rsid w:val="00EB6185"/>
    <w:rsid w:val="00EC2830"/>
    <w:rsid w:val="00EC44E7"/>
    <w:rsid w:val="00EE1300"/>
    <w:rsid w:val="00EE1D50"/>
    <w:rsid w:val="00F004FE"/>
    <w:rsid w:val="00F113FC"/>
    <w:rsid w:val="00F12882"/>
    <w:rsid w:val="00F144F7"/>
    <w:rsid w:val="00F16CA7"/>
    <w:rsid w:val="00F216CA"/>
    <w:rsid w:val="00F31C46"/>
    <w:rsid w:val="00F333D1"/>
    <w:rsid w:val="00F33405"/>
    <w:rsid w:val="00F365A1"/>
    <w:rsid w:val="00F3695F"/>
    <w:rsid w:val="00F37652"/>
    <w:rsid w:val="00F377D5"/>
    <w:rsid w:val="00F62A17"/>
    <w:rsid w:val="00F70368"/>
    <w:rsid w:val="00F7364B"/>
    <w:rsid w:val="00F748C3"/>
    <w:rsid w:val="00F91804"/>
    <w:rsid w:val="00F944DF"/>
    <w:rsid w:val="00FA0E77"/>
    <w:rsid w:val="00FA3659"/>
    <w:rsid w:val="00FA5BFD"/>
    <w:rsid w:val="00FB0582"/>
    <w:rsid w:val="00FB28D1"/>
    <w:rsid w:val="00FB355D"/>
    <w:rsid w:val="00FC14A7"/>
    <w:rsid w:val="00FC3866"/>
    <w:rsid w:val="00FC77AD"/>
    <w:rsid w:val="00FE6858"/>
    <w:rsid w:val="00FE7736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1223"/>
  <w15:chartTrackingRefBased/>
  <w15:docId w15:val="{17D22318-BFDB-484A-A255-FD1A348B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775203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5203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5E2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7686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6862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07686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6862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0E7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0E77"/>
    <w:rPr>
      <w:rFonts w:ascii="Times New Roman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434</TotalTime>
  <Pages>22</Pages>
  <Words>3008</Words>
  <Characters>16548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275</cp:revision>
  <dcterms:created xsi:type="dcterms:W3CDTF">2019-01-18T13:17:00Z</dcterms:created>
  <dcterms:modified xsi:type="dcterms:W3CDTF">2019-05-28T13:52:00Z</dcterms:modified>
</cp:coreProperties>
</file>
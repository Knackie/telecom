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652" w:rsidRDefault="00C76391" w:rsidP="00DC08A1">
      <w:pPr>
        <w:pStyle w:val="Titre"/>
      </w:pPr>
      <w:r>
        <w:t>SICA – Transformé de Z</w:t>
      </w:r>
    </w:p>
    <w:p w:rsidR="00C76391" w:rsidRDefault="00C76391" w:rsidP="00C76391"/>
    <w:p w:rsidR="00C76391" w:rsidRDefault="00C76391" w:rsidP="00C76391"/>
    <w:p w:rsidR="00C76391" w:rsidRDefault="00C76391" w:rsidP="00C76391">
      <w:pPr>
        <w:pStyle w:val="Paragraphedeliste"/>
        <w:numPr>
          <w:ilvl w:val="0"/>
          <w:numId w:val="5"/>
        </w:numPr>
      </w:pPr>
      <w:r>
        <w:t xml:space="preserve">X(t) = 1(k) </w:t>
      </w:r>
    </w:p>
    <w:p w:rsidR="00C76391" w:rsidRDefault="00C76391" w:rsidP="00C76391"/>
    <w:p w:rsidR="00C76391" w:rsidRPr="00956280" w:rsidRDefault="00C76391" w:rsidP="00C7639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k=-∞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956280" w:rsidRPr="00956280" w:rsidRDefault="00956280" w:rsidP="00956280">
      <w:pPr>
        <w:tabs>
          <w:tab w:val="left" w:pos="993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-k</m:t>
                  </m:r>
                </m:sup>
              </m:sSup>
            </m:e>
          </m:nary>
        </m:oMath>
      </m:oMathPara>
    </w:p>
    <w:p w:rsidR="00956280" w:rsidRDefault="00956280" w:rsidP="00956280">
      <w:pPr>
        <w:tabs>
          <w:tab w:val="left" w:pos="993"/>
        </w:tabs>
        <w:jc w:val="both"/>
        <w:rPr>
          <w:rFonts w:eastAsiaTheme="minorEastAsia"/>
        </w:rPr>
      </w:pPr>
    </w:p>
    <w:p w:rsidR="00956280" w:rsidRPr="009B1378" w:rsidRDefault="00956280" w:rsidP="00956280">
      <w:pPr>
        <w:tabs>
          <w:tab w:val="left" w:pos="993"/>
        </w:tabs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</w:rPr>
            <m:t>=  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</m:sSup>
        </m:oMath>
      </m:oMathPara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=1-(z-1)</m:t>
        </m:r>
      </m:oMath>
    </w:p>
    <w:p w:rsidR="009B1378" w:rsidRP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  <m:r>
          <m:rPr>
            <m:sty m:val="bi"/>
          </m:rPr>
          <w:rPr>
            <w:rFonts w:ascii="Cambria Math" w:eastAsiaTheme="minorEastAsia" w:hAnsi="Cambria Math"/>
          </w:rPr>
          <m:t>&lt;1</m:t>
        </m:r>
      </m:oMath>
    </w:p>
    <w:p w:rsid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</w:p>
    <w:p w:rsidR="009B1378" w:rsidRPr="009B1378" w:rsidRDefault="009B1378" w:rsidP="00956280">
      <w:pPr>
        <w:tabs>
          <w:tab w:val="left" w:pos="993"/>
        </w:tabs>
        <w:jc w:val="bot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z 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 1</m:t>
        </m:r>
      </m:oMath>
      <w:bookmarkStart w:id="0" w:name="_GoBack"/>
      <w:bookmarkEnd w:id="0"/>
    </w:p>
    <w:sectPr w:rsidR="009B1378" w:rsidRPr="009B1378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4E9"/>
    <w:multiLevelType w:val="hybridMultilevel"/>
    <w:tmpl w:val="415230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B429E"/>
    <w:multiLevelType w:val="hybridMultilevel"/>
    <w:tmpl w:val="93BAB62E"/>
    <w:lvl w:ilvl="0" w:tplc="89809C60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91"/>
    <w:rsid w:val="00007E7F"/>
    <w:rsid w:val="000832F0"/>
    <w:rsid w:val="0015745E"/>
    <w:rsid w:val="00433EED"/>
    <w:rsid w:val="004957C9"/>
    <w:rsid w:val="00550122"/>
    <w:rsid w:val="005C7488"/>
    <w:rsid w:val="005D324D"/>
    <w:rsid w:val="005F2035"/>
    <w:rsid w:val="00653FBF"/>
    <w:rsid w:val="007A3D12"/>
    <w:rsid w:val="00873531"/>
    <w:rsid w:val="00956280"/>
    <w:rsid w:val="009951D9"/>
    <w:rsid w:val="009B1378"/>
    <w:rsid w:val="00AD6E4B"/>
    <w:rsid w:val="00B21770"/>
    <w:rsid w:val="00C66B75"/>
    <w:rsid w:val="00C76391"/>
    <w:rsid w:val="00DC08A1"/>
    <w:rsid w:val="00EA5E2B"/>
    <w:rsid w:val="00F37652"/>
    <w:rsid w:val="00F9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E863"/>
  <w15:chartTrackingRefBased/>
  <w15:docId w15:val="{61EAB6F5-5C78-1743-BD88-7600F623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F376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F37652"/>
    <w:pPr>
      <w:numPr>
        <w:numId w:val="4"/>
      </w:numPr>
      <w:outlineLvl w:val="1"/>
    </w:pPr>
    <w:rPr>
      <w:color w:val="00B0F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37652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F37652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character" w:styleId="Textedelespacerserv">
    <w:name w:val="Placeholder Text"/>
    <w:basedOn w:val="Policepardfaut"/>
    <w:uiPriority w:val="99"/>
    <w:semiHidden/>
    <w:rsid w:val="00C76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Group%20Containers/UBF8T346G9.Office/User%20Content.localized/Templates.localized/Cours%20-%20Te&#769;le&#769;com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8997D8-9E3D-DA48-8D8D-8A3AB6597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Télécom.dotx</Template>
  <TotalTime>11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6</cp:revision>
  <dcterms:created xsi:type="dcterms:W3CDTF">2019-01-29T07:29:00Z</dcterms:created>
  <dcterms:modified xsi:type="dcterms:W3CDTF">2019-01-29T07:44:00Z</dcterms:modified>
</cp:coreProperties>
</file>
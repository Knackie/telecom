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815127" w:rsidP="00DC08A1">
      <w:pPr>
        <w:pStyle w:val="Titre"/>
      </w:pPr>
      <w:r>
        <w:t xml:space="preserve">SICA </w:t>
      </w:r>
    </w:p>
    <w:p w:rsidR="00815127" w:rsidRDefault="00815127" w:rsidP="00815127"/>
    <w:p w:rsidR="00815127" w:rsidRDefault="00815127" w:rsidP="00815127">
      <w:pPr>
        <w:rPr>
          <w:rFonts w:eastAsiaTheme="minorEastAsia"/>
        </w:rPr>
      </w:pPr>
      <w:r>
        <w:t xml:space="preserve">TF :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-j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2πft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</w:p>
    <w:p w:rsidR="00815127" w:rsidRDefault="00815127" w:rsidP="00815127"/>
    <w:p w:rsidR="00815127" w:rsidRPr="00815127" w:rsidRDefault="00815127" w:rsidP="00815127">
      <w:pPr>
        <w:rPr>
          <w:rFonts w:eastAsiaTheme="minorEastAsia"/>
        </w:rPr>
      </w:pPr>
      <w:r>
        <w:t xml:space="preserve">LP :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-st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</w:p>
    <w:p w:rsidR="00815127" w:rsidRDefault="00815127" w:rsidP="00815127">
      <w:pPr>
        <w:rPr>
          <w:rFonts w:eastAsiaTheme="minorEastAsia"/>
        </w:rPr>
      </w:pPr>
    </w:p>
    <w:p w:rsidR="00815127" w:rsidRPr="00815127" w:rsidRDefault="00815127" w:rsidP="0081512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s=σ+j</m:t>
          </m:r>
          <m:r>
            <m:rPr>
              <m:sty m:val="bi"/>
            </m:rPr>
            <w:rPr>
              <w:rFonts w:ascii="Cambria Math" w:eastAsiaTheme="minorEastAsia" w:hAnsi="Cambria Math"/>
            </w:rPr>
            <m:t>2πf</m:t>
          </m:r>
        </m:oMath>
      </m:oMathPara>
    </w:p>
    <w:p w:rsidR="00815127" w:rsidRDefault="00815127" w:rsidP="00815127">
      <w:pPr>
        <w:rPr>
          <w:rFonts w:eastAsiaTheme="minorEastAsia"/>
        </w:rPr>
      </w:pPr>
    </w:p>
    <w:p w:rsidR="00815127" w:rsidRPr="00815127" w:rsidRDefault="00815127" w:rsidP="0081512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s=2jπf</m:t>
              </m:r>
            </m:sub>
          </m:sSub>
        </m:oMath>
      </m:oMathPara>
      <w:bookmarkStart w:id="0" w:name="_GoBack"/>
      <w:bookmarkEnd w:id="0"/>
    </w:p>
    <w:sectPr w:rsidR="00815127" w:rsidRPr="00815127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27"/>
    <w:rsid w:val="00007E7F"/>
    <w:rsid w:val="000832F0"/>
    <w:rsid w:val="00550122"/>
    <w:rsid w:val="005C7488"/>
    <w:rsid w:val="005F2035"/>
    <w:rsid w:val="00653FBF"/>
    <w:rsid w:val="007A3D12"/>
    <w:rsid w:val="00815127"/>
    <w:rsid w:val="00873531"/>
    <w:rsid w:val="00AD6E4B"/>
    <w:rsid w:val="00C66B75"/>
    <w:rsid w:val="00DC08A1"/>
    <w:rsid w:val="00EA5E2B"/>
    <w:rsid w:val="00F37652"/>
    <w:rsid w:val="00F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ABFB1"/>
  <w15:chartTrackingRefBased/>
  <w15:docId w15:val="{91219EA9-98B0-144B-B957-805A3CF8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character" w:styleId="Textedelespacerserv">
    <w:name w:val="Placeholder Text"/>
    <w:basedOn w:val="Policepardfaut"/>
    <w:uiPriority w:val="99"/>
    <w:semiHidden/>
    <w:rsid w:val="00815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3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</cp:revision>
  <dcterms:created xsi:type="dcterms:W3CDTF">2019-01-16T09:45:00Z</dcterms:created>
  <dcterms:modified xsi:type="dcterms:W3CDTF">2019-01-16T09:48:00Z</dcterms:modified>
</cp:coreProperties>
</file>
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509" w:rsidRDefault="00AB2509" w:rsidP="00AB2509">
      <w:pPr>
        <w:pStyle w:val="Titre"/>
      </w:pPr>
      <w:r>
        <w:t>TD 3 – Programmation avancée</w:t>
      </w:r>
    </w:p>
    <w:p w:rsidR="00144CE7" w:rsidRDefault="00FF6695" w:rsidP="002F0712">
      <w:pPr>
        <w:pStyle w:val="Titre1"/>
        <w:numPr>
          <w:ilvl w:val="0"/>
          <w:numId w:val="19"/>
        </w:numPr>
        <w:rPr>
          <w:rStyle w:val="Accentuation"/>
          <w:b w:val="0"/>
          <w:i w:val="0"/>
        </w:rPr>
      </w:pPr>
      <w:r>
        <w:rPr>
          <w:rStyle w:val="Accentuation"/>
          <w:b w:val="0"/>
          <w:i w:val="0"/>
        </w:rPr>
        <w:t>Exercice 2</w:t>
      </w:r>
    </w:p>
    <w:p w:rsidR="00FF6695" w:rsidRDefault="00FF6695" w:rsidP="00FF6695"/>
    <w:p w:rsidR="00FF6695" w:rsidRDefault="00FF6695" w:rsidP="00FF6695"/>
    <w:p w:rsidR="00FF6695" w:rsidRPr="00FF6695" w:rsidRDefault="00FF6695" w:rsidP="00FF66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C2D4B" wp14:editId="58427CAC">
                <wp:simplePos x="0" y="0"/>
                <wp:positionH relativeFrom="column">
                  <wp:posOffset>1646097</wp:posOffset>
                </wp:positionH>
                <wp:positionV relativeFrom="paragraph">
                  <wp:posOffset>145415</wp:posOffset>
                </wp:positionV>
                <wp:extent cx="1412112" cy="625033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95" w:rsidRDefault="00FF6695" w:rsidP="00FF6695">
                            <w:pPr>
                              <w:jc w:val="center"/>
                            </w:pPr>
                            <w:r>
                              <w:t>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C2D4B" id="Rectangle 1" o:spid="_x0000_s1026" style="position:absolute;margin-left:129.6pt;margin-top:11.45pt;width:111.2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" fillcolor="#70ad47 [3209]" strokecolor="#375623 [1609]" strokeweight="1pt">
                <v:textbox>
                  <w:txbxContent>
                    <w:p w:rsidR="00FF6695" w:rsidRDefault="00FF6695" w:rsidP="00FF6695">
                      <w:pPr>
                        <w:jc w:val="center"/>
                      </w:pPr>
                      <w:r>
                        <w:t>Socket</w:t>
                      </w:r>
                    </w:p>
                  </w:txbxContent>
                </v:textbox>
              </v:rect>
            </w:pict>
          </mc:Fallback>
        </mc:AlternateContent>
      </w:r>
    </w:p>
    <w:p w:rsidR="00FF6695" w:rsidRDefault="00FF6695" w:rsidP="00FF6695"/>
    <w:p w:rsidR="00FF6695" w:rsidRDefault="00FF6695" w:rsidP="00FF6695"/>
    <w:p w:rsidR="00FF6695" w:rsidRDefault="00FF6695" w:rsidP="00FF6695"/>
    <w:p w:rsidR="00FF6695" w:rsidRDefault="004160F7" w:rsidP="00FF669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2375077</wp:posOffset>
                </wp:positionH>
                <wp:positionV relativeFrom="paragraph">
                  <wp:posOffset>25400</wp:posOffset>
                </wp:positionV>
                <wp:extent cx="0" cy="891444"/>
                <wp:effectExtent l="63500" t="0" r="76200" b="3619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FA4B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87pt;margin-top:2pt;width:0;height:7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" filled="t" fillcolor="#70ad47 [3209]" strokecolor="#375623 [1609]" strokeweight="1pt">
                <v:stroke endarrow="block" joinstyle="miter"/>
              </v:shape>
            </w:pict>
          </mc:Fallback>
        </mc:AlternateContent>
      </w:r>
    </w:p>
    <w:p w:rsidR="004160F7" w:rsidRDefault="004160F7" w:rsidP="004160F7">
      <w:pPr>
        <w:tabs>
          <w:tab w:val="left" w:pos="3969"/>
        </w:tabs>
      </w:pPr>
      <w:r>
        <w:tab/>
      </w:r>
    </w:p>
    <w:p w:rsidR="004160F7" w:rsidRDefault="004160F7" w:rsidP="004160F7">
      <w:pPr>
        <w:tabs>
          <w:tab w:val="left" w:pos="3969"/>
        </w:tabs>
      </w:pPr>
    </w:p>
    <w:p w:rsidR="004160F7" w:rsidRDefault="004160F7" w:rsidP="004160F7">
      <w:pPr>
        <w:tabs>
          <w:tab w:val="left" w:pos="3969"/>
        </w:tabs>
      </w:pPr>
    </w:p>
    <w:p w:rsidR="004160F7" w:rsidRDefault="00700B8B" w:rsidP="004160F7">
      <w:pPr>
        <w:tabs>
          <w:tab w:val="left" w:pos="39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76F2C2" wp14:editId="764BB498">
                <wp:simplePos x="0" y="0"/>
                <wp:positionH relativeFrom="column">
                  <wp:posOffset>1762937</wp:posOffset>
                </wp:positionH>
                <wp:positionV relativeFrom="paragraph">
                  <wp:posOffset>175260</wp:posOffset>
                </wp:positionV>
                <wp:extent cx="1412112" cy="625033"/>
                <wp:effectExtent l="0" t="0" r="1079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95" w:rsidRDefault="00FF6695" w:rsidP="00FF6695">
                            <w:pPr>
                              <w:jc w:val="center"/>
                            </w:pPr>
                            <w:proofErr w:type="spellStart"/>
                            <w:r>
                              <w:t>Bind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6F2C2" id="Rectangle 2" o:spid="_x0000_s1027" style="position:absolute;margin-left:138.8pt;margin-top:13.8pt;width:111.2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" fillcolor="#70ad47 [3209]" strokecolor="#375623 [1609]" strokeweight="1pt">
                <v:textbox>
                  <w:txbxContent>
                    <w:p w:rsidR="00FF6695" w:rsidRDefault="00FF6695" w:rsidP="00FF6695">
                      <w:pPr>
                        <w:jc w:val="center"/>
                      </w:pPr>
                      <w:proofErr w:type="spellStart"/>
                      <w:r>
                        <w:t>Bind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160F7" w:rsidRDefault="004160F7" w:rsidP="004160F7">
      <w:pPr>
        <w:tabs>
          <w:tab w:val="left" w:pos="3969"/>
        </w:tabs>
      </w:pPr>
      <w:r>
        <w:tab/>
      </w:r>
    </w:p>
    <w:p w:rsidR="00FF6695" w:rsidRDefault="00146291" w:rsidP="00700B8B">
      <w:pPr>
        <w:tabs>
          <w:tab w:val="left" w:pos="5245"/>
        </w:tabs>
      </w:pPr>
      <w:r w:rsidRPr="00146291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98B3BF" wp14:editId="5B34A696">
                <wp:simplePos x="0" y="0"/>
                <wp:positionH relativeFrom="column">
                  <wp:posOffset>1631950</wp:posOffset>
                </wp:positionH>
                <wp:positionV relativeFrom="paragraph">
                  <wp:posOffset>5717540</wp:posOffset>
                </wp:positionV>
                <wp:extent cx="1411605" cy="624840"/>
                <wp:effectExtent l="0" t="0" r="1079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291" w:rsidRPr="0024332B" w:rsidRDefault="00146291" w:rsidP="00146291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>Fork</w:t>
                            </w:r>
                            <w:r w:rsidR="0024332B">
                              <w:rPr>
                                <w:vertAlign w:val="superscript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8B3BF" id="Rectangle 12" o:spid="_x0000_s1028" style="position:absolute;margin-left:128.5pt;margin-top:450.2pt;width:111.15pt;height:4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" fillcolor="#70ad47 [3209]" strokecolor="#375623 [1609]" strokeweight="1pt">
                <v:textbox>
                  <w:txbxContent>
                    <w:p w:rsidR="00146291" w:rsidRPr="0024332B" w:rsidRDefault="00146291" w:rsidP="00146291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>Fork</w:t>
                      </w:r>
                      <w:r w:rsidR="0024332B">
                        <w:rPr>
                          <w:vertAlign w:val="superscript"/>
                        </w:rPr>
                        <w:t>(2)</w:t>
                      </w:r>
                    </w:p>
                  </w:txbxContent>
                </v:textbox>
              </v:rect>
            </w:pict>
          </mc:Fallback>
        </mc:AlternateContent>
      </w:r>
      <w:r w:rsidRPr="00146291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D4B44E" wp14:editId="1115DE71">
                <wp:simplePos x="0" y="0"/>
                <wp:positionH relativeFrom="column">
                  <wp:posOffset>2352121</wp:posOffset>
                </wp:positionH>
                <wp:positionV relativeFrom="paragraph">
                  <wp:posOffset>4812384</wp:posOffset>
                </wp:positionV>
                <wp:extent cx="0" cy="890905"/>
                <wp:effectExtent l="63500" t="0" r="76200" b="3619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9BE0A" id="Connecteur droit avec flèche 13" o:spid="_x0000_s1026" type="#_x0000_t32" style="position:absolute;margin-left:185.2pt;margin-top:378.95pt;width:0;height:7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" filled="t" fillcolor="#70ad47 [3209]" strokecolor="#375623 [1609]" strokeweight="1pt">
                <v:stroke endarrow="block" joinstyle="miter"/>
              </v:shape>
            </w:pict>
          </mc:Fallback>
        </mc:AlternateContent>
      </w:r>
      <w:r w:rsidRPr="00146291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D4B44E" wp14:editId="1115DE71">
                <wp:simplePos x="0" y="0"/>
                <wp:positionH relativeFrom="column">
                  <wp:posOffset>2352040</wp:posOffset>
                </wp:positionH>
                <wp:positionV relativeFrom="paragraph">
                  <wp:posOffset>3261360</wp:posOffset>
                </wp:positionV>
                <wp:extent cx="0" cy="890905"/>
                <wp:effectExtent l="63500" t="0" r="76200" b="3619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6286" id="Connecteur droit avec flèche 11" o:spid="_x0000_s1026" type="#_x0000_t32" style="position:absolute;margin-left:185.2pt;margin-top:256.8pt;width:0;height:7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" filled="t" fillcolor="#70ad47 [3209]" strokecolor="#375623 [1609]" strokeweight="1pt">
                <v:stroke endarrow="block" joinstyle="miter"/>
              </v:shape>
            </w:pict>
          </mc:Fallback>
        </mc:AlternateContent>
      </w:r>
      <w:r w:rsidRPr="00146291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98B3BF" wp14:editId="5B34A696">
                <wp:simplePos x="0" y="0"/>
                <wp:positionH relativeFrom="column">
                  <wp:posOffset>1632031</wp:posOffset>
                </wp:positionH>
                <wp:positionV relativeFrom="paragraph">
                  <wp:posOffset>4166886</wp:posOffset>
                </wp:positionV>
                <wp:extent cx="1411605" cy="624840"/>
                <wp:effectExtent l="0" t="0" r="10795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291" w:rsidRDefault="00146291" w:rsidP="00146291">
                            <w:pPr>
                              <w:jc w:val="center"/>
                            </w:pPr>
                            <w:proofErr w:type="spellStart"/>
                            <w:r>
                              <w:t>Newfdz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accept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8B3BF" id="Rectangle 10" o:spid="_x0000_s1029" style="position:absolute;margin-left:128.5pt;margin-top:328.1pt;width:111.15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" fillcolor="#70ad47 [3209]" strokecolor="#375623 [1609]" strokeweight="1pt">
                <v:textbox>
                  <w:txbxContent>
                    <w:p w:rsidR="00146291" w:rsidRDefault="00146291" w:rsidP="00146291">
                      <w:pPr>
                        <w:jc w:val="center"/>
                      </w:pPr>
                      <w:proofErr w:type="spellStart"/>
                      <w:r>
                        <w:t>Newfdz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accept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0B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398AA1" wp14:editId="07881DD4">
                <wp:simplePos x="0" y="0"/>
                <wp:positionH relativeFrom="column">
                  <wp:posOffset>2367915</wp:posOffset>
                </wp:positionH>
                <wp:positionV relativeFrom="paragraph">
                  <wp:posOffset>1721485</wp:posOffset>
                </wp:positionV>
                <wp:extent cx="0" cy="890905"/>
                <wp:effectExtent l="63500" t="0" r="76200" b="3619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0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0C28F" id="Connecteur droit avec flèche 9" o:spid="_x0000_s1026" type="#_x0000_t32" style="position:absolute;margin-left:186.45pt;margin-top:135.55pt;width:0;height:7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" filled="t" fillcolor="#70ad47 [3209]" strokecolor="#375623 [1609]" strokeweight="1pt">
                <v:stroke endarrow="block" joinstyle="miter"/>
              </v:shape>
            </w:pict>
          </mc:Fallback>
        </mc:AlternateContent>
      </w:r>
      <w:r w:rsidR="00700B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398AA1" wp14:editId="07881DD4">
                <wp:simplePos x="0" y="0"/>
                <wp:positionH relativeFrom="column">
                  <wp:posOffset>2369185</wp:posOffset>
                </wp:positionH>
                <wp:positionV relativeFrom="paragraph">
                  <wp:posOffset>425450</wp:posOffset>
                </wp:positionV>
                <wp:extent cx="0" cy="671195"/>
                <wp:effectExtent l="63500" t="0" r="76200" b="4000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C953A" id="Connecteur droit avec flèche 8" o:spid="_x0000_s1026" type="#_x0000_t32" style="position:absolute;margin-left:186.55pt;margin-top:33.5pt;width:0;height:52.8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" filled="t" fillcolor="#70ad47 [3209]" strokecolor="#375623 [1609]" strokeweight="1pt">
                <v:stroke endarrow="block" joinstyle="miter"/>
              </v:shape>
            </w:pict>
          </mc:Fallback>
        </mc:AlternateContent>
      </w:r>
      <w:r w:rsidR="00700B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785AB" wp14:editId="0F5FD587">
                <wp:simplePos x="0" y="0"/>
                <wp:positionH relativeFrom="column">
                  <wp:posOffset>1647825</wp:posOffset>
                </wp:positionH>
                <wp:positionV relativeFrom="paragraph">
                  <wp:posOffset>2626995</wp:posOffset>
                </wp:positionV>
                <wp:extent cx="1411605" cy="624840"/>
                <wp:effectExtent l="0" t="0" r="1079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60F7" w:rsidRDefault="004160F7" w:rsidP="00700B8B">
                            <w:pPr>
                              <w:jc w:val="center"/>
                            </w:pPr>
                            <w: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785AB" id="Rectangle 6" o:spid="_x0000_s1030" style="position:absolute;margin-left:129.75pt;margin-top:206.85pt;width:111.15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" fillcolor="#70ad47 [3209]" strokecolor="#375623 [1609]" strokeweight="1pt">
                <v:textbox>
                  <w:txbxContent>
                    <w:p w:rsidR="004160F7" w:rsidRDefault="004160F7" w:rsidP="00700B8B">
                      <w:pPr>
                        <w:jc w:val="center"/>
                      </w:pPr>
                      <w: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 w:rsidR="00700B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A7C92" wp14:editId="2EB9C994">
                <wp:simplePos x="0" y="0"/>
                <wp:positionH relativeFrom="column">
                  <wp:posOffset>1641017</wp:posOffset>
                </wp:positionH>
                <wp:positionV relativeFrom="paragraph">
                  <wp:posOffset>1101090</wp:posOffset>
                </wp:positionV>
                <wp:extent cx="1412112" cy="625033"/>
                <wp:effectExtent l="0" t="0" r="1079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695" w:rsidRDefault="004160F7" w:rsidP="00FF6695">
                            <w:pPr>
                              <w:jc w:val="center"/>
                            </w:pPr>
                            <w:proofErr w:type="spellStart"/>
                            <w:r>
                              <w:t>Listen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A7C92" id="Rectangle 5" o:spid="_x0000_s1031" style="position:absolute;margin-left:129.2pt;margin-top:86.7pt;width:111.2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" fillcolor="#70ad47 [3209]" strokecolor="#375623 [1609]" strokeweight="1pt">
                <v:textbox>
                  <w:txbxContent>
                    <w:p w:rsidR="00FF6695" w:rsidRDefault="004160F7" w:rsidP="00FF6695">
                      <w:pPr>
                        <w:jc w:val="center"/>
                      </w:pPr>
                      <w:proofErr w:type="spellStart"/>
                      <w:r>
                        <w:t>Listen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00B8B">
        <w:tab/>
      </w:r>
      <w:r w:rsidR="00700B8B">
        <w:tab/>
        <w:t>(</w:t>
      </w:r>
      <w:r w:rsidR="004160F7">
        <w:t>Si Service sur TCP)</w:t>
      </w:r>
    </w:p>
    <w:p w:rsidR="00146291" w:rsidRPr="00146291" w:rsidRDefault="00146291" w:rsidP="00146291"/>
    <w:p w:rsidR="00146291" w:rsidRPr="00146291" w:rsidRDefault="00146291" w:rsidP="00146291"/>
    <w:p w:rsidR="00146291" w:rsidRPr="00146291" w:rsidRDefault="00146291" w:rsidP="00146291"/>
    <w:p w:rsidR="00146291" w:rsidRPr="00146291" w:rsidRDefault="00146291" w:rsidP="0014629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1B68C5" wp14:editId="658F55EF">
                <wp:simplePos x="0" y="0"/>
                <wp:positionH relativeFrom="column">
                  <wp:posOffset>3801150</wp:posOffset>
                </wp:positionH>
                <wp:positionV relativeFrom="paragraph">
                  <wp:posOffset>158219</wp:posOffset>
                </wp:positionV>
                <wp:extent cx="1412112" cy="625033"/>
                <wp:effectExtent l="0" t="0" r="10795" b="101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291" w:rsidRDefault="00146291" w:rsidP="00146291">
                            <w:pPr>
                              <w:jc w:val="center"/>
                            </w:pPr>
                            <w:r>
                              <w:t xml:space="preserve">Close tous les descripteurs sauf </w:t>
                            </w:r>
                            <w:proofErr w:type="spellStart"/>
                            <w:r>
                              <w:t>newfd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B68C5" id="Rectangle 19" o:spid="_x0000_s1032" style="position:absolute;margin-left:299.3pt;margin-top:12.45pt;width:111.2pt;height:4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" fillcolor="#70ad47 [3209]" strokecolor="#375623 [1609]" strokeweight="1pt">
                <v:textbox>
                  <w:txbxContent>
                    <w:p w:rsidR="00146291" w:rsidRDefault="00146291" w:rsidP="00146291">
                      <w:pPr>
                        <w:jc w:val="center"/>
                      </w:pPr>
                      <w:r>
                        <w:t xml:space="preserve">Close tous les descripteurs sauf </w:t>
                      </w:r>
                      <w:proofErr w:type="spellStart"/>
                      <w:r>
                        <w:t>newfd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6291" w:rsidRPr="00146291" w:rsidRDefault="00146291" w:rsidP="00146291"/>
    <w:p w:rsidR="00146291" w:rsidRPr="00146291" w:rsidRDefault="00146291" w:rsidP="0014629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3058240</wp:posOffset>
                </wp:positionH>
                <wp:positionV relativeFrom="paragraph">
                  <wp:posOffset>62061</wp:posOffset>
                </wp:positionV>
                <wp:extent cx="741287" cy="5011477"/>
                <wp:effectExtent l="0" t="63500" r="0" b="17780"/>
                <wp:wrapNone/>
                <wp:docPr id="17" name="Connecteur en 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1287" cy="501147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6F1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17" o:spid="_x0000_s1026" type="#_x0000_t34" style="position:absolute;margin-left:240.8pt;margin-top:4.9pt;width:58.35pt;height:394.6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" strokecolor="#4472c4 [3204]" strokeweight=".5pt">
                <v:stroke endarrow="block"/>
              </v:shape>
            </w:pict>
          </mc:Fallback>
        </mc:AlternateContent>
      </w:r>
    </w:p>
    <w:p w:rsidR="00146291" w:rsidRPr="00146291" w:rsidRDefault="00146291" w:rsidP="00146291"/>
    <w:p w:rsidR="00146291" w:rsidRPr="00146291" w:rsidRDefault="00146291" w:rsidP="00146291">
      <w:r w:rsidRPr="00146291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DE56E1" wp14:editId="3EB800BB">
                <wp:simplePos x="0" y="0"/>
                <wp:positionH relativeFrom="column">
                  <wp:posOffset>4607472</wp:posOffset>
                </wp:positionH>
                <wp:positionV relativeFrom="paragraph">
                  <wp:posOffset>36822</wp:posOffset>
                </wp:positionV>
                <wp:extent cx="0" cy="659757"/>
                <wp:effectExtent l="50800" t="0" r="63500" b="3937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5306A" id="Connecteur droit avec flèche 21" o:spid="_x0000_s1026" type="#_x0000_t32" style="position:absolute;margin-left:362.8pt;margin-top:2.9pt;width:0;height:5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" filled="t" fillcolor="#70ad47 [3209]" strokecolor="#375623 [1609]" strokeweight="1pt">
                <v:stroke endarrow="block" joinstyle="miter"/>
              </v:shape>
            </w:pict>
          </mc:Fallback>
        </mc:AlternateContent>
      </w:r>
    </w:p>
    <w:p w:rsidR="00146291" w:rsidRPr="00146291" w:rsidRDefault="00146291" w:rsidP="00146291"/>
    <w:p w:rsidR="00146291" w:rsidRPr="00146291" w:rsidRDefault="00146291" w:rsidP="00146291"/>
    <w:p w:rsidR="00146291" w:rsidRPr="00146291" w:rsidRDefault="00146291" w:rsidP="0014629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9F4DD7" wp14:editId="0079FC6A">
                <wp:simplePos x="0" y="0"/>
                <wp:positionH relativeFrom="column">
                  <wp:posOffset>3951605</wp:posOffset>
                </wp:positionH>
                <wp:positionV relativeFrom="paragraph">
                  <wp:posOffset>139578</wp:posOffset>
                </wp:positionV>
                <wp:extent cx="1412112" cy="625033"/>
                <wp:effectExtent l="0" t="0" r="10795" b="101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291" w:rsidRDefault="00993782" w:rsidP="00146291">
                            <w:pPr>
                              <w:jc w:val="center"/>
                            </w:pPr>
                            <w:proofErr w:type="spellStart"/>
                            <w:r>
                              <w:t>Setuid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Setguid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F4DD7" id="Rectangle 20" o:spid="_x0000_s1033" style="position:absolute;margin-left:311.15pt;margin-top:11pt;width:111.2pt;height:4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" fillcolor="#70ad47 [3209]" strokecolor="#375623 [1609]" strokeweight="1pt">
                <v:textbox>
                  <w:txbxContent>
                    <w:p w:rsidR="00146291" w:rsidRDefault="00993782" w:rsidP="00146291">
                      <w:pPr>
                        <w:jc w:val="center"/>
                      </w:pPr>
                      <w:proofErr w:type="spellStart"/>
                      <w:r>
                        <w:t>Setuid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Setguid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6291" w:rsidRPr="00146291" w:rsidRDefault="00146291" w:rsidP="00146291"/>
    <w:p w:rsidR="00146291" w:rsidRPr="00146291" w:rsidRDefault="00146291" w:rsidP="00146291"/>
    <w:p w:rsidR="00146291" w:rsidRPr="00146291" w:rsidRDefault="00146291" w:rsidP="00146291"/>
    <w:p w:rsidR="00146291" w:rsidRPr="00146291" w:rsidRDefault="003D72C0" w:rsidP="0014629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3533959</wp:posOffset>
                </wp:positionH>
                <wp:positionV relativeFrom="paragraph">
                  <wp:posOffset>140882</wp:posOffset>
                </wp:positionV>
                <wp:extent cx="416279" cy="2019943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79" cy="2019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txbx>
                        <w:txbxContent>
                          <w:p w:rsidR="003D72C0" w:rsidRDefault="003D72C0">
                            <w:r>
                              <w:t>FD_SET (service)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34" type="#_x0000_t202" style="position:absolute;margin-left:278.25pt;margin-top:11.1pt;width:32.8pt;height:159.0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" filled="f" stroked="f">
                <v:textbox style="layout-flow:vertical-ideographic">
                  <w:txbxContent>
                    <w:p w:rsidR="003D72C0" w:rsidRDefault="003D72C0">
                      <w:r>
                        <w:t>FD_SET (service)</w:t>
                      </w:r>
                    </w:p>
                  </w:txbxContent>
                </v:textbox>
              </v:shape>
            </w:pict>
          </mc:Fallback>
        </mc:AlternateContent>
      </w:r>
      <w:r w:rsidR="00993782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3058747</wp:posOffset>
                </wp:positionH>
                <wp:positionV relativeFrom="paragraph">
                  <wp:posOffset>146918</wp:posOffset>
                </wp:positionV>
                <wp:extent cx="891250" cy="2095018"/>
                <wp:effectExtent l="25400" t="63500" r="10795" b="13335"/>
                <wp:wrapNone/>
                <wp:docPr id="27" name="Connecteur en 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250" cy="2095018"/>
                        </a:xfrm>
                        <a:prstGeom prst="bentConnector3">
                          <a:avLst>
                            <a:gd name="adj1" fmla="val 356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B9121" id="Connecteur en angle 27" o:spid="_x0000_s1026" type="#_x0000_t34" style="position:absolute;margin-left:240.85pt;margin-top:11.55pt;width:70.2pt;height:164.9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" adj="7710" strokecolor="#ffc000 [3207]" strokeweight=".5pt">
                <v:stroke endarrow="block"/>
              </v:shape>
            </w:pict>
          </mc:Fallback>
        </mc:AlternateContent>
      </w:r>
      <w:r w:rsidR="00993782" w:rsidRPr="00993782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D02B96" wp14:editId="1124E46C">
                <wp:simplePos x="0" y="0"/>
                <wp:positionH relativeFrom="column">
                  <wp:posOffset>4604216</wp:posOffset>
                </wp:positionH>
                <wp:positionV relativeFrom="paragraph">
                  <wp:posOffset>75500</wp:posOffset>
                </wp:positionV>
                <wp:extent cx="0" cy="659757"/>
                <wp:effectExtent l="50800" t="0" r="63500" b="393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0AF5C" id="Connecteur droit avec flèche 26" o:spid="_x0000_s1026" type="#_x0000_t32" style="position:absolute;margin-left:362.55pt;margin-top:5.95pt;width:0;height:51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" filled="t" fillcolor="#70ad47 [3209]" strokecolor="#375623 [1609]" strokeweight="1pt">
                <v:stroke endarrow="block" joinstyle="miter"/>
              </v:shape>
            </w:pict>
          </mc:Fallback>
        </mc:AlternateContent>
      </w:r>
      <w:r w:rsidR="001462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53090" wp14:editId="27F4FF59">
                <wp:simplePos x="0" y="0"/>
                <wp:positionH relativeFrom="column">
                  <wp:posOffset>301633</wp:posOffset>
                </wp:positionH>
                <wp:positionV relativeFrom="paragraph">
                  <wp:posOffset>36572</wp:posOffset>
                </wp:positionV>
                <wp:extent cx="1306814" cy="1375137"/>
                <wp:effectExtent l="3810" t="8890" r="18415" b="43815"/>
                <wp:wrapNone/>
                <wp:docPr id="16" name="Flèche à angle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06814" cy="1375137"/>
                        </a:xfrm>
                        <a:prstGeom prst="bentUpArrow">
                          <a:avLst>
                            <a:gd name="adj1" fmla="val 0"/>
                            <a:gd name="adj2" fmla="val 3648"/>
                            <a:gd name="adj3" fmla="val 103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719F" id="Flèche à angle droit 16" o:spid="_x0000_s1026" style="position:absolute;margin-left:23.75pt;margin-top:2.9pt;width:102.9pt;height:108.3pt;rotation: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6814,13751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" path="m,1375137r1259141,l1259141,135804r-47672,l1259141,r47673,135804l1259141,135804r,1239333l,1375137xe" fillcolor="#4472c4 [3204]" strokecolor="#1f3763 [1604]" strokeweight="1pt">
                <v:stroke joinstyle="miter"/>
                <v:path arrowok="t" o:connecttype="custom" o:connectlocs="0,1375137;1259141,1375137;1259141,135804;1211469,135804;1259141,0;1306814,135804;1259141,135804;1259141,1375137;0,1375137" o:connectangles="0,0,0,0,0,0,0,0,0"/>
              </v:shape>
            </w:pict>
          </mc:Fallback>
        </mc:AlternateContent>
      </w:r>
    </w:p>
    <w:p w:rsidR="00146291" w:rsidRPr="00146291" w:rsidRDefault="00146291" w:rsidP="00146291"/>
    <w:p w:rsidR="00146291" w:rsidRPr="00146291" w:rsidRDefault="00146291" w:rsidP="00146291"/>
    <w:p w:rsidR="00146291" w:rsidRPr="00146291" w:rsidRDefault="00993782" w:rsidP="00146291">
      <w:r w:rsidRPr="0099378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94259B" wp14:editId="7F738AC4">
                <wp:simplePos x="0" y="0"/>
                <wp:positionH relativeFrom="column">
                  <wp:posOffset>3948896</wp:posOffset>
                </wp:positionH>
                <wp:positionV relativeFrom="paragraph">
                  <wp:posOffset>178370</wp:posOffset>
                </wp:positionV>
                <wp:extent cx="1412112" cy="625033"/>
                <wp:effectExtent l="0" t="0" r="10795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782" w:rsidRDefault="00993782" w:rsidP="00993782">
                            <w:pPr>
                              <w:jc w:val="center"/>
                            </w:pPr>
                            <w:proofErr w:type="spellStart"/>
                            <w:r>
                              <w:t>Exec</w:t>
                            </w:r>
                            <w:proofErr w:type="spellEnd"/>
                            <w:r>
                              <w:t xml:space="preserve"> serveur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4259B" id="Rectangle 25" o:spid="_x0000_s1035" style="position:absolute;margin-left:310.95pt;margin-top:14.05pt;width:111.2pt;height:4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" fillcolor="#70ad47 [3209]" strokecolor="#375623 [1609]" strokeweight="1pt">
                <v:textbox>
                  <w:txbxContent>
                    <w:p w:rsidR="00993782" w:rsidRDefault="00993782" w:rsidP="00993782">
                      <w:pPr>
                        <w:jc w:val="center"/>
                      </w:pPr>
                      <w:proofErr w:type="spellStart"/>
                      <w:r>
                        <w:t>Exec</w:t>
                      </w:r>
                      <w:proofErr w:type="spellEnd"/>
                      <w:r>
                        <w:t xml:space="preserve"> serveur</w:t>
                      </w:r>
                    </w:p>
                  </w:txbxContent>
                </v:textbox>
              </v:rect>
            </w:pict>
          </mc:Fallback>
        </mc:AlternateContent>
      </w:r>
    </w:p>
    <w:p w:rsidR="00146291" w:rsidRPr="00146291" w:rsidRDefault="00146291" w:rsidP="00146291"/>
    <w:p w:rsidR="00146291" w:rsidRPr="00146291" w:rsidRDefault="00146291" w:rsidP="00146291"/>
    <w:p w:rsidR="00146291" w:rsidRPr="00146291" w:rsidRDefault="00146291" w:rsidP="00146291"/>
    <w:p w:rsidR="00146291" w:rsidRPr="00146291" w:rsidRDefault="00993782" w:rsidP="00146291">
      <w:r w:rsidRPr="00993782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02B96" wp14:editId="1124E46C">
                <wp:simplePos x="0" y="0"/>
                <wp:positionH relativeFrom="column">
                  <wp:posOffset>4602287</wp:posOffset>
                </wp:positionH>
                <wp:positionV relativeFrom="paragraph">
                  <wp:posOffset>59071</wp:posOffset>
                </wp:positionV>
                <wp:extent cx="0" cy="659757"/>
                <wp:effectExtent l="50800" t="0" r="63500" b="3937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F8B46" id="Connecteur droit avec flèche 24" o:spid="_x0000_s1026" type="#_x0000_t32" style="position:absolute;margin-left:362.4pt;margin-top:4.65pt;width:0;height:51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" filled="t" fillcolor="#70ad47 [3209]" strokecolor="#375623 [1609]" strokeweight="1pt">
                <v:stroke endarrow="block" joinstyle="miter"/>
              </v:shape>
            </w:pict>
          </mc:Fallback>
        </mc:AlternateContent>
      </w:r>
      <w:r w:rsidR="00146291" w:rsidRPr="00146291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110D37" wp14:editId="3834EBCB">
                <wp:simplePos x="0" y="0"/>
                <wp:positionH relativeFrom="column">
                  <wp:posOffset>-53484</wp:posOffset>
                </wp:positionH>
                <wp:positionV relativeFrom="paragraph">
                  <wp:posOffset>61129</wp:posOffset>
                </wp:positionV>
                <wp:extent cx="1411605" cy="624840"/>
                <wp:effectExtent l="0" t="0" r="1079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291" w:rsidRDefault="008515C2" w:rsidP="00146291">
                            <w:pPr>
                              <w:jc w:val="center"/>
                            </w:pPr>
                            <w:r>
                              <w:t>Close</w:t>
                            </w:r>
                            <w:r w:rsidR="00D404E2">
                              <w:rPr>
                                <w:vertAlign w:val="superscript"/>
                              </w:rPr>
                              <w:t>(1)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newfd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10D37" id="Rectangle 14" o:spid="_x0000_s1036" style="position:absolute;margin-left:-4.2pt;margin-top:4.8pt;width:111.15pt;height:49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" fillcolor="#70ad47 [3209]" strokecolor="#375623 [1609]" strokeweight="1pt">
                <v:textbox>
                  <w:txbxContent>
                    <w:p w:rsidR="00146291" w:rsidRDefault="008515C2" w:rsidP="00146291">
                      <w:pPr>
                        <w:jc w:val="center"/>
                      </w:pPr>
                      <w:r>
                        <w:t>Close</w:t>
                      </w:r>
                      <w:r w:rsidR="00D404E2">
                        <w:rPr>
                          <w:vertAlign w:val="superscript"/>
                        </w:rPr>
                        <w:t>(1)</w:t>
                      </w:r>
                      <w:r>
                        <w:t xml:space="preserve"> </w:t>
                      </w:r>
                      <w:proofErr w:type="spellStart"/>
                      <w:r>
                        <w:t>newfd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46291" w:rsidRPr="00146291" w:rsidRDefault="00146291" w:rsidP="00146291"/>
    <w:p w:rsidR="00146291" w:rsidRPr="00146291" w:rsidRDefault="00146291" w:rsidP="00146291"/>
    <w:p w:rsidR="00146291" w:rsidRPr="00146291" w:rsidRDefault="00993782" w:rsidP="00146291">
      <w:r w:rsidRPr="00993782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94259B" wp14:editId="7F738AC4">
                <wp:simplePos x="0" y="0"/>
                <wp:positionH relativeFrom="column">
                  <wp:posOffset>3946967</wp:posOffset>
                </wp:positionH>
                <wp:positionV relativeFrom="paragraph">
                  <wp:posOffset>162576</wp:posOffset>
                </wp:positionV>
                <wp:extent cx="1412112" cy="625033"/>
                <wp:effectExtent l="0" t="0" r="1079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112" cy="62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3782" w:rsidRDefault="00993782" w:rsidP="00993782">
                            <w:pPr>
                              <w:jc w:val="center"/>
                            </w:pPr>
                            <w:r>
                              <w:t xml:space="preserve">Fin </w:t>
                            </w:r>
                            <w:proofErr w:type="spellStart"/>
                            <w:r>
                              <w:t>exec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4259B" id="Rectangle 23" o:spid="_x0000_s1037" style="position:absolute;margin-left:310.8pt;margin-top:12.8pt;width:111.2pt;height:4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" fillcolor="#70ad47 [3209]" strokecolor="#375623 [1609]" strokeweight="1pt">
                <v:textbox>
                  <w:txbxContent>
                    <w:p w:rsidR="00993782" w:rsidRDefault="00993782" w:rsidP="00993782">
                      <w:pPr>
                        <w:jc w:val="center"/>
                      </w:pPr>
                      <w:r>
                        <w:t xml:space="preserve">Fin </w:t>
                      </w:r>
                      <w:proofErr w:type="spellStart"/>
                      <w:r>
                        <w:t>exec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462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339820</wp:posOffset>
                </wp:positionH>
                <wp:positionV relativeFrom="paragraph">
                  <wp:posOffset>164352</wp:posOffset>
                </wp:positionV>
                <wp:extent cx="1306814" cy="1375137"/>
                <wp:effectExtent l="12700" t="25400" r="65405" b="9525"/>
                <wp:wrapNone/>
                <wp:docPr id="15" name="Flèche à angle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06814" cy="1375137"/>
                        </a:xfrm>
                        <a:prstGeom prst="bentUpArrow">
                          <a:avLst>
                            <a:gd name="adj1" fmla="val 0"/>
                            <a:gd name="adj2" fmla="val 3648"/>
                            <a:gd name="adj3" fmla="val 1039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0327" id="Flèche à angle droit 15" o:spid="_x0000_s1026" style="position:absolute;margin-left:26.75pt;margin-top:12.95pt;width:102.9pt;height:108.3pt;rotation:18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6814,13751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" path="m,1375137r1259141,l1259141,135804r-47672,l1259141,r47673,135804l1259141,135804r,1239333l,1375137xe" fillcolor="#4472c4 [3204]" strokecolor="#1f3763 [1604]" strokeweight="1pt">
                <v:stroke joinstyle="miter"/>
                <v:path arrowok="t" o:connecttype="custom" o:connectlocs="0,1375137;1259141,1375137;1259141,135804;1211469,135804;1259141,0;1306814,135804;1259141,135804;1259141,1375137;0,1375137" o:connectangles="0,0,0,0,0,0,0,0,0"/>
              </v:shape>
            </w:pict>
          </mc:Fallback>
        </mc:AlternateContent>
      </w:r>
    </w:p>
    <w:p w:rsidR="00146291" w:rsidRPr="00146291" w:rsidRDefault="00146291" w:rsidP="00146291"/>
    <w:p w:rsidR="00146291" w:rsidRPr="00146291" w:rsidRDefault="00146291" w:rsidP="00146291"/>
    <w:p w:rsidR="00146291" w:rsidRPr="00146291" w:rsidRDefault="00146291" w:rsidP="00146291">
      <w:pPr>
        <w:tabs>
          <w:tab w:val="left" w:pos="851"/>
        </w:tabs>
      </w:pPr>
      <w:r>
        <w:tab/>
        <w:t>P</w:t>
      </w:r>
      <w:r w:rsidR="003D72C0">
        <w:t>è</w:t>
      </w:r>
      <w:r>
        <w:t>re</w:t>
      </w:r>
    </w:p>
    <w:p w:rsidR="00146291" w:rsidRPr="00146291" w:rsidRDefault="00146291" w:rsidP="00146291"/>
    <w:p w:rsidR="00146291" w:rsidRPr="00146291" w:rsidRDefault="00146291" w:rsidP="00146291"/>
    <w:p w:rsidR="00146291" w:rsidRPr="00146291" w:rsidRDefault="00993782" w:rsidP="00993782">
      <w:pPr>
        <w:tabs>
          <w:tab w:val="left" w:pos="5529"/>
        </w:tabs>
      </w:pPr>
      <w:r>
        <w:lastRenderedPageBreak/>
        <w:tab/>
        <w:t>Fils</w:t>
      </w:r>
    </w:p>
    <w:p w:rsidR="00146291" w:rsidRDefault="00146291" w:rsidP="00146291">
      <w:pPr>
        <w:tabs>
          <w:tab w:val="left" w:pos="6398"/>
        </w:tabs>
      </w:pPr>
      <w:r>
        <w:tab/>
      </w:r>
    </w:p>
    <w:p w:rsidR="00B47229" w:rsidRDefault="00B47229" w:rsidP="00146291">
      <w:pPr>
        <w:tabs>
          <w:tab w:val="left" w:pos="6398"/>
        </w:tabs>
      </w:pPr>
    </w:p>
    <w:p w:rsidR="00B47229" w:rsidRDefault="00D404E2" w:rsidP="00B47229">
      <w:pPr>
        <w:pStyle w:val="Paragraphedeliste"/>
        <w:numPr>
          <w:ilvl w:val="0"/>
          <w:numId w:val="17"/>
        </w:numPr>
        <w:tabs>
          <w:tab w:val="left" w:pos="6398"/>
        </w:tabs>
      </w:pPr>
      <w:r>
        <w:t xml:space="preserve">(1) </w:t>
      </w:r>
      <w:r w:rsidR="00B47229">
        <w:t>Un fils à une copie de tous les descripteurs du processus parent</w:t>
      </w:r>
    </w:p>
    <w:p w:rsidR="00B47229" w:rsidRDefault="00D404E2" w:rsidP="00B47229">
      <w:pPr>
        <w:pStyle w:val="Paragraphedeliste"/>
        <w:numPr>
          <w:ilvl w:val="0"/>
          <w:numId w:val="17"/>
        </w:numPr>
        <w:tabs>
          <w:tab w:val="left" w:pos="6398"/>
        </w:tabs>
      </w:pPr>
      <w:r>
        <w:t xml:space="preserve">(2) </w:t>
      </w:r>
      <w:r w:rsidR="00B47229">
        <w:t>Un close ne s’applique qu’à un socket donné pour le processus courant</w:t>
      </w:r>
    </w:p>
    <w:p w:rsidR="008515C2" w:rsidRPr="00146291" w:rsidRDefault="008515C2" w:rsidP="00146291">
      <w:pPr>
        <w:tabs>
          <w:tab w:val="left" w:pos="6398"/>
        </w:tabs>
      </w:pPr>
    </w:p>
    <w:p w:rsidR="00146291" w:rsidRDefault="00C00420" w:rsidP="00146291">
      <w:r>
        <w:t xml:space="preserve">4) Parce qu’il y a deux sockets </w:t>
      </w:r>
    </w:p>
    <w:p w:rsidR="00FA1226" w:rsidRDefault="003E7B3B" w:rsidP="00146291">
      <w:r>
        <w:t xml:space="preserve">Pas possible avec UDP car on </w:t>
      </w:r>
      <w:r w:rsidR="00615163">
        <w:t>n’</w:t>
      </w:r>
    </w:p>
    <w:p w:rsidR="003E7B3B" w:rsidRDefault="003E7B3B" w:rsidP="00146291">
      <w:proofErr w:type="gramStart"/>
      <w:r>
        <w:t>a</w:t>
      </w:r>
      <w:proofErr w:type="gramEnd"/>
      <w:r>
        <w:t xml:space="preserve"> pas de </w:t>
      </w:r>
      <w:proofErr w:type="spellStart"/>
      <w:r>
        <w:t>newfd</w:t>
      </w:r>
      <w:proofErr w:type="spellEnd"/>
      <w:r>
        <w:t xml:space="preserve">, qui </w:t>
      </w:r>
      <w:r w:rsidR="00C224A3">
        <w:t>permet de traiter plusieurs clients à la fois</w:t>
      </w:r>
    </w:p>
    <w:p w:rsidR="00DC013F" w:rsidRDefault="00DC013F" w:rsidP="00146291"/>
    <w:p w:rsidR="00DC013F" w:rsidRDefault="00DC013F" w:rsidP="002F0712">
      <w:pPr>
        <w:pStyle w:val="Titre1"/>
        <w:numPr>
          <w:ilvl w:val="0"/>
          <w:numId w:val="19"/>
        </w:numPr>
      </w:pPr>
      <w:r>
        <w:t xml:space="preserve">Exercice 3 </w:t>
      </w:r>
    </w:p>
    <w:p w:rsidR="00DC013F" w:rsidRDefault="00DC013F" w:rsidP="00DC013F"/>
    <w:p w:rsidR="00DC013F" w:rsidRDefault="00DC013F" w:rsidP="00DC013F">
      <w:pPr>
        <w:pStyle w:val="Paragraphedeliste"/>
        <w:numPr>
          <w:ilvl w:val="0"/>
          <w:numId w:val="18"/>
        </w:numPr>
      </w:pPr>
      <w:r>
        <w:t xml:space="preserve">Gérer les messages </w:t>
      </w:r>
    </w:p>
    <w:p w:rsidR="00DC013F" w:rsidRDefault="00DC013F" w:rsidP="00DC013F">
      <w:pPr>
        <w:pStyle w:val="Paragraphedeliste"/>
        <w:numPr>
          <w:ilvl w:val="1"/>
          <w:numId w:val="18"/>
        </w:numPr>
      </w:pPr>
      <w:r>
        <w:t>ICMP (Internet Control Message Protocol)</w:t>
      </w:r>
    </w:p>
    <w:p w:rsidR="00DC013F" w:rsidRDefault="00DC013F" w:rsidP="00DC013F">
      <w:pPr>
        <w:pStyle w:val="Paragraphedeliste"/>
        <w:numPr>
          <w:ilvl w:val="2"/>
          <w:numId w:val="18"/>
        </w:numPr>
      </w:pPr>
      <w:r>
        <w:t xml:space="preserve">ICMP </w:t>
      </w:r>
      <w:proofErr w:type="spellStart"/>
      <w:r>
        <w:t>Echo</w:t>
      </w:r>
      <w:proofErr w:type="spellEnd"/>
      <w:r>
        <w:t xml:space="preserve"> (Ping)</w:t>
      </w:r>
    </w:p>
    <w:p w:rsidR="00DC013F" w:rsidRDefault="00DC013F" w:rsidP="00DC013F">
      <w:pPr>
        <w:pStyle w:val="Paragraphedeliste"/>
        <w:numPr>
          <w:ilvl w:val="2"/>
          <w:numId w:val="18"/>
        </w:numPr>
      </w:pPr>
      <w:r>
        <w:t xml:space="preserve">ICMP </w:t>
      </w:r>
      <w:proofErr w:type="spellStart"/>
      <w:r>
        <w:t>Reply</w:t>
      </w:r>
      <w:proofErr w:type="spellEnd"/>
      <w:r>
        <w:t xml:space="preserve"> (Ping)</w:t>
      </w:r>
    </w:p>
    <w:p w:rsidR="00DC013F" w:rsidRPr="00DC013F" w:rsidRDefault="00DC013F" w:rsidP="00DC013F">
      <w:pPr>
        <w:pStyle w:val="Paragraphedeliste"/>
        <w:numPr>
          <w:ilvl w:val="1"/>
          <w:numId w:val="18"/>
        </w:numPr>
        <w:rPr>
          <w:lang w:val="en-US"/>
        </w:rPr>
      </w:pPr>
      <w:r w:rsidRPr="00DC013F">
        <w:rPr>
          <w:lang w:val="en-US"/>
        </w:rPr>
        <w:t>IGMP (Internet Group Message Pro</w:t>
      </w:r>
      <w:r>
        <w:rPr>
          <w:lang w:val="en-US"/>
        </w:rPr>
        <w:t>tocol)</w:t>
      </w:r>
    </w:p>
    <w:p w:rsidR="00DC013F" w:rsidRPr="00DC013F" w:rsidRDefault="00DC013F" w:rsidP="00DC013F">
      <w:pPr>
        <w:pStyle w:val="Paragraphedeliste"/>
        <w:numPr>
          <w:ilvl w:val="2"/>
          <w:numId w:val="18"/>
        </w:numPr>
      </w:pPr>
      <w:r w:rsidRPr="00DC013F">
        <w:t>Permet les communications de groupe (multicast)</w:t>
      </w:r>
    </w:p>
    <w:p w:rsidR="00DC013F" w:rsidRDefault="00DC013F" w:rsidP="00DC013F">
      <w:pPr>
        <w:pStyle w:val="Paragraphedeliste"/>
        <w:numPr>
          <w:ilvl w:val="0"/>
          <w:numId w:val="18"/>
        </w:numPr>
      </w:pPr>
      <w:r>
        <w:t>Traiter de protocoles au-dessus d’IP inconnus du noya</w:t>
      </w:r>
      <w:r w:rsidR="008E0442">
        <w:t>u</w:t>
      </w:r>
    </w:p>
    <w:p w:rsidR="001E75F7" w:rsidRDefault="001E75F7" w:rsidP="00DC013F">
      <w:pPr>
        <w:pStyle w:val="Paragraphedeliste"/>
        <w:numPr>
          <w:ilvl w:val="0"/>
          <w:numId w:val="18"/>
        </w:numPr>
      </w:pPr>
      <w:r>
        <w:t>Écrire soit même, l’en-tête d’IP (option IP_HDRINCL)</w:t>
      </w:r>
    </w:p>
    <w:p w:rsidR="0024332B" w:rsidRDefault="0024332B" w:rsidP="0024332B"/>
    <w:p w:rsidR="0024332B" w:rsidRDefault="0024332B" w:rsidP="002F0712">
      <w:pPr>
        <w:pStyle w:val="Titre1"/>
        <w:numPr>
          <w:ilvl w:val="0"/>
          <w:numId w:val="19"/>
        </w:numPr>
      </w:pPr>
      <w:r>
        <w:t>Exercice</w:t>
      </w:r>
      <w:r w:rsidR="002622E6">
        <w:t xml:space="preserve"> </w:t>
      </w:r>
      <w:r>
        <w:t>4</w:t>
      </w:r>
    </w:p>
    <w:p w:rsidR="00F51FFB" w:rsidRDefault="00F51FFB" w:rsidP="00F51FFB"/>
    <w:p w:rsidR="00F51FFB" w:rsidRDefault="005F3943" w:rsidP="00F51FFB">
      <w:r>
        <w:t>Ligne 1 : ouverture d’un socket UDP</w:t>
      </w:r>
    </w:p>
    <w:p w:rsidR="005F3943" w:rsidRDefault="005F3943" w:rsidP="00F51FFB">
      <w:r>
        <w:t xml:space="preserve">Ligne 6 : positionne </w:t>
      </w:r>
      <w:r w:rsidR="00EC0653">
        <w:t>option</w:t>
      </w:r>
      <w:r>
        <w:t xml:space="preserve"> TTL que l’on </w:t>
      </w:r>
      <w:r w:rsidR="002B7706">
        <w:t xml:space="preserve">a précédemment </w:t>
      </w:r>
      <w:r w:rsidR="00EC0653">
        <w:t>définit</w:t>
      </w:r>
      <w:r>
        <w:t xml:space="preserve"> à </w:t>
      </w:r>
      <w:r w:rsidR="00EC0653">
        <w:t>1.</w:t>
      </w:r>
    </w:p>
    <w:p w:rsidR="00EC0653" w:rsidRDefault="00EC0653" w:rsidP="00F51FFB">
      <w:r>
        <w:t xml:space="preserve">Ligne </w:t>
      </w:r>
      <w:r w:rsidR="00666A96">
        <w:t>12 : obtention de la date courante du système</w:t>
      </w:r>
    </w:p>
    <w:p w:rsidR="00FA1226" w:rsidRDefault="00FA1226" w:rsidP="00F51FFB">
      <w:r>
        <w:t>Ligne 14 : envoie de la date à l’application serveur</w:t>
      </w:r>
    </w:p>
    <w:p w:rsidR="00FA1226" w:rsidRDefault="00FA1226" w:rsidP="00F51FFB">
      <w:r>
        <w:t>Ligne 21 : Attente d’un message de la même taille que celui envoyé (</w:t>
      </w:r>
      <w:r w:rsidR="005F05AD">
        <w:t>écho</w:t>
      </w:r>
      <w:r>
        <w:t>)</w:t>
      </w:r>
    </w:p>
    <w:p w:rsidR="00A544CC" w:rsidRDefault="00A544CC" w:rsidP="00F51FFB"/>
    <w:p w:rsidR="00AA1875" w:rsidRDefault="00A544CC" w:rsidP="00F51FFB">
      <w:r>
        <w:t xml:space="preserve">Soit le serveur est sur le LAN : </w:t>
      </w:r>
    </w:p>
    <w:p w:rsidR="00AA1875" w:rsidRDefault="00A544CC" w:rsidP="00F51FFB">
      <w:r>
        <w:t>Ok</w:t>
      </w:r>
      <w:r w:rsidR="00AA1875">
        <w:t xml:space="preserve">, </w:t>
      </w:r>
      <w:r>
        <w:t xml:space="preserve"> soit il n’est pas atteignable </w:t>
      </w:r>
      <w:r>
        <w:sym w:font="Wingdings" w:char="F0E0"/>
      </w:r>
      <w:r>
        <w:t xml:space="preserve"> ICMP_TIMEEXCEDEED</w:t>
      </w:r>
    </w:p>
    <w:p w:rsidR="00A544CC" w:rsidRDefault="005A2BBE" w:rsidP="00F51FFB">
      <w:r>
        <w:t>S</w:t>
      </w:r>
      <w:r w:rsidR="00A544CC">
        <w:t xml:space="preserve">oit le service n’est pas </w:t>
      </w:r>
      <w:r w:rsidR="002E0519">
        <w:t>démarré</w:t>
      </w:r>
      <w:r w:rsidR="00A544CC">
        <w:t xml:space="preserve"> </w:t>
      </w:r>
      <w:r w:rsidR="00A544CC">
        <w:sym w:font="Wingdings" w:char="F0E0"/>
      </w:r>
      <w:r w:rsidR="00A544CC">
        <w:t xml:space="preserve"> ICMP</w:t>
      </w:r>
      <w:r w:rsidR="00CB493B">
        <w:t>_UNREACH</w:t>
      </w:r>
    </w:p>
    <w:p w:rsidR="00A33180" w:rsidRDefault="00A33180" w:rsidP="00A33180"/>
    <w:p w:rsidR="00A33180" w:rsidRDefault="00A33180" w:rsidP="00A33180">
      <w:pPr>
        <w:pStyle w:val="Titre1"/>
        <w:numPr>
          <w:ilvl w:val="0"/>
          <w:numId w:val="19"/>
        </w:numPr>
      </w:pPr>
      <w:r>
        <w:t>Exercice 5</w:t>
      </w:r>
    </w:p>
    <w:p w:rsidR="00A33180" w:rsidRDefault="00A33180" w:rsidP="00A33180"/>
    <w:p w:rsidR="00A33180" w:rsidRDefault="00A33180" w:rsidP="00A33180">
      <w:pPr>
        <w:rPr>
          <w:lang w:val="en-US"/>
        </w:rPr>
      </w:pPr>
      <w:proofErr w:type="spellStart"/>
      <w:r w:rsidRPr="00A33180">
        <w:rPr>
          <w:lang w:val="en-US"/>
        </w:rPr>
        <w:t>Ligne</w:t>
      </w:r>
      <w:proofErr w:type="spellEnd"/>
      <w:r w:rsidRPr="00A33180">
        <w:rPr>
          <w:lang w:val="en-US"/>
        </w:rPr>
        <w:t xml:space="preserve"> </w:t>
      </w:r>
      <w:proofErr w:type="gramStart"/>
      <w:r w:rsidRPr="00A33180">
        <w:rPr>
          <w:lang w:val="en-US"/>
        </w:rPr>
        <w:t>14 :</w:t>
      </w:r>
      <w:proofErr w:type="gramEnd"/>
      <w:r w:rsidRPr="00A33180">
        <w:rPr>
          <w:lang w:val="en-US"/>
        </w:rPr>
        <w:t xml:space="preserve"> </w:t>
      </w:r>
      <w:proofErr w:type="spellStart"/>
      <w:r w:rsidRPr="00A33180">
        <w:rPr>
          <w:lang w:val="en-US"/>
        </w:rPr>
        <w:t>raxSocket</w:t>
      </w:r>
      <w:proofErr w:type="spellEnd"/>
      <w:r w:rsidRPr="00A33180">
        <w:rPr>
          <w:lang w:val="en-US"/>
        </w:rPr>
        <w:t xml:space="preserve"> = socket( AF_INET, SOCKE</w:t>
      </w:r>
      <w:r>
        <w:rPr>
          <w:lang w:val="en-US"/>
        </w:rPr>
        <w:t>TRAW, IPPROTO_ICMP)</w:t>
      </w:r>
    </w:p>
    <w:p w:rsidR="009E715E" w:rsidRDefault="009E715E" w:rsidP="00A33180">
      <w:pPr>
        <w:rPr>
          <w:lang w:val="en-US"/>
        </w:rPr>
      </w:pPr>
      <w:proofErr w:type="spellStart"/>
      <w:r>
        <w:rPr>
          <w:lang w:val="en-US"/>
        </w:rPr>
        <w:t>Ligne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20 :</w:t>
      </w:r>
      <w:proofErr w:type="gramEnd"/>
      <w:r>
        <w:rPr>
          <w:lang w:val="en-US"/>
        </w:rPr>
        <w:t xml:space="preserve"> n = </w:t>
      </w:r>
      <w:proofErr w:type="spellStart"/>
      <w:r>
        <w:rPr>
          <w:lang w:val="en-US"/>
        </w:rPr>
        <w:t>rcvfrom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rawsocket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recvbuffer</w:t>
      </w:r>
      <w:proofErr w:type="spellEnd"/>
      <w:r>
        <w:rPr>
          <w:lang w:val="en-US"/>
        </w:rPr>
        <w:t>, …</w:t>
      </w:r>
      <w:r w:rsidR="00E0486F">
        <w:rPr>
          <w:lang w:val="en-US"/>
        </w:rPr>
        <w:t>)</w:t>
      </w:r>
    </w:p>
    <w:p w:rsidR="00E0486F" w:rsidRPr="00E0486F" w:rsidRDefault="00E0486F" w:rsidP="00A33180">
      <w:r w:rsidRPr="00E0486F">
        <w:t xml:space="preserve">Ligne 30 : </w:t>
      </w:r>
      <w:proofErr w:type="spellStart"/>
      <w:r w:rsidRPr="00E0486F">
        <w:t>ip</w:t>
      </w:r>
      <w:proofErr w:type="spellEnd"/>
      <w:r w:rsidRPr="00E0486F">
        <w:t xml:space="preserve"> = (</w:t>
      </w:r>
      <w:proofErr w:type="spellStart"/>
      <w:r w:rsidRPr="00E0486F">
        <w:t>struct</w:t>
      </w:r>
      <w:proofErr w:type="spellEnd"/>
      <w:r w:rsidRPr="00E0486F">
        <w:t xml:space="preserve"> </w:t>
      </w:r>
      <w:proofErr w:type="spellStart"/>
      <w:r w:rsidRPr="00E0486F">
        <w:t>ip</w:t>
      </w:r>
      <w:proofErr w:type="spellEnd"/>
      <w:r w:rsidRPr="00E0486F">
        <w:t xml:space="preserve">) </w:t>
      </w:r>
      <w:proofErr w:type="spellStart"/>
      <w:r w:rsidRPr="00E0486F">
        <w:t>recvbuffer</w:t>
      </w:r>
      <w:proofErr w:type="spellEnd"/>
      <w:r w:rsidRPr="00E0486F">
        <w:t>;</w:t>
      </w:r>
    </w:p>
    <w:p w:rsidR="00E0486F" w:rsidRPr="00E0486F" w:rsidRDefault="00E0486F" w:rsidP="00A33180">
      <w:r w:rsidRPr="00E0486F">
        <w:t xml:space="preserve">Ligne 31 : </w:t>
      </w:r>
      <w:proofErr w:type="spellStart"/>
      <w:r>
        <w:t>lenIPHeader</w:t>
      </w:r>
      <w:proofErr w:type="spellEnd"/>
      <w:r>
        <w:t xml:space="preserve"> = </w:t>
      </w:r>
      <w:proofErr w:type="spellStart"/>
      <w:r>
        <w:t>ip</w:t>
      </w:r>
      <w:proofErr w:type="spellEnd"/>
      <w:r>
        <w:t>-&gt;</w:t>
      </w:r>
      <w:proofErr w:type="spellStart"/>
      <w:r>
        <w:t>ip°hl</w:t>
      </w:r>
      <w:proofErr w:type="spellEnd"/>
      <w:r>
        <w:t xml:space="preserve"> * 4 ; # longueur en mot de 32 bits</w:t>
      </w:r>
    </w:p>
    <w:p w:rsidR="00E0486F" w:rsidRPr="00E0486F" w:rsidRDefault="00E0486F" w:rsidP="00A33180">
      <w:r w:rsidRPr="00E0486F">
        <w:t>Ligne 33</w:t>
      </w:r>
      <w:r w:rsidR="00572A45">
        <w:t xml:space="preserve"> : </w:t>
      </w:r>
      <w:proofErr w:type="spellStart"/>
      <w:r w:rsidR="00572A45">
        <w:t>icmp</w:t>
      </w:r>
      <w:proofErr w:type="spellEnd"/>
      <w:r w:rsidR="00572A45">
        <w:t> = (</w:t>
      </w:r>
      <w:proofErr w:type="spellStart"/>
      <w:r w:rsidR="00572A45">
        <w:t>struct</w:t>
      </w:r>
      <w:proofErr w:type="spellEnd"/>
      <w:r w:rsidR="00572A45">
        <w:t xml:space="preserve"> </w:t>
      </w:r>
      <w:proofErr w:type="spellStart"/>
      <w:r w:rsidR="00572A45">
        <w:t>icmp</w:t>
      </w:r>
      <w:proofErr w:type="spellEnd"/>
      <w:r w:rsidR="00572A45">
        <w:t>*) (</w:t>
      </w:r>
      <w:proofErr w:type="spellStart"/>
      <w:r w:rsidR="00572A45">
        <w:t>rcvbuffer</w:t>
      </w:r>
      <w:proofErr w:type="spellEnd"/>
      <w:r w:rsidR="00572A45">
        <w:t xml:space="preserve"> + </w:t>
      </w:r>
      <w:proofErr w:type="spellStart"/>
      <w:r w:rsidR="00572A45">
        <w:t>lenIPHeader</w:t>
      </w:r>
      <w:proofErr w:type="spellEnd"/>
      <w:r w:rsidR="00572A45">
        <w:t>)</w:t>
      </w:r>
    </w:p>
    <w:p w:rsidR="00E0486F" w:rsidRDefault="00E0486F" w:rsidP="00A33180">
      <w:r w:rsidRPr="00E0486F">
        <w:t xml:space="preserve">Ligne 34 : </w:t>
      </w:r>
    </w:p>
    <w:p w:rsidR="00093F6F" w:rsidRDefault="00093F6F" w:rsidP="00A33180">
      <w:r>
        <w:t>Ligne 35 :</w:t>
      </w:r>
    </w:p>
    <w:p w:rsidR="00093F6F" w:rsidRPr="00E0486F" w:rsidRDefault="00093F6F" w:rsidP="00A33180">
      <w:r>
        <w:t>Ligne 3</w:t>
      </w:r>
      <w:r w:rsidR="00BE7521">
        <w:t xml:space="preserve">7 : </w:t>
      </w:r>
      <w:bookmarkStart w:id="0" w:name="_GoBack"/>
      <w:bookmarkEnd w:id="0"/>
    </w:p>
    <w:sectPr w:rsidR="00093F6F" w:rsidRPr="00E0486F" w:rsidSect="00F944D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C54" w:rsidRDefault="00196C54" w:rsidP="00C244EE">
      <w:r>
        <w:separator/>
      </w:r>
    </w:p>
  </w:endnote>
  <w:endnote w:type="continuationSeparator" w:id="0">
    <w:p w:rsidR="00196C54" w:rsidRDefault="00196C54" w:rsidP="00C2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C54" w:rsidRDefault="00196C54" w:rsidP="00C244EE">
      <w:r>
        <w:separator/>
      </w:r>
    </w:p>
  </w:footnote>
  <w:footnote w:type="continuationSeparator" w:id="0">
    <w:p w:rsidR="00196C54" w:rsidRDefault="00196C54" w:rsidP="00C24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2997"/>
    <w:multiLevelType w:val="hybridMultilevel"/>
    <w:tmpl w:val="ED883C70"/>
    <w:lvl w:ilvl="0" w:tplc="B30EB1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414C"/>
    <w:multiLevelType w:val="hybridMultilevel"/>
    <w:tmpl w:val="7E0C1FA0"/>
    <w:lvl w:ilvl="0" w:tplc="FE6AE26E">
      <w:start w:val="2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B429E"/>
    <w:multiLevelType w:val="hybridMultilevel"/>
    <w:tmpl w:val="453CA4C6"/>
    <w:lvl w:ilvl="0" w:tplc="EE2C9A0E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28C1"/>
    <w:multiLevelType w:val="hybridMultilevel"/>
    <w:tmpl w:val="E39ED0C2"/>
    <w:lvl w:ilvl="0" w:tplc="55E0CB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10F3"/>
    <w:multiLevelType w:val="hybridMultilevel"/>
    <w:tmpl w:val="A4F01088"/>
    <w:lvl w:ilvl="0" w:tplc="7DBE4F24">
      <w:start w:val="1"/>
      <w:numFmt w:val="lowerLetter"/>
      <w:pStyle w:val="Titre4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F2472"/>
    <w:multiLevelType w:val="hybridMultilevel"/>
    <w:tmpl w:val="03CAD208"/>
    <w:lvl w:ilvl="0" w:tplc="40B4A392">
      <w:start w:val="1"/>
      <w:numFmt w:val="upperRoman"/>
      <w:pStyle w:val="Titre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73E59"/>
    <w:multiLevelType w:val="hybridMultilevel"/>
    <w:tmpl w:val="E1089034"/>
    <w:lvl w:ilvl="0" w:tplc="8F66CADC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D28EE"/>
    <w:multiLevelType w:val="hybridMultilevel"/>
    <w:tmpl w:val="87EE5D5E"/>
    <w:lvl w:ilvl="0" w:tplc="45A65D20">
      <w:start w:val="1"/>
      <w:numFmt w:val="decimal"/>
      <w:pStyle w:val="Titre3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27B68"/>
    <w:multiLevelType w:val="hybridMultilevel"/>
    <w:tmpl w:val="3F24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821A1"/>
    <w:multiLevelType w:val="hybridMultilevel"/>
    <w:tmpl w:val="89F04BBC"/>
    <w:lvl w:ilvl="0" w:tplc="1B2605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B11720"/>
    <w:multiLevelType w:val="hybridMultilevel"/>
    <w:tmpl w:val="B372C384"/>
    <w:lvl w:ilvl="0" w:tplc="6A14E09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D40CC"/>
    <w:multiLevelType w:val="hybridMultilevel"/>
    <w:tmpl w:val="19AAD0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F3792"/>
    <w:multiLevelType w:val="hybridMultilevel"/>
    <w:tmpl w:val="14E88562"/>
    <w:lvl w:ilvl="0" w:tplc="403A48F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0" w:hanging="360"/>
      </w:pPr>
    </w:lvl>
    <w:lvl w:ilvl="2" w:tplc="040C001B" w:tentative="1">
      <w:start w:val="1"/>
      <w:numFmt w:val="lowerRoman"/>
      <w:lvlText w:val="%3."/>
      <w:lvlJc w:val="right"/>
      <w:pPr>
        <w:ind w:left="2500" w:hanging="180"/>
      </w:pPr>
    </w:lvl>
    <w:lvl w:ilvl="3" w:tplc="040C000F" w:tentative="1">
      <w:start w:val="1"/>
      <w:numFmt w:val="decimal"/>
      <w:lvlText w:val="%4."/>
      <w:lvlJc w:val="left"/>
      <w:pPr>
        <w:ind w:left="3220" w:hanging="360"/>
      </w:pPr>
    </w:lvl>
    <w:lvl w:ilvl="4" w:tplc="040C0019" w:tentative="1">
      <w:start w:val="1"/>
      <w:numFmt w:val="lowerLetter"/>
      <w:lvlText w:val="%5."/>
      <w:lvlJc w:val="left"/>
      <w:pPr>
        <w:ind w:left="3940" w:hanging="360"/>
      </w:pPr>
    </w:lvl>
    <w:lvl w:ilvl="5" w:tplc="040C001B" w:tentative="1">
      <w:start w:val="1"/>
      <w:numFmt w:val="lowerRoman"/>
      <w:lvlText w:val="%6."/>
      <w:lvlJc w:val="right"/>
      <w:pPr>
        <w:ind w:left="4660" w:hanging="180"/>
      </w:pPr>
    </w:lvl>
    <w:lvl w:ilvl="6" w:tplc="040C000F" w:tentative="1">
      <w:start w:val="1"/>
      <w:numFmt w:val="decimal"/>
      <w:lvlText w:val="%7."/>
      <w:lvlJc w:val="left"/>
      <w:pPr>
        <w:ind w:left="5380" w:hanging="360"/>
      </w:pPr>
    </w:lvl>
    <w:lvl w:ilvl="7" w:tplc="040C0019" w:tentative="1">
      <w:start w:val="1"/>
      <w:numFmt w:val="lowerLetter"/>
      <w:lvlText w:val="%8."/>
      <w:lvlJc w:val="left"/>
      <w:pPr>
        <w:ind w:left="6100" w:hanging="360"/>
      </w:pPr>
    </w:lvl>
    <w:lvl w:ilvl="8" w:tplc="040C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 w15:restartNumberingAfterBreak="0">
    <w:nsid w:val="7D46491A"/>
    <w:multiLevelType w:val="hybridMultilevel"/>
    <w:tmpl w:val="252C6366"/>
    <w:lvl w:ilvl="0" w:tplc="9CC81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2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9"/>
  </w:num>
  <w:num w:numId="8">
    <w:abstractNumId w:val="2"/>
    <w:lvlOverride w:ilvl="0">
      <w:startOverride w:val="1"/>
    </w:lvlOverride>
  </w:num>
  <w:num w:numId="9">
    <w:abstractNumId w:val="7"/>
  </w:num>
  <w:num w:numId="10">
    <w:abstractNumId w:val="0"/>
  </w:num>
  <w:num w:numId="11">
    <w:abstractNumId w:val="7"/>
    <w:lvlOverride w:ilvl="0">
      <w:startOverride w:val="1"/>
    </w:lvlOverride>
  </w:num>
  <w:num w:numId="12">
    <w:abstractNumId w:val="12"/>
  </w:num>
  <w:num w:numId="13">
    <w:abstractNumId w:val="4"/>
  </w:num>
  <w:num w:numId="14">
    <w:abstractNumId w:val="2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8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86"/>
    <w:rsid w:val="00007E7F"/>
    <w:rsid w:val="00016358"/>
    <w:rsid w:val="000472A6"/>
    <w:rsid w:val="000832F0"/>
    <w:rsid w:val="00092881"/>
    <w:rsid w:val="00093F6F"/>
    <w:rsid w:val="000A4026"/>
    <w:rsid w:val="000B1F2E"/>
    <w:rsid w:val="00112A82"/>
    <w:rsid w:val="00114BDB"/>
    <w:rsid w:val="00120678"/>
    <w:rsid w:val="00144CE7"/>
    <w:rsid w:val="00146291"/>
    <w:rsid w:val="00146FCB"/>
    <w:rsid w:val="00155953"/>
    <w:rsid w:val="00160DD4"/>
    <w:rsid w:val="001924F9"/>
    <w:rsid w:val="00196C54"/>
    <w:rsid w:val="00197440"/>
    <w:rsid w:val="001A1AFB"/>
    <w:rsid w:val="001D3A3D"/>
    <w:rsid w:val="001E75F7"/>
    <w:rsid w:val="00205964"/>
    <w:rsid w:val="0022071E"/>
    <w:rsid w:val="002401F1"/>
    <w:rsid w:val="0024332B"/>
    <w:rsid w:val="002622E6"/>
    <w:rsid w:val="002741C1"/>
    <w:rsid w:val="00275EC9"/>
    <w:rsid w:val="002B7706"/>
    <w:rsid w:val="002C1C9A"/>
    <w:rsid w:val="002E0519"/>
    <w:rsid w:val="002E1A2F"/>
    <w:rsid w:val="002E353F"/>
    <w:rsid w:val="002E40E3"/>
    <w:rsid w:val="002F0712"/>
    <w:rsid w:val="002F0814"/>
    <w:rsid w:val="002F1EDC"/>
    <w:rsid w:val="00305DE6"/>
    <w:rsid w:val="00334DA2"/>
    <w:rsid w:val="00361416"/>
    <w:rsid w:val="0036742F"/>
    <w:rsid w:val="00377EB5"/>
    <w:rsid w:val="00391F5B"/>
    <w:rsid w:val="003957B9"/>
    <w:rsid w:val="003D72C0"/>
    <w:rsid w:val="003E7B3B"/>
    <w:rsid w:val="00411724"/>
    <w:rsid w:val="004160F7"/>
    <w:rsid w:val="00444D3C"/>
    <w:rsid w:val="00451E5A"/>
    <w:rsid w:val="00453979"/>
    <w:rsid w:val="00453D26"/>
    <w:rsid w:val="004560B5"/>
    <w:rsid w:val="0047283A"/>
    <w:rsid w:val="00477FCA"/>
    <w:rsid w:val="0049109B"/>
    <w:rsid w:val="004B3166"/>
    <w:rsid w:val="004C25F4"/>
    <w:rsid w:val="00546670"/>
    <w:rsid w:val="00550122"/>
    <w:rsid w:val="00553EE2"/>
    <w:rsid w:val="00572A45"/>
    <w:rsid w:val="00592D74"/>
    <w:rsid w:val="005A2BBE"/>
    <w:rsid w:val="005B1FCE"/>
    <w:rsid w:val="005B3CDF"/>
    <w:rsid w:val="005C7488"/>
    <w:rsid w:val="005E110F"/>
    <w:rsid w:val="005F05AD"/>
    <w:rsid w:val="005F2035"/>
    <w:rsid w:val="005F2EC3"/>
    <w:rsid w:val="005F3943"/>
    <w:rsid w:val="005F3D03"/>
    <w:rsid w:val="00615163"/>
    <w:rsid w:val="00616C7B"/>
    <w:rsid w:val="00653FBF"/>
    <w:rsid w:val="006572D0"/>
    <w:rsid w:val="00666A96"/>
    <w:rsid w:val="00667F2B"/>
    <w:rsid w:val="00677C31"/>
    <w:rsid w:val="006A3E19"/>
    <w:rsid w:val="00700B8B"/>
    <w:rsid w:val="007028D7"/>
    <w:rsid w:val="007236F0"/>
    <w:rsid w:val="00740FA2"/>
    <w:rsid w:val="00756ABC"/>
    <w:rsid w:val="007A1837"/>
    <w:rsid w:val="007A3D12"/>
    <w:rsid w:val="007D10DB"/>
    <w:rsid w:val="007F7E02"/>
    <w:rsid w:val="008055E5"/>
    <w:rsid w:val="0081742E"/>
    <w:rsid w:val="008515C2"/>
    <w:rsid w:val="00854B13"/>
    <w:rsid w:val="0086764D"/>
    <w:rsid w:val="00873531"/>
    <w:rsid w:val="00881B91"/>
    <w:rsid w:val="008B7D47"/>
    <w:rsid w:val="008E0442"/>
    <w:rsid w:val="00921E16"/>
    <w:rsid w:val="00925A3F"/>
    <w:rsid w:val="00953F7F"/>
    <w:rsid w:val="00961ED0"/>
    <w:rsid w:val="00993782"/>
    <w:rsid w:val="00994A7B"/>
    <w:rsid w:val="009C7057"/>
    <w:rsid w:val="009D5BCB"/>
    <w:rsid w:val="009E715E"/>
    <w:rsid w:val="00A33180"/>
    <w:rsid w:val="00A46BC6"/>
    <w:rsid w:val="00A50274"/>
    <w:rsid w:val="00A544CC"/>
    <w:rsid w:val="00A649E2"/>
    <w:rsid w:val="00A70256"/>
    <w:rsid w:val="00A7074D"/>
    <w:rsid w:val="00A77233"/>
    <w:rsid w:val="00AA1875"/>
    <w:rsid w:val="00AB2509"/>
    <w:rsid w:val="00AC3BAC"/>
    <w:rsid w:val="00AD3265"/>
    <w:rsid w:val="00AD6E4B"/>
    <w:rsid w:val="00B16513"/>
    <w:rsid w:val="00B43B13"/>
    <w:rsid w:val="00B47229"/>
    <w:rsid w:val="00B839AD"/>
    <w:rsid w:val="00BB3E54"/>
    <w:rsid w:val="00BD79F0"/>
    <w:rsid w:val="00BE7521"/>
    <w:rsid w:val="00C00420"/>
    <w:rsid w:val="00C02D36"/>
    <w:rsid w:val="00C224A3"/>
    <w:rsid w:val="00C22CB7"/>
    <w:rsid w:val="00C2419A"/>
    <w:rsid w:val="00C244EE"/>
    <w:rsid w:val="00C37AF3"/>
    <w:rsid w:val="00C634EE"/>
    <w:rsid w:val="00C6664F"/>
    <w:rsid w:val="00C66B75"/>
    <w:rsid w:val="00C95A86"/>
    <w:rsid w:val="00CB493B"/>
    <w:rsid w:val="00CD211E"/>
    <w:rsid w:val="00CD5315"/>
    <w:rsid w:val="00CD7D79"/>
    <w:rsid w:val="00CF1E62"/>
    <w:rsid w:val="00D03BE8"/>
    <w:rsid w:val="00D262C2"/>
    <w:rsid w:val="00D35BA3"/>
    <w:rsid w:val="00D404E2"/>
    <w:rsid w:val="00D9644F"/>
    <w:rsid w:val="00DC013F"/>
    <w:rsid w:val="00DC08A1"/>
    <w:rsid w:val="00DF6778"/>
    <w:rsid w:val="00E0486F"/>
    <w:rsid w:val="00E10C10"/>
    <w:rsid w:val="00E2282B"/>
    <w:rsid w:val="00E24374"/>
    <w:rsid w:val="00E929C1"/>
    <w:rsid w:val="00EA5E2B"/>
    <w:rsid w:val="00EB3D97"/>
    <w:rsid w:val="00EC0653"/>
    <w:rsid w:val="00EC1A1F"/>
    <w:rsid w:val="00ED0AA2"/>
    <w:rsid w:val="00F37652"/>
    <w:rsid w:val="00F51FFB"/>
    <w:rsid w:val="00F80158"/>
    <w:rsid w:val="00F8329F"/>
    <w:rsid w:val="00F944DF"/>
    <w:rsid w:val="00FA1226"/>
    <w:rsid w:val="00FA7C9B"/>
    <w:rsid w:val="00FC0028"/>
    <w:rsid w:val="00FF2433"/>
    <w:rsid w:val="00FF6695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F203"/>
  <w15:chartTrackingRefBased/>
  <w15:docId w15:val="{2479B372-0D88-2841-8053-2B7F451B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37652"/>
    <w:rPr>
      <w:b/>
    </w:rPr>
  </w:style>
  <w:style w:type="paragraph" w:styleId="Titre1">
    <w:name w:val="heading 1"/>
    <w:basedOn w:val="Normal"/>
    <w:next w:val="Normal"/>
    <w:link w:val="Titre1Car"/>
    <w:uiPriority w:val="9"/>
    <w:qFormat/>
    <w:rsid w:val="00361416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D883FF"/>
      <w:sz w:val="32"/>
      <w:szCs w:val="32"/>
    </w:rPr>
  </w:style>
  <w:style w:type="paragraph" w:styleId="Titre2">
    <w:name w:val="heading 2"/>
    <w:basedOn w:val="Paragraphedeliste"/>
    <w:next w:val="Normal"/>
    <w:link w:val="Titre2Car"/>
    <w:autoRedefine/>
    <w:uiPriority w:val="9"/>
    <w:unhideWhenUsed/>
    <w:qFormat/>
    <w:rsid w:val="004B3166"/>
    <w:pPr>
      <w:numPr>
        <w:numId w:val="4"/>
      </w:numPr>
      <w:outlineLvl w:val="1"/>
    </w:pPr>
    <w:rPr>
      <w:color w:val="00B0F0"/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6764D"/>
    <w:pPr>
      <w:keepNext/>
      <w:keepLines/>
      <w:numPr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92D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6764D"/>
    <w:pPr>
      <w:keepNext/>
      <w:keepLines/>
      <w:numPr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B3166"/>
    <w:rPr>
      <w:b/>
      <w:color w:val="00B0F0"/>
      <w:sz w:val="28"/>
    </w:rPr>
  </w:style>
  <w:style w:type="paragraph" w:styleId="NormalWeb">
    <w:name w:val="Normal (Web)"/>
    <w:basedOn w:val="Normal"/>
    <w:uiPriority w:val="99"/>
    <w:semiHidden/>
    <w:unhideWhenUsed/>
    <w:rsid w:val="00EA5E2B"/>
    <w:rPr>
      <w:rFonts w:ascii="Times New Roman" w:hAnsi="Times New Roman" w:cs="Times New Roman"/>
    </w:rPr>
  </w:style>
  <w:style w:type="character" w:customStyle="1" w:styleId="Titre1Car">
    <w:name w:val="Titre 1 Car"/>
    <w:basedOn w:val="Policepardfaut"/>
    <w:link w:val="Titre1"/>
    <w:uiPriority w:val="9"/>
    <w:rsid w:val="00361416"/>
    <w:rPr>
      <w:rFonts w:asciiTheme="majorHAnsi" w:eastAsiaTheme="majorEastAsia" w:hAnsiTheme="majorHAnsi" w:cstheme="majorBidi"/>
      <w:b/>
      <w:color w:val="D883F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5012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C08A1"/>
    <w:pPr>
      <w:jc w:val="center"/>
    </w:pPr>
    <w:rPr>
      <w:color w:val="FF0000"/>
      <w:sz w:val="52"/>
    </w:rPr>
  </w:style>
  <w:style w:type="character" w:customStyle="1" w:styleId="TitreCar">
    <w:name w:val="Titre Car"/>
    <w:basedOn w:val="Policepardfaut"/>
    <w:link w:val="Titre"/>
    <w:uiPriority w:val="10"/>
    <w:rsid w:val="00DC08A1"/>
    <w:rPr>
      <w:b/>
      <w:color w:val="FF0000"/>
      <w:sz w:val="52"/>
    </w:rPr>
  </w:style>
  <w:style w:type="table" w:styleId="Grilledutableau">
    <w:name w:val="Table Grid"/>
    <w:basedOn w:val="TableauNormal"/>
    <w:uiPriority w:val="39"/>
    <w:rsid w:val="002F0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86764D"/>
    <w:rPr>
      <w:rFonts w:asciiTheme="majorHAnsi" w:eastAsiaTheme="majorEastAsia" w:hAnsiTheme="majorHAnsi" w:cstheme="majorBidi"/>
      <w:b/>
      <w:color w:val="92D050"/>
    </w:rPr>
  </w:style>
  <w:style w:type="table" w:styleId="TableauGrille5Fonc-Accentuation5">
    <w:name w:val="Grid Table 5 Dark Accent 5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4-Accentuation1">
    <w:name w:val="Grid Table 4 Accent 1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Liste7Couleur-Accentuation5">
    <w:name w:val="List Table 7 Colorful Accent 5"/>
    <w:basedOn w:val="TableauNormal"/>
    <w:uiPriority w:val="52"/>
    <w:rsid w:val="00D262C2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262C2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262C2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262C2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">
    <w:name w:val="List Table 7 Colorful"/>
    <w:basedOn w:val="TableauNormal"/>
    <w:uiPriority w:val="52"/>
    <w:rsid w:val="00D262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5Fonc">
    <w:name w:val="Grid Table 5 Dark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2">
    <w:name w:val="Grid Table 4 Accent 2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262C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D262C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44EE"/>
    <w:rPr>
      <w:b/>
    </w:rPr>
  </w:style>
  <w:style w:type="paragraph" w:styleId="Pieddepage">
    <w:name w:val="footer"/>
    <w:basedOn w:val="Normal"/>
    <w:link w:val="PieddepageCar"/>
    <w:uiPriority w:val="99"/>
    <w:unhideWhenUsed/>
    <w:rsid w:val="00C244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44EE"/>
    <w:rPr>
      <w:b/>
    </w:rPr>
  </w:style>
  <w:style w:type="character" w:customStyle="1" w:styleId="Titre4Car">
    <w:name w:val="Titre 4 Car"/>
    <w:basedOn w:val="Policepardfaut"/>
    <w:link w:val="Titre4"/>
    <w:uiPriority w:val="9"/>
    <w:rsid w:val="0086764D"/>
    <w:rPr>
      <w:rFonts w:asciiTheme="majorHAnsi" w:eastAsiaTheme="majorEastAsia" w:hAnsiTheme="majorHAnsi" w:cstheme="majorBidi"/>
      <w:b/>
      <w:i/>
      <w:iCs/>
      <w:color w:val="7030A0"/>
    </w:rPr>
  </w:style>
  <w:style w:type="character" w:styleId="Accentuation">
    <w:name w:val="Emphasis"/>
    <w:basedOn w:val="Policepardfaut"/>
    <w:uiPriority w:val="20"/>
    <w:qFormat/>
    <w:rsid w:val="00BD79F0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6695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6695"/>
    <w:rPr>
      <w:rFonts w:ascii="Times New Roman" w:hAnsi="Times New Roman" w:cs="Times New Roman"/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quentin/Library/Mobile%20Documents/com~apple~CloudDocs/Mode&#768;le%20Word/Cours%20-%20Te&#769;le&#769;com%20Nancy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EB417-1629-0E4A-A1F6-CBA4758B0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 - Télécom Nancy.dotx</Template>
  <TotalTime>32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millardet</dc:creator>
  <cp:keywords/>
  <dc:description/>
  <cp:lastModifiedBy>quentin millardet</cp:lastModifiedBy>
  <cp:revision>34</cp:revision>
  <dcterms:created xsi:type="dcterms:W3CDTF">2019-03-27T09:59:00Z</dcterms:created>
  <dcterms:modified xsi:type="dcterms:W3CDTF">2019-04-01T13:53:00Z</dcterms:modified>
</cp:coreProperties>
</file>
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5D6A5D" w:rsidP="005D6A5D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TD n°2 : TCP : contrôle de congestion</w:t>
      </w:r>
    </w:p>
    <w:p w:rsidR="005D6A5D" w:rsidRDefault="005D6A5D" w:rsidP="005D6A5D"/>
    <w:p w:rsidR="005D6A5D" w:rsidRDefault="005D6A5D" w:rsidP="005D6A5D">
      <w:pPr>
        <w:pStyle w:val="Titre1"/>
      </w:pPr>
      <w:r>
        <w:t>Exercice 1</w:t>
      </w:r>
    </w:p>
    <w:p w:rsidR="005D6A5D" w:rsidRDefault="005D6A5D" w:rsidP="005D6A5D"/>
    <w:tbl>
      <w:tblPr>
        <w:tblStyle w:val="TableauGrille2-Accentuation3"/>
        <w:tblpPr w:leftFromText="141" w:rightFromText="141" w:vertAnchor="page" w:horzAnchor="margin" w:tblpY="3279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E9192D" w:rsidTr="00E91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5D6A5D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Temps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Recption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SS.thershold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Mecanisme</w:t>
            </w:r>
          </w:p>
        </w:tc>
        <w:tc>
          <w:tcPr>
            <w:tcW w:w="1812" w:type="dxa"/>
          </w:tcPr>
          <w:p w:rsidR="005D6A5D" w:rsidRDefault="005D6A5D" w:rsidP="005D6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Cwnd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5D6A5D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0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Timeout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64 / 2 = 32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Slowstart</w:t>
            </w:r>
          </w:p>
        </w:tc>
        <w:tc>
          <w:tcPr>
            <w:tcW w:w="1812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</w:t>
            </w:r>
          </w:p>
        </w:tc>
      </w:tr>
      <w:tr w:rsidR="005D6A5D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5D6A5D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1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 ack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 xml:space="preserve">32 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5D6A5D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2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 acks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4</w:t>
            </w:r>
          </w:p>
        </w:tc>
      </w:tr>
      <w:tr w:rsidR="005D6A5D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5D6A5D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3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4 acks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5D6A5D" w:rsidRDefault="005D6A5D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8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5D6A5D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4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8 acks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  <w:tc>
          <w:tcPr>
            <w:tcW w:w="1811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5D6A5D" w:rsidRDefault="005D6A5D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16</w:t>
            </w:r>
          </w:p>
        </w:tc>
      </w:tr>
      <w:tr w:rsidR="005D6A5D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654A03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5</w:t>
            </w:r>
          </w:p>
        </w:tc>
        <w:tc>
          <w:tcPr>
            <w:tcW w:w="1811" w:type="dxa"/>
          </w:tcPr>
          <w:p w:rsidR="005D6A5D" w:rsidRDefault="00654A03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16 acks</w:t>
            </w:r>
          </w:p>
        </w:tc>
        <w:tc>
          <w:tcPr>
            <w:tcW w:w="1811" w:type="dxa"/>
          </w:tcPr>
          <w:p w:rsidR="005D6A5D" w:rsidRDefault="00654A03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  <w:tc>
          <w:tcPr>
            <w:tcW w:w="1811" w:type="dxa"/>
          </w:tcPr>
          <w:p w:rsidR="005D6A5D" w:rsidRDefault="00654A03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5D6A5D" w:rsidRDefault="00654A03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5D6A5D" w:rsidRDefault="00654A03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6</w:t>
            </w:r>
          </w:p>
        </w:tc>
        <w:tc>
          <w:tcPr>
            <w:tcW w:w="1811" w:type="dxa"/>
          </w:tcPr>
          <w:p w:rsidR="005D6A5D" w:rsidRDefault="00654A03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 acks</w:t>
            </w:r>
          </w:p>
        </w:tc>
        <w:tc>
          <w:tcPr>
            <w:tcW w:w="1811" w:type="dxa"/>
          </w:tcPr>
          <w:p w:rsidR="005D6A5D" w:rsidRDefault="00654A03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  <w:tc>
          <w:tcPr>
            <w:tcW w:w="1811" w:type="dxa"/>
          </w:tcPr>
          <w:p w:rsidR="005D6A5D" w:rsidRDefault="000A5AFA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Congestion avoidance</w:t>
            </w:r>
          </w:p>
        </w:tc>
        <w:tc>
          <w:tcPr>
            <w:tcW w:w="1812" w:type="dxa"/>
          </w:tcPr>
          <w:p w:rsidR="005D6A5D" w:rsidRDefault="00654A03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33</w:t>
            </w:r>
          </w:p>
        </w:tc>
      </w:tr>
      <w:tr w:rsidR="000A5AFA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0A5AFA" w:rsidRDefault="000A5AFA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7</w:t>
            </w:r>
          </w:p>
        </w:tc>
        <w:tc>
          <w:tcPr>
            <w:tcW w:w="1811" w:type="dxa"/>
          </w:tcPr>
          <w:p w:rsidR="000A5AFA" w:rsidRDefault="000A5AFA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33 acks</w:t>
            </w:r>
          </w:p>
        </w:tc>
        <w:tc>
          <w:tcPr>
            <w:tcW w:w="1811" w:type="dxa"/>
          </w:tcPr>
          <w:p w:rsidR="000A5AFA" w:rsidRDefault="000A5AFA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  <w:tc>
          <w:tcPr>
            <w:tcW w:w="1811" w:type="dxa"/>
          </w:tcPr>
          <w:p w:rsidR="000A5AFA" w:rsidRDefault="000A5AFA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CA</w:t>
            </w:r>
          </w:p>
        </w:tc>
        <w:tc>
          <w:tcPr>
            <w:tcW w:w="1812" w:type="dxa"/>
          </w:tcPr>
          <w:p w:rsidR="000A5AFA" w:rsidRDefault="000A5AFA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34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654A03" w:rsidRDefault="000F1E81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.</w:t>
            </w:r>
          </w:p>
          <w:p w:rsidR="000F1E81" w:rsidRDefault="000F1E81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.</w:t>
            </w:r>
          </w:p>
          <w:p w:rsidR="000F1E81" w:rsidRDefault="000F1E81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.</w:t>
            </w:r>
          </w:p>
          <w:p w:rsidR="000F1E81" w:rsidRDefault="000F1E81" w:rsidP="005D6A5D">
            <w:pPr>
              <w:jc w:val="center"/>
              <w:rPr>
                <w:rStyle w:val="Accentuation"/>
                <w:b/>
                <w:i w:val="0"/>
              </w:rPr>
            </w:pPr>
          </w:p>
        </w:tc>
        <w:tc>
          <w:tcPr>
            <w:tcW w:w="1811" w:type="dxa"/>
          </w:tcPr>
          <w:p w:rsidR="00654A03" w:rsidRDefault="00654A03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</w:p>
        </w:tc>
        <w:tc>
          <w:tcPr>
            <w:tcW w:w="1811" w:type="dxa"/>
          </w:tcPr>
          <w:p w:rsidR="00654A03" w:rsidRDefault="00654A03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</w:p>
        </w:tc>
        <w:tc>
          <w:tcPr>
            <w:tcW w:w="1811" w:type="dxa"/>
          </w:tcPr>
          <w:p w:rsidR="00654A03" w:rsidRDefault="00654A03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</w:p>
        </w:tc>
        <w:tc>
          <w:tcPr>
            <w:tcW w:w="1812" w:type="dxa"/>
          </w:tcPr>
          <w:p w:rsidR="00654A03" w:rsidRDefault="00654A03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</w:p>
        </w:tc>
      </w:tr>
      <w:tr w:rsidR="000F1E81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0F1E81" w:rsidRDefault="000F1E81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 xml:space="preserve">13 </w:t>
            </w:r>
          </w:p>
        </w:tc>
        <w:tc>
          <w:tcPr>
            <w:tcW w:w="1811" w:type="dxa"/>
          </w:tcPr>
          <w:p w:rsidR="000F1E81" w:rsidRDefault="000F1E81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39 acks</w:t>
            </w:r>
          </w:p>
        </w:tc>
        <w:tc>
          <w:tcPr>
            <w:tcW w:w="1811" w:type="dxa"/>
          </w:tcPr>
          <w:p w:rsidR="000F1E81" w:rsidRDefault="000F1E81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32</w:t>
            </w:r>
          </w:p>
        </w:tc>
        <w:tc>
          <w:tcPr>
            <w:tcW w:w="1811" w:type="dxa"/>
          </w:tcPr>
          <w:p w:rsidR="000F1E81" w:rsidRDefault="000A5AFA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CA</w:t>
            </w:r>
          </w:p>
        </w:tc>
        <w:tc>
          <w:tcPr>
            <w:tcW w:w="1812" w:type="dxa"/>
          </w:tcPr>
          <w:p w:rsidR="000F1E81" w:rsidRDefault="000A5AFA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40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EE2D56" w:rsidRDefault="00EE2D56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 xml:space="preserve">14 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Timeout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40/2 = 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SlowStart</w:t>
            </w:r>
          </w:p>
        </w:tc>
        <w:tc>
          <w:tcPr>
            <w:tcW w:w="1812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</w:t>
            </w:r>
          </w:p>
        </w:tc>
      </w:tr>
      <w:tr w:rsidR="00EE2D56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EE2D56" w:rsidRDefault="00EE2D56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15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 ack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EE2D56" w:rsidRDefault="00EE2D56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16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 acks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EE2D56" w:rsidRDefault="00EE2D56" w:rsidP="00EE2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4</w:t>
            </w:r>
          </w:p>
        </w:tc>
      </w:tr>
      <w:tr w:rsidR="00EE2D56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EE2D56" w:rsidRDefault="00EE2D56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17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4 acks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EE2D56" w:rsidRDefault="00EE2D56" w:rsidP="00EE2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8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EE2D56" w:rsidRDefault="00EE2D56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18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8 acks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SS</w:t>
            </w:r>
          </w:p>
        </w:tc>
        <w:tc>
          <w:tcPr>
            <w:tcW w:w="1812" w:type="dxa"/>
          </w:tcPr>
          <w:p w:rsidR="00EE2D56" w:rsidRDefault="00EE2D56" w:rsidP="00EE2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16</w:t>
            </w:r>
          </w:p>
        </w:tc>
      </w:tr>
      <w:tr w:rsidR="00EE2D56" w:rsidTr="00E91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EE2D56" w:rsidRDefault="00EE2D56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19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16 acks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Congestion avoidance</w:t>
            </w:r>
          </w:p>
        </w:tc>
        <w:tc>
          <w:tcPr>
            <w:tcW w:w="1812" w:type="dxa"/>
          </w:tcPr>
          <w:p w:rsidR="00EE2D56" w:rsidRDefault="00EE2D56" w:rsidP="00EE2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21</w:t>
            </w:r>
          </w:p>
        </w:tc>
      </w:tr>
      <w:tr w:rsidR="00E9192D" w:rsidTr="00E91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EE2D56" w:rsidRDefault="00EE2D56" w:rsidP="005D6A5D">
            <w:pPr>
              <w:jc w:val="center"/>
              <w:rPr>
                <w:rStyle w:val="Accentuation"/>
                <w:b/>
                <w:i w:val="0"/>
              </w:rPr>
            </w:pPr>
            <w:r>
              <w:rPr>
                <w:rStyle w:val="Accentuation"/>
                <w:b/>
                <w:i w:val="0"/>
              </w:rPr>
              <w:t>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21 acks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20</w:t>
            </w:r>
          </w:p>
        </w:tc>
        <w:tc>
          <w:tcPr>
            <w:tcW w:w="1811" w:type="dxa"/>
          </w:tcPr>
          <w:p w:rsidR="00EE2D56" w:rsidRDefault="00EE2D56" w:rsidP="005D6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CA</w:t>
            </w:r>
          </w:p>
        </w:tc>
        <w:tc>
          <w:tcPr>
            <w:tcW w:w="1812" w:type="dxa"/>
          </w:tcPr>
          <w:p w:rsidR="00EE2D56" w:rsidRDefault="00954F86" w:rsidP="00EE2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b w:val="0"/>
                <w:i w:val="0"/>
              </w:rPr>
            </w:pPr>
            <w:r>
              <w:rPr>
                <w:rStyle w:val="Accentuation"/>
                <w:b w:val="0"/>
                <w:i w:val="0"/>
              </w:rPr>
              <w:t>22</w:t>
            </w:r>
          </w:p>
        </w:tc>
      </w:tr>
    </w:tbl>
    <w:p w:rsidR="005D6A5D" w:rsidRDefault="005D6A5D" w:rsidP="005D6A5D"/>
    <w:p w:rsidR="005D6A5D" w:rsidRPr="00E9192D" w:rsidRDefault="00E9192D" w:rsidP="005D6A5D">
      <w:pPr>
        <w:rPr>
          <w:lang w:val="en-US"/>
        </w:rPr>
      </w:pPr>
      <w:r w:rsidRPr="00E9192D">
        <w:rPr>
          <w:lang w:val="en-US"/>
        </w:rPr>
        <w:t xml:space="preserve">SS: 1 MSS par ack </w:t>
      </w:r>
    </w:p>
    <w:p w:rsidR="00E9192D" w:rsidRDefault="00E9192D" w:rsidP="005D6A5D">
      <w:pPr>
        <w:rPr>
          <w:lang w:val="en-US"/>
        </w:rPr>
      </w:pPr>
      <w:r w:rsidRPr="00E9192D">
        <w:rPr>
          <w:lang w:val="en-US"/>
        </w:rPr>
        <w:t>CA </w:t>
      </w:r>
      <w:r>
        <w:rPr>
          <w:lang w:val="en-US"/>
        </w:rPr>
        <w:t xml:space="preserve"> : 1 MSS par a</w:t>
      </w:r>
    </w:p>
    <w:p w:rsidR="00B41CB3" w:rsidRDefault="00B41CB3" w:rsidP="005D6A5D">
      <w:pPr>
        <w:rPr>
          <w:lang w:val="en-US"/>
        </w:rPr>
      </w:pPr>
    </w:p>
    <w:p w:rsidR="00B41CB3" w:rsidRPr="00B41CB3" w:rsidRDefault="00B41CB3" w:rsidP="005D6A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cwnd=  MSS × w</m:t>
          </m:r>
        </m:oMath>
      </m:oMathPara>
    </w:p>
    <w:p w:rsidR="00B41CB3" w:rsidRPr="00B41CB3" w:rsidRDefault="00B41CB3" w:rsidP="005D6A5D">
      <w:pPr>
        <w:rPr>
          <w:rFonts w:eastAsiaTheme="minorEastAsia"/>
          <w:lang w:val="en-US"/>
        </w:rPr>
      </w:pPr>
    </w:p>
    <w:p w:rsidR="00B41CB3" w:rsidRPr="00B41CB3" w:rsidRDefault="00836327" w:rsidP="005D6A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MSS × MSS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MSS × W</m:t>
              </m:r>
            </m:den>
          </m:f>
        </m:oMath>
      </m:oMathPara>
    </w:p>
    <w:p w:rsidR="00B41CB3" w:rsidRDefault="00B41CB3" w:rsidP="005D6A5D">
      <w:pPr>
        <w:rPr>
          <w:rFonts w:eastAsiaTheme="minorEastAsia"/>
          <w:lang w:val="en-US"/>
        </w:rPr>
      </w:pPr>
    </w:p>
    <w:p w:rsidR="00B41CB3" w:rsidRPr="00B41CB3" w:rsidRDefault="00B41CB3" w:rsidP="005D6A5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cwnd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MSS</m:t>
              </m:r>
            </m:den>
          </m:f>
        </m:oMath>
      </m:oMathPara>
    </w:p>
    <w:p w:rsidR="00B41CB3" w:rsidRDefault="00B41CB3" w:rsidP="005D6A5D">
      <w:pPr>
        <w:rPr>
          <w:rFonts w:eastAsiaTheme="minorEastAsia"/>
          <w:lang w:val="en-US"/>
        </w:rPr>
      </w:pPr>
    </w:p>
    <w:p w:rsidR="00B41CB3" w:rsidRDefault="00B41CB3" w:rsidP="005D6A5D">
      <w:pPr>
        <w:rPr>
          <w:rFonts w:eastAsiaTheme="minorEastAsia"/>
          <w:lang w:val="en-US"/>
        </w:rPr>
      </w:pPr>
    </w:p>
    <w:p w:rsidR="00B41CB3" w:rsidRDefault="007F1A85" w:rsidP="00B41CB3">
      <w:pPr>
        <w:pStyle w:val="Titre1"/>
        <w:rPr>
          <w:lang w:val="en-US"/>
        </w:rPr>
      </w:pPr>
      <w:r>
        <w:rPr>
          <w:lang w:val="en-US"/>
        </w:rPr>
        <w:t>Exercice</w:t>
      </w:r>
      <w:r w:rsidR="00B41CB3">
        <w:rPr>
          <w:lang w:val="en-US"/>
        </w:rPr>
        <w:t xml:space="preserve"> 2</w:t>
      </w:r>
    </w:p>
    <w:p w:rsidR="00B41CB3" w:rsidRDefault="00B41CB3" w:rsidP="00B41CB3">
      <w:pPr>
        <w:rPr>
          <w:lang w:val="en-US"/>
        </w:rPr>
      </w:pPr>
    </w:p>
    <w:p w:rsidR="004872E2" w:rsidRDefault="004872E2" w:rsidP="004872E2">
      <w:pPr>
        <w:pStyle w:val="Paragraphedeliste"/>
        <w:numPr>
          <w:ilvl w:val="0"/>
          <w:numId w:val="17"/>
        </w:numPr>
      </w:pPr>
    </w:p>
    <w:p w:rsidR="004872E2" w:rsidRPr="00941DA1" w:rsidRDefault="00FD46F8" w:rsidP="004872E2">
      <w:pPr>
        <w:pStyle w:val="Paragraphedeliste"/>
        <w:numPr>
          <w:ilvl w:val="1"/>
          <w:numId w:val="17"/>
        </w:numPr>
        <w:rPr>
          <w:color w:val="808080" w:themeColor="background1" w:themeShade="80"/>
        </w:rPr>
      </w:pPr>
      <w:r w:rsidRPr="00941DA1">
        <w:rPr>
          <w:color w:val="808080" w:themeColor="background1" w:themeShade="80"/>
        </w:rPr>
        <w:lastRenderedPageBreak/>
        <w:t xml:space="preserve">Par rapport au problème de timeout qui peut survenir assez tard et détecter une perte assez tard </w:t>
      </w:r>
      <w:r w:rsidRPr="00941DA1">
        <w:rPr>
          <w:color w:val="808080" w:themeColor="background1" w:themeShade="80"/>
        </w:rPr>
        <w:sym w:font="Wingdings" w:char="F0E0"/>
      </w:r>
      <w:r w:rsidRPr="00941DA1">
        <w:rPr>
          <w:color w:val="808080" w:themeColor="background1" w:themeShade="80"/>
        </w:rPr>
        <w:t xml:space="preserve"> retransmet un paquet que l’on pense perdu </w:t>
      </w:r>
    </w:p>
    <w:p w:rsidR="004872E2" w:rsidRDefault="004872E2" w:rsidP="004872E2">
      <w:pPr>
        <w:pStyle w:val="Paragraphedeliste"/>
        <w:numPr>
          <w:ilvl w:val="1"/>
          <w:numId w:val="17"/>
        </w:numPr>
      </w:pPr>
      <w:r>
        <w:t>Pour retransmettre sans attendre le timeout en cas de suspicion de perte de paquets. Le timeout =&gt; slow start et pénalise la connexion</w:t>
      </w:r>
    </w:p>
    <w:p w:rsidR="004872E2" w:rsidRDefault="004872E2" w:rsidP="004872E2">
      <w:pPr>
        <w:pStyle w:val="Paragraphedeliste"/>
        <w:numPr>
          <w:ilvl w:val="1"/>
          <w:numId w:val="17"/>
        </w:numPr>
      </w:pPr>
      <w:r>
        <w:t xml:space="preserve">L’hypothèse faite est qu’un </w:t>
      </w:r>
      <w:r w:rsidR="00941DA1">
        <w:t>évènement</w:t>
      </w:r>
      <w:r>
        <w:t xml:space="preserve"> de </w:t>
      </w:r>
      <w:r w:rsidR="00941DA1">
        <w:t>perte isolée</w:t>
      </w:r>
      <w:r>
        <w:t xml:space="preserve"> n’implique pas une congestion</w:t>
      </w:r>
    </w:p>
    <w:p w:rsidR="007601A4" w:rsidRDefault="006B1A3C" w:rsidP="007601A4">
      <w:pPr>
        <w:pStyle w:val="Paragraphedeliste"/>
        <w:numPr>
          <w:ilvl w:val="1"/>
          <w:numId w:val="17"/>
        </w:numPr>
      </w:pPr>
      <w:r>
        <w:t>En cas de congestion avérée, un timeout surviendra et déclenchera le SS.</w:t>
      </w:r>
    </w:p>
    <w:p w:rsidR="007601A4" w:rsidRDefault="007601A4" w:rsidP="007601A4">
      <w:pPr>
        <w:pStyle w:val="Titre1"/>
      </w:pPr>
      <w:r>
        <w:t>Exercice 3</w:t>
      </w:r>
    </w:p>
    <w:p w:rsidR="00941DA1" w:rsidRDefault="00941DA1" w:rsidP="00941DA1"/>
    <w:p w:rsidR="00941DA1" w:rsidRDefault="001925AB" w:rsidP="00941D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2183873</wp:posOffset>
                </wp:positionH>
                <wp:positionV relativeFrom="paragraph">
                  <wp:posOffset>991992</wp:posOffset>
                </wp:positionV>
                <wp:extent cx="1286253" cy="0"/>
                <wp:effectExtent l="0" t="25400" r="34925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3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50068" id="Connecteur droit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78.1pt" to="273.25pt,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" strokecolor="#ed7d31 [3205]" strokeweight="3.5pt">
                <v:stroke joinstyle="miter"/>
              </v:line>
            </w:pict>
          </mc:Fallback>
        </mc:AlternateContent>
      </w:r>
      <w:r w:rsidR="00ED5E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4620491</wp:posOffset>
                </wp:positionH>
                <wp:positionV relativeFrom="paragraph">
                  <wp:posOffset>968606</wp:posOffset>
                </wp:positionV>
                <wp:extent cx="1579418" cy="378691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378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1F" w:rsidRDefault="00ED5E1F">
                            <w:r>
                              <w:t>100 Mbit/s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63.8pt;margin-top:76.25pt;width:124.35pt;height:2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" filled="f" stroked="f">
                <v:textbox>
                  <w:txbxContent>
                    <w:p w:rsidR="00ED5E1F" w:rsidRDefault="00ED5E1F">
                      <w:r>
                        <w:t>100 Mbit/s</w:t>
                      </w:r>
                    </w:p>
                  </w:txbxContent>
                </v:textbox>
              </v:shape>
            </w:pict>
          </mc:Fallback>
        </mc:AlternateContent>
      </w:r>
      <w:r w:rsidR="00941DA1" w:rsidRPr="00941DA1">
        <w:rPr>
          <w:noProof/>
        </w:rPr>
        <w:drawing>
          <wp:inline distT="0" distB="0" distL="0" distR="0" wp14:anchorId="3F57D59E" wp14:editId="620F642B">
            <wp:extent cx="3489158" cy="2002653"/>
            <wp:effectExtent l="0" t="0" r="381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723" cy="20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A1" w:rsidRDefault="00941DA1" w:rsidP="00941DA1">
      <w:pPr>
        <w:jc w:val="center"/>
      </w:pPr>
    </w:p>
    <w:p w:rsidR="00941DA1" w:rsidRDefault="00ED5E1F" w:rsidP="00941DA1">
      <w:pPr>
        <w:jc w:val="center"/>
      </w:pPr>
      <w:r>
        <w:t>À t=4000, communication UDP</w:t>
      </w:r>
    </w:p>
    <w:p w:rsidR="00ED5E1F" w:rsidRDefault="00ED5E1F" w:rsidP="00ED5E1F"/>
    <w:p w:rsidR="00ED5E1F" w:rsidRDefault="00ED5E1F" w:rsidP="00ED5E1F">
      <w:pPr>
        <w:pStyle w:val="Paragraphedeliste"/>
        <w:numPr>
          <w:ilvl w:val="0"/>
          <w:numId w:val="17"/>
        </w:numPr>
      </w:pPr>
      <w:r>
        <w:t>T [0,</w:t>
      </w:r>
      <w:r w:rsidR="00217313">
        <w:t xml:space="preserve"> </w:t>
      </w:r>
      <w:r>
        <w:t>4000] </w:t>
      </w:r>
    </w:p>
    <w:p w:rsidR="00ED5E1F" w:rsidRDefault="00ED5E1F" w:rsidP="00ED5E1F">
      <w:pPr>
        <w:pStyle w:val="Paragraphedeliste"/>
        <w:numPr>
          <w:ilvl w:val="1"/>
          <w:numId w:val="17"/>
        </w:numPr>
      </w:pPr>
      <w:r>
        <w:t xml:space="preserve">A et B exploitent / disposent de la totalité de la bande passante </w:t>
      </w:r>
    </w:p>
    <w:p w:rsidR="00ED5E1F" w:rsidRDefault="00ED5E1F" w:rsidP="00ED5E1F">
      <w:pPr>
        <w:pStyle w:val="Paragraphedeliste"/>
        <w:numPr>
          <w:ilvl w:val="0"/>
          <w:numId w:val="17"/>
        </w:numPr>
      </w:pPr>
      <w:r>
        <w:t>T [4000, 10 500]</w:t>
      </w:r>
    </w:p>
    <w:p w:rsidR="00ED5E1F" w:rsidRDefault="00ED5E1F" w:rsidP="00ED5E1F">
      <w:pPr>
        <w:pStyle w:val="Paragraphedeliste"/>
        <w:numPr>
          <w:ilvl w:val="1"/>
          <w:numId w:val="17"/>
        </w:numPr>
      </w:pPr>
      <w:r>
        <w:t xml:space="preserve"> La communication C – D génère des pertes sur la communication A – B qui passe en SS.</w:t>
      </w:r>
    </w:p>
    <w:p w:rsidR="00ED5E1F" w:rsidRDefault="00ED5E1F" w:rsidP="00ED5E1F">
      <w:pPr>
        <w:pStyle w:val="Paragraphedeliste"/>
        <w:numPr>
          <w:ilvl w:val="1"/>
          <w:numId w:val="17"/>
        </w:numPr>
      </w:pPr>
      <w:r>
        <w:t xml:space="preserve">C – D </w:t>
      </w:r>
      <w:r w:rsidR="00217313">
        <w:t>cherchant</w:t>
      </w:r>
      <w:r>
        <w:t xml:space="preserve"> à exploiter toute la bande passante, le contrôle de congestion TCP réduit la connexion A – B à quelques octet /s</w:t>
      </w:r>
    </w:p>
    <w:p w:rsidR="001925AB" w:rsidRDefault="001925AB" w:rsidP="001925AB"/>
    <w:p w:rsidR="001925AB" w:rsidRDefault="001925AB" w:rsidP="001925AB">
      <w:pPr>
        <w:pStyle w:val="Titre1"/>
      </w:pPr>
      <w:r>
        <w:t>Exercice 4</w:t>
      </w:r>
    </w:p>
    <w:p w:rsidR="001925AB" w:rsidRDefault="001925AB" w:rsidP="001925AB"/>
    <w:p w:rsidR="001925AB" w:rsidRPr="001925AB" w:rsidRDefault="001925AB" w:rsidP="001925AB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Throughtput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window size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RTT</m:t>
              </m:r>
            </m:den>
          </m:f>
        </m:oMath>
      </m:oMathPara>
    </w:p>
    <w:p w:rsidR="007601A4" w:rsidRDefault="007601A4" w:rsidP="007601A4"/>
    <w:p w:rsidR="00B7506F" w:rsidRDefault="00B7506F" w:rsidP="007601A4"/>
    <w:p w:rsidR="00B7506F" w:rsidRPr="007601A4" w:rsidRDefault="00B7506F" w:rsidP="00B7506F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95728BD" wp14:editId="6FC287FD">
                <wp:simplePos x="0" y="0"/>
                <wp:positionH relativeFrom="column">
                  <wp:posOffset>1843535</wp:posOffset>
                </wp:positionH>
                <wp:positionV relativeFrom="paragraph">
                  <wp:posOffset>1834600</wp:posOffset>
                </wp:positionV>
                <wp:extent cx="275760" cy="227880"/>
                <wp:effectExtent l="38100" t="38100" r="29210" b="3937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57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D42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8" o:spid="_x0000_s1026" type="#_x0000_t75" style="position:absolute;margin-left:143.95pt;margin-top:143.25pt;width:24.1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4E7F0FF" wp14:editId="21151252">
                <wp:simplePos x="0" y="0"/>
                <wp:positionH relativeFrom="column">
                  <wp:posOffset>1590455</wp:posOffset>
                </wp:positionH>
                <wp:positionV relativeFrom="paragraph">
                  <wp:posOffset>1871320</wp:posOffset>
                </wp:positionV>
                <wp:extent cx="162360" cy="200520"/>
                <wp:effectExtent l="38100" t="38100" r="28575" b="41275"/>
                <wp:wrapNone/>
                <wp:docPr id="56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3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779AF" id="Encre 56" o:spid="_x0000_s1026" type="#_x0000_t75" style="position:absolute;margin-left:124.05pt;margin-top:146.15pt;width:15.2pt;height:1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0566CF" wp14:editId="5045C83F">
                <wp:simplePos x="0" y="0"/>
                <wp:positionH relativeFrom="column">
                  <wp:posOffset>1016975</wp:posOffset>
                </wp:positionH>
                <wp:positionV relativeFrom="paragraph">
                  <wp:posOffset>1682320</wp:posOffset>
                </wp:positionV>
                <wp:extent cx="277200" cy="264240"/>
                <wp:effectExtent l="38100" t="38100" r="40640" b="4064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720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11549" id="Encre 45" o:spid="_x0000_s1026" type="#_x0000_t75" style="position:absolute;margin-left:78.9pt;margin-top:131.25pt;width:24.25pt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83BFE4" wp14:editId="0E6555EA">
                <wp:simplePos x="0" y="0"/>
                <wp:positionH relativeFrom="column">
                  <wp:posOffset>-636865</wp:posOffset>
                </wp:positionH>
                <wp:positionV relativeFrom="paragraph">
                  <wp:posOffset>-3920</wp:posOffset>
                </wp:positionV>
                <wp:extent cx="498960" cy="301680"/>
                <wp:effectExtent l="38100" t="38100" r="34925" b="41275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896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CCA3" id="Encre 28" o:spid="_x0000_s1026" type="#_x0000_t75" style="position:absolute;margin-left:-51.35pt;margin-top:-1.5pt;width:41.7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9D9B71" wp14:editId="1961290D">
                <wp:simplePos x="0" y="0"/>
                <wp:positionH relativeFrom="column">
                  <wp:posOffset>-3126985</wp:posOffset>
                </wp:positionH>
                <wp:positionV relativeFrom="paragraph">
                  <wp:posOffset>385240</wp:posOffset>
                </wp:positionV>
                <wp:extent cx="507960" cy="238680"/>
                <wp:effectExtent l="38100" t="38100" r="26035" b="41275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796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A912A" id="Encre 26" o:spid="_x0000_s1026" type="#_x0000_t75" style="position:absolute;margin-left:-247.4pt;margin-top:29.15pt;width:42.45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EC917E" wp14:editId="25963357">
                <wp:simplePos x="0" y="0"/>
                <wp:positionH relativeFrom="column">
                  <wp:posOffset>-694465</wp:posOffset>
                </wp:positionH>
                <wp:positionV relativeFrom="paragraph">
                  <wp:posOffset>1608880</wp:posOffset>
                </wp:positionV>
                <wp:extent cx="3726720" cy="184680"/>
                <wp:effectExtent l="0" t="38100" r="45720" b="44450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267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3A9BC" id="Encre 7" o:spid="_x0000_s1026" type="#_x0000_t75" style="position:absolute;margin-left:-55.9pt;margin-top:125.5pt;width:295.8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3C5CA9" wp14:editId="3CBB80E2">
                <wp:simplePos x="0" y="0"/>
                <wp:positionH relativeFrom="column">
                  <wp:posOffset>83855</wp:posOffset>
                </wp:positionH>
                <wp:positionV relativeFrom="paragraph">
                  <wp:posOffset>-155120</wp:posOffset>
                </wp:positionV>
                <wp:extent cx="34560" cy="2390400"/>
                <wp:effectExtent l="25400" t="38100" r="41910" b="3556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560" cy="23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12578" id="Encre 6" o:spid="_x0000_s1026" type="#_x0000_t75" style="position:absolute;margin-left:5.4pt;margin-top:-13.4pt;width:5.15pt;height:19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">
                <v:imagedata r:id="rId21" o:title=""/>
              </v:shape>
            </w:pict>
          </mc:Fallback>
        </mc:AlternateContent>
      </w:r>
    </w:p>
    <w:p w:rsidR="00B7506F" w:rsidRDefault="00B7506F" w:rsidP="007601A4"/>
    <w:p w:rsidR="00B7506F" w:rsidRDefault="00B7506F" w:rsidP="007601A4"/>
    <w:p w:rsidR="00B7506F" w:rsidRDefault="00B7506F" w:rsidP="007601A4"/>
    <w:p w:rsidR="00B7506F" w:rsidRDefault="002E4B97" w:rsidP="007601A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7099E2" wp14:editId="5DCC5BDA">
                <wp:simplePos x="0" y="0"/>
                <wp:positionH relativeFrom="column">
                  <wp:posOffset>95885</wp:posOffset>
                </wp:positionH>
                <wp:positionV relativeFrom="paragraph">
                  <wp:posOffset>-670955</wp:posOffset>
                </wp:positionV>
                <wp:extent cx="2754630" cy="1390135"/>
                <wp:effectExtent l="25400" t="38100" r="39370" b="45085"/>
                <wp:wrapNone/>
                <wp:docPr id="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54630" cy="13901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E769" id="Encre 8" o:spid="_x0000_s1026" type="#_x0000_t75" style="position:absolute;margin-left:6.35pt;margin-top:-54.05pt;width:219.3pt;height:11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">
                <v:imagedata r:id="rId23" o:title=""/>
              </v:shape>
            </w:pict>
          </mc:Fallback>
        </mc:AlternateContent>
      </w:r>
    </w:p>
    <w:p w:rsidR="00B7506F" w:rsidRDefault="002E4B97" w:rsidP="007601A4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402590</wp:posOffset>
                </wp:positionV>
                <wp:extent cx="185420" cy="276225"/>
                <wp:effectExtent l="38100" t="38100" r="43180" b="41275"/>
                <wp:wrapNone/>
                <wp:docPr id="117" name="Encre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542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BB0C" id="Encre 117" o:spid="_x0000_s1026" type="#_x0000_t75" style="position:absolute;margin-left:-25.05pt;margin-top:31pt;width:16pt;height:23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5B7D05" wp14:editId="1FD7EBF4">
                <wp:simplePos x="0" y="0"/>
                <wp:positionH relativeFrom="column">
                  <wp:posOffset>-539115</wp:posOffset>
                </wp:positionH>
                <wp:positionV relativeFrom="paragraph">
                  <wp:posOffset>28575</wp:posOffset>
                </wp:positionV>
                <wp:extent cx="471170" cy="294640"/>
                <wp:effectExtent l="38100" t="38100" r="36830" b="35560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117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E62E4" id="Encre 30" o:spid="_x0000_s1026" type="#_x0000_t75" style="position:absolute;margin-left:-43.65pt;margin-top:1.05pt;width:39.5pt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5DD522" wp14:editId="5DC64BEC">
                <wp:simplePos x="0" y="0"/>
                <wp:positionH relativeFrom="column">
                  <wp:posOffset>-673100</wp:posOffset>
                </wp:positionH>
                <wp:positionV relativeFrom="paragraph">
                  <wp:posOffset>326390</wp:posOffset>
                </wp:positionV>
                <wp:extent cx="714375" cy="50165"/>
                <wp:effectExtent l="38100" t="38100" r="34925" b="38735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14375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5A7BD" id="Encre 33" o:spid="_x0000_s1026" type="#_x0000_t75" style="position:absolute;margin-left:-54.2pt;margin-top:24.5pt;width:58.65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">
                <v:imagedata r:id="rId29" o:title=""/>
              </v:shape>
            </w:pict>
          </mc:Fallback>
        </mc:AlternateContent>
      </w:r>
    </w:p>
    <w:p w:rsidR="00B7506F" w:rsidRDefault="00B7506F" w:rsidP="007601A4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168455</wp:posOffset>
                </wp:positionH>
                <wp:positionV relativeFrom="paragraph">
                  <wp:posOffset>-274043</wp:posOffset>
                </wp:positionV>
                <wp:extent cx="361440" cy="706680"/>
                <wp:effectExtent l="88900" t="139700" r="83185" b="144780"/>
                <wp:wrapNone/>
                <wp:docPr id="92" name="Encr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1440" cy="7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3DE5" id="Encre 92" o:spid="_x0000_s1026" type="#_x0000_t75" style="position:absolute;margin-left:9.05pt;margin-top:-30.1pt;width:36.95pt;height:7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">
                <v:imagedata r:id="rId31" o:title=""/>
              </v:shape>
            </w:pict>
          </mc:Fallback>
        </mc:AlternateContent>
      </w:r>
    </w:p>
    <w:p w:rsidR="00B7506F" w:rsidRDefault="002E4B97" w:rsidP="007601A4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2013014</wp:posOffset>
                </wp:positionH>
                <wp:positionV relativeFrom="paragraph">
                  <wp:posOffset>462078</wp:posOffset>
                </wp:positionV>
                <wp:extent cx="360" cy="360"/>
                <wp:effectExtent l="38100" t="38100" r="38100" b="38100"/>
                <wp:wrapNone/>
                <wp:docPr id="122" name="Encre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C3596" id="Encre 122" o:spid="_x0000_s1026" type="#_x0000_t75" style="position:absolute;margin-left:157.8pt;margin-top:35.7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2013014</wp:posOffset>
                </wp:positionH>
                <wp:positionV relativeFrom="paragraph">
                  <wp:posOffset>390798</wp:posOffset>
                </wp:positionV>
                <wp:extent cx="360" cy="360"/>
                <wp:effectExtent l="38100" t="38100" r="38100" b="50800"/>
                <wp:wrapNone/>
                <wp:docPr id="121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1D012" id="Encre 121" o:spid="_x0000_s1026" type="#_x0000_t75" style="position:absolute;margin-left:157.8pt;margin-top:30.0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2013014</wp:posOffset>
                </wp:positionH>
                <wp:positionV relativeFrom="paragraph">
                  <wp:posOffset>255438</wp:posOffset>
                </wp:positionV>
                <wp:extent cx="360" cy="360"/>
                <wp:effectExtent l="38100" t="38100" r="38100" b="50800"/>
                <wp:wrapNone/>
                <wp:docPr id="120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04CE9" id="Encre 120" o:spid="_x0000_s1026" type="#_x0000_t75" style="position:absolute;margin-left:157.8pt;margin-top:19.4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2000054</wp:posOffset>
                </wp:positionH>
                <wp:positionV relativeFrom="paragraph">
                  <wp:posOffset>142038</wp:posOffset>
                </wp:positionV>
                <wp:extent cx="360" cy="360"/>
                <wp:effectExtent l="50800" t="38100" r="38100" b="50800"/>
                <wp:wrapNone/>
                <wp:docPr id="119" name="Encre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352E5" id="Encre 119" o:spid="_x0000_s1026" type="#_x0000_t75" style="position:absolute;margin-left:156.8pt;margin-top:10.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62B756" wp14:editId="36201F22">
                <wp:simplePos x="0" y="0"/>
                <wp:positionH relativeFrom="column">
                  <wp:posOffset>1423774</wp:posOffset>
                </wp:positionH>
                <wp:positionV relativeFrom="paragraph">
                  <wp:posOffset>808085</wp:posOffset>
                </wp:positionV>
                <wp:extent cx="851760" cy="29880"/>
                <wp:effectExtent l="38100" t="38100" r="37465" b="46355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51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01085" id="Encre 59" o:spid="_x0000_s1026" type="#_x0000_t75" style="position:absolute;margin-left:110.9pt;margin-top:62.45pt;width:69.5pt;height: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47BA4BB" wp14:editId="366B6550">
                <wp:simplePos x="0" y="0"/>
                <wp:positionH relativeFrom="column">
                  <wp:posOffset>1699895</wp:posOffset>
                </wp:positionH>
                <wp:positionV relativeFrom="paragraph">
                  <wp:posOffset>832474</wp:posOffset>
                </wp:positionV>
                <wp:extent cx="455760" cy="407880"/>
                <wp:effectExtent l="38100" t="38100" r="40005" b="36830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576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6F993" id="Encre 61" o:spid="_x0000_s1026" type="#_x0000_t75" style="position:absolute;margin-left:132.65pt;margin-top:64.35pt;width:38.35pt;height:3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855585</wp:posOffset>
                </wp:positionV>
                <wp:extent cx="74880" cy="151560"/>
                <wp:effectExtent l="12700" t="38100" r="1905" b="26670"/>
                <wp:wrapNone/>
                <wp:docPr id="116" name="Encr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4880" cy="151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855585</wp:posOffset>
                </wp:positionV>
                <wp:extent cx="74880" cy="151560"/>
                <wp:effectExtent l="12700" t="38100" r="1905" b="26670"/>
                <wp:wrapNone/>
                <wp:docPr id="116" name="Encre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Encre 116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20" cy="16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198139</wp:posOffset>
                </wp:positionH>
                <wp:positionV relativeFrom="paragraph">
                  <wp:posOffset>810122</wp:posOffset>
                </wp:positionV>
                <wp:extent cx="189720" cy="28080"/>
                <wp:effectExtent l="25400" t="38100" r="26670" b="22860"/>
                <wp:wrapNone/>
                <wp:docPr id="115" name="Encre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9720" cy="2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198139</wp:posOffset>
                </wp:positionH>
                <wp:positionV relativeFrom="paragraph">
                  <wp:posOffset>810122</wp:posOffset>
                </wp:positionV>
                <wp:extent cx="189720" cy="28080"/>
                <wp:effectExtent l="25400" t="38100" r="26670" b="22860"/>
                <wp:wrapNone/>
                <wp:docPr id="115" name="Encre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Encre 115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360" cy="3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248539</wp:posOffset>
                </wp:positionH>
                <wp:positionV relativeFrom="paragraph">
                  <wp:posOffset>598802</wp:posOffset>
                </wp:positionV>
                <wp:extent cx="37080" cy="172440"/>
                <wp:effectExtent l="25400" t="25400" r="39370" b="18415"/>
                <wp:wrapNone/>
                <wp:docPr id="109" name="Encr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080" cy="172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248539</wp:posOffset>
                </wp:positionH>
                <wp:positionV relativeFrom="paragraph">
                  <wp:posOffset>598802</wp:posOffset>
                </wp:positionV>
                <wp:extent cx="37080" cy="172440"/>
                <wp:effectExtent l="25400" t="25400" r="39370" b="18415"/>
                <wp:wrapNone/>
                <wp:docPr id="109" name="Encre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Encre 109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" cy="18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150619</wp:posOffset>
                </wp:positionH>
                <wp:positionV relativeFrom="paragraph">
                  <wp:posOffset>355802</wp:posOffset>
                </wp:positionV>
                <wp:extent cx="298080" cy="236520"/>
                <wp:effectExtent l="25400" t="25400" r="32385" b="17780"/>
                <wp:wrapNone/>
                <wp:docPr id="107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8080" cy="236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150619</wp:posOffset>
                </wp:positionH>
                <wp:positionV relativeFrom="paragraph">
                  <wp:posOffset>355802</wp:posOffset>
                </wp:positionV>
                <wp:extent cx="298080" cy="236520"/>
                <wp:effectExtent l="25400" t="25400" r="32385" b="17780"/>
                <wp:wrapNone/>
                <wp:docPr id="107" name="Encre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Encre 107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20" cy="24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569299</wp:posOffset>
                </wp:positionH>
                <wp:positionV relativeFrom="paragraph">
                  <wp:posOffset>627962</wp:posOffset>
                </wp:positionV>
                <wp:extent cx="160200" cy="118080"/>
                <wp:effectExtent l="38100" t="38100" r="5080" b="34925"/>
                <wp:wrapNone/>
                <wp:docPr id="103" name="Encr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02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B18D9" id="Encre 103" o:spid="_x0000_s1026" type="#_x0000_t75" style="position:absolute;margin-left:43.65pt;margin-top:48.25pt;width:15pt;height:1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492619</wp:posOffset>
                </wp:positionH>
                <wp:positionV relativeFrom="paragraph">
                  <wp:posOffset>525722</wp:posOffset>
                </wp:positionV>
                <wp:extent cx="201600" cy="15120"/>
                <wp:effectExtent l="38100" t="38100" r="40005" b="36195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16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8B8A0" id="Encre 102" o:spid="_x0000_s1026" type="#_x0000_t75" style="position:absolute;margin-left:37.6pt;margin-top:40.2pt;width:18.25pt;height: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489019</wp:posOffset>
                </wp:positionH>
                <wp:positionV relativeFrom="paragraph">
                  <wp:posOffset>333122</wp:posOffset>
                </wp:positionV>
                <wp:extent cx="195840" cy="107280"/>
                <wp:effectExtent l="38100" t="38100" r="0" b="45720"/>
                <wp:wrapNone/>
                <wp:docPr id="97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58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40E04" id="Encre 97" o:spid="_x0000_s1026" type="#_x0000_t75" style="position:absolute;margin-left:37.3pt;margin-top:25.05pt;width:17.85pt;height:1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">
                <v:imagedata r:id="rId54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1753895</wp:posOffset>
                </wp:positionH>
                <wp:positionV relativeFrom="paragraph">
                  <wp:posOffset>1919142</wp:posOffset>
                </wp:positionV>
                <wp:extent cx="360" cy="360"/>
                <wp:effectExtent l="50800" t="38100" r="38100" b="38100"/>
                <wp:wrapNone/>
                <wp:docPr id="90" name="Encre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3CB88" id="Encre 90" o:spid="_x0000_s1026" type="#_x0000_t75" style="position:absolute;margin-left:137.4pt;margin-top:150.4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2018135</wp:posOffset>
                </wp:positionH>
                <wp:positionV relativeFrom="paragraph">
                  <wp:posOffset>495342</wp:posOffset>
                </wp:positionV>
                <wp:extent cx="360" cy="360"/>
                <wp:effectExtent l="50800" t="38100" r="38100" b="50800"/>
                <wp:wrapNone/>
                <wp:docPr id="89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9160D" id="Encre 89" o:spid="_x0000_s1026" type="#_x0000_t75" style="position:absolute;margin-left:158.2pt;margin-top:38.3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2018135</wp:posOffset>
                </wp:positionH>
                <wp:positionV relativeFrom="paragraph">
                  <wp:posOffset>374022</wp:posOffset>
                </wp:positionV>
                <wp:extent cx="360" cy="360"/>
                <wp:effectExtent l="50800" t="38100" r="38100" b="50800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D1762" id="Encre 88" o:spid="_x0000_s1026" type="#_x0000_t75" style="position:absolute;margin-left:158.2pt;margin-top:28.75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2018135</wp:posOffset>
                </wp:positionH>
                <wp:positionV relativeFrom="paragraph">
                  <wp:posOffset>324342</wp:posOffset>
                </wp:positionV>
                <wp:extent cx="360" cy="360"/>
                <wp:effectExtent l="50800" t="38100" r="38100" b="50800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F53F3" id="Encre 87" o:spid="_x0000_s1026" type="#_x0000_t75" style="position:absolute;margin-left:158.2pt;margin-top:24.85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2018135</wp:posOffset>
                </wp:positionH>
                <wp:positionV relativeFrom="paragraph">
                  <wp:posOffset>173142</wp:posOffset>
                </wp:positionV>
                <wp:extent cx="360" cy="360"/>
                <wp:effectExtent l="50800" t="38100" r="38100" b="38100"/>
                <wp:wrapNone/>
                <wp:docPr id="86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ED25F" id="Encre 86" o:spid="_x0000_s1026" type="#_x0000_t75" style="position:absolute;margin-left:158.2pt;margin-top:12.9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1227935</wp:posOffset>
                </wp:positionH>
                <wp:positionV relativeFrom="paragraph">
                  <wp:posOffset>318582</wp:posOffset>
                </wp:positionV>
                <wp:extent cx="360" cy="360"/>
                <wp:effectExtent l="50800" t="38100" r="38100" b="38100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78834" id="Encre 85" o:spid="_x0000_s1026" type="#_x0000_t75" style="position:absolute;margin-left:96pt;margin-top:24.4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1227935</wp:posOffset>
                </wp:positionH>
                <wp:positionV relativeFrom="paragraph">
                  <wp:posOffset>326502</wp:posOffset>
                </wp:positionV>
                <wp:extent cx="360" cy="360"/>
                <wp:effectExtent l="50800" t="38100" r="38100" b="50800"/>
                <wp:wrapNone/>
                <wp:docPr id="84" name="Encr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50766" id="Encre 84" o:spid="_x0000_s1026" type="#_x0000_t75" style="position:absolute;margin-left:96pt;margin-top:2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1227935</wp:posOffset>
                </wp:positionH>
                <wp:positionV relativeFrom="paragraph">
                  <wp:posOffset>234342</wp:posOffset>
                </wp:positionV>
                <wp:extent cx="360" cy="360"/>
                <wp:effectExtent l="50800" t="38100" r="38100" b="50800"/>
                <wp:wrapNone/>
                <wp:docPr id="82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1A437" id="Encre 82" o:spid="_x0000_s1026" type="#_x0000_t75" style="position:absolute;margin-left:96pt;margin-top:17.7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1227935</wp:posOffset>
                </wp:positionH>
                <wp:positionV relativeFrom="paragraph">
                  <wp:posOffset>99702</wp:posOffset>
                </wp:positionV>
                <wp:extent cx="360" cy="360"/>
                <wp:effectExtent l="50800" t="38100" r="38100" b="38100"/>
                <wp:wrapNone/>
                <wp:docPr id="81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08DBB" id="Encre 81" o:spid="_x0000_s1026" type="#_x0000_t75" style="position:absolute;margin-left:96pt;margin-top:7.1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1227935</wp:posOffset>
                </wp:positionH>
                <wp:positionV relativeFrom="paragraph">
                  <wp:posOffset>53262</wp:posOffset>
                </wp:positionV>
                <wp:extent cx="360" cy="360"/>
                <wp:effectExtent l="50800" t="38100" r="38100" b="50800"/>
                <wp:wrapNone/>
                <wp:docPr id="80" name="Encre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E7716" id="Encre 80" o:spid="_x0000_s1026" type="#_x0000_t75" style="position:absolute;margin-left:96pt;margin-top:3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1227935</wp:posOffset>
                </wp:positionH>
                <wp:positionV relativeFrom="paragraph">
                  <wp:posOffset>50742</wp:posOffset>
                </wp:positionV>
                <wp:extent cx="360" cy="360"/>
                <wp:effectExtent l="50800" t="38100" r="38100" b="50800"/>
                <wp:wrapNone/>
                <wp:docPr id="79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4AAAE" id="Encre 79" o:spid="_x0000_s1026" type="#_x0000_t75" style="position:absolute;margin-left:96pt;margin-top:3.3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1222895</wp:posOffset>
                </wp:positionH>
                <wp:positionV relativeFrom="paragraph">
                  <wp:posOffset>133542</wp:posOffset>
                </wp:positionV>
                <wp:extent cx="360" cy="360"/>
                <wp:effectExtent l="38100" t="38100" r="38100" b="50800"/>
                <wp:wrapNone/>
                <wp:docPr id="77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24C3C" id="Encre 77" o:spid="_x0000_s1026" type="#_x0000_t75" style="position:absolute;margin-left:95.6pt;margin-top:9.8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1234055</wp:posOffset>
                </wp:positionH>
                <wp:positionV relativeFrom="paragraph">
                  <wp:posOffset>263862</wp:posOffset>
                </wp:positionV>
                <wp:extent cx="360" cy="360"/>
                <wp:effectExtent l="38100" t="38100" r="38100" b="50800"/>
                <wp:wrapNone/>
                <wp:docPr id="76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497AD" id="Encre 76" o:spid="_x0000_s1026" type="#_x0000_t75" style="position:absolute;margin-left:96.45pt;margin-top:20.1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549335</wp:posOffset>
                </wp:positionH>
                <wp:positionV relativeFrom="paragraph">
                  <wp:posOffset>315342</wp:posOffset>
                </wp:positionV>
                <wp:extent cx="360" cy="360"/>
                <wp:effectExtent l="50800" t="38100" r="38100" b="50800"/>
                <wp:wrapNone/>
                <wp:docPr id="7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70E9F" id="Encre 74" o:spid="_x0000_s1026" type="#_x0000_t75" style="position:absolute;margin-left:42.55pt;margin-top:24.1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544295</wp:posOffset>
                </wp:positionH>
                <wp:positionV relativeFrom="paragraph">
                  <wp:posOffset>277902</wp:posOffset>
                </wp:positionV>
                <wp:extent cx="360" cy="360"/>
                <wp:effectExtent l="38100" t="38100" r="38100" b="38100"/>
                <wp:wrapNone/>
                <wp:docPr id="7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F8190" id="Encre 73" o:spid="_x0000_s1026" type="#_x0000_t75" style="position:absolute;margin-left:42.15pt;margin-top:21.2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544295</wp:posOffset>
                </wp:positionH>
                <wp:positionV relativeFrom="paragraph">
                  <wp:posOffset>250182</wp:posOffset>
                </wp:positionV>
                <wp:extent cx="360" cy="360"/>
                <wp:effectExtent l="38100" t="38100" r="38100" b="38100"/>
                <wp:wrapNone/>
                <wp:docPr id="72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B667" id="Encre 72" o:spid="_x0000_s1026" type="#_x0000_t75" style="position:absolute;margin-left:42.15pt;margin-top:19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544295</wp:posOffset>
                </wp:positionH>
                <wp:positionV relativeFrom="paragraph">
                  <wp:posOffset>166662</wp:posOffset>
                </wp:positionV>
                <wp:extent cx="360" cy="360"/>
                <wp:effectExtent l="38100" t="38100" r="38100" b="38100"/>
                <wp:wrapNone/>
                <wp:docPr id="71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123EB" id="Encre 71" o:spid="_x0000_s1026" type="#_x0000_t75" style="position:absolute;margin-left:42.15pt;margin-top:12.4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">
                <v:imagedata r:id="rId3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3783935</wp:posOffset>
                </wp:positionH>
                <wp:positionV relativeFrom="paragraph">
                  <wp:posOffset>492822</wp:posOffset>
                </wp:positionV>
                <wp:extent cx="264960" cy="17640"/>
                <wp:effectExtent l="38100" t="38100" r="40005" b="46355"/>
                <wp:wrapNone/>
                <wp:docPr id="70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49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09DEF" id="Encre 70" o:spid="_x0000_s1026" type="#_x0000_t75" style="position:absolute;margin-left:297.25pt;margin-top:38.1pt;width:22.25pt;height: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">
                <v:imagedata r:id="rId73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3872135</wp:posOffset>
                </wp:positionH>
                <wp:positionV relativeFrom="paragraph">
                  <wp:posOffset>521262</wp:posOffset>
                </wp:positionV>
                <wp:extent cx="360" cy="148320"/>
                <wp:effectExtent l="38100" t="38100" r="38100" b="42545"/>
                <wp:wrapNone/>
                <wp:docPr id="69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56231" id="Encre 69" o:spid="_x0000_s1026" type="#_x0000_t75" style="position:absolute;margin-left:304.2pt;margin-top:40.35pt;width:1.45pt;height:1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">
                <v:imagedata r:id="rId75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3535895</wp:posOffset>
                </wp:positionH>
                <wp:positionV relativeFrom="paragraph">
                  <wp:posOffset>477342</wp:posOffset>
                </wp:positionV>
                <wp:extent cx="119520" cy="14760"/>
                <wp:effectExtent l="38100" t="38100" r="45720" b="48895"/>
                <wp:wrapNone/>
                <wp:docPr id="68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95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25EC2" id="Encre 68" o:spid="_x0000_s1026" type="#_x0000_t75" style="position:absolute;margin-left:277.7pt;margin-top:36.9pt;width:10.8pt;height: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">
                <v:imagedata r:id="rId77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3616895</wp:posOffset>
                </wp:positionH>
                <wp:positionV relativeFrom="paragraph">
                  <wp:posOffset>501822</wp:posOffset>
                </wp:positionV>
                <wp:extent cx="17280" cy="169560"/>
                <wp:effectExtent l="38100" t="38100" r="33655" b="46355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2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F40A" id="Encre 67" o:spid="_x0000_s1026" type="#_x0000_t75" style="position:absolute;margin-left:284.1pt;margin-top:38.8pt;width:2.75pt;height:1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">
                <v:imagedata r:id="rId79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3230615</wp:posOffset>
                </wp:positionH>
                <wp:positionV relativeFrom="paragraph">
                  <wp:posOffset>414702</wp:posOffset>
                </wp:positionV>
                <wp:extent cx="309600" cy="353520"/>
                <wp:effectExtent l="25400" t="38100" r="46355" b="40640"/>
                <wp:wrapNone/>
                <wp:docPr id="6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960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BB11" id="Encre 66" o:spid="_x0000_s1026" type="#_x0000_t75" style="position:absolute;margin-left:253.7pt;margin-top:31.95pt;width:25.8pt;height:2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">
                <v:imagedata r:id="rId81" o:title=""/>
              </v:shape>
            </w:pict>
          </mc:Fallback>
        </mc:AlternateContent>
      </w:r>
      <w:r w:rsidR="00B7506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2909495</wp:posOffset>
                </wp:positionH>
                <wp:positionV relativeFrom="paragraph">
                  <wp:posOffset>419742</wp:posOffset>
                </wp:positionV>
                <wp:extent cx="175320" cy="218520"/>
                <wp:effectExtent l="38100" t="38100" r="0" b="48260"/>
                <wp:wrapNone/>
                <wp:docPr id="65" name="Encre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53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684BB" id="Encre 65" o:spid="_x0000_s1026" type="#_x0000_t75" style="position:absolute;margin-left:228.4pt;margin-top:32.35pt;width:15.2pt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">
                <v:imagedata r:id="rId83" o:title=""/>
              </v:shape>
            </w:pict>
          </mc:Fallback>
        </mc:AlternateContent>
      </w:r>
    </w:p>
    <w:p w:rsidR="00B7506F" w:rsidRDefault="00B7506F" w:rsidP="007601A4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2915255</wp:posOffset>
                </wp:positionH>
                <wp:positionV relativeFrom="paragraph">
                  <wp:posOffset>-1882258</wp:posOffset>
                </wp:positionV>
                <wp:extent cx="174600" cy="158760"/>
                <wp:effectExtent l="38100" t="38100" r="0" b="44450"/>
                <wp:wrapNone/>
                <wp:docPr id="63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46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097E9" id="Encre 63" o:spid="_x0000_s1026" type="#_x0000_t75" style="position:absolute;margin-left:228.35pt;margin-top:-149.4pt;width:16.2pt;height:1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2660375</wp:posOffset>
                </wp:positionH>
                <wp:positionV relativeFrom="paragraph">
                  <wp:posOffset>-1160818</wp:posOffset>
                </wp:positionV>
                <wp:extent cx="20880" cy="16200"/>
                <wp:effectExtent l="38100" t="38100" r="43180" b="34925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8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87750" id="Encre 62" o:spid="_x0000_s1026" type="#_x0000_t75" style="position:absolute;margin-left:208.3pt;margin-top:-92.6pt;width:4.1pt;height: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">
                <v:imagedata r:id="rId87" o:title=""/>
              </v:shape>
            </w:pict>
          </mc:Fallback>
        </mc:AlternateContent>
      </w:r>
      <w:r>
        <w:t xml:space="preserve">Zone en jaune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B7506F" w:rsidRDefault="00B7506F" w:rsidP="007601A4">
      <w:pPr>
        <w:rPr>
          <w:rFonts w:eastAsiaTheme="minorEastAsia"/>
        </w:rPr>
      </w:pPr>
    </w:p>
    <w:p w:rsidR="00B7506F" w:rsidRPr="00B7506F" w:rsidRDefault="00836327" w:rsidP="007601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506F" w:rsidRDefault="00B7506F" w:rsidP="007601A4"/>
    <w:p w:rsidR="00B7506F" w:rsidRPr="00D6144B" w:rsidRDefault="00B7506F" w:rsidP="007601A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rad>
        </m:oMath>
      </m:oMathPara>
    </w:p>
    <w:p w:rsidR="00D6144B" w:rsidRDefault="00D6144B" w:rsidP="007601A4">
      <w:pPr>
        <w:rPr>
          <w:rFonts w:eastAsiaTheme="minorEastAsia"/>
        </w:rPr>
      </w:pPr>
    </w:p>
    <w:p w:rsidR="00D6144B" w:rsidRDefault="00D6144B" w:rsidP="007601A4">
      <w:pPr>
        <w:rPr>
          <w:rFonts w:eastAsiaTheme="minorEastAsia"/>
        </w:rPr>
      </w:pPr>
    </w:p>
    <w:p w:rsidR="00D6144B" w:rsidRDefault="00D6144B" w:rsidP="007601A4"/>
    <w:p w:rsidR="00FC6CB0" w:rsidRDefault="00FC6CB0" w:rsidP="007601A4">
      <w:pPr>
        <w:rPr>
          <w:rFonts w:eastAsiaTheme="minorEastAsia"/>
        </w:rPr>
      </w:pPr>
      <w:r>
        <w:t xml:space="preserve">Par cycle, on envoie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MSS</m:t>
            </m:r>
          </m:den>
        </m:f>
      </m:oMath>
      <w:r>
        <w:rPr>
          <w:rFonts w:eastAsiaTheme="minorEastAsia"/>
        </w:rPr>
        <w:t xml:space="preserve"> paquets</w:t>
      </w:r>
      <w:r w:rsidR="00684DF0">
        <w:rPr>
          <w:rFonts w:eastAsiaTheme="minorEastAsia"/>
        </w:rPr>
        <w:t>(</w:t>
      </w:r>
      <w:r>
        <w:rPr>
          <w:rFonts w:eastAsiaTheme="minorEastAsia"/>
        </w:rPr>
        <w:t>b</w:t>
      </w:r>
      <w:r w:rsidR="00684DF0">
        <w:rPr>
          <w:rFonts w:eastAsiaTheme="minorEastAsia"/>
        </w:rPr>
        <w:t>)</w:t>
      </w:r>
    </w:p>
    <w:p w:rsidR="00CA3CEC" w:rsidRDefault="00CA3CEC" w:rsidP="007601A4">
      <w:pPr>
        <w:rPr>
          <w:rFonts w:eastAsiaTheme="minorEastAsia"/>
        </w:rPr>
      </w:pPr>
    </w:p>
    <w:p w:rsidR="00CA3CEC" w:rsidRDefault="00CA3CEC" w:rsidP="007601A4">
      <w:pPr>
        <w:rPr>
          <w:rFonts w:eastAsiaTheme="minorEastAsia"/>
        </w:rPr>
      </w:pPr>
      <w:r>
        <w:rPr>
          <w:rFonts w:eastAsiaTheme="minorEastAsia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MSS ×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RTT 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:rsidR="00027CE0" w:rsidRDefault="00027CE0" w:rsidP="007601A4">
      <w:pPr>
        <w:rPr>
          <w:rFonts w:eastAsiaTheme="minorEastAsia"/>
        </w:rPr>
      </w:pPr>
    </w:p>
    <w:p w:rsidR="00027CE0" w:rsidRDefault="00027CE0" w:rsidP="007601A4">
      <w:pPr>
        <w:rPr>
          <w:rFonts w:eastAsiaTheme="minorEastAsia"/>
        </w:rPr>
      </w:pPr>
    </w:p>
    <w:p w:rsidR="00027CE0" w:rsidRDefault="00027CE0" w:rsidP="00027CE0">
      <w:pPr>
        <w:pStyle w:val="Titre1"/>
      </w:pPr>
      <w:r>
        <w:t>Exercice 5</w:t>
      </w:r>
    </w:p>
    <w:p w:rsidR="00027CE0" w:rsidRDefault="00027CE0" w:rsidP="00027CE0"/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950"/>
        <w:gridCol w:w="1854"/>
        <w:gridCol w:w="1250"/>
        <w:gridCol w:w="1248"/>
        <w:gridCol w:w="1001"/>
        <w:gridCol w:w="1116"/>
        <w:gridCol w:w="1647"/>
      </w:tblGrid>
      <w:tr w:rsidR="004742F8" w:rsidTr="0035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" w:type="dxa"/>
          </w:tcPr>
          <w:p w:rsidR="004742F8" w:rsidRDefault="004742F8" w:rsidP="00027CE0">
            <w:r>
              <w:t>Num seg</w:t>
            </w:r>
          </w:p>
        </w:tc>
        <w:tc>
          <w:tcPr>
            <w:tcW w:w="1854" w:type="dxa"/>
          </w:tcPr>
          <w:p w:rsidR="004742F8" w:rsidRDefault="004742F8" w:rsidP="0002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Wnd emmetteur</w:t>
            </w:r>
          </w:p>
        </w:tc>
        <w:tc>
          <w:tcPr>
            <w:tcW w:w="2498" w:type="dxa"/>
            <w:gridSpan w:val="2"/>
          </w:tcPr>
          <w:p w:rsidR="004742F8" w:rsidRDefault="004742F8" w:rsidP="0002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  <w:tc>
          <w:tcPr>
            <w:tcW w:w="2117" w:type="dxa"/>
            <w:gridSpan w:val="2"/>
          </w:tcPr>
          <w:p w:rsidR="004742F8" w:rsidRDefault="004742F8" w:rsidP="0002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1647" w:type="dxa"/>
          </w:tcPr>
          <w:p w:rsidR="004742F8" w:rsidRDefault="004742F8" w:rsidP="0002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6142A2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4742F8" w:rsidRDefault="004742F8" w:rsidP="00027CE0"/>
        </w:tc>
        <w:tc>
          <w:tcPr>
            <w:tcW w:w="1854" w:type="dxa"/>
          </w:tcPr>
          <w:p w:rsidR="004742F8" w:rsidRDefault="004742F8" w:rsidP="0002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Après</w:t>
            </w:r>
          </w:p>
        </w:tc>
        <w:tc>
          <w:tcPr>
            <w:tcW w:w="1250" w:type="dxa"/>
          </w:tcPr>
          <w:p w:rsidR="004742F8" w:rsidRDefault="004742F8" w:rsidP="0002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Envoi</w:t>
            </w:r>
          </w:p>
        </w:tc>
        <w:tc>
          <w:tcPr>
            <w:tcW w:w="1248" w:type="dxa"/>
          </w:tcPr>
          <w:p w:rsidR="004742F8" w:rsidRDefault="004742F8" w:rsidP="0002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Réception</w:t>
            </w:r>
          </w:p>
        </w:tc>
        <w:tc>
          <w:tcPr>
            <w:tcW w:w="1001" w:type="dxa"/>
          </w:tcPr>
          <w:p w:rsidR="004742F8" w:rsidRDefault="004742F8" w:rsidP="0002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Cwnd</w:t>
            </w:r>
          </w:p>
        </w:tc>
        <w:tc>
          <w:tcPr>
            <w:tcW w:w="1116" w:type="dxa"/>
          </w:tcPr>
          <w:p w:rsidR="004742F8" w:rsidRDefault="004742F8" w:rsidP="0002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ss.tresh</w:t>
            </w:r>
          </w:p>
        </w:tc>
        <w:tc>
          <w:tcPr>
            <w:tcW w:w="1647" w:type="dxa"/>
          </w:tcPr>
          <w:p w:rsidR="004742F8" w:rsidRDefault="004742F8" w:rsidP="0002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C2F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4742F8" w:rsidRDefault="004742F8" w:rsidP="00027CE0">
            <w:r>
              <w:t>1</w:t>
            </w:r>
          </w:p>
        </w:tc>
        <w:tc>
          <w:tcPr>
            <w:tcW w:w="1854" w:type="dxa"/>
          </w:tcPr>
          <w:p w:rsidR="004742F8" w:rsidRDefault="004742F8" w:rsidP="0002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2560,4608,7168</w:t>
            </w:r>
          </w:p>
        </w:tc>
        <w:tc>
          <w:tcPr>
            <w:tcW w:w="1250" w:type="dxa"/>
          </w:tcPr>
          <w:p w:rsidR="004742F8" w:rsidRDefault="004742F8" w:rsidP="0002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 : 4608(512)</w:t>
            </w:r>
          </w:p>
        </w:tc>
        <w:tc>
          <w:tcPr>
            <w:tcW w:w="1248" w:type="dxa"/>
          </w:tcPr>
          <w:p w:rsidR="004742F8" w:rsidRDefault="004742F8" w:rsidP="0002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1" w:type="dxa"/>
          </w:tcPr>
          <w:p w:rsidR="004742F8" w:rsidRDefault="00352C2F" w:rsidP="0002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4608</w:t>
            </w:r>
          </w:p>
        </w:tc>
        <w:tc>
          <w:tcPr>
            <w:tcW w:w="1116" w:type="dxa"/>
          </w:tcPr>
          <w:p w:rsidR="004742F8" w:rsidRDefault="00352C2F" w:rsidP="0002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647" w:type="dxa"/>
          </w:tcPr>
          <w:p w:rsidR="004742F8" w:rsidRDefault="005B7C87" w:rsidP="0002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de congestion avoidance</w:t>
            </w: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2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2560,5120 ,7168</w:t>
            </w: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4608 : 5120(512)</w:t>
            </w: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4608</w:t>
            </w: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Segment perdu</w:t>
            </w: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3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2560 , 5632, 7168</w:t>
            </w: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5220 :</w:t>
            </w:r>
          </w:p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5632 (512)</w:t>
            </w: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4608</w:t>
            </w: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4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2560 , </w:t>
            </w:r>
            <w:r>
              <w:t>6144</w:t>
            </w:r>
            <w:r>
              <w:t>, 7168</w:t>
            </w: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5632 : 6144 (512)</w:t>
            </w: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4608</w:t>
            </w: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5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2560, 6656, 7168</w:t>
            </w: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6144 : 6656(512)</w:t>
            </w: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4608</w:t>
            </w: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6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ACK 3072</w:t>
            </w: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7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8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9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10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11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12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13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14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lastRenderedPageBreak/>
              <w:t>15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16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17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18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19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20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21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22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23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C87" w:rsidTr="0035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24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C87" w:rsidTr="0035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B7C87" w:rsidRDefault="005B7C87" w:rsidP="005B7C87">
            <w:r>
              <w:t>25</w:t>
            </w:r>
          </w:p>
        </w:tc>
        <w:tc>
          <w:tcPr>
            <w:tcW w:w="1854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B7C87" w:rsidRDefault="005B7C87" w:rsidP="005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CE0" w:rsidRDefault="00027CE0" w:rsidP="00027CE0"/>
    <w:p w:rsidR="000621A7" w:rsidRDefault="000621A7" w:rsidP="00027CE0"/>
    <w:bookmarkStart w:id="0" w:name="_MON_1615115965"/>
    <w:bookmarkEnd w:id="0"/>
    <w:bookmarkStart w:id="1" w:name="_GoBack"/>
    <w:bookmarkEnd w:id="1"/>
    <w:p w:rsidR="000621A7" w:rsidRPr="00027CE0" w:rsidRDefault="00836327" w:rsidP="00027CE0">
      <w:r>
        <w:rPr>
          <w:noProof/>
        </w:rPr>
        <w:object w:dxaOrig="11100" w:dyaOrig="17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55.05pt;height:860.35pt;mso-width-percent:0;mso-height-percent:0;mso-width-percent:0;mso-height-percent:0" o:ole="">
            <v:imagedata r:id="rId88" o:title=""/>
          </v:shape>
          <o:OLEObject Type="Embed" ProgID="Excel.Sheet.12" ShapeID="_x0000_i1025" DrawAspect="Content" ObjectID="_1615117802" r:id="rId89"/>
        </w:object>
      </w:r>
    </w:p>
    <w:sectPr w:rsidR="000621A7" w:rsidRPr="00027CE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327" w:rsidRDefault="00836327" w:rsidP="00C244EE">
      <w:r>
        <w:separator/>
      </w:r>
    </w:p>
  </w:endnote>
  <w:endnote w:type="continuationSeparator" w:id="0">
    <w:p w:rsidR="00836327" w:rsidRDefault="00836327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327" w:rsidRDefault="00836327" w:rsidP="00C244EE">
      <w:r>
        <w:separator/>
      </w:r>
    </w:p>
  </w:footnote>
  <w:footnote w:type="continuationSeparator" w:id="0">
    <w:p w:rsidR="00836327" w:rsidRDefault="00836327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D152A"/>
    <w:multiLevelType w:val="hybridMultilevel"/>
    <w:tmpl w:val="3CBC4FC4"/>
    <w:lvl w:ilvl="0" w:tplc="80C0AE3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6"/>
    <w:lvlOverride w:ilvl="0">
      <w:startOverride w:val="1"/>
    </w:lvlOverride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5D"/>
    <w:rsid w:val="00007E7F"/>
    <w:rsid w:val="00016358"/>
    <w:rsid w:val="00027CE0"/>
    <w:rsid w:val="000472A6"/>
    <w:rsid w:val="000621A7"/>
    <w:rsid w:val="000832F0"/>
    <w:rsid w:val="00092881"/>
    <w:rsid w:val="000A4026"/>
    <w:rsid w:val="000A5AFA"/>
    <w:rsid w:val="000B1F2E"/>
    <w:rsid w:val="000F1E81"/>
    <w:rsid w:val="000F7B44"/>
    <w:rsid w:val="00112A82"/>
    <w:rsid w:val="00114BDB"/>
    <w:rsid w:val="00120678"/>
    <w:rsid w:val="00144CE7"/>
    <w:rsid w:val="00146FCB"/>
    <w:rsid w:val="00155953"/>
    <w:rsid w:val="00160DD4"/>
    <w:rsid w:val="001924F9"/>
    <w:rsid w:val="001925AB"/>
    <w:rsid w:val="00197440"/>
    <w:rsid w:val="001A1AFB"/>
    <w:rsid w:val="001D3A3D"/>
    <w:rsid w:val="00205964"/>
    <w:rsid w:val="00217313"/>
    <w:rsid w:val="0022071E"/>
    <w:rsid w:val="002401F1"/>
    <w:rsid w:val="002741C1"/>
    <w:rsid w:val="00275EC9"/>
    <w:rsid w:val="002C1C9A"/>
    <w:rsid w:val="002E1A2F"/>
    <w:rsid w:val="002E353F"/>
    <w:rsid w:val="002E40E3"/>
    <w:rsid w:val="002E4B97"/>
    <w:rsid w:val="002F0814"/>
    <w:rsid w:val="002F1EDC"/>
    <w:rsid w:val="00305DE6"/>
    <w:rsid w:val="00334DA2"/>
    <w:rsid w:val="00352C2F"/>
    <w:rsid w:val="00361416"/>
    <w:rsid w:val="0036742F"/>
    <w:rsid w:val="00377EB5"/>
    <w:rsid w:val="00391F5B"/>
    <w:rsid w:val="003957B9"/>
    <w:rsid w:val="00411724"/>
    <w:rsid w:val="00444D3C"/>
    <w:rsid w:val="004518A0"/>
    <w:rsid w:val="00451E5A"/>
    <w:rsid w:val="00453979"/>
    <w:rsid w:val="00453D26"/>
    <w:rsid w:val="004560B5"/>
    <w:rsid w:val="0047283A"/>
    <w:rsid w:val="004742F8"/>
    <w:rsid w:val="00477FCA"/>
    <w:rsid w:val="004872E2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B7C87"/>
    <w:rsid w:val="005C7488"/>
    <w:rsid w:val="005D6A5D"/>
    <w:rsid w:val="005E110F"/>
    <w:rsid w:val="005F2035"/>
    <w:rsid w:val="005F2EC3"/>
    <w:rsid w:val="005F3D03"/>
    <w:rsid w:val="006024D5"/>
    <w:rsid w:val="006142A2"/>
    <w:rsid w:val="00616C7B"/>
    <w:rsid w:val="00653FBF"/>
    <w:rsid w:val="00654A03"/>
    <w:rsid w:val="006572D0"/>
    <w:rsid w:val="00667F2B"/>
    <w:rsid w:val="00677C31"/>
    <w:rsid w:val="00684DF0"/>
    <w:rsid w:val="006A3E19"/>
    <w:rsid w:val="006B1A3C"/>
    <w:rsid w:val="007028D7"/>
    <w:rsid w:val="007236F0"/>
    <w:rsid w:val="00740FA2"/>
    <w:rsid w:val="00756ABC"/>
    <w:rsid w:val="007601A4"/>
    <w:rsid w:val="007A1837"/>
    <w:rsid w:val="007A3D12"/>
    <w:rsid w:val="007D10DB"/>
    <w:rsid w:val="007F1A85"/>
    <w:rsid w:val="007F7E02"/>
    <w:rsid w:val="008055E5"/>
    <w:rsid w:val="0081742E"/>
    <w:rsid w:val="00836327"/>
    <w:rsid w:val="00854B13"/>
    <w:rsid w:val="0086764D"/>
    <w:rsid w:val="00873531"/>
    <w:rsid w:val="00881B91"/>
    <w:rsid w:val="008B7D47"/>
    <w:rsid w:val="00921E16"/>
    <w:rsid w:val="00925A3F"/>
    <w:rsid w:val="00941DA1"/>
    <w:rsid w:val="00953F7F"/>
    <w:rsid w:val="00954F86"/>
    <w:rsid w:val="00961ED0"/>
    <w:rsid w:val="00994A7B"/>
    <w:rsid w:val="009C7057"/>
    <w:rsid w:val="009D5BCB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B16513"/>
    <w:rsid w:val="00B41CB3"/>
    <w:rsid w:val="00B43B13"/>
    <w:rsid w:val="00B7506F"/>
    <w:rsid w:val="00B839AD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A3CEC"/>
    <w:rsid w:val="00CD211E"/>
    <w:rsid w:val="00CD5315"/>
    <w:rsid w:val="00CD7D79"/>
    <w:rsid w:val="00CF0627"/>
    <w:rsid w:val="00CF1E62"/>
    <w:rsid w:val="00D03BE8"/>
    <w:rsid w:val="00D262C2"/>
    <w:rsid w:val="00D35BA3"/>
    <w:rsid w:val="00D6144B"/>
    <w:rsid w:val="00D9644F"/>
    <w:rsid w:val="00DC08A1"/>
    <w:rsid w:val="00DF6778"/>
    <w:rsid w:val="00E10C10"/>
    <w:rsid w:val="00E2282B"/>
    <w:rsid w:val="00E9192D"/>
    <w:rsid w:val="00E929C1"/>
    <w:rsid w:val="00EA5E2B"/>
    <w:rsid w:val="00EB3D97"/>
    <w:rsid w:val="00EC1A1F"/>
    <w:rsid w:val="00ED0AA2"/>
    <w:rsid w:val="00ED5E1F"/>
    <w:rsid w:val="00EE2D56"/>
    <w:rsid w:val="00F37652"/>
    <w:rsid w:val="00F55AA1"/>
    <w:rsid w:val="00F80158"/>
    <w:rsid w:val="00F8329F"/>
    <w:rsid w:val="00F944DF"/>
    <w:rsid w:val="00FA7C9B"/>
    <w:rsid w:val="00FC0028"/>
    <w:rsid w:val="00FC6CB0"/>
    <w:rsid w:val="00FD46F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D565"/>
  <w15:chartTrackingRefBased/>
  <w15:docId w15:val="{8A23B4CF-0DE0-E14A-81C6-AE46795F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table" w:styleId="TableauGrille1Clair">
    <w:name w:val="Grid Table 1 Light"/>
    <w:basedOn w:val="TableauNormal"/>
    <w:uiPriority w:val="46"/>
    <w:rsid w:val="00E919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E9192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">
    <w:name w:val="Grid Table 4"/>
    <w:basedOn w:val="TableauNormal"/>
    <w:uiPriority w:val="49"/>
    <w:rsid w:val="00E919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E91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9192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simple1">
    <w:name w:val="Plain Table 1"/>
    <w:basedOn w:val="TableauNormal"/>
    <w:uiPriority w:val="41"/>
    <w:rsid w:val="00E919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">
    <w:name w:val="List Table 2"/>
    <w:basedOn w:val="TableauNormal"/>
    <w:uiPriority w:val="47"/>
    <w:rsid w:val="00E9192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4">
    <w:name w:val="Plain Table 4"/>
    <w:basedOn w:val="TableauNormal"/>
    <w:uiPriority w:val="44"/>
    <w:rsid w:val="00E919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B41C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1DA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DA1"/>
    <w:rPr>
      <w:rFonts w:ascii="Times New Roman" w:hAnsi="Times New Roman" w:cs="Times New Roman"/>
      <w:b/>
      <w:sz w:val="18"/>
      <w:szCs w:val="18"/>
    </w:rPr>
  </w:style>
  <w:style w:type="table" w:styleId="Tableausimple5">
    <w:name w:val="Plain Table 5"/>
    <w:basedOn w:val="TableauNormal"/>
    <w:uiPriority w:val="45"/>
    <w:rsid w:val="006142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6142A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142A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5">
    <w:name w:val="Grid Table 3 Accent 5"/>
    <w:basedOn w:val="TableauNormal"/>
    <w:uiPriority w:val="48"/>
    <w:rsid w:val="006142A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image" Target="media/image17.png"/><Relationship Id="rId47" Type="http://schemas.openxmlformats.org/officeDocument/2006/relationships/customXml" Target="ink/ink22.xml"/><Relationship Id="rId63" Type="http://schemas.openxmlformats.org/officeDocument/2006/relationships/customXml" Target="ink/ink34.xml"/><Relationship Id="rId68" Type="http://schemas.openxmlformats.org/officeDocument/2006/relationships/customXml" Target="ink/ink39.xml"/><Relationship Id="rId84" Type="http://schemas.openxmlformats.org/officeDocument/2006/relationships/customXml" Target="ink/ink49.xml"/><Relationship Id="rId89" Type="http://schemas.openxmlformats.org/officeDocument/2006/relationships/package" Target="embeddings/Feuille_de_calcul_Microsoft_Excel.xlsx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customXml" Target="ink/ink29.xml"/><Relationship Id="rId74" Type="http://schemas.openxmlformats.org/officeDocument/2006/relationships/customXml" Target="ink/ink44.xml"/><Relationship Id="rId79" Type="http://schemas.openxmlformats.org/officeDocument/2006/relationships/image" Target="media/image27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43" Type="http://schemas.openxmlformats.org/officeDocument/2006/relationships/customXml" Target="ink/ink20.xml"/><Relationship Id="rId48" Type="http://schemas.openxmlformats.org/officeDocument/2006/relationships/image" Target="media/image20.png"/><Relationship Id="rId56" Type="http://schemas.openxmlformats.org/officeDocument/2006/relationships/customXml" Target="ink/ink27.xml"/><Relationship Id="rId64" Type="http://schemas.openxmlformats.org/officeDocument/2006/relationships/customXml" Target="ink/ink35.xml"/><Relationship Id="rId69" Type="http://schemas.openxmlformats.org/officeDocument/2006/relationships/customXml" Target="ink/ink40.xml"/><Relationship Id="rId77" Type="http://schemas.openxmlformats.org/officeDocument/2006/relationships/image" Target="media/image26.png"/><Relationship Id="rId8" Type="http://schemas.openxmlformats.org/officeDocument/2006/relationships/customXml" Target="ink/ink1.xml"/><Relationship Id="rId51" Type="http://schemas.openxmlformats.org/officeDocument/2006/relationships/customXml" Target="ink/ink24.xml"/><Relationship Id="rId72" Type="http://schemas.openxmlformats.org/officeDocument/2006/relationships/customXml" Target="ink/ink43.xml"/><Relationship Id="rId80" Type="http://schemas.openxmlformats.org/officeDocument/2006/relationships/customXml" Target="ink/ink47.xml"/><Relationship Id="rId85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30.xml"/><Relationship Id="rId67" Type="http://schemas.openxmlformats.org/officeDocument/2006/relationships/customXml" Target="ink/ink38.xml"/><Relationship Id="rId20" Type="http://schemas.openxmlformats.org/officeDocument/2006/relationships/customXml" Target="ink/ink7.xml"/><Relationship Id="rId41" Type="http://schemas.openxmlformats.org/officeDocument/2006/relationships/customXml" Target="ink/ink19.xml"/><Relationship Id="rId54" Type="http://schemas.openxmlformats.org/officeDocument/2006/relationships/image" Target="media/image23.png"/><Relationship Id="rId62" Type="http://schemas.openxmlformats.org/officeDocument/2006/relationships/customXml" Target="ink/ink33.xml"/><Relationship Id="rId70" Type="http://schemas.openxmlformats.org/officeDocument/2006/relationships/customXml" Target="ink/ink41.xml"/><Relationship Id="rId75" Type="http://schemas.openxmlformats.org/officeDocument/2006/relationships/image" Target="media/image25.png"/><Relationship Id="rId83" Type="http://schemas.openxmlformats.org/officeDocument/2006/relationships/image" Target="media/image29.png"/><Relationship Id="rId88" Type="http://schemas.openxmlformats.org/officeDocument/2006/relationships/image" Target="media/image2.e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customXml" Target="ink/ink28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customXml" Target="ink/ink31.xml"/><Relationship Id="rId65" Type="http://schemas.openxmlformats.org/officeDocument/2006/relationships/customXml" Target="ink/ink36.xml"/><Relationship Id="rId73" Type="http://schemas.openxmlformats.org/officeDocument/2006/relationships/image" Target="media/image24.png"/><Relationship Id="rId78" Type="http://schemas.openxmlformats.org/officeDocument/2006/relationships/customXml" Target="ink/ink46.xml"/><Relationship Id="rId81" Type="http://schemas.openxmlformats.org/officeDocument/2006/relationships/image" Target="media/image28.png"/><Relationship Id="rId86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customXml" Target="ink/ink18.xml"/><Relationship Id="rId34" Type="http://schemas.openxmlformats.org/officeDocument/2006/relationships/customXml" Target="ink/ink14.xml"/><Relationship Id="rId50" Type="http://schemas.openxmlformats.org/officeDocument/2006/relationships/image" Target="media/image21.png"/><Relationship Id="rId55" Type="http://schemas.openxmlformats.org/officeDocument/2006/relationships/customXml" Target="ink/ink26.xml"/><Relationship Id="rId76" Type="http://schemas.openxmlformats.org/officeDocument/2006/relationships/customXml" Target="ink/ink45.xml"/><Relationship Id="rId7" Type="http://schemas.openxmlformats.org/officeDocument/2006/relationships/image" Target="media/image1.emf"/><Relationship Id="rId71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image" Target="media/image16.png"/><Relationship Id="rId45" Type="http://schemas.openxmlformats.org/officeDocument/2006/relationships/customXml" Target="ink/ink21.xml"/><Relationship Id="rId66" Type="http://schemas.openxmlformats.org/officeDocument/2006/relationships/customXml" Target="ink/ink37.xml"/><Relationship Id="rId87" Type="http://schemas.openxmlformats.org/officeDocument/2006/relationships/image" Target="media/image31.png"/><Relationship Id="rId61" Type="http://schemas.openxmlformats.org/officeDocument/2006/relationships/customXml" Target="ink/ink32.xml"/><Relationship Id="rId82" Type="http://schemas.openxmlformats.org/officeDocument/2006/relationships/customXml" Target="ink/ink48.xml"/><Relationship Id="rId19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09.02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0 425 8027,'7'7'0,"2"2"0,-5 15 0,2-4 0,0 1 0,2-2 0,1-2 0,-1-2 0,-2-2 0,1-3 0,-1-2 0,0-1 0,3 0 0,-1-1 0,4 0 0,-2 1 0,2-2 0,1-1 0,1-1 0,1-3 0,1 0 0,-2 0 0,1-3 0,0-4 0,2-5 0,-5-7 0,2-4 0,-4-4 0,2 0 0,-1-2 0,-2 0 0,-1-1 0,-1 0 0,0 3 0,-1 0 0,0 4 0,-1 2 0,-1 4 0,-2 4 0,2 5 0,0 4 0,3 1 0,-1 7 0,0 4 0,1 6 0,-1 7 0,3 6 0,2 2 0,0 5 0,-1-5 0,4 2 0,-1-4 0,2-3 0,0 1 0,0-7 0,2-1 0,3-3 0,-1-4 0,5-1 0,-3-5 0,6-1 0,-5-6 0,1-3 0,-3-8 0,-1-11 0,-5 0 0,-6-7 0,-2 0 0,-1-6 0,-3-9 0,-2 5 0,0-5 0,0 1 0,-3-4 0,-3-3 0,-4 3 0,-11 3 0,-2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6:20.98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1 178 8027,'28'60'0,"-7"-12"0,0-7 0,5-1 0,7 4 0,9 13 0,-2-8 0,0 1 0,0 0 0,4 0 0,-3-5 0,-3-12 0,-2-3 0,-2-11 0,-3-4 0,2-7 0,-8-7 0,-2-10 0,-6-20 0,-6-24 0,-5-11 0,-4-4 0,-1 8 0,-1-1 0,0 6 0,-3 6 0,-1 5 0,1 13 0,1 8 0,6 23 0,7 19 0,10 20 0,13 22 0,-2-4 0,2 2 0,-2-2 0,4 4 0,-7-14 0,0-7 0,-4-7 0,0-2 0,-5-8 0,-3-8 0,6-8 0,4-7 0,2-20 0,2-17 0,1-16 0,1-18 0,-4-9 0,-2-3 0,-6 3 0,-1 2 0,-5 19 0,-1-5 0,-3 12 0,-2 3 0,0 0 0,1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6:24.2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1 141 8027,'41'-25'0,"13"5"0,5 20 0,18-3 0,16-4 0,-41 3 0,2 0 0,5-1 0,0-1 0,3 0 0,1 1 0,3 1 0,0 0 0,1 0 0,0 0 0,-1 0 0,-1 1 0,1-1 0,-1 1 0,-5 1 0,-1 0 0,-6 0 0,0 0 0,0 0 0,-1 0 0,35-2 0,-13 1 0,-7 0 0,-14 3 0,0-2 0,-11 1 0,-13 1 0,-5 0 0,-9 0 0,-3 0 0,-14 3 0,-5 8 0,-7 6 0,-15 14 0,-1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19T14:38:51.9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1962,'43'-7,"-5"3,-27-3,4 7,-1-7,3 6,1-6,-2 6,-1-2,0-1,1 3,2-2,-1 3,-3 0,4 0,-6 0,6 0,0 0,-6 0,8-3,-8 2,5-2,0 3,-2 0,2 0,0 0,-3 0,3 0,0 0,-2 0,2 0,0 0,-2 0,2 0,0 0,-2 0,2 0,0 0,-3 0,3 0,1 0,-4 0,3 0,0 0,-2 0,2 0,-3-3,3 2,-2-2,-1-7,-7-2,-4-11,-3 8,0-5,0 7,-4-6,3 1,-2 1,3-6,-4 7,0-4,0 4,-3 1,6-1,-6 1,3-1,-1 1,-1 0,1-1,1 2,1-4,3 3,-3-2,2 3,-2 0,0-4,2 3,-2-2,3 3,0-3,0 2,0-2,0 2,0-6,0 9,0-9,0 6,0-1,0-6,0 5,0-1,0 2,3 1,-2-1,6 1,-6-1,2 1,-3-1,4 1,-4-1,8-4,-7 4,6-4,-6 4,2 1,-3-1,0 1,3-1,-2 1,3-1,-4 1,0-1,3 1,-2-1,6 0,-6-3,6 2,-7 1,7 1,-2-3,-1 4,3-7,-6 9,5-7,1 0,-2 3,5 2,-10 1,7-2,-7-7,7 10,-7-7,4 7,-1-6,-3 0,7 4,-4 0,5-7,-4 8,3-8,-3 5,1 0,2-9,-6 9,6-4,-6 4,2 1,1 0,-4-1,3-1,0 1,-2-1,2 3,-3-3,0 2,3-2,-2 2,2 1,-3-3,0 2,0-2,3 3,-2-1,2-2,-3 2,-25 8,12 5,-21 10,14 4,4-3,-4 2,4 1,-4-4,8 3,-7-3,7 0,-4 3,4-3,-2 6,6-6,-7 7,0 0,3-3,-2 2,7-3,-4 0,0 3,0-3,0 3,1-3,2 3,-2 0,6 0,-3 0,7 3,-4-2,1 2,3-3,-7 0,6 3,-2-2,0 2,-4-3,-1-1,-5-2,2 2,0-2,-2 0,5 2,-6-2,3 3,-3 1,2-4,2-1,-5 5,6-7,-5 6,0 1,5-7,-5 6,3-3,0-1,-3 4,3 1,1-4,-1 0,-1 3,0-5,-2 12,6-13,-2 6,0-1,2-4,-6 7,7-5,-4 3,4 0,3 0,-5 3,7-3,-7 0,2 3,2-5,-8 9,8-1,-6 0,3 0,0-5,0 1,0-1,0 0,1 1,-1-5,0 4,1 0,0-3,0 5,0-6,0 3,-1 3,1-6,3 9,1-9,3 6,0 0,0-2,0 2,0-2,0-1,0 4,0-4,0 3,0 0,0-2,0 2,13-61,-10 26,9-52,-16 38,-1-11,-1 5,2-5,0 6,3 0,-3 5,4 2,0 9,0-4,0 9,0-1,0-4,0 11,6-14,-1 8,6 0,-4 2,3 4,-2-1,5-3,-5 3,-6 45,-4-15,-3 41,1-28,4 5,0 0,0-1,0 1,0 0,0 0,0-5,0 3,4-8,0 3,5-4,-1-1,1 0,-1-4,4 3,-3-7,3 3,-4 0,3-4,-2 4,5-8,-5 2,5-5,-2 2,3-7,6-4,-7-13,3-4,-4-9,-4 1,3 0,0-1,-2 1,2-1,-4 1,1 4,-1-4,0 4,-3-4,2 4,-6-3,2 7,-3-3,0 0,0 3,0-2,4 3,-3 1,2-4,0 6,1-4,12 9,-10 46,7-19,-13 51,0-42,-8 13,-3-3,-4 0,1 5,1-12,7 0,-1-6,7-4,0-1,0-8,17 1,-6-8,15 1,-10-9,-4-5,2-4,-5-8,6 3,-6-3,2 0,-3-1,1-4,-5 4,0-3,0 3,-3-5,3 1,-4 4,3 1,-2 4,2 1,1-1,-3 1,5 1,-2 51,0-15,-1 39,-7-31,0-9,-8-1,3-4,2-5,0 7,6-6,-3 6,4-3,0 0,0 1,0 8,9 4,1 9,13 1,-2 11,9 5,-17-19,2-6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4:05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4:05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4:05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4:04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10.57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83 8027,'89'-35'0,"-11"7"0,-57 28 0,6 0 0,-2 0 0,8 0 0,-3 0 0,2 0 0,-1 0 0,-1 0 0,0 0 0,-3 0 0,3 0 0,-3 0 0,5-1 0,2-1 0,1 1 0,5-1 0,1 1 0,1-2 0,2 3 0,0-2 0,-1 1 0,-3 1 0,1 0 0,-3 0 0,4 0 0,7 0 0,-11 0 0,2 0 0,-2 0 0,2 0 0,-2 0 0,-2 0 0,-2 0 0,0 0 0,-1 0 0,-3-1 0,-5-1 0,-2 1 0,0-1 0,-1 2 0,1 0 0,-1 0 0,1 0 0,2 0 0,-2 0 0,2 0 0,0 0 0,0 0 0,1 0 0,-3 0 0,0 0 0,0 0 0,3 0 0,6 0 0,2 0 0,2 0 0,-4 0 0,3 0 0,-4 2 0,5-1 0,-3 1 0,-2-1 0,-4-1 0,-3 0 0,-3 0 0,-4 0 0,-5 0 0,-3 0 0,-2 0 0,-1 0 0,1 0 0,-1 0 0,0 0 0,1 0 0,0 0 0,1 0 0,5 0 0,8 6 0,5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12.70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786 216 8027,'-16'23'0,"-3"1"0,0-11 0,-1 0 0,-3 1 0,2-2 0,-3-2 0,1 0 0,-2 0 0,0 0 0,-1-4 0,2 0 0,0 1 0,1-1 0,-1 0 0,-1 1 0,0-3 0,-1 0 0,4 0 0,1 0 0,2-1 0,2-3 0,-1 0 0,4 0 0,-1-4 0,5-2 0,1-3 0,2-4 0,1-3 0,0-3 0,0-6 0,2-4 0,1-4 0,3 2 0,0-4 0,0 3 0,0-1 0,0 1 0,0 6 0,0 3 0,0 6 0,0 5 0,0 2 0,3 6 0,1 1 0,5 3 0,3 3 0,5 1 0,5 8 0,3 2 0,3 8 0,4 3 0,-2 4 0,-1 4 0,-5 3 0,-1 4 0,-3 2 0,-3 5 0,-5-1 0,-3 5 0,-5 11 0,-2 10 0,-3-2 0,-5-1 0,-9-3 0,-10 4 0,-4-4 0,-2-10 0,0-6 0,-2-11 0,4-10 0,-4-4 0,3-10 0,-1-3 0,-3-4 0,3-1 0,1-1 0,3-2 0,4-2 0,3-1 0,3-1 0,6 0 0,0 0 0,4 0 0,0 0 0,4-3 0,0-1 0,3-2 0,1-5 0,1-2 0,4-3 0,5 1 0,3 1 0,5-1 0,2 0 0,2 2 0,-2 3 0,0 4 0,-2 0 0,1 4 0,1 0 0,-1 1 0,1 1 0,-1 1 0,1 1 0,7 2 0,3 4 0,3 2 0,0 3 0,4 0 0,4-1 0,4 3 0,3 0 0,2-3 0,1-4 0,2 1 0,1 0 0,1-4 0,-3-3 0,-1-1 0,1-1 0,-4 0 0,-7-2 0,2-4 0,-7-2 0,10-19 0,-9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19T14:42:30.150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nkEffects" value="pencil"/>
    </inkml:brush>
  </inkml:definitions>
  <inkml:trace contextRef="#ctx0" brushRef="#br0">18 200 12123 180000 90000,'10'17'0'0'0,"-4"1"0"0"0,-3 0 0 0 0,-1 3 0 0 0,0-3 0 0 0,1 1 0 0 0,-2-1 0 0 0,1 0 0 0 0,0-1 0 0 0,-1-3 0 0 0,1-1 0 0 0,-1-4 0 0 0,0-1 0 0 0,0-2 0 0 0,0-2 0 0 0,2-2 0 0 0,-2-3 0 0 0,1-3 0 0 0,-2-3 0 0 0,0-1 0 0 0,-1-1 0 0 0,-1-2 0 0 0,0-2 0 0 0,-2-3 0 0 0,0-2 0 0 0,-1-2 0 0 0,0-2 0 0 0,1-2 0 0 0,1 1 0 0 0,0 0 0 0 0,0 4 0 0 0,1-2 0 0 0,0 5 0 0 0,2-2 0 0 0,-1 0 0 0 0,1 2 0 0 0,0-1 0 0 0,1 0 0 0 0,2 3 0 0 0,0 0 0 0 0,3 2 0 0 0,-1 1 0 0 0,0 2 0 0 0,0 2 0 0 0,0 1 0 0 0,0 3 0 0 0,0 1 0 0 0,1 2 0 0 0,1 0 0 0 0,2 0 0 0 0,0 0 0 0 0,1 1 0 0 0,1 2 0 0 0,-1 0 0 0 0,1 2 0 0 0,0 2 0 0 0,-1-1 0 0 0,0 2 0 0 0,-1-1 0 0 0,-2 1 0 0 0,0 0 0 0 0,-1-1 0 0 0,-2 0 0 0 0,-1 0 0 0 0,-1-1 0 0 0,-1 2 0 0 0,-1 0 0 0 0,-4 0 0 0 0,-3 1 0 0 0,-2 0 0 0 0,-4 1 0 0 0,2-2 0 0 0,1 0 0 0 0,-1-1 0 0 0,-1-1 0 0 0,1 1 0 0 0,-1-2 0 0 0,1 1 0 0 0,0-3 0 0 0,1 0 0 0 0,0-1 0 0 0,1-1 0 0 0,0-1 0 0 0,2 0 0 0 0,1 0 0 0 0,0 0 0 0 0,1 0 0 0 0,0 0 0 0 0,1 0 0 0 0,-3-1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06.0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172 0 8027,'27'13'0,"-10"-6"0,-7-5 0,-7-8 0,1 3 0,1-1 0,-1 1 0,2 1 0,0 1 0,1-2 0,-1 3 0,0 0 0,1 0 0,-1 0 0,0 0 0,1 0 0,-1 0 0,1 0 0,1 0 0,0 0 0,3 0 0,-1 1 0,3 1 0,-1 1 0,1 4 0,0 0 0,-1 1 0,-2 2 0,-1 3 0,-2 1 0,-1 1 0,-2 2 0,-2-2 0,-2 2 0,0-3 0,0 3 0,0-2 0,0-1 0,0-3 0,0 0 0,-3-3 0,-3 3 0,-1-1 0,-1 3 0,-2 0 0,-1-1 0,-1 3 0,0 0 0,-1-1 0,1-1 0,1-2 0,0-1 0,2-2 0,-2 0 0,2-1 0,3 0 0,-1-4 0,1 0 0,5-5 0,3 0 0,3-2 0,2 2 0,2-3 0,1 3 0,2 0 0,1 2 0,0 0 0,-1 0 0,0 0 0,-1 0 0,-2 1 0,-3 1 0,0 1 0,1 4 0,-1-1 0,0 0 0,-2 1 0,-2 2 0,-1 0 0,-1 2 0,0 0 0,0 0 0,0 1 0,0 1 0,0-1 0,-4 0 0,-2-1 0,-3-2 0,-4-3 0,0 1 0,-2-1 0,1-1 0,-3 0 0,-2-3 0,-2-2 0,-5 0 0,1 0 0,-4 0 0,2 0 0,0 0 0,4 0 0,0 0 0,4 0 0,-1 0 0,5 0 0,0 0 0,3 0 0,0 0 0,0 0 0,2 0 0,2 0 0,5 0 0,5 0 0,3-2 0,4-7 0,1-5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19T14:42:28.776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nkEffects" value="pencil"/>
    </inkml:brush>
  </inkml:definitions>
  <inkml:trace contextRef="#ctx0" brushRef="#br0">1 3 12123 180000 90000,'24'-1'0'0'0,"-5"0"0"0"0,-4 1 0 0 0,-2 0 0 0 0,2 0 0 0 0,3 1 0 0 0,-1 0 0 0 0,3 2 0 0 0,-1 0 0 0 0,0 0 0 0 0,0 0 0 0 0,1 2 0 0 0,0-2 0 0 0,0 1 0 0 0,-4-1 0 0 0,0 1 0 0 0,-1-1 0 0 0,2-1 0 0 0,-2 1 0 0 0,-2-1 0 0 0,0 1 0 0 0,-1-1 0 0 0,-2 0 0 0 0,1 0 0 0 0,-3-1 0 0 0,2 0 0 0 0,-2 0 0 0 0,1-1 0 0 0,-2 1 0 0 0,1 0 0 0 0,0 0 0 0 0,-1 0 0 0 0,1 0 0 0 0,0-1 0 0 0,-1 2 0 0 0,0-1 0 0 0,-1 1 0 0 0,-1-2 0 0 0,0 2 0 0 0,-1-1 0 0 0,1 0 0 0 0,-1-1 0 0 0,-1 3 0 0 0,-1 1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19T14:42:19.144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nkEffects" value="pencil"/>
    </inkml:brush>
  </inkml:definitions>
  <inkml:trace contextRef="#ctx0" brushRef="#br0">1 231 12123 180000 90000,'5'-12'0'0'0,"2"1"0"0"0,-1-3 0 0 0,2 0 0 0 0,-1-2 0 0 0,2 0 0 0 0,-1 0 0 0 0,0 0 0 0 0,-1 1 0 0 0,-1 2 0 0 0,-1 1 0 0 0,-1 0 0 0 0,1 1 0 0 0,-2 1 0 0 0,0 3 0 0 0,-1 1 0 0 0,-2 1 0 0 0,0 1 0 0 0,0 1 0 0 0,-1 2 0 0 0,3-3 0 0 0,0 0 0 0 0,1 0 0 0 0,-1 0 0 0 0,-1 4 0 0 0,-1 7 0 0 0,0 1 0 0 0,0 7 0 0 0,-1 3 0 0 0,0 4 0 0 0,-1 6 0 0 0,-1 4 0 0 0,-1 3 0 0 0,1 2 0 0 0,-2 1 0 0 0,2-2 0 0 0,0 1 0 0 0,0-6 0 0 0,0-3 0 0 0,1 1 0 0 0,-1-8 0 0 0,1-1 0 0 0,-1-4 0 0 0,1-3 0 0 0,-1-6 0 0 0,1-10 0 0 0,0-6 0 0 0,1-6 0 0 0,1-3 0 0 0,-1-4 0 0 0,-1-1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19T14:42:15.951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nkEffects" value="pencil"/>
    </inkml:brush>
  </inkml:definitions>
  <inkml:trace contextRef="#ctx0" brushRef="#br0">0 105 12123 180000 90000,'15'12'0'0'0,"-6"-2"0"0"0,-11-8 0 0 0,-2-1 0 0 0,0-1 0 0 0,1 0 0 0 0,0 1 0 0 0,1 1 0 0 0,1 2 0 0 0,1 1 0 0 0,0 3 0 0 0,0 0 0 0 0,0 3 0 0 0,0 0 0 0 0,0 1 0 0 0,0 0 0 0 0,0 1 0 0 0,0 0 0 0 0,0-2 0 0 0,0 0 0 0 0,0-3 0 0 0,0 0 0 0 0,0-2 0 0 0,0-1 0 0 0,0-2 0 0 0,1 2 0 0 0,2-1 0 0 0,2 1 0 0 0,1-1 0 0 0,0 0 0 0 0,0-2 0 0 0,-1 1 0 0 0,2-2 0 0 0,0 1 0 0 0,1-1 0 0 0,0 0 0 0 0,0-1 0 0 0,0 0 0 0 0,2 0 0 0 0,-2 1 0 0 0,2 0 0 0 0,-1-1 0 0 0,1 2 0 0 0,0-1 0 0 0,1 2 0 0 0,-1-1 0 0 0,0 1 0 0 0,1 2 0 0 0,-2-1 0 0 0,-1 3 0 0 0,0 0 0 0 0,0 1 0 0 0,0 1 0 0 0,-2 0 0 0 0,0 0 0 0 0,-1 2 0 0 0,-1-1 0 0 0,0 0 0 0 0,-1 0 0 0 0,1 0 0 0 0,-1 1 0 0 0,-1-1 0 0 0,0 0 0 0 0,-1-1 0 0 0,-1 1 0 0 0,0-2 0 0 0,0 1 0 0 0,0-2 0 0 0,0 1 0 0 0,0 0 0 0 0,0-1 0 0 0,0 0 0 0 0,0 0 0 0 0,0 0 0 0 0,0 0 0 0 0,0 0 0 0 0,0 0 0 0 0,-1 1 0 0 0,0 0 0 0 0,-1 1 0 0 0,0-2 0 0 0,-1 1 0 0 0,1 0 0 0 0,1-1 0 0 0,-1 0 0 0 0,2-1 0 0 0,-3-1 0 0 0,3 0 0 0 0,-1-3 0 0 0,1-1 0 0 0,0-6 0 0 0,0 0 0 0 0,0-2 0 0 0,0 0 0 0 0,0 0 0 0 0,0-2 0 0 0,0-2 0 0 0,0-1 0 0 0,0 1 0 0 0,0-4 0 0 0,0 0 0 0 0,1-2 0 0 0,1 1 0 0 0,0 1 0 0 0,1 2 0 0 0,-1 0 0 0 0,1 0 0 0 0,-1 0 0 0 0,1 1 0 0 0,0 1 0 0 0,1 2 0 0 0,-1 2 0 0 0,0 1 0 0 0,-1 0 0 0 0,1 2 0 0 0,-1 0 0 0 0,2 0 0 0 0,-1 2 0 0 0,1-1 0 0 0,1 0 0 0 0,1 0 0 0 0,1 0 0 0 0,-1 2 0 0 0,1-1 0 0 0,-1 0 0 0 0,1 1 0 0 0,-1 0 0 0 0,0 1 0 0 0,0 0 0 0 0,-1 0 0 0 0,1 0 0 0 0,0 0 0 0 0,0 0 0 0 0,1 0 0 0 0,0 0 0 0 0,0 0 0 0 0,0 0 0 0 0,0 0 0 0 0,0 0 0 0 0,1 0 0 0 0,-2 0 0 0 0,0 0 0 0 0,-1 0 0 0 0,1 0 0 0 0,-1 0 0 0 0,0 0 0 0 0,1 0 0 0 0,1 0 0 0 0,1 0 0 0 0,1 0 0 0 0,0 0 0 0 0,1 0 0 0 0,1-2 0 0 0,0 1 0 0 0,1-2 0 0 0,0 1 0 0 0,-1 0 0 0 0,0 0 0 0 0,-1 0 0 0 0,1 0 0 0 0,-1 0 0 0 0,0-1 0 0 0,-1 1 0 0 0,0-1 0 0 0,0 0 0 0 0,-1 1 0 0 0,-1-1 0 0 0,0 1 0 0 0,-1-1 0 0 0,1 0 0 0 0,0 0 0 0 0,0-2 0 0 0,1-2 0 0 0,-1 0 0 0 0,0 0 0 0 0,0-1 0 0 0,-1 0 0 0 0,1-1 0 0 0,-1 1 0 0 0,0-1 0 0 0,0-1 0 0 0,1 2 0 0 0,-1-1 0 0 0,1 0 0 0 0,-2 1 0 0 0,0 0 0 0 0,0-2 0 0 0,1 2 0 0 0,-3 1 0 0 0,1-1 0 0 0,-2 2 0 0 0,0 1 0 0 0,-1-1 0 0 0,-1 0 0 0 0,0-1 0 0 0,0-2 0 0 0,0 0 0 0 0,0-1 0 0 0,0 0 0 0 0,0 0 0 0 0,0 0 0 0 0,0 0 0 0 0,0 1 0 0 0,0 0 0 0 0,0 2 0 0 0,0 1 0 0 0,0 2 0 0 0,0 0 0 0 0,0 0 0 0 0,1 2 0 0 0,0-2 0 0 0,6-5 0 0 0,2-5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2:01.62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115 168 8027,'-27'-23'0,"5"3"0,18 15 0,0-1 0,1-1 0,2 0 0,0-3 0,1 0 0,1 0 0,1-2 0,2 1 0,3 0 0,1 3 0,2 1 0,0 1 0,2 1 0,-1 0 0,1 3 0,-2 0 0,-1 1 0,-2 1 0,0 0 0,-2 0 0,0 1 0,-1 1 0,0 1 0,-2 3 0,1 1 0,-1 3 0,1 2 0,-2 1 0,0 2 0,0 0 0,-1 1 0,-1 0 0,-1 0 0,-1 1 0,-3-1 0,-1 1 0,-2-2 0,0 0 0,2-3 0,-3 0 0,2-2 0,-1 0 0,0 0 0,0-1 0,0-1 0,1 0 0,0-2 0,-1 0 0,1 0 0,0-1 0,0-1 0,-1-1 0,2 0 0,0-2 0,3 1 0,-2-2 0,3 0 0,-2 0 0,2-4 0,1-2 0,1-5 0,1-2 0,1-3 0,3-1 0,3-2 0,0 3 0,2 0 0,0 3 0,-2 2 0,3 1 0,-1 3 0,1 2 0,-1 3 0,0 2 0,0 0 0,0 2 0,-1 3 0,-1 5 0,-1 1 0,-1 0 0,0 3 0,-1-1 0,1-1 0,-1-1 0,1-1 0,-1-1 0,1-1 0,-1-2 0,2-1 0,1-1 0,2 1 0,2-2 0,3 0 0,2-1 0,1-1 0,5-1 0,3-2 0,-2-2 0,-1-2 0,-4-1 0,-1-3 0,0-1 0,-3-1 0,1-4 0,-7-1 0,4-5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2:00.32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42 8027,'26'-3'0,"-7"1"0,-7 1 0,-2 0 0,-1 0 0,0 0 0,0-2 0,0 1 0,0 0 0,-1-1 0,-1 2 0,0-1 0,-1 0 0,-1 1 0,0 0 0,-1 1 0,-1 0 0,2 0 0,-2 0 0,0 0 0,0 0 0,1 0 0,0 0 0,0 0 0,0 0 0,0 0 0,1-1 0,0 1 0,-1-1 0,1 0 0,1 0 0,1 0 0,0 0 0,-1 0 0,1 1 0,0 0 0,1-1 0,0 0 0,1-1 0,2 1 0,-1 0 0,1 0 0,1 1 0,1-1 0,-1 1 0,1 0 0,0 0 0,1 0 0,-1 0 0,3 0 0,-4 0 0,2 0 0,-2 0 0,1 1 0,-1 0 0,-1 0 0,-1 0 0,-1 1 0,0-1 0,-2 0 0,0 0 0,-1 1 0,0-1 0,-1 1 0,-1-1 0,1 0 0,-4 1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1:52.94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8027,'0'23'0,"0"1"0,2-6 0,1 3 0,2 3 0,2 2 0,0-1 0,2-1 0,2-1 0,1-1 0,2-3 0,0-3 0,2-2 0,1-5 0,1-3 0,1-3 0,-1-4 0,1-4 0,0-7 0,-2-9 0,-4-1 0,-3-2 0,-5 4 0,1-2 0,-3 4 0,0 1 0,0 4 0,-1 3 0,-1 3 0,0 4 0,-1 3 0,2 5 0,0 4 0,0 7 0,2 1 0,0 2 0,2-1 0,1-3 0,3 2 0,1-3 0,2-2 0,3-2 0,2-4 0,3-1 0,3-3 0,-2-3 0,3-4 0,-6-4 0,1-5 0,-5-3 0,-1-3 0,-6 1 0,-4 2 0,-2-2 0,-4 8 0,-1-4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7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5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4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4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6:51.71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8027,'25'40'0,"-8"-7"0,-8-5 0,-3-5 0,0-1 0,1-3 0,-1-3 0,0-1 0,-2-5 0,-2-1 0,1-2 0,-2-1 0,5 3 0,0 1 0,-1 5 0,1-1 0,-1 4 0,2-1 0,-1 1 0,0 1 0,0 1 0,1-1 0,-1 0 0,0 1 0,1-5 0,-2-3 0,0-4 0,-2-1 0,-1-1 0,-1 1 0,5-4 0,-3 0 0,3-3 0,1 0 0,-1-3 0,0-4 0,1-5 0,0-5 0,1-4 0,1-5 0,2-5 0,2-2 0,-2-1 0,2-2 0,-2 5 0,0 1 0,-1 5 0,0 5 0,-4 5 0,0 5 0,0 4 0,-1 6 0,-1 7 0,0 5 0,2 7 0,1 6 0,2 4 0,1 3 0,2 2 0,4 0 0,1 2 0,0 1 0,0-5 0,3 7 0,-1-5 0,-1-3 0,-3-2 0,0-1 0,0 1 0,0-4 0,-3-4 0,-2-2 0,-1-2 0,-2-4 0,-1-5 0,0-1 0,-2 0 0,1-14 0,-3-7 0,3-11 0,-1-11 0,2-3 0,0-7 0,1-3 0,1-4 0,-1 1 0,2-2 0,0 11 0,-1 1 0,1 6 0,-3 1 0,0 4 0,1 10 0,-2 4 0,0 6 0,-8 2 0,-4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4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3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2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2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1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1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10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09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09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07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6:17.15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1 108 8027,'27'28'0,"0"4"0,-12 6 0,6 9 0,7 1 0,0 7 0,-1-7 0,2 4 0,2-2 0,0-5 0,-1-3 0,-6-10 0,-3-5 0,-4-3 0,2-4 0,-6-5 0,-3-5 0,-4-6 0,0-6 0,1-13 0,-2-14 0,0-28 0,-3 2 0,-2-15 0,0 15 0,0 1 0,0 6 0,0 2 0,0 9 0,0 12 0,4 11 0,2 7 0,10 11 0,10 11 0,5 17 0,9 21 0,5 7 0,3 7 0,-4-8 0,0 2 0,-3-4 0,1-1 0,-8-10 0,-1-6 0,-7-12 0,-3-5 0,-1-6 0,0-9 0,5-10 0,1-20 0,8-18 0,0-19 0,2-17 0,0-9 0,-18 38 0,0 0 0,-1 0 0,-1 0 0,13-41 0,-5 14 0,-10 17 0,-2 8 0,1-4 0,-1 28 0,-2 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06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06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8:05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59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24575,'25'0'0,"15"0"0,19 0 0,31 0-1478,2 0 1478,-38 0 0,-2 0 0,14 0 480,9 0-480,-29 0 245,-7 0-245,7 0 0,-32 0 0,11 0 753,-16-3-753,-6-1 0,-15-7 0,-5-2 0,3 4 0,2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58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24575,'0'30'0,"0"8"0,0 12 0,0 2 0,0-15 0,0 8 0,0-25 0,0 16 0,0-15 0,0 3 0,0-7 0,0-1 0,0-6 0,0-3 0,0-3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57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24575,'20'0'0,"-4"0"0,4 0 0,0 0 0,-3 0 0,7 0 0,-3 0 0,4 0 0,-4 0 0,-5 0 0,-2 0 0,3 0 0,-5 0 0,3 0 0,-8 0 0,0 0 0,4 0 0,-3 0 0,6 0 0,-6 0 0,3 0 0,-7-3 0,-1-10 0,-10 4 0,5-3 0,-4 8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56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24575,'0'15'0,"0"5"0,0 1 0,0 4 0,0-4 0,0 4 0,0-9 0,0 8 0,0-7 0,0 3 0,0-9 0,0 4 0,0-7 0,0 2 0,0-3 0,0 0 0,3 0 0,-2 0 0,5 4 0,-5-3 0,2 6 0,1-2 0,-3 3 0,6 5 0,-2 15 0,-1-14 0,3 11 0,-6-24 0,3 3 0,-4-4 0,0-20 0,0 12 0,0-15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54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87 212 24575,'0'31'0,"0"4"0,0 15 0,0-20 0,0 15 0,0-20 0,0 13 0,0-16 0,0-7 0,0-8 0,0 0 0,3-3 0,-2 2 0,2-2 0,0 3 0,-2 0 0,2 0 0,-3 0 0,-7-7 0,-2-4 0,-7-13 0,3-4 0,-3-9 0,6 3 0,-3-4 0,5 6 0,3 0 0,1-1 0,4 1 0,0 4 0,0-4 0,0 9 0,0-9 0,0 9 0,0-4 0,0 4 0,0 1 0,0-1 0,0 1 0,0-1 0,0 1 0,0-1 0,0 4 0,0-2 0,0 6 0,3-3 0,1 4 0,3 0 0,0 0 0,0 0 0,4 3 0,0-3 0,5 3 0,3-1 0,-2 2 0,7 3 0,-3 0 0,0 0 0,-1 0 0,5 0 0,-11 0 0,11 0 0,-14 3 0,1 1 0,-1 7 0,0-2 0,-2 5 0,1-6 0,-2 7 0,-4-3 0,-1 3 0,-3 0 0,0 5 0,0 4 0,0-3 0,-3 1 0,-5-10 0,-4 3 0,-3-7 0,-1 7 0,0-6 0,1 2 0,-5 1 0,3-4 0,-3 4 0,5-4 0,-1-1 0,1-2 0,3-2 0,-2-3 0,6 0 0,-3 0 0,7 3 0,4 1 0,7 0 0,9 3 0,5-2 0,5 3 0,-1 0 0,6 1 0,6 0 0,3 10 0,10 8 0,-2 10 0,4 13 0,2 5 0,14 10-242,-19-14 0,-3-2 242,-4-3 0,-7-5 0,-5-5 0,10 16 0,-20-31 0,1 11 0,-17-24 484,-1 2-484,-9-6 0,1-1 0,-6-3 0,0-3 0,-1-5 0,-4-9 0,7 8 0,2-3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52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 24575,'19'0'0,"-2"3"0,3 1 0,-5 4 0,-3-1 0,2 4 0,2-6 0,-3 9 0,6-9 0,-2 7 0,4-1 0,0 2 0,-2 0 0,-3-2 0,-4-4 0,-2 0 0,-3 0 0,0 0 0,-3 0 0,-1 0 0,-6-3 0,-1 2 0,-7-2 0,-1 4 0,1-1 0,-4 1 0,7-1 0,-6 0 0,6 1 0,-7 3 0,7-4 0,-3 4 0,0 0 0,-6 6 0,-11 11 0,-6 6 0,-1 1 0,-3 3 0,3-3 0,-1 4 0,3-4 0,5-7 0,6-7 0,6-8 0,1-2 0,11-4 0,-6-3 0,9-1 0,-2-3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44.41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32 418 8027,'-4'14'0,"1"-6"0,8-12 0,0 0 0,-3 0 0,2 0 0,-2-2 0,2 1 0,-2 1 0,1 1 0,-1-1 0,-1-2 0,4 5 0,-3-4 0,3 4 0,-4-5 0,4 6 0,-1-3 0,2 3 0,0 0 0,1 0 0,-1 0 0,0 0 0,1 0 0,0 0 0,1 0 0,2 0 0,3 0 0,2 0 0,3 0 0,3 0 0,3 0 0,-1 0 0,0 0 0,0 0 0,0 0 0,0 0 0,1-1 0,-3-1 0,-2-2 0,-2-2 0,-4 1 0,0 0 0,-4 0 0,-2 3 0,-1 0 0,0 2 0,-2 3 0,-4-2 0,-4 1 0,-2-6 0,0 0 0,-1-3 0,1 3 0,-2-2 0,-1 0 0,-3-1 0,0-2 0,-5-1 0,-4-5 0,-1 1 0,-3-2 0,2 0 0,-3-2 0,3 1 0,-2-1 0,4 3 0,-3 2 0,3-2 0,0 3 0,2 1 0,1 0 0,1 2 0,2-1 0,2 1 0,1 1 0,2 2 0,0-1 0,7 1 0,0 0 0,3-1 0,-1 1 0,-1 0 0,-2-1 0,1 2 0,-2 1 0,3-1 0,-2 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6:13.53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 8027,'7'40'0,"0"-4"0,-5-17 0,3 0 0,4 2 0,4 3 0,0 6 0,0-4 0,2 5 0,-5-7 0,7 4 0,-4-4 0,4 1 0,-2-3 0,1-3 0,0-3 0,1-4 0,0-1 0,1-2 0,1-3 0,1 0 0,1-2 0,0-1 0,5-3 0,-3-7 0,5-6 0,-4-6 0,-1-8 0,-3-3 0,-1-3 0,-1-3 0,-3-4 0,-3 5 0,-1 0 0,-1 3 0,0-2 0,-1 7 0,-2 4 0,-1 7 0,0 1 0,-2 6 0,1 0 0,-1 9 0,0 13 0,0 8 0,0 7 0,3 8 0,-1 5 0,0 8 0,4 3 0,0 0 0,7 3 0,2-2 0,4-3 0,0-4 0,4-8 0,0-6 0,8-2 0,-1-7 0,6-6 0,-2-9 0,4-5 0,3-7 0,-1-13 0,2-14 0,-4-11 0,-5-2 0,-3-9 0,-1 1 0,3-9 0,-6-2 0,-4-3 0,-9 12 0,6-6 0,-3 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7:42.63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 8027,'57'44'0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5:24.13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70 8027,'49'-19'0,"1"-1"0,0 2 0,-1 5 0,29 13 0,12 1 0,-39 0 0,1 0 0,3 1 0,-1 0 0,2 2 0,0 1 0,2 0 0,0 0 0,1 1 0,0 0 0,0 1 0,1-1 0,-1 0 0,0 1 0,0-1 0,1 0 0,-1 1 0,1-1 0,1 0 0,-1 1 0,2-2 0,0-1 0,1 1 0,1-1 0,0 0 0,1-1 0,0 0 0,0 0 0,2 0 0,1 1 0,-1-1 0,1 0 0,0-1 0,1-1 0,-2 1 0,1-2 0,0 1 0,1-1 0,0 0 0,-1 0 0,0 0 0,0 0 0,1 1 0,-1-2 0,-1-1 0,-1-2 0,0-1 0,0-1 0,-1 0 0,-1 0 0,0-2 0,0-1 0,-1 1 0,0 0 0,-1-1 0,0 1 0,0 0 0,0 0 0,1 2 0,1 0 0,-2 2 0,-1 1 0,1 0 0,-1 1 0,-2 2 0,0-1 0,-1 1 0,-1 0 0,-1 2 0,-1 0 0,-2 2 0,-1 1 0,0 1 0,0 3 0,44 14 0,-46-9 0,0 0 0,0 0 0,-1 1 0,1 1 0,1-1 0,1 1 0,0 1 0,2-1 0,0 1 0,6 0 0,0 0 0,-1 0 0,0 0 0,6-1 0,0-1 0,-7-1 0,0 0 0,3-2 0,2 0 0,2 0 0,0 1 0,0-3 0,0 0 0,1 0 0,-1-1 0,1-1 0,-1 0 0,0-3 0,-1 0 0,2 0 0,0-1 0,0 0 0,1-1 0,-1-1 0,1-1 0,2 0 0,-1 0 0,0 0 0,0-1 0,1 0 0,0 0 0,-2 0 0,0-1 0,-1-1 0,-1-1 0,-1 1 0,0-2 0,-3-1 0,0-1 0,-1 1 0,-1-1 0,-2 0 0,-2 1 0,39-4 0,-6 0 0,2 2 0,-5 1 0,2 0 0,-7 0 0,-2 2 0,-2-1 0,-2 3 0,-2 0 0,-2 2 0,-3 0 0,-2 0 0,-2 1 0,-2 1 0,3 1 0,-1 3 0,3 1 0,3-1 0,0 1 0,-1 2 0,-9-2 0,3 1 0,-17-1 0,9-1 0,-11 1 0,1-1 0,-7 0 0,-3 1 0,-2 2 0,-3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5:22.79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26 0 8027,'-14'46'0,"5"-10"0,7-12 0,2-1 0,0 1 0,0 4 0,2 3 0,2 4 0,2 3 0,1-5 0,-1 1 0,0 0 0,1 4 0,-1 0 0,0 0 0,0 0 0,-2 0 0,2-1 0,-2 1 0,-1 0 0,2-3 0,-4 2 0,1-3 0,-1 7 0,-1-1 0,0 6 0,0-2 0,0 5 0,0 2 0,0 2 0,0 1 0,-3 2 0,-1-6 0,-2-4 0,2 5 0,0-3 0,0-7 0,-3 3 0,2 0 0,0 2 0,0 2 0,3-6 0,-3 4 0,1 3 0,1-6 0,1 3 0,-1-9 0,1 9 0,0-1 0,2-1 0,0 8 0,0-5 0,0 1 0,0 1 0,0 0 0,0 4 0,0 1 0,0 2 0,0 2 0,1 0 0,1 1 0,-1 3 0,4-1 0,-2 4 0,1 0 0,2 3 0,-2 0 0,-1 1 0,-1 3 0,-1-1 0,-1 3 0,1 6 0,1 11 0,-2-6 0,2 3 0,-1 1 0,-1-6 0,0 4 0,0 5 0,0-2 0,0 1 0,1-2 0,1 0 0,-1-4 0,4-1 0,0-3 0,-2-2 0,1-1 0,-2-1 0,0 1 0,1-2 0,-1 0 0,1-1 0,-1-1 0,-2-4 0,2-2 0,1-6 0,-1-1 0,0-4 0,-2-6 0,0 2 0,0-8 0,0 0 0,0-1 0,0-5 0,0-6 0,0-3 0,0-3 0,0-4 0,-2-2 0,1-1 0,-1-1 0,-1-3 0,1 0 0,1-1 0,-1 1 0,0 3 0,1 2 0,-1 0 0,1 3 0,1-1 0,0 2 0,0 0 0,0 1 0,0-1 0,0 4 0,0 2 0,1-1 0,1 1 0,-1 7 0,1 2 0,-1 2 0,-1-2 0,-9 7 0,-1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35:31.50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2416 8027,'28'-106'0,"-2"16"0,-16 77 0,2-3 0,1 1 0,2-2 0,-1 2 0,3-2 0,-2 1 0,3-2 0,-1-4 0,0 3 0,0-2 0,1 0 0,-1 0 0,6-6 0,0-4 0,3-3 0,-3 0 0,4-2 0,0-1 0,3-3 0,0 0 0,1-4 0,3 1 0,-2-1 0,2 1 0,1-2 0,-1 3 0,1-3 0,-2-1 0,1-1 0,-1 5 0,1-1 0,-7 10 0,0-1 0,0 3 0,1-2 0,-3-2 0,-2 4 0,-3 1 0,1 2 0,-1 3 0,-1 1 0,-1-1 0,-1-2 0,-1 2 0,-4 1 0,2 0 0,-1-1 0,1-1 0,-3 1 0,-2 0 0,2-1 0,0 2 0,1 0 0,1 0 0,-1-3 0,1 2 0,0-1 0,-1-2 0,1 2 0,0 1 0,-1-1 0,1 5 0,-2 1 0,-1 4 0,-2 0 0,0 4 0,-1-1 0,0 4 0,-2 0 0,-1 0 0,-1-1 0,-3 1 0,0 0 0,0 0 0,2 0 0,0-1 0,3 1 0,0 0 0,-2 1 0,1 2 0,0-2 0,3 7 0,-4 5 0,0 2 0,-6 7 0,2-5 0,-3-2 0,2 2 0,-3-1 0,3 1 0,-2 1 0,-1 5 0,-3 7 0,0 8 0,-3 6 0,0 11 0,-1 8 0,0 10 0,-1 4 0,0 6 0,1 3 0,-1 0 0,0-1 0,1-2 0,2-11 0,1-1 0,0-6 0,1 5 0,2-6 0,1 0 0,3-6 0,-2 0 0,3 2 0,-2 1 0,3 2 0,0 2 0,-2 3 0,0-2 0,0-4 0,2-2 0,0 1 0,-3 2 0,1-2 0,0-1 0,2 1 0,0-4 0,0 2 0,0 7 0,0 1 0,0 4 0,0-4 0,2 5 0,0 5 0,3 4 0,-3 2 0,2 0 0,-2 2 0,2-7 0,-2 5 0,3-14 0,-3 20 0,0-19 0,-2 13 0,0-15 0,0 12 0,0-11 0,0 5 0,0-7 0,0-9 0,0 0 0,0-9 0,0-3 0,0-12 0,0-3 0,0-7 0,0-6 0,0 0 0,0-8 0,0-4 0,0-4 0,0-2 0,0 0 0,0 0 0,0-1 0,0 1 0,0 0 0,0 0 0,0-1 0,0-2 0,0 0 0,0 0 0,0 2 0,3-3 0,1-2 0,3-7 0,3-8 0,7-10 0,9-19 0,5-9 0,7-9 0,6-12 0,7-6 0,3-9 0,5-7 0,1-3 0,-28 54 0,0 0 0,-1 1 0,1 0 0,-1 0 0,1 1 0,0 0 0,0 0 0,1 1 0,-1 1 0,0 0 0,0-1 0,1-1 0,0 0 0,30-54 0,-2 2 0,1 1 0,-6 11 0,-6 10 0,1 1 0,-9 11 0,1 6 0,-8 9 0,7-8 0,-11 11 0,0 3 0,-8 8 0,0 8 0,0-1 0,-2 6 0,-4 3 0,-1 7 0,-4 2 0,-2 7 0,-2 3 0,-1 2 0,0 4 0,-4-2 0,0 3 0,0-4 0,1-9 0,5-3 0,1-6 0,5-3 0,2-5 0,2-2 0,0-2 0,-5 5 0,3-1 0,2-2 0,-3 4 0,-2 2 0,-1 7 0,-2 2 0,-2 7 0,-3 3 0,0 2 0,0 8 0,-2 6 0,-1 3 0,-3 2 0,0 0 0,0 0 0,0 1 0,0-1 0,0 0 0,0 0 0,0 10 0,0 5 0,0 12 0,0 10 0,3 9 0,1 10 0,2 8 0,1 10 0,1 5 0,-1 4 0,2 3 0,-2-11 0,-1 8 0,0-24 0,-2 15 0,-1-14 0,-3 5 0,2-9 0,0-7 0,0-2 0,-2-4 0,0-6 0,0-6 0,2-3 0,0-4 0,2-2 0,-2-6 0,1-3 0,-1-3 0,-1-5 0,1-2 0,1-2 0,-1 0 0,0-1 0,-2 0 0,1-1 0,1-2 0,-1 2 0,2-2 0,-3 3 0,0 5 0,0 5 0,0 4 0,0 8 0,0 1 0,0 5 0,0 4 0,0 2 0,-1 1 0,-1-1 0,0-2 0,-2-4 0,2-4 0,-2-3 0,2-2 0,0-4 0,2-1 0,0-5 0,0 1 0,0-1 0,0-3 0,0 0 0,0-2 0,0-1 0,0-2 0,0-1 0,0 0 0,0 0 0,0 0 0,0 1 0,0-1 0,0 0 0,0 0 0,0 0 0,0 1 0,0-1 0,0 0 0,0 0 0,0 0 0,0 1 0,0-1 0,0 0 0,0 0 0,0 0 0,0 1 0,0-1 0,2-4 0,2-1 0,2-4 0,1-7 0,-1-2 0,1-8 0,1-1 0,8-17 0,5-11 0,5-9 0,6-10 0,3-5 0,7-13 0,1-1 0,-1-2 0,2 1 0,0-3 0,1 1 0,-1-3 0,3 1 0,-2-2 0,4-1 0,-9 13 0,2-1 0,-2 4 0,6-10 0,-3 5 0,-1 2 0,-3 6 0,-1-1 0,-1 10 0,-4 0 0,-4 12 0,-3 3 0,-3 5 0,0 1 0,-3 3 0,-4 7 0,-4 2 0,1 6 0,-5 4 0,1 6 0,-2 1 0,-1 5 0,1 0 0,-1 0 0,-2 0 0,0-1 0,1-5 0,4 0 0,1-6 0,2 3 0,3-2 0,0-4 0,1 2 0,-1-2 0,2 0 0,-2 0 0,2-3 0,-2 3 0,2-3 0,0-1 0,-1 1 0,1-1 0,-2 0 0,2 1 0,-3 0 0,3 3 0,-3-2 0,1 5 0,-2 0 0,-1 2 0,-1 0 0,-2 5 0,-3 2 0,1 3 0,-1 2 0,-3-1 0,0 11 0,-3-2 0,0 9 0,0-1 0,0 0 0,0 0 0,1 1 0,1 3 0,2 2 0,7 5 0,1 2 0,6 8 0,1 0 0,1 9 0,3 4 0,-3 3 0,1 3 0,-1 2 0,-1 5 0,-1 3 0,-1 2 0,-2 3 0,-2 0 0,-1-3 0,-1-5 0,-2 4 0,0-8 0,-2 7 0,1 2 0,-1-14 0,0 2 0,-1-6 0,0 3 0,-1 0 0,-1 0 0,0 2 0,2 1 0,-2 0 0,1 13 0,0-7 0,0-2 0,2-4 0,-1 7 0,0 3 0,3 9 0,-1-12 0,1 7 0,0-2 0,-2 4 0,1 2 0,-1-4 0,-1 1 0,1-3 0,-1 1 0,0-3 0,1-4 0,-3-7 0,0-6 0,-2-6 0,0-2 0,1-4 0,-1 0 0,2-5 0,-1-3 0,0 1 0,-1-7 0,3 3 0,-3-6 0,2 2 0,-3-3 0,1 0 0,1-2 0,-1-1 0,0 0 0,-2 1 0,0-1 0,0 0 0,1 5 0,1 5 0,-1 0 0,1 6 0,-1-4 0,-1 4 0,0-4 0,0 4 0,0-4 0,0 4 0,0-5 0,2 2 0,-1 0 0,1 0 0,-1-2 0,-1 3 0,0-2 0,0 2 0,0-2 0,0 0 0,0 3 0,0 0 0,0 0 0,0 2 0,0-5 0,0 3 0,0-6 0,0 2 0,0-8 0,0 3 0,0-2 0,0-1 0,-6-11 0,5-2 0,-5-8 0,6-1 0,0 1 0,0 0 0,0-1 0,0-1 0,0-2 0,0-2 0,0 3 0,3-7 0,1-2 0,8-16 0,5-15 0,4-7 0,6-15 0,8-10 0,14-30 0,3-3 0,-21 47 0,1-1 0,2 0 0,1 0 0,2-2 0,2-1 0,2-2 0,2 1 0,2-2 0,0 0 0,3 0 0,1-1 0,0-1 0,1 1 0,1 2 0,0-1 0,1 0 0,0 1 0,1 2 0,2 1 0,-2 0 0,1-1 0,1 2 0,-1 0 0,0-1 0,0 2 0,-7 9 0,-1 2 0,-1 3 0,1 1 0,-1 1 0,0 0 0,-3 3 0,-2 2 0,34-42 0,1 6 0,-13 15 0,-3 8 0,-11 10 0,1 1 0,-9 16 0,12-7 0,-6-3 0,3-1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9T14:43:34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67 106 24575,'0'-8'0,"0"-1"0,2 3 0,2-1 0,2 0 0,1 0 0,-1 1 0,1 1 0,2 2 0,2-2 0,-1 0 0,6 0 0,-1-1 0,3 0 0,-3 0 0,5 1 0,-7 0 0,7 3 0,-4-1 0,1 3 0,-1 0 0,-4 0 0,2 0 0,-4 1 0,1 5 0,-5 1 0,2 7 0,-3 1 0,1 5 0,-4 1 0,-1 4 0,-1-1 0,0-3 0,0 8 0,0-8 0,0 11 0,0-8 0,-3 3 0,-1 1 0,-8 11 0,-2-3 0,-2 9 0,-1-14 0,-2 4 0,2-7 0,-6 5 0,2-5 0,-3-1 0,2-4 0,-5-3 0,5-3 0,-1-4 0,6-6 0,1-2 0,2-3 0,1 0 0,2-1 0,1-1 0,4 0 0,-1-3 0,2 0 0,2-4 0,0 1 0,3-1 0,-1 0 0,1 1 0,0-1 0,0 2 0,2-1 0,2 3 0,0-1 0,3 1 0,-1 1 0,1 1 0,1 1 0,-1 0 0,2 0 0,-2 0 0,3 0 0,3 0 0,0 0 0,5 2 0,-2 2 0,2 3 0,1 1 0,1 2 0,-1-1 0,2 2 0,-3-1 0,3 1 0,0-2 0,2 0 0,2 0 0,1-2 0,-5 0 0,4-2 0,-6-2 0,1 0 0,-1 0 0,-5-1 0,-3-1 0,-4-1 0,0 0 0,-3 0 0,0-2 0,-3 1 0,0-5 0,-1 3 0,0-3 0,0 0 0,0 2 0,0-2 0,0 3 0,0-2 0,0 3 0,0 0 0,0 1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69</TotalTime>
  <Pages>5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24</cp:revision>
  <dcterms:created xsi:type="dcterms:W3CDTF">2019-03-19T13:41:00Z</dcterms:created>
  <dcterms:modified xsi:type="dcterms:W3CDTF">2019-03-26T14:04:00Z</dcterms:modified>
</cp:coreProperties>
</file>
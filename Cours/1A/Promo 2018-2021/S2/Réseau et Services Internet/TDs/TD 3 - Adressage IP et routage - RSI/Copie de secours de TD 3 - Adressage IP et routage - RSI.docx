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AD375C" w:rsidP="00DC08A1">
      <w:pPr>
        <w:pStyle w:val="Titre"/>
      </w:pPr>
      <w:r>
        <w:t>TD n°3 : Adressage IPv4 et routage</w:t>
      </w:r>
    </w:p>
    <w:p w:rsidR="00AD375C" w:rsidRDefault="00AD375C" w:rsidP="00AD375C"/>
    <w:p w:rsidR="00AD375C" w:rsidRDefault="00AD375C" w:rsidP="00AD375C">
      <w:pPr>
        <w:pStyle w:val="Titre1"/>
      </w:pPr>
      <w:r>
        <w:t>Exercice 1</w:t>
      </w:r>
      <w:r w:rsidR="00106C37">
        <w:t> :</w:t>
      </w:r>
    </w:p>
    <w:p w:rsidR="00AD375C" w:rsidRDefault="00AD375C" w:rsidP="00AD375C"/>
    <w:p w:rsidR="00AD375C" w:rsidRDefault="00AD375C" w:rsidP="00AD375C">
      <w:pPr>
        <w:pStyle w:val="Titre2"/>
      </w:pPr>
      <w:r>
        <w:t xml:space="preserve">Conversion en binaire </w:t>
      </w:r>
    </w:p>
    <w:p w:rsidR="00AD375C" w:rsidRDefault="00AD375C" w:rsidP="00AD375C"/>
    <w:p w:rsidR="00AD375C" w:rsidRDefault="004B04D7" w:rsidP="004B04D7">
      <w:pPr>
        <w:pStyle w:val="Paragraphedeliste"/>
        <w:numPr>
          <w:ilvl w:val="0"/>
          <w:numId w:val="5"/>
        </w:numPr>
      </w:pPr>
      <w:r>
        <w:t>1001 1000  0101 0001. 0011 0010  0001 1111</w:t>
      </w:r>
    </w:p>
    <w:p w:rsidR="004B04D7" w:rsidRDefault="004B04D7" w:rsidP="004B04D7">
      <w:pPr>
        <w:pStyle w:val="Paragraphedeliste"/>
        <w:numPr>
          <w:ilvl w:val="0"/>
          <w:numId w:val="5"/>
        </w:numPr>
      </w:pPr>
      <w:r>
        <w:t>0101 1000  0010 0010  0000 0101. 0000 1111</w:t>
      </w:r>
    </w:p>
    <w:p w:rsidR="004B04D7" w:rsidRDefault="004B04D7" w:rsidP="004B04D7">
      <w:pPr>
        <w:pStyle w:val="Paragraphedeliste"/>
        <w:numPr>
          <w:ilvl w:val="0"/>
          <w:numId w:val="5"/>
        </w:numPr>
      </w:pPr>
      <w:r>
        <w:t>1100 0000  1010 1000  0001 0011  0000 0110</w:t>
      </w:r>
    </w:p>
    <w:p w:rsidR="00C4334E" w:rsidRDefault="00C4334E" w:rsidP="00C4334E"/>
    <w:p w:rsidR="00C4334E" w:rsidRDefault="00C4334E" w:rsidP="00C4334E">
      <w:pPr>
        <w:pStyle w:val="Titre2"/>
      </w:pPr>
      <w:r>
        <w:t>Convertir en notation pointée</w:t>
      </w:r>
    </w:p>
    <w:p w:rsidR="00C4334E" w:rsidRDefault="00C4334E" w:rsidP="00C4334E"/>
    <w:p w:rsidR="00C4334E" w:rsidRDefault="00C4334E" w:rsidP="00C4334E">
      <w:pPr>
        <w:pStyle w:val="Paragraphedeliste"/>
        <w:numPr>
          <w:ilvl w:val="0"/>
          <w:numId w:val="5"/>
        </w:numPr>
      </w:pPr>
      <w:r>
        <w:t>217.146.204.221</w:t>
      </w:r>
    </w:p>
    <w:p w:rsidR="00C4334E" w:rsidRDefault="00C4334E" w:rsidP="00C4334E">
      <w:pPr>
        <w:pStyle w:val="Paragraphedeliste"/>
        <w:numPr>
          <w:ilvl w:val="0"/>
          <w:numId w:val="5"/>
        </w:numPr>
      </w:pPr>
      <w:r>
        <w:t>41.132.53.81</w:t>
      </w:r>
    </w:p>
    <w:p w:rsidR="00C4334E" w:rsidRDefault="00C4334E" w:rsidP="00C4334E">
      <w:pPr>
        <w:pStyle w:val="Paragraphedeliste"/>
        <w:numPr>
          <w:ilvl w:val="0"/>
          <w:numId w:val="5"/>
        </w:numPr>
      </w:pPr>
      <w:r>
        <w:t>77.51.173.137</w:t>
      </w:r>
    </w:p>
    <w:p w:rsidR="00106C37" w:rsidRDefault="00106C37" w:rsidP="00106C37"/>
    <w:p w:rsidR="00E15769" w:rsidRDefault="00106C37" w:rsidP="00106C37">
      <w:pPr>
        <w:pStyle w:val="Titre1"/>
      </w:pPr>
      <w:r>
        <w:t>Exercice 2 :</w:t>
      </w:r>
    </w:p>
    <w:p w:rsidR="00E15769" w:rsidRDefault="00E15769" w:rsidP="00106C37">
      <w:pPr>
        <w:pStyle w:val="Titre1"/>
      </w:pPr>
    </w:p>
    <w:p w:rsidR="00A23412" w:rsidRDefault="00BF0824" w:rsidP="00A23412">
      <w:pPr>
        <w:pStyle w:val="Paragraphedeliste"/>
        <w:numPr>
          <w:ilvl w:val="0"/>
          <w:numId w:val="5"/>
        </w:numPr>
      </w:pPr>
      <w:r>
        <w:t>152.81.5.4/20</w:t>
      </w:r>
    </w:p>
    <w:p w:rsidR="00106C37" w:rsidRDefault="00A23412" w:rsidP="00A23412">
      <w:pPr>
        <w:pStyle w:val="Paragraphedeliste"/>
        <w:numPr>
          <w:ilvl w:val="1"/>
          <w:numId w:val="5"/>
        </w:numPr>
      </w:pPr>
      <w:r>
        <w:t xml:space="preserve">Réseau : 152.81.0.0 </w:t>
      </w:r>
      <w:r w:rsidR="00106C37">
        <w:t xml:space="preserve"> </w:t>
      </w:r>
    </w:p>
    <w:p w:rsidR="00A23412" w:rsidRDefault="00A23412" w:rsidP="00A23412">
      <w:pPr>
        <w:pStyle w:val="Paragraphedeliste"/>
        <w:numPr>
          <w:ilvl w:val="1"/>
          <w:numId w:val="5"/>
        </w:numPr>
      </w:pPr>
      <w:r>
        <w:t>Adresse de broadcast : 152.81.15.255 =&gt; 12 bits de la partie hôte à 1</w:t>
      </w:r>
      <w:r w:rsidR="00BF0824">
        <w:br/>
      </w:r>
    </w:p>
    <w:p w:rsidR="00BF0824" w:rsidRDefault="00BF0824" w:rsidP="00BF0824">
      <w:pPr>
        <w:pStyle w:val="Paragraphedeliste"/>
        <w:numPr>
          <w:ilvl w:val="0"/>
          <w:numId w:val="5"/>
        </w:numPr>
      </w:pPr>
      <w:r>
        <w:t>152.81.5.4 avec netmask 255.255.192.0</w:t>
      </w:r>
    </w:p>
    <w:p w:rsidR="00BF0824" w:rsidRDefault="00BF0824" w:rsidP="00BF0824">
      <w:pPr>
        <w:pStyle w:val="Paragraphedeliste"/>
        <w:numPr>
          <w:ilvl w:val="1"/>
          <w:numId w:val="5"/>
        </w:numPr>
      </w:pPr>
      <w:r>
        <w:t xml:space="preserve">Réseau : 152.81.0.0  </w:t>
      </w:r>
    </w:p>
    <w:p w:rsidR="00BF0824" w:rsidRDefault="00BF0824" w:rsidP="00BF0824">
      <w:pPr>
        <w:pStyle w:val="Paragraphedeliste"/>
        <w:numPr>
          <w:ilvl w:val="1"/>
          <w:numId w:val="5"/>
        </w:numPr>
      </w:pPr>
      <w:r>
        <w:t>Adresse de broadcast : 152.81.63.255</w:t>
      </w:r>
      <w:r>
        <w:br/>
      </w:r>
    </w:p>
    <w:p w:rsidR="00BF0824" w:rsidRDefault="00BF0824" w:rsidP="00BF0824">
      <w:pPr>
        <w:pStyle w:val="Paragraphedeliste"/>
        <w:numPr>
          <w:ilvl w:val="0"/>
          <w:numId w:val="5"/>
        </w:numPr>
      </w:pPr>
      <w:r>
        <w:t>152.81.165.4/17</w:t>
      </w:r>
    </w:p>
    <w:p w:rsidR="00BF488F" w:rsidRDefault="00BF488F" w:rsidP="00BF488F">
      <w:pPr>
        <w:pStyle w:val="Paragraphedeliste"/>
        <w:numPr>
          <w:ilvl w:val="1"/>
          <w:numId w:val="5"/>
        </w:numPr>
      </w:pPr>
      <w:r>
        <w:t>Réseau : 152.81.128.0</w:t>
      </w:r>
    </w:p>
    <w:p w:rsidR="005F1A61" w:rsidRDefault="005F1A61" w:rsidP="00BF488F">
      <w:pPr>
        <w:pStyle w:val="Paragraphedeliste"/>
        <w:numPr>
          <w:ilvl w:val="1"/>
          <w:numId w:val="5"/>
        </w:numPr>
      </w:pPr>
      <w:r>
        <w:t>Adresse de broadcast : 152.81.255.255</w:t>
      </w:r>
    </w:p>
    <w:p w:rsidR="00475E6F" w:rsidRDefault="00475E6F" w:rsidP="00475E6F"/>
    <w:p w:rsidR="00475E6F" w:rsidRDefault="00475E6F" w:rsidP="00475E6F">
      <w:pPr>
        <w:pStyle w:val="Titre1"/>
      </w:pPr>
      <w:r>
        <w:t xml:space="preserve">Exercice 3 : </w:t>
      </w:r>
    </w:p>
    <w:p w:rsidR="00475E6F" w:rsidRDefault="00475E6F">
      <w:r>
        <w:br w:type="page"/>
      </w:r>
    </w:p>
    <w:tbl>
      <w:tblPr>
        <w:tblStyle w:val="TableauGrille5Fonc-Accentuation3"/>
        <w:tblW w:w="10143" w:type="dxa"/>
        <w:tblLook w:val="04A0" w:firstRow="1" w:lastRow="0" w:firstColumn="1" w:lastColumn="0" w:noHBand="0" w:noVBand="1"/>
      </w:tblPr>
      <w:tblGrid>
        <w:gridCol w:w="1753"/>
        <w:gridCol w:w="1512"/>
        <w:gridCol w:w="1604"/>
        <w:gridCol w:w="1335"/>
        <w:gridCol w:w="1491"/>
        <w:gridCol w:w="2448"/>
      </w:tblGrid>
      <w:tr w:rsidR="009A5897" w:rsidTr="009A5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475E6F">
            <w:pPr>
              <w:jc w:val="center"/>
            </w:pPr>
            <w:r>
              <w:lastRenderedPageBreak/>
              <w:t>NB machines (nb adresses nécessaires</w:t>
            </w:r>
          </w:p>
        </w:tc>
        <w:tc>
          <w:tcPr>
            <w:tcW w:w="1512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total d’adresse utilisées</w:t>
            </w:r>
          </w:p>
        </w:tc>
        <w:tc>
          <w:tcPr>
            <w:tcW w:w="1604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 d’adresse à demander</w:t>
            </w:r>
          </w:p>
        </w:tc>
        <w:tc>
          <w:tcPr>
            <w:tcW w:w="1335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bits requis</w:t>
            </w:r>
          </w:p>
        </w:tc>
        <w:tc>
          <w:tcPr>
            <w:tcW w:w="1491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préfixe réseau</w:t>
            </w:r>
          </w:p>
        </w:tc>
        <w:tc>
          <w:tcPr>
            <w:tcW w:w="2448" w:type="dxa"/>
          </w:tcPr>
          <w:p w:rsidR="009A5897" w:rsidRDefault="009A5897" w:rsidP="004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du réseau</w:t>
            </w:r>
          </w:p>
        </w:tc>
      </w:tr>
      <w:tr w:rsidR="009A5897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475E6F">
            <w:pPr>
              <w:jc w:val="center"/>
            </w:pPr>
            <w:r>
              <w:t>2</w:t>
            </w:r>
          </w:p>
        </w:tc>
        <w:tc>
          <w:tcPr>
            <w:tcW w:w="1512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4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5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1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</w:t>
            </w:r>
          </w:p>
        </w:tc>
        <w:tc>
          <w:tcPr>
            <w:tcW w:w="2448" w:type="dxa"/>
          </w:tcPr>
          <w:p w:rsidR="009A5897" w:rsidRDefault="009A5897" w:rsidP="004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</w:tr>
      <w:tr w:rsidR="009A5897" w:rsidTr="009A58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475E6F">
            <w:pPr>
              <w:jc w:val="center"/>
            </w:pPr>
            <w:r>
              <w:t>5</w:t>
            </w:r>
          </w:p>
        </w:tc>
        <w:tc>
          <w:tcPr>
            <w:tcW w:w="1512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04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35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1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/29</w:t>
            </w:r>
          </w:p>
        </w:tc>
        <w:tc>
          <w:tcPr>
            <w:tcW w:w="2448" w:type="dxa"/>
          </w:tcPr>
          <w:p w:rsidR="009A5897" w:rsidRDefault="009A5897" w:rsidP="00475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-----------------.248</w:t>
            </w:r>
          </w:p>
        </w:tc>
      </w:tr>
      <w:tr w:rsidR="009A5897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9A5897">
            <w:pPr>
              <w:jc w:val="center"/>
            </w:pPr>
            <w:r>
              <w:t>7</w:t>
            </w:r>
          </w:p>
        </w:tc>
        <w:tc>
          <w:tcPr>
            <w:tcW w:w="1512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04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35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1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2448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-----------------.240</w:t>
            </w:r>
          </w:p>
        </w:tc>
      </w:tr>
      <w:tr w:rsidR="009A5897" w:rsidTr="009A58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9A5897">
            <w:pPr>
              <w:jc w:val="center"/>
            </w:pPr>
            <w:r>
              <w:t>10</w:t>
            </w:r>
          </w:p>
        </w:tc>
        <w:tc>
          <w:tcPr>
            <w:tcW w:w="1512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04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35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1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2448" w:type="dxa"/>
          </w:tcPr>
          <w:p w:rsidR="009A5897" w:rsidRDefault="009A5897" w:rsidP="009A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-----------------.240</w:t>
            </w:r>
          </w:p>
        </w:tc>
      </w:tr>
      <w:tr w:rsidR="009A5897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9A5897" w:rsidRDefault="009A5897" w:rsidP="009A5897">
            <w:pPr>
              <w:jc w:val="center"/>
            </w:pPr>
            <w:r>
              <w:t>18</w:t>
            </w:r>
          </w:p>
        </w:tc>
        <w:tc>
          <w:tcPr>
            <w:tcW w:w="1512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4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5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1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2448" w:type="dxa"/>
          </w:tcPr>
          <w:p w:rsidR="009A5897" w:rsidRDefault="009A5897" w:rsidP="009A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-----------------.224</w:t>
            </w:r>
          </w:p>
        </w:tc>
      </w:tr>
      <w:tr w:rsidR="00D92746" w:rsidTr="009A589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31</w:t>
            </w:r>
          </w:p>
        </w:tc>
        <w:tc>
          <w:tcPr>
            <w:tcW w:w="1512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604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5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1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2448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-----------------.192</w:t>
            </w:r>
          </w:p>
        </w:tc>
      </w:tr>
      <w:tr w:rsidR="00D92746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80</w:t>
            </w:r>
          </w:p>
        </w:tc>
        <w:tc>
          <w:tcPr>
            <w:tcW w:w="1512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1604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335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91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/25</w:t>
            </w:r>
          </w:p>
        </w:tc>
        <w:tc>
          <w:tcPr>
            <w:tcW w:w="2448" w:type="dxa"/>
          </w:tcPr>
          <w:p w:rsidR="00D92746" w:rsidRDefault="00D92746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-----------------.128</w:t>
            </w:r>
          </w:p>
        </w:tc>
      </w:tr>
      <w:tr w:rsidR="00D92746" w:rsidTr="00D2424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140</w:t>
            </w:r>
          </w:p>
        </w:tc>
        <w:tc>
          <w:tcPr>
            <w:tcW w:w="1512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1604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335" w:type="dxa"/>
            <w:vAlign w:val="center"/>
          </w:tcPr>
          <w:p w:rsidR="00D92746" w:rsidRDefault="00D92746" w:rsidP="00D24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1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2448" w:type="dxa"/>
          </w:tcPr>
          <w:p w:rsidR="00D92746" w:rsidRDefault="00D92746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-----------------.0</w:t>
            </w:r>
          </w:p>
        </w:tc>
      </w:tr>
      <w:tr w:rsidR="00D92746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502</w:t>
            </w:r>
          </w:p>
        </w:tc>
        <w:tc>
          <w:tcPr>
            <w:tcW w:w="1512" w:type="dxa"/>
          </w:tcPr>
          <w:p w:rsidR="00D92746" w:rsidRDefault="00E217A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504</w:t>
            </w:r>
          </w:p>
        </w:tc>
        <w:tc>
          <w:tcPr>
            <w:tcW w:w="1604" w:type="dxa"/>
          </w:tcPr>
          <w:p w:rsidR="00D92746" w:rsidRDefault="00E217A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335" w:type="dxa"/>
          </w:tcPr>
          <w:p w:rsidR="00D92746" w:rsidRDefault="00A15AC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91" w:type="dxa"/>
          </w:tcPr>
          <w:p w:rsidR="00D92746" w:rsidRDefault="00A15AC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/23</w:t>
            </w:r>
          </w:p>
        </w:tc>
        <w:tc>
          <w:tcPr>
            <w:tcW w:w="2448" w:type="dxa"/>
          </w:tcPr>
          <w:p w:rsidR="00D92746" w:rsidRDefault="00A15AC3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255.255.254.0</w:t>
            </w:r>
          </w:p>
        </w:tc>
      </w:tr>
      <w:tr w:rsidR="00D92746" w:rsidTr="009A589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1000</w:t>
            </w:r>
          </w:p>
        </w:tc>
        <w:tc>
          <w:tcPr>
            <w:tcW w:w="1512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1002</w:t>
            </w:r>
          </w:p>
        </w:tc>
        <w:tc>
          <w:tcPr>
            <w:tcW w:w="1604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335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1" w:type="dxa"/>
          </w:tcPr>
          <w:p w:rsidR="00D92746" w:rsidRDefault="007D7091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/22</w:t>
            </w:r>
          </w:p>
        </w:tc>
        <w:tc>
          <w:tcPr>
            <w:tcW w:w="2448" w:type="dxa"/>
          </w:tcPr>
          <w:p w:rsidR="00D92746" w:rsidRDefault="00235470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  <w:r w:rsidR="007D7091">
              <w:t>252.0</w:t>
            </w:r>
          </w:p>
        </w:tc>
      </w:tr>
      <w:tr w:rsidR="00D92746" w:rsidTr="009A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1500</w:t>
            </w:r>
          </w:p>
        </w:tc>
        <w:tc>
          <w:tcPr>
            <w:tcW w:w="1512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1502</w:t>
            </w:r>
          </w:p>
        </w:tc>
        <w:tc>
          <w:tcPr>
            <w:tcW w:w="1604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2048</w:t>
            </w:r>
          </w:p>
        </w:tc>
        <w:tc>
          <w:tcPr>
            <w:tcW w:w="1335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91" w:type="dxa"/>
          </w:tcPr>
          <w:p w:rsidR="00D92746" w:rsidRDefault="00AB331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/21</w:t>
            </w:r>
          </w:p>
        </w:tc>
        <w:tc>
          <w:tcPr>
            <w:tcW w:w="2448" w:type="dxa"/>
          </w:tcPr>
          <w:p w:rsidR="00D92746" w:rsidRDefault="00235470" w:rsidP="00D9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</w:t>
            </w:r>
            <w:r w:rsidR="00AB3310">
              <w:t>248.0</w:t>
            </w:r>
          </w:p>
        </w:tc>
      </w:tr>
      <w:tr w:rsidR="00D92746" w:rsidTr="009A589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:rsidR="00D92746" w:rsidRDefault="00D92746" w:rsidP="00D92746">
            <w:pPr>
              <w:jc w:val="center"/>
            </w:pPr>
            <w:r>
              <w:t>2200</w:t>
            </w:r>
          </w:p>
        </w:tc>
        <w:tc>
          <w:tcPr>
            <w:tcW w:w="1512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2202</w:t>
            </w:r>
          </w:p>
        </w:tc>
        <w:tc>
          <w:tcPr>
            <w:tcW w:w="1604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  <w:tc>
          <w:tcPr>
            <w:tcW w:w="1335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91" w:type="dxa"/>
          </w:tcPr>
          <w:p w:rsidR="00D92746" w:rsidRDefault="002F5D3A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/20</w:t>
            </w:r>
          </w:p>
        </w:tc>
        <w:tc>
          <w:tcPr>
            <w:tcW w:w="2448" w:type="dxa"/>
          </w:tcPr>
          <w:p w:rsidR="00D92746" w:rsidRDefault="00235470" w:rsidP="00D9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  <w:r w:rsidR="002F5D3A">
              <w:t>240.0</w:t>
            </w:r>
          </w:p>
        </w:tc>
      </w:tr>
    </w:tbl>
    <w:p w:rsidR="00801151" w:rsidRDefault="00801151" w:rsidP="00801151"/>
    <w:p w:rsidR="00801151" w:rsidRDefault="00801151" w:rsidP="00801151">
      <w:pPr>
        <w:pStyle w:val="Titre1"/>
      </w:pPr>
      <w:r>
        <w:t>Exercice 4</w:t>
      </w:r>
    </w:p>
    <w:p w:rsidR="00801151" w:rsidRDefault="00801151" w:rsidP="00801151"/>
    <w:p w:rsidR="00801151" w:rsidRDefault="00801151" w:rsidP="00801151">
      <w:pPr>
        <w:pStyle w:val="Paragraphedeliste"/>
        <w:numPr>
          <w:ilvl w:val="0"/>
          <w:numId w:val="6"/>
        </w:numPr>
        <w:tabs>
          <w:tab w:val="left" w:pos="1560"/>
        </w:tabs>
      </w:pPr>
      <w:r>
        <w:t>192.164.95.5</w:t>
      </w:r>
      <w:r>
        <w:br/>
        <w:t>192.164.92.10</w:t>
      </w:r>
      <w:r>
        <w:br/>
        <w:t>192.164.83.10</w:t>
      </w:r>
      <w:r>
        <w:br/>
      </w:r>
      <w:r>
        <w:tab/>
        <w:t>0101</w:t>
      </w:r>
      <w:r>
        <w:br/>
      </w:r>
      <w:r>
        <w:sym w:font="Wingdings" w:char="F0E8"/>
      </w:r>
      <w:r>
        <w:t xml:space="preserve"> 16 + 4 bits = 20bits =&gt; 192.164.80.0/20</w:t>
      </w:r>
    </w:p>
    <w:p w:rsidR="00801151" w:rsidRDefault="00801151" w:rsidP="00801151">
      <w:pPr>
        <w:pStyle w:val="Paragraphedeliste"/>
        <w:numPr>
          <w:ilvl w:val="0"/>
          <w:numId w:val="6"/>
        </w:numPr>
      </w:pPr>
      <w:r>
        <w:t>128.15.5.2 |</w:t>
      </w:r>
      <w:r>
        <w:br/>
        <w:t>192.15.5.2 | &gt; 128.0.0.0/1</w:t>
      </w:r>
      <w:r>
        <w:br/>
        <w:t>160.15.5.2 |</w:t>
      </w:r>
    </w:p>
    <w:p w:rsidR="00801151" w:rsidRDefault="00801151" w:rsidP="008640A3"/>
    <w:p w:rsidR="008640A3" w:rsidRDefault="008640A3" w:rsidP="008640A3">
      <w:pPr>
        <w:pStyle w:val="Titre1"/>
      </w:pPr>
      <w:r>
        <w:t xml:space="preserve">Exercice 5 </w:t>
      </w:r>
    </w:p>
    <w:p w:rsidR="008640A3" w:rsidRDefault="008640A3" w:rsidP="008640A3"/>
    <w:p w:rsidR="008640A3" w:rsidRDefault="008640A3" w:rsidP="008640A3">
      <w:pPr>
        <w:pStyle w:val="Paragraphedeliste"/>
        <w:numPr>
          <w:ilvl w:val="0"/>
          <w:numId w:val="7"/>
        </w:numPr>
      </w:pPr>
      <w:r>
        <w:t xml:space="preserve">Nombre d’adresse IP </w:t>
      </w:r>
      <w:r w:rsidR="009F6839">
        <w:t>Valide =</w:t>
      </w:r>
      <w:r>
        <w:t xml:space="preserve"> 2</w:t>
      </w:r>
      <w:r>
        <w:rPr>
          <w:vertAlign w:val="superscript"/>
        </w:rPr>
        <w:t>6</w:t>
      </w:r>
      <w:r w:rsidR="001A2927">
        <w:t xml:space="preserve"> </w:t>
      </w:r>
      <w:r w:rsidR="00466BEB">
        <w:t>–</w:t>
      </w:r>
      <w:r w:rsidR="001A2927">
        <w:t xml:space="preserve"> 2</w:t>
      </w:r>
      <w:r w:rsidR="00466BEB">
        <w:t xml:space="preserve"> = 62 (d’après le ma</w:t>
      </w:r>
      <w:r w:rsidR="00C73D3B">
        <w:t>s</w:t>
      </w:r>
      <w:r w:rsidR="00466BEB">
        <w:t>que, il ne reste que 6 bits pour la partie hôte)</w:t>
      </w:r>
    </w:p>
    <w:p w:rsidR="006857E5" w:rsidRPr="00456BEB" w:rsidRDefault="00DD18F7" w:rsidP="008640A3">
      <w:pPr>
        <w:pStyle w:val="Paragraphedeliste"/>
        <w:numPr>
          <w:ilvl w:val="0"/>
          <w:numId w:val="7"/>
        </w:numPr>
      </w:pPr>
      <w:r>
        <w:t xml:space="preserve">/8 =&gt; 24 </w:t>
      </w:r>
      <w:r w:rsidR="00456BEB">
        <w:t>bits -</w:t>
      </w:r>
      <w:r>
        <w:t xml:space="preserve"> 6 utilisables pour la partie hôte </w:t>
      </w:r>
      <w:r>
        <w:br/>
        <w:t>18 bits pour la partie réseau =&gt; 2</w:t>
      </w:r>
      <w:r w:rsidR="00F84C48">
        <w:rPr>
          <w:vertAlign w:val="superscript"/>
        </w:rPr>
        <w:t>18</w:t>
      </w:r>
    </w:p>
    <w:p w:rsidR="00456BEB" w:rsidRDefault="00456BEB" w:rsidP="00456BEB"/>
    <w:p w:rsidR="00456BEB" w:rsidRDefault="00456BEB" w:rsidP="00456BEB">
      <w:pPr>
        <w:pStyle w:val="Titre1"/>
      </w:pPr>
      <w:r>
        <w:t>Exercice 6</w:t>
      </w:r>
    </w:p>
    <w:p w:rsidR="00456BEB" w:rsidRDefault="00456BEB" w:rsidP="00456BEB"/>
    <w:p w:rsidR="001A1CEA" w:rsidRDefault="001A1CEA" w:rsidP="00D72C10">
      <w:r>
        <w:t>4</w:t>
      </w:r>
      <w:r w:rsidRPr="00D72C10">
        <w:rPr>
          <w:vertAlign w:val="superscript"/>
        </w:rPr>
        <w:t xml:space="preserve">ème </w:t>
      </w:r>
      <w:r>
        <w:t>hôte dans le 8</w:t>
      </w:r>
      <w:r w:rsidRPr="00D72C10">
        <w:rPr>
          <w:vertAlign w:val="superscript"/>
        </w:rPr>
        <w:t>ième</w:t>
      </w:r>
      <w:r>
        <w:t xml:space="preserve"> sous-réseau</w:t>
      </w:r>
      <w:r w:rsidR="00200711">
        <w:br/>
        <w:t>de 192.1.7.0/24</w:t>
      </w:r>
      <w:r w:rsidR="00A84B24">
        <w:t xml:space="preserve"> =&gt; 12 machines max par sous-réseau</w:t>
      </w:r>
      <w:r w:rsidR="00AC3DC1">
        <w:br/>
      </w:r>
      <w:r w:rsidR="00AC3DC1">
        <w:br/>
        <w:t>Il faut au moins 2</w:t>
      </w:r>
      <w:r w:rsidR="00AC3DC1" w:rsidRPr="00D72C10">
        <w:rPr>
          <w:vertAlign w:val="superscript"/>
        </w:rPr>
        <w:t>4</w:t>
      </w:r>
      <w:r w:rsidR="00AC3DC1">
        <w:t xml:space="preserve"> = </w:t>
      </w:r>
      <w:r w:rsidR="00637A6A">
        <w:t xml:space="preserve">4 </w:t>
      </w:r>
      <w:r w:rsidR="00AC3DC1">
        <w:t>bits pour la partie hôte</w:t>
      </w:r>
      <w:r w:rsidR="00A172F1">
        <w:t>, il en reste 4 autres pour la partie sous-réseau</w:t>
      </w:r>
      <w:r w:rsidR="00441B7E">
        <w:t>.</w:t>
      </w:r>
      <w:r w:rsidR="00441B7E">
        <w:br/>
      </w:r>
      <w:r w:rsidR="00441B7E">
        <w:br/>
        <w:t>192.1.7. 0000 0000 -&gt; 1</w:t>
      </w:r>
      <w:r w:rsidR="00441B7E" w:rsidRPr="00D72C10">
        <w:rPr>
          <w:vertAlign w:val="superscript"/>
        </w:rPr>
        <w:t>er</w:t>
      </w:r>
      <w:r w:rsidR="00441B7E">
        <w:t xml:space="preserve"> sous-réseau</w:t>
      </w:r>
      <w:r w:rsidR="00C469B0">
        <w:t xml:space="preserve"> (192.1.7.0/28)</w:t>
      </w:r>
      <w:r w:rsidR="004F1173">
        <w:br/>
        <w:t>.</w:t>
      </w:r>
      <w:r w:rsidR="004F1173">
        <w:br/>
        <w:t>.</w:t>
      </w:r>
      <w:r w:rsidR="004F1173">
        <w:br/>
        <w:t>.</w:t>
      </w:r>
      <w:r w:rsidR="004F1173">
        <w:br/>
        <w:t>192.1.7. 0111 0000 -&gt; 8</w:t>
      </w:r>
      <w:r w:rsidR="004F1173" w:rsidRPr="00D72C10">
        <w:rPr>
          <w:vertAlign w:val="superscript"/>
        </w:rPr>
        <w:t>ème</w:t>
      </w:r>
      <w:r w:rsidR="004F1173">
        <w:t xml:space="preserve"> sous-réseau</w:t>
      </w:r>
      <w:r w:rsidR="00207C4B">
        <w:t xml:space="preserve"> (192.1.7.112/28)</w:t>
      </w:r>
      <w:r w:rsidR="004B6735">
        <w:br/>
      </w:r>
      <w:r w:rsidR="004B6735">
        <w:tab/>
        <w:t>-&gt; 192.1.7.0111 0100 -&gt; 192.1.7.116</w:t>
      </w:r>
      <w:r w:rsidR="00AC3DC1">
        <w:br/>
      </w:r>
    </w:p>
    <w:p w:rsidR="00131416" w:rsidRDefault="00131416" w:rsidP="00131416"/>
    <w:p w:rsidR="00131416" w:rsidRPr="00291653" w:rsidRDefault="00131416" w:rsidP="00131416">
      <w:pPr>
        <w:pStyle w:val="Titre1"/>
        <w:rPr>
          <w:color w:val="FF0000"/>
        </w:rPr>
      </w:pPr>
      <w:r>
        <w:t>Exercice 7</w:t>
      </w:r>
      <w:r w:rsidR="00291653">
        <w:t xml:space="preserve"> </w:t>
      </w:r>
      <w:r w:rsidR="00291653">
        <w:rPr>
          <w:color w:val="FF0000"/>
        </w:rPr>
        <w:t>AU PARTIEL !!!!</w:t>
      </w:r>
    </w:p>
    <w:p w:rsidR="00131416" w:rsidRDefault="00131416" w:rsidP="00131416"/>
    <w:p w:rsidR="00131416" w:rsidRDefault="00D72C10" w:rsidP="00131416">
      <w:r>
        <w:t>Du 3</w:t>
      </w:r>
      <w:r w:rsidRPr="00D72C10">
        <w:rPr>
          <w:vertAlign w:val="superscript"/>
        </w:rPr>
        <w:t>ème</w:t>
      </w:r>
      <w:r>
        <w:t xml:space="preserve"> hôte dans le 4</w:t>
      </w:r>
      <w:r w:rsidRPr="00D72C10">
        <w:rPr>
          <w:vertAlign w:val="superscript"/>
        </w:rPr>
        <w:t>ème</w:t>
      </w:r>
      <w:r>
        <w:t xml:space="preserve"> sous réseau pour 152.16.0.0/16.</w:t>
      </w:r>
      <w:r>
        <w:br/>
      </w:r>
      <w:r w:rsidRPr="00D72C10">
        <w:rPr>
          <w:u w:val="single"/>
        </w:rPr>
        <w:t>Contrainte</w:t>
      </w:r>
      <w:r>
        <w:t> : nb de sous réseau : 315</w:t>
      </w:r>
    </w:p>
    <w:p w:rsidR="00D72C10" w:rsidRDefault="00D72C10" w:rsidP="00131416"/>
    <w:p w:rsidR="00D72C10" w:rsidRDefault="00D72C10" w:rsidP="00131416">
      <w:r>
        <w:t>Il faut au moins 9 bits pour les sous-réseaux, il en reste 16-9 = 7 pour la partie hôte.</w:t>
      </w:r>
    </w:p>
    <w:p w:rsidR="006C1CF6" w:rsidRDefault="006C1CF6" w:rsidP="00131416"/>
    <w:p w:rsidR="006C1CF6" w:rsidRDefault="00DB7520" w:rsidP="00131416">
      <w:r>
        <w:t>152.16.</w:t>
      </w:r>
      <w:r w:rsidR="00DE742B">
        <w:t xml:space="preserve"> 0000 0000 0</w:t>
      </w:r>
      <w:r w:rsidR="00DA0337">
        <w:t>|</w:t>
      </w:r>
      <w:r w:rsidR="00DE742B">
        <w:t>000 0000</w:t>
      </w:r>
      <w:r w:rsidR="005E0D3A">
        <w:t xml:space="preserve"> =&gt; 152.16.0.0</w:t>
      </w:r>
      <w:r w:rsidR="00151C40">
        <w:t>/25</w:t>
      </w:r>
    </w:p>
    <w:p w:rsidR="00DA0337" w:rsidRDefault="00DA0337" w:rsidP="00131416"/>
    <w:p w:rsidR="00C73DB6" w:rsidRPr="00291653" w:rsidRDefault="00DA0337" w:rsidP="00C73DB6">
      <w:pPr>
        <w:rPr>
          <w:u w:val="double"/>
        </w:rPr>
      </w:pPr>
      <w:r>
        <w:t>152.16. 0000 0011 1|000 0000 =&gt; 152.16.</w:t>
      </w:r>
      <w:r w:rsidR="00277324">
        <w:t>1</w:t>
      </w:r>
      <w:r>
        <w:t>.</w:t>
      </w:r>
      <w:r w:rsidR="00277324">
        <w:t>128</w:t>
      </w:r>
      <w:r>
        <w:t>/25</w:t>
      </w:r>
      <w:r w:rsidR="00277324">
        <w:t xml:space="preserve"> (4</w:t>
      </w:r>
      <w:r w:rsidR="00277324" w:rsidRPr="00277324">
        <w:rPr>
          <w:vertAlign w:val="superscript"/>
        </w:rPr>
        <w:t>ème</w:t>
      </w:r>
      <w:r w:rsidR="00277324">
        <w:t xml:space="preserve"> sous réseau)</w:t>
      </w:r>
      <w:r w:rsidR="00C73DB6">
        <w:br/>
      </w:r>
      <w:r w:rsidR="00C73DB6">
        <w:br/>
      </w:r>
      <w:r w:rsidR="00C73DB6" w:rsidRPr="00291653">
        <w:t xml:space="preserve">152.16. 0000 0000 0|000 0011 =&gt; </w:t>
      </w:r>
      <w:r w:rsidR="00C73DB6" w:rsidRPr="00291653">
        <w:rPr>
          <w:u w:val="double"/>
        </w:rPr>
        <w:t>152.16.</w:t>
      </w:r>
      <w:r w:rsidR="001F7443" w:rsidRPr="00291653">
        <w:rPr>
          <w:u w:val="double"/>
        </w:rPr>
        <w:t>1</w:t>
      </w:r>
      <w:r w:rsidR="00C73DB6" w:rsidRPr="00291653">
        <w:rPr>
          <w:u w:val="double"/>
        </w:rPr>
        <w:t>.</w:t>
      </w:r>
      <w:r w:rsidR="001F7443" w:rsidRPr="00291653">
        <w:rPr>
          <w:u w:val="double"/>
        </w:rPr>
        <w:t>131</w:t>
      </w:r>
      <w:r w:rsidR="00C73DB6" w:rsidRPr="00291653">
        <w:rPr>
          <w:u w:val="double"/>
        </w:rPr>
        <w:t>/25</w:t>
      </w:r>
    </w:p>
    <w:p w:rsidR="00DA0337" w:rsidRDefault="00DA0337" w:rsidP="00DA0337"/>
    <w:p w:rsidR="00DA0337" w:rsidRDefault="00591FCA" w:rsidP="00591FCA">
      <w:pPr>
        <w:pStyle w:val="Titre1"/>
      </w:pPr>
      <w:r>
        <w:t>Exercice 8</w:t>
      </w:r>
    </w:p>
    <w:p w:rsidR="00591FCA" w:rsidRDefault="00591FCA" w:rsidP="00591FCA"/>
    <w:p w:rsidR="00591FCA" w:rsidRDefault="00591FCA" w:rsidP="00591FCA">
      <w:r>
        <w:t xml:space="preserve">Il peut prendre la </w:t>
      </w:r>
    </w:p>
    <w:p w:rsidR="00591FCA" w:rsidRDefault="00591FCA" w:rsidP="00591FCA">
      <w:pPr>
        <w:pStyle w:val="Paragraphedeliste"/>
        <w:numPr>
          <w:ilvl w:val="0"/>
          <w:numId w:val="5"/>
        </w:numPr>
      </w:pPr>
      <w:r>
        <w:t>B</w:t>
      </w:r>
    </w:p>
    <w:p w:rsidR="00591FCA" w:rsidRDefault="00591FCA" w:rsidP="00591FCA">
      <w:pPr>
        <w:pStyle w:val="Paragraphedeliste"/>
        <w:numPr>
          <w:ilvl w:val="0"/>
          <w:numId w:val="5"/>
        </w:numPr>
      </w:pPr>
      <w:r>
        <w:t>D</w:t>
      </w:r>
    </w:p>
    <w:p w:rsidR="00591FCA" w:rsidRDefault="00591FCA" w:rsidP="00591FCA"/>
    <w:p w:rsidR="00591FCA" w:rsidRDefault="00591FCA" w:rsidP="00591FCA">
      <w:r w:rsidRPr="00591FCA">
        <w:rPr>
          <w:color w:val="FF0000"/>
        </w:rPr>
        <w:t xml:space="preserve">Attention à la E : Adresse invalide (256 </w:t>
      </w:r>
      <w:r>
        <w:rPr>
          <w:color w:val="FF0000"/>
        </w:rPr>
        <w:t xml:space="preserve">-&gt; </w:t>
      </w:r>
      <w:r w:rsidRPr="00591FCA">
        <w:rPr>
          <w:color w:val="FF0000"/>
        </w:rPr>
        <w:t>on est sur 1 octet tête de nœud)</w:t>
      </w:r>
      <w:r>
        <w:t xml:space="preserve"> </w:t>
      </w:r>
    </w:p>
    <w:p w:rsidR="002C515D" w:rsidRDefault="002C515D" w:rsidP="00591FCA"/>
    <w:p w:rsidR="002C515D" w:rsidRDefault="002C515D" w:rsidP="002C515D">
      <w:pPr>
        <w:pStyle w:val="Titre1"/>
      </w:pPr>
      <w:r>
        <w:t xml:space="preserve">Exercice 9 </w:t>
      </w:r>
    </w:p>
    <w:p w:rsidR="002C515D" w:rsidRDefault="002C515D" w:rsidP="002C515D"/>
    <w:p w:rsidR="002C515D" w:rsidRDefault="008640CE" w:rsidP="002C515D">
      <w:pPr>
        <w:pStyle w:val="Paragraphedeliste"/>
        <w:numPr>
          <w:ilvl w:val="0"/>
          <w:numId w:val="9"/>
        </w:numPr>
      </w:pPr>
      <w:r>
        <w:t>On serait une adresse IP de classe C =&gt; /24</w:t>
      </w:r>
    </w:p>
    <w:p w:rsidR="00EF1B45" w:rsidRDefault="00DB0D9C" w:rsidP="002C515D">
      <w:pPr>
        <w:pStyle w:val="Paragraphedeliste"/>
        <w:numPr>
          <w:ilvl w:val="0"/>
          <w:numId w:val="9"/>
        </w:numPr>
      </w:pPr>
      <w:r>
        <w:t>Le masque par défaut</w:t>
      </w:r>
      <w:r w:rsidR="003F5B64">
        <w:t> associé est 255.255.255.0</w:t>
      </w:r>
    </w:p>
    <w:p w:rsidR="00726F72" w:rsidRDefault="00975D06" w:rsidP="00726F72">
      <w:pPr>
        <w:pStyle w:val="Paragraphedeliste"/>
        <w:numPr>
          <w:ilvl w:val="0"/>
          <w:numId w:val="9"/>
        </w:numPr>
      </w:pPr>
      <w:r>
        <w:t xml:space="preserve">On doit avoir 25 machines sur le réseau. Alors on doit alors se conserver 5 bits pour les machines du sous réseau. </w:t>
      </w:r>
      <w:r w:rsidR="001063C1">
        <w:br/>
        <w:t xml:space="preserve">Pour avoir 4 sous-réseaux, il nous faut 3 bits </w:t>
      </w:r>
      <w:r w:rsidR="0095110C">
        <w:t>pour cela.</w:t>
      </w:r>
      <w:r w:rsidR="001063C1">
        <w:br/>
      </w:r>
      <w:r>
        <w:t xml:space="preserve">On obtient donc un nombre de réseau de 32-24-5 = 3 bits pour les différents </w:t>
      </w:r>
      <w:r w:rsidR="001063C1">
        <w:t>réseaux</w:t>
      </w:r>
      <w:r w:rsidR="0095110C">
        <w:t>.</w:t>
      </w:r>
      <w:r w:rsidR="0095110C">
        <w:br/>
      </w:r>
      <w:r w:rsidR="0095110C">
        <w:br/>
        <w:t>Masque des sous réseaux : 255.255.255.224</w:t>
      </w:r>
      <w:r w:rsidR="0095110C">
        <w:br/>
      </w:r>
      <w:r w:rsidR="00535C62">
        <w:br/>
        <w:t xml:space="preserve">Adresse de réseau : </w:t>
      </w:r>
      <w:r w:rsidR="0095110C">
        <w:br/>
      </w:r>
      <w:r w:rsidR="00535C62">
        <w:tab/>
      </w:r>
      <w:r w:rsidR="0095110C">
        <w:t>192.10.21.0/27</w:t>
      </w:r>
      <w:r w:rsidR="00726F72">
        <w:t xml:space="preserve"> (1</w:t>
      </w:r>
      <w:r w:rsidR="00726F72" w:rsidRPr="00726F72">
        <w:rPr>
          <w:vertAlign w:val="superscript"/>
        </w:rPr>
        <w:t>er</w:t>
      </w:r>
      <w:r w:rsidR="00726F72">
        <w:t xml:space="preserve"> sous réseau)</w:t>
      </w:r>
      <w:r w:rsidR="00726F72">
        <w:br/>
      </w:r>
      <w:r w:rsidR="00535C62">
        <w:tab/>
      </w:r>
      <w:r w:rsidR="00726F72">
        <w:t>-------------.32/27 (2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-------------.64/27 (3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-------------.96/27 (4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-------------.128/27 (5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-------------.160/27 (6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</w:t>
      </w:r>
      <w:r w:rsidR="00D66B22">
        <w:t>192</w:t>
      </w:r>
      <w:r w:rsidR="00726F72">
        <w:t>/27 (7</w:t>
      </w:r>
      <w:r w:rsidR="00726F72" w:rsidRPr="00726F72">
        <w:rPr>
          <w:vertAlign w:val="superscript"/>
        </w:rPr>
        <w:t>ème</w:t>
      </w:r>
      <w:r w:rsidR="00726F72">
        <w:t>)</w:t>
      </w:r>
      <w:r w:rsidR="00726F72">
        <w:br/>
      </w:r>
      <w:r w:rsidR="00535C62">
        <w:tab/>
      </w:r>
      <w:r w:rsidR="00726F72">
        <w:t>-------------.</w:t>
      </w:r>
      <w:r w:rsidR="00D66B22">
        <w:t>224</w:t>
      </w:r>
      <w:r w:rsidR="00726F72">
        <w:t>/27 (8</w:t>
      </w:r>
      <w:r w:rsidR="00726F72" w:rsidRPr="00726F72">
        <w:rPr>
          <w:vertAlign w:val="superscript"/>
        </w:rPr>
        <w:t>ème</w:t>
      </w:r>
      <w:r w:rsidR="00726F72">
        <w:t>)</w:t>
      </w:r>
      <w:r w:rsidR="00535C62">
        <w:br/>
      </w:r>
      <w:r w:rsidR="00F34AA3">
        <w:br/>
        <w:t xml:space="preserve">Adresse de broadcast : </w:t>
      </w:r>
      <w:r w:rsidR="00F34AA3">
        <w:br/>
      </w:r>
      <w:r w:rsidR="00535C62">
        <w:br/>
      </w:r>
      <w:r w:rsidR="00F34AA3">
        <w:tab/>
        <w:t>192.10.21.31/27 (1</w:t>
      </w:r>
      <w:r w:rsidR="00F34AA3" w:rsidRPr="00726F72">
        <w:rPr>
          <w:vertAlign w:val="superscript"/>
        </w:rPr>
        <w:t>er</w:t>
      </w:r>
      <w:r w:rsidR="00F34AA3">
        <w:t xml:space="preserve"> sous réseau)</w:t>
      </w:r>
      <w:r w:rsidR="00F34AA3">
        <w:br/>
      </w:r>
      <w:r w:rsidR="00F34AA3">
        <w:tab/>
        <w:t>-------------.63/27 (2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-------------.95/27 (3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-------------.127/27 (4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-------------.159/27 (5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-------------.191/27 (6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-------------.223/27 (7</w:t>
      </w:r>
      <w:r w:rsidR="00F34AA3" w:rsidRPr="00726F72">
        <w:rPr>
          <w:vertAlign w:val="superscript"/>
        </w:rPr>
        <w:t>ème</w:t>
      </w:r>
      <w:r w:rsidR="00F34AA3">
        <w:t>)</w:t>
      </w:r>
      <w:r w:rsidR="00F34AA3">
        <w:br/>
      </w:r>
      <w:r w:rsidR="00F34AA3">
        <w:tab/>
        <w:t>-------------.255/27 (8</w:t>
      </w:r>
      <w:r w:rsidR="00F34AA3" w:rsidRPr="00726F72">
        <w:rPr>
          <w:vertAlign w:val="superscript"/>
        </w:rPr>
        <w:t>ème</w:t>
      </w:r>
      <w:r w:rsidR="00F34AA3">
        <w:t>)</w:t>
      </w:r>
    </w:p>
    <w:p w:rsidR="00726F72" w:rsidRDefault="00726F72" w:rsidP="00726F72">
      <w:pPr>
        <w:pStyle w:val="Paragraphedeliste"/>
      </w:pPr>
    </w:p>
    <w:p w:rsidR="00D85F97" w:rsidRDefault="00D85F97" w:rsidP="00D85F97">
      <w:pPr>
        <w:pStyle w:val="Titre1"/>
      </w:pPr>
      <w:r>
        <w:t>Exercice 10</w:t>
      </w:r>
      <w:r w:rsidR="00E90140">
        <w:t> : Algo</w:t>
      </w:r>
      <w:r w:rsidR="004B4398">
        <w:t>rithme</w:t>
      </w:r>
      <w:r w:rsidR="00E90140">
        <w:t xml:space="preserve"> de routage IP</w:t>
      </w:r>
    </w:p>
    <w:p w:rsidR="00D85F97" w:rsidRDefault="00D85F97" w:rsidP="00D85F97"/>
    <w:p w:rsidR="00E90140" w:rsidRDefault="00E90140" w:rsidP="00DA3425">
      <w:pPr>
        <w:pStyle w:val="Paragraphedeliste"/>
        <w:numPr>
          <w:ilvl w:val="0"/>
          <w:numId w:val="5"/>
        </w:numPr>
      </w:pPr>
      <w:r>
        <w:t>Extraire Adresse IP de destination du paquet</w:t>
      </w:r>
    </w:p>
    <w:p w:rsidR="00DA3425" w:rsidRDefault="00B44450" w:rsidP="00DA3425">
      <w:pPr>
        <w:pStyle w:val="Paragraphedeliste"/>
        <w:numPr>
          <w:ilvl w:val="0"/>
          <w:numId w:val="5"/>
        </w:numPr>
      </w:pPr>
      <w:r>
        <w:t>En déduire l’adresse de destination (DestNet) dans la table de routage</w:t>
      </w:r>
    </w:p>
    <w:p w:rsidR="00B44450" w:rsidRDefault="004073D4" w:rsidP="00DA3425">
      <w:pPr>
        <w:pStyle w:val="Paragraphedeliste"/>
        <w:numPr>
          <w:ilvl w:val="0"/>
          <w:numId w:val="5"/>
        </w:numPr>
      </w:pPr>
      <w:r>
        <w:t xml:space="preserve">Si DestNet directement </w:t>
      </w:r>
      <w:r w:rsidR="00091BB1">
        <w:t>accessible</w:t>
      </w:r>
      <w:r>
        <w:t xml:space="preserve"> alors </w:t>
      </w:r>
    </w:p>
    <w:p w:rsidR="00E90140" w:rsidRDefault="00091BB1" w:rsidP="00B641A5">
      <w:pPr>
        <w:pStyle w:val="Paragraphedeliste"/>
        <w:numPr>
          <w:ilvl w:val="1"/>
          <w:numId w:val="5"/>
        </w:numPr>
      </w:pPr>
      <w:r>
        <w:t xml:space="preserve">Envoyer paquet IP vers destinataire sur ce réseau (On utilise ARP pour </w:t>
      </w:r>
      <w:r w:rsidR="00796CAE">
        <w:t>connaitre</w:t>
      </w:r>
      <w:r>
        <w:t xml:space="preserve"> l’adresse physique associée à l’adresse IP de destination)</w:t>
      </w:r>
    </w:p>
    <w:p w:rsidR="00B641A5" w:rsidRDefault="00B07DFA" w:rsidP="00B07DFA">
      <w:pPr>
        <w:pStyle w:val="Paragraphedeliste"/>
        <w:numPr>
          <w:ilvl w:val="0"/>
          <w:numId w:val="5"/>
        </w:numPr>
      </w:pPr>
      <w:r>
        <w:t>Sinon</w:t>
      </w:r>
    </w:p>
    <w:p w:rsidR="00B07DFA" w:rsidRDefault="00B07DFA" w:rsidP="00B07DFA">
      <w:pPr>
        <w:pStyle w:val="Paragraphedeliste"/>
        <w:numPr>
          <w:ilvl w:val="1"/>
          <w:numId w:val="5"/>
        </w:numPr>
      </w:pPr>
      <w:r>
        <w:t>SI DestNet apparaît explicitement dans la table de routage alors</w:t>
      </w:r>
    </w:p>
    <w:p w:rsidR="00B07DFA" w:rsidRDefault="00B07DFA" w:rsidP="00B07DFA">
      <w:pPr>
        <w:pStyle w:val="Paragraphedeliste"/>
        <w:numPr>
          <w:ilvl w:val="2"/>
          <w:numId w:val="5"/>
        </w:numPr>
      </w:pPr>
      <w:r>
        <w:t xml:space="preserve">Router le paquet suivant les infos de la table </w:t>
      </w:r>
    </w:p>
    <w:p w:rsidR="00B07DFA" w:rsidRDefault="00B07DFA" w:rsidP="00B07DFA">
      <w:pPr>
        <w:pStyle w:val="Paragraphedeliste"/>
        <w:numPr>
          <w:ilvl w:val="1"/>
          <w:numId w:val="5"/>
        </w:numPr>
      </w:pPr>
      <w:r>
        <w:t>Sinon</w:t>
      </w:r>
    </w:p>
    <w:p w:rsidR="00B07DFA" w:rsidRDefault="00B07DFA" w:rsidP="00B07DFA">
      <w:pPr>
        <w:pStyle w:val="Paragraphedeliste"/>
        <w:numPr>
          <w:ilvl w:val="2"/>
          <w:numId w:val="5"/>
        </w:numPr>
      </w:pPr>
      <w:r>
        <w:t xml:space="preserve">Envoyer le paquet vers la route par défaut </w:t>
      </w:r>
    </w:p>
    <w:p w:rsidR="00D85F97" w:rsidRDefault="00D85F97" w:rsidP="00D85F97"/>
    <w:p w:rsidR="00056D11" w:rsidRDefault="00056D11" w:rsidP="00056D11">
      <w:pPr>
        <w:pStyle w:val="Titre1"/>
      </w:pPr>
      <w:r>
        <w:t>Exercice 11</w:t>
      </w:r>
    </w:p>
    <w:p w:rsidR="00056D11" w:rsidRDefault="00056D11" w:rsidP="00056D11"/>
    <w:p w:rsidR="002628D6" w:rsidRDefault="008B3B68" w:rsidP="002628D6">
      <w:pPr>
        <w:pStyle w:val="Paragraphedeliste"/>
        <w:numPr>
          <w:ilvl w:val="0"/>
          <w:numId w:val="10"/>
        </w:numPr>
      </w:pPr>
      <w:r>
        <w:t xml:space="preserve">On a une interface eth0, fxp0, </w:t>
      </w:r>
      <w:r w:rsidR="00C5220A">
        <w:t>fxp1 = 3 cartes réseaux.</w:t>
      </w:r>
      <w:r w:rsidR="00ED2C04">
        <w:br/>
        <w:t xml:space="preserve">La machine à donc 3 </w:t>
      </w:r>
      <w:r w:rsidR="00AC7669">
        <w:t>adresses</w:t>
      </w:r>
      <w:r w:rsidR="00ED2C04">
        <w:t xml:space="preserve"> IP</w:t>
      </w:r>
      <w:r w:rsidR="006471F3">
        <w:t>.</w:t>
      </w:r>
      <w:r w:rsidR="006471F3">
        <w:br/>
      </w:r>
      <w:r w:rsidR="006471F3">
        <w:br/>
      </w: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4572F" wp14:editId="077178E0">
                <wp:simplePos x="0" y="0"/>
                <wp:positionH relativeFrom="column">
                  <wp:posOffset>2272148</wp:posOffset>
                </wp:positionH>
                <wp:positionV relativeFrom="paragraph">
                  <wp:posOffset>76170</wp:posOffset>
                </wp:positionV>
                <wp:extent cx="1031358" cy="340242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128.121.0.0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4572F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178.9pt;margin-top:6pt;width:81.2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" filled="f" stroked="f">
                <v:textbox>
                  <w:txbxContent>
                    <w:p w:rsidR="00FE71C1" w:rsidRDefault="00FE71C1" w:rsidP="009F441A">
                      <w:r>
                        <w:t>128.121.0.0</w:t>
                      </w:r>
                    </w:p>
                  </w:txbxContent>
                </v:textbox>
              </v:shape>
            </w:pict>
          </mc:Fallback>
        </mc:AlternateContent>
      </w: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</w:p>
    <w:p w:rsidR="009F441A" w:rsidRDefault="009F441A" w:rsidP="009F441A">
      <w:pPr>
        <w:pStyle w:val="Paragraphedeliste"/>
        <w:numPr>
          <w:ilvl w:val="0"/>
          <w:numId w:val="10"/>
        </w:numPr>
      </w:pPr>
      <w:r w:rsidRPr="009F441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6D1D7" wp14:editId="7D1CDBE0">
                <wp:simplePos x="0" y="0"/>
                <wp:positionH relativeFrom="column">
                  <wp:posOffset>2551430</wp:posOffset>
                </wp:positionH>
                <wp:positionV relativeFrom="paragraph">
                  <wp:posOffset>111125</wp:posOffset>
                </wp:positionV>
                <wp:extent cx="265430" cy="275590"/>
                <wp:effectExtent l="0" t="0" r="13970" b="1651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4C820" id="Connecteur droit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8.75pt" to="221.8pt,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C181C" wp14:editId="51A5CE33">
                <wp:simplePos x="0" y="0"/>
                <wp:positionH relativeFrom="column">
                  <wp:posOffset>2582929</wp:posOffset>
                </wp:positionH>
                <wp:positionV relativeFrom="paragraph">
                  <wp:posOffset>100359</wp:posOffset>
                </wp:positionV>
                <wp:extent cx="266400" cy="265814"/>
                <wp:effectExtent l="0" t="0" r="13335" b="1397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0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1CB9B" id="Connecteur droit 2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7.9pt" to="224.4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" strokecolor="#ed7d31 [3205]" strokeweight=".5pt">
                <v:stroke joinstyle="miter"/>
              </v:line>
            </w:pict>
          </mc:Fallback>
        </mc:AlternateContent>
      </w:r>
    </w:p>
    <w:p w:rsidR="009F441A" w:rsidRPr="00056D11" w:rsidRDefault="009F441A" w:rsidP="009F441A">
      <w:pPr>
        <w:pStyle w:val="Paragraphedeliste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4672C" wp14:editId="3556EB5C">
                <wp:simplePos x="0" y="0"/>
                <wp:positionH relativeFrom="column">
                  <wp:posOffset>4950178</wp:posOffset>
                </wp:positionH>
                <wp:positionV relativeFrom="paragraph">
                  <wp:posOffset>1280086</wp:posOffset>
                </wp:positionV>
                <wp:extent cx="1178147" cy="680085"/>
                <wp:effectExtent l="12700" t="0" r="28575" b="31115"/>
                <wp:wrapNone/>
                <wp:docPr id="4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47" cy="6800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1C1" w:rsidRDefault="00FE71C1" w:rsidP="009F441A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4672C" id="Nuage 4" o:spid="_x0000_s1027" style="position:absolute;left:0;text-align:left;margin-left:389.8pt;margin-top:100.8pt;width:92.75pt;height:5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7987,412097;58907,399550;188940,549405;158723,555403;449387,615382;431169,587990;786168,547075;778886,577128;930763,361358;1019424,473698;1139912,241714;1100422,283841;1045169,85420;1047242,105319;793013,62215;813249,36838;603828,74306;613618,52423;381807,81736;417260,102957;112551,248562;106360,226223" o:connectangles="0,0,0,0,0,0,0,0,0,0,0,0,0,0,0,0,0,0,0,0,0,0" textboxrect="0,0,43200,43200"/>
                <v:textbox>
                  <w:txbxContent>
                    <w:p w:rsidR="00FE71C1" w:rsidRDefault="00FE71C1" w:rsidP="009F441A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0033C" wp14:editId="49D8F455">
                <wp:simplePos x="0" y="0"/>
                <wp:positionH relativeFrom="column">
                  <wp:posOffset>4007485</wp:posOffset>
                </wp:positionH>
                <wp:positionV relativeFrom="paragraph">
                  <wp:posOffset>1588770</wp:posOffset>
                </wp:positionV>
                <wp:extent cx="266065" cy="265430"/>
                <wp:effectExtent l="0" t="0" r="13335" b="1397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65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2553" id="Connecteur droit 2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125.1pt" to="336.5pt,1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22B0F" wp14:editId="70DAB18B">
                <wp:simplePos x="0" y="0"/>
                <wp:positionH relativeFrom="column">
                  <wp:posOffset>3976577</wp:posOffset>
                </wp:positionH>
                <wp:positionV relativeFrom="paragraph">
                  <wp:posOffset>1599742</wp:posOffset>
                </wp:positionV>
                <wp:extent cx="265563" cy="276062"/>
                <wp:effectExtent l="0" t="0" r="13970" b="1651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3" cy="276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D6DE1" id="Connecteur droit 2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25.95pt" to="334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A0C32" wp14:editId="1812A6D2">
                <wp:simplePos x="0" y="0"/>
                <wp:positionH relativeFrom="column">
                  <wp:posOffset>2710815</wp:posOffset>
                </wp:positionH>
                <wp:positionV relativeFrom="paragraph">
                  <wp:posOffset>1466215</wp:posOffset>
                </wp:positionV>
                <wp:extent cx="265430" cy="275590"/>
                <wp:effectExtent l="0" t="0" r="13970" b="1651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27D0F" id="Connecteur droit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115.45pt" to="234.35pt,1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" strokecolor="#ed7d31 [3205]" strokeweight=".5pt">
                <v:stroke joinstyle="miter"/>
              </v:line>
            </w:pict>
          </mc:Fallback>
        </mc:AlternateContent>
      </w:r>
      <w:r w:rsidRPr="009F441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672CD" wp14:editId="0CBED1E8">
                <wp:simplePos x="0" y="0"/>
                <wp:positionH relativeFrom="column">
                  <wp:posOffset>2742417</wp:posOffset>
                </wp:positionH>
                <wp:positionV relativeFrom="paragraph">
                  <wp:posOffset>1456026</wp:posOffset>
                </wp:positionV>
                <wp:extent cx="266400" cy="265814"/>
                <wp:effectExtent l="0" t="0" r="13335" b="1397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0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8A6B" id="Connecteur droit 24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114.65pt" to="236.95pt,1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763F0" wp14:editId="58119992">
                <wp:simplePos x="0" y="0"/>
                <wp:positionH relativeFrom="column">
                  <wp:posOffset>4154096</wp:posOffset>
                </wp:positionH>
                <wp:positionV relativeFrom="paragraph">
                  <wp:posOffset>1687254</wp:posOffset>
                </wp:positionV>
                <wp:extent cx="1222744" cy="21265"/>
                <wp:effectExtent l="0" t="0" r="9525" b="1714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744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D29B" id="Connecteur droit 2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132.85pt" to="423.4pt,1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D5666" wp14:editId="6A285128">
                <wp:simplePos x="0" y="0"/>
                <wp:positionH relativeFrom="column">
                  <wp:posOffset>2835378</wp:posOffset>
                </wp:positionH>
                <wp:positionV relativeFrom="paragraph">
                  <wp:posOffset>2037980</wp:posOffset>
                </wp:positionV>
                <wp:extent cx="1031358" cy="340242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Fxp1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5666" id="Zone de texte 19" o:spid="_x0000_s1028" type="#_x0000_t202" style="position:absolute;left:0;text-align:left;margin-left:223.25pt;margin-top:160.45pt;width:81.2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" filled="f" stroked="f">
                <v:textbox>
                  <w:txbxContent>
                    <w:p w:rsidR="00FE71C1" w:rsidRDefault="00FE71C1" w:rsidP="009F441A">
                      <w:r>
                        <w:t>Fxp1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E5E06" wp14:editId="4D29D4A3">
                <wp:simplePos x="0" y="0"/>
                <wp:positionH relativeFrom="column">
                  <wp:posOffset>3441833</wp:posOffset>
                </wp:positionH>
                <wp:positionV relativeFrom="paragraph">
                  <wp:posOffset>1740447</wp:posOffset>
                </wp:positionV>
                <wp:extent cx="1031358" cy="34024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Fxp0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5E06" id="Zone de texte 18" o:spid="_x0000_s1029" type="#_x0000_t202" style="position:absolute;left:0;text-align:left;margin-left:271pt;margin-top:137.05pt;width:81.2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" filled="f" stroked="f">
                <v:textbox>
                  <w:txbxContent>
                    <w:p w:rsidR="00FE71C1" w:rsidRDefault="00FE71C1" w:rsidP="009F441A">
                      <w:r>
                        <w:t>Fxp0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F3D7E" wp14:editId="2176E12B">
                <wp:simplePos x="0" y="0"/>
                <wp:positionH relativeFrom="column">
                  <wp:posOffset>2761245</wp:posOffset>
                </wp:positionH>
                <wp:positionV relativeFrom="paragraph">
                  <wp:posOffset>879003</wp:posOffset>
                </wp:positionV>
                <wp:extent cx="1031358" cy="340242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3D7E" id="Zone de texte 17" o:spid="_x0000_s1030" type="#_x0000_t202" style="position:absolute;left:0;text-align:left;margin-left:217.4pt;margin-top:69.2pt;width:81.2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" filled="f" stroked="f">
                <v:textbox>
                  <w:txbxContent>
                    <w:p w:rsidR="00FE71C1" w:rsidRDefault="00FE71C1" w:rsidP="009F441A">
                      <w: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8F2A7" wp14:editId="3471EE2D">
                <wp:simplePos x="0" y="0"/>
                <wp:positionH relativeFrom="column">
                  <wp:posOffset>5174482</wp:posOffset>
                </wp:positionH>
                <wp:positionV relativeFrom="paragraph">
                  <wp:posOffset>2101777</wp:posOffset>
                </wp:positionV>
                <wp:extent cx="1031358" cy="340242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0.0.0.0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F2A7" id="Zone de texte 16" o:spid="_x0000_s1031" type="#_x0000_t202" style="position:absolute;left:0;text-align:left;margin-left:407.45pt;margin-top:165.5pt;width:81.2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" filled="f" stroked="f">
                <v:textbox>
                  <w:txbxContent>
                    <w:p w:rsidR="00FE71C1" w:rsidRDefault="00FE71C1" w:rsidP="009F441A">
                      <w:r>
                        <w:t>0.0.0.0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AF158" wp14:editId="31996AE7">
                <wp:simplePos x="0" y="0"/>
                <wp:positionH relativeFrom="column">
                  <wp:posOffset>3728424</wp:posOffset>
                </wp:positionH>
                <wp:positionV relativeFrom="paragraph">
                  <wp:posOffset>2197838</wp:posOffset>
                </wp:positionV>
                <wp:extent cx="1031358" cy="340242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152.16.3.253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F158" id="Zone de texte 15" o:spid="_x0000_s1032" type="#_x0000_t202" style="position:absolute;left:0;text-align:left;margin-left:293.6pt;margin-top:173.05pt;width:81.2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" filled="f" stroked="f">
                <v:textbox>
                  <w:txbxContent>
                    <w:p w:rsidR="00FE71C1" w:rsidRDefault="00FE71C1" w:rsidP="009F441A">
                      <w:r>
                        <w:t>152.16.3.253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6E0A7" wp14:editId="4E056479">
                <wp:simplePos x="0" y="0"/>
                <wp:positionH relativeFrom="column">
                  <wp:posOffset>2916998</wp:posOffset>
                </wp:positionH>
                <wp:positionV relativeFrom="paragraph">
                  <wp:posOffset>280581</wp:posOffset>
                </wp:positionV>
                <wp:extent cx="1031358" cy="340242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C1" w:rsidRDefault="00FE71C1" w:rsidP="009F441A">
                            <w:r>
                              <w:t>152.16.2.253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E0A7" id="Zone de texte 13" o:spid="_x0000_s1033" type="#_x0000_t202" style="position:absolute;left:0;text-align:left;margin-left:229.7pt;margin-top:22.1pt;width:81.2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" filled="f" stroked="f">
                <v:textbox>
                  <w:txbxContent>
                    <w:p w:rsidR="00FE71C1" w:rsidRDefault="00FE71C1" w:rsidP="009F441A">
                      <w:r>
                        <w:t>152.16.2.253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C4ED3" wp14:editId="6798B876">
                <wp:simplePos x="0" y="0"/>
                <wp:positionH relativeFrom="column">
                  <wp:posOffset>2767965</wp:posOffset>
                </wp:positionH>
                <wp:positionV relativeFrom="paragraph">
                  <wp:posOffset>1768475</wp:posOffset>
                </wp:positionV>
                <wp:extent cx="0" cy="903767"/>
                <wp:effectExtent l="0" t="0" r="12700" b="107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3596A" id="Connecteur droit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39.25pt" to="217.95pt,2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96F77" wp14:editId="5E6617F2">
                <wp:simplePos x="0" y="0"/>
                <wp:positionH relativeFrom="column">
                  <wp:posOffset>3799692</wp:posOffset>
                </wp:positionH>
                <wp:positionV relativeFrom="paragraph">
                  <wp:posOffset>1470719</wp:posOffset>
                </wp:positionV>
                <wp:extent cx="595424" cy="446568"/>
                <wp:effectExtent l="0" t="0" r="14605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446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922B4" id="Ellipse 6" o:spid="_x0000_s1026" style="position:absolute;margin-left:299.2pt;margin-top:115.8pt;width:46.9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19873" wp14:editId="71323F14">
                <wp:simplePos x="0" y="0"/>
                <wp:positionH relativeFrom="column">
                  <wp:posOffset>2874763</wp:posOffset>
                </wp:positionH>
                <wp:positionV relativeFrom="paragraph">
                  <wp:posOffset>1705181</wp:posOffset>
                </wp:positionV>
                <wp:extent cx="1222744" cy="21265"/>
                <wp:effectExtent l="0" t="0" r="9525" b="1714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744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BF2A" id="Connecteur droit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134.25pt" to="322.65pt,1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AD129" wp14:editId="4726E524">
                <wp:simplePos x="0" y="0"/>
                <wp:positionH relativeFrom="column">
                  <wp:posOffset>2715275</wp:posOffset>
                </wp:positionH>
                <wp:positionV relativeFrom="paragraph">
                  <wp:posOffset>163460</wp:posOffset>
                </wp:positionV>
                <wp:extent cx="10632" cy="1392865"/>
                <wp:effectExtent l="0" t="0" r="15240" b="171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39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422D" id="Connecteur droit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12.85pt" to="214.65pt,1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1685A" wp14:editId="147D091C">
                <wp:simplePos x="0" y="0"/>
                <wp:positionH relativeFrom="column">
                  <wp:posOffset>2442269</wp:posOffset>
                </wp:positionH>
                <wp:positionV relativeFrom="paragraph">
                  <wp:posOffset>-152518</wp:posOffset>
                </wp:positionV>
                <wp:extent cx="595424" cy="446568"/>
                <wp:effectExtent l="0" t="0" r="14605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446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A1635" id="Ellipse 7" o:spid="_x0000_s1026" style="position:absolute;margin-left:192.3pt;margin-top:-12pt;width:46.9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246E" wp14:editId="0E295EB7">
                <wp:simplePos x="0" y="0"/>
                <wp:positionH relativeFrom="column">
                  <wp:posOffset>2151026</wp:posOffset>
                </wp:positionH>
                <wp:positionV relativeFrom="paragraph">
                  <wp:posOffset>1194169</wp:posOffset>
                </wp:positionV>
                <wp:extent cx="1275907" cy="765544"/>
                <wp:effectExtent l="0" t="0" r="698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6A2B6" id="Rectangle 2" o:spid="_x0000_s1026" style="position:absolute;margin-left:169.35pt;margin-top:94.05pt;width:100.45pt;height: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" fillcolor="#4472c4 [3204]" strokecolor="#1f3763 [1604]" strokeweight="1pt"/>
            </w:pict>
          </mc:Fallback>
        </mc:AlternateContent>
      </w:r>
    </w:p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2628D6" w:rsidRDefault="002628D6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2628D6"/>
    <w:p w:rsidR="009F441A" w:rsidRDefault="009F441A" w:rsidP="009F441A">
      <w:pPr>
        <w:pStyle w:val="Titre1"/>
      </w:pPr>
      <w:r>
        <w:t xml:space="preserve">Exercice 12 : </w:t>
      </w:r>
    </w:p>
    <w:p w:rsidR="00055875" w:rsidRDefault="00055875" w:rsidP="00055875"/>
    <w:p w:rsidR="00BB2738" w:rsidRDefault="00055875" w:rsidP="00BB2738">
      <w:pPr>
        <w:pStyle w:val="Paragraphedeliste"/>
        <w:numPr>
          <w:ilvl w:val="0"/>
          <w:numId w:val="11"/>
        </w:numPr>
      </w:pPr>
      <w:r>
        <w:t>192.10.21.32 /27 =&gt; H1</w:t>
      </w:r>
      <w:r>
        <w:br/>
        <w:t>192.10.21.64 /27 =&gt; H2</w:t>
      </w:r>
      <w:r>
        <w:br/>
        <w:t>192.10.21.96 /27 =&gt; H3</w:t>
      </w:r>
      <w:r>
        <w:br/>
        <w:t>192.10.21.128 /27 =&gt; H4</w:t>
      </w:r>
      <w:r w:rsidR="00BB2738">
        <w:br/>
      </w:r>
    </w:p>
    <w:p w:rsidR="00BB2738" w:rsidRDefault="001734E1" w:rsidP="00BB2738">
      <w:pPr>
        <w:pStyle w:val="Paragraphedeliste"/>
        <w:numPr>
          <w:ilvl w:val="0"/>
          <w:numId w:val="11"/>
        </w:numPr>
      </w:pPr>
      <w:r>
        <w:br/>
      </w:r>
    </w:p>
    <w:p w:rsidR="001734E1" w:rsidRDefault="001734E1" w:rsidP="001734E1"/>
    <w:p w:rsidR="00BB2738" w:rsidRDefault="00BB2738" w:rsidP="00BB27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68"/>
        <w:gridCol w:w="1786"/>
        <w:gridCol w:w="1794"/>
      </w:tblGrid>
      <w:tr w:rsidR="00BB2738" w:rsidTr="00BB2738">
        <w:tc>
          <w:tcPr>
            <w:tcW w:w="1811" w:type="dxa"/>
          </w:tcPr>
          <w:p w:rsidR="00BB2738" w:rsidRDefault="00BB2738" w:rsidP="00BB2738">
            <w:r>
              <w:t>Destination</w:t>
            </w:r>
          </w:p>
        </w:tc>
        <w:tc>
          <w:tcPr>
            <w:tcW w:w="1811" w:type="dxa"/>
          </w:tcPr>
          <w:p w:rsidR="00BB2738" w:rsidRDefault="00BB2738" w:rsidP="00BB2738">
            <w:r>
              <w:t>Gateway</w:t>
            </w:r>
          </w:p>
        </w:tc>
        <w:tc>
          <w:tcPr>
            <w:tcW w:w="1811" w:type="dxa"/>
          </w:tcPr>
          <w:p w:rsidR="00BB2738" w:rsidRDefault="00BB2738" w:rsidP="00BB2738">
            <w:r>
              <w:t>Genmask</w:t>
            </w:r>
          </w:p>
        </w:tc>
        <w:tc>
          <w:tcPr>
            <w:tcW w:w="1811" w:type="dxa"/>
          </w:tcPr>
          <w:p w:rsidR="00BB2738" w:rsidRDefault="00BB2738" w:rsidP="00BB2738">
            <w:r>
              <w:t>Flags</w:t>
            </w:r>
          </w:p>
        </w:tc>
        <w:tc>
          <w:tcPr>
            <w:tcW w:w="1812" w:type="dxa"/>
          </w:tcPr>
          <w:p w:rsidR="00BB2738" w:rsidRDefault="00BB2738" w:rsidP="00BB2738">
            <w:r>
              <w:t>Interace</w:t>
            </w:r>
          </w:p>
        </w:tc>
      </w:tr>
      <w:tr w:rsidR="00BB2738" w:rsidTr="00BB2738">
        <w:tc>
          <w:tcPr>
            <w:tcW w:w="1811" w:type="dxa"/>
          </w:tcPr>
          <w:p w:rsidR="00BB2738" w:rsidRDefault="00BB2738" w:rsidP="00BB2738">
            <w:r>
              <w:t>127.0.0.0</w:t>
            </w:r>
          </w:p>
        </w:tc>
        <w:tc>
          <w:tcPr>
            <w:tcW w:w="1811" w:type="dxa"/>
          </w:tcPr>
          <w:p w:rsidR="00BB2738" w:rsidRDefault="00BB2738" w:rsidP="00BB2738">
            <w:r>
              <w:t>0.0.0.0</w:t>
            </w:r>
          </w:p>
        </w:tc>
        <w:tc>
          <w:tcPr>
            <w:tcW w:w="1811" w:type="dxa"/>
          </w:tcPr>
          <w:p w:rsidR="00BB2738" w:rsidRDefault="00BB2738" w:rsidP="00BB2738">
            <w:r>
              <w:t>255.255.255.0</w:t>
            </w:r>
          </w:p>
        </w:tc>
        <w:tc>
          <w:tcPr>
            <w:tcW w:w="1811" w:type="dxa"/>
          </w:tcPr>
          <w:p w:rsidR="00BB2738" w:rsidRDefault="00BB2738" w:rsidP="00BB2738">
            <w:r>
              <w:t>U</w:t>
            </w:r>
          </w:p>
        </w:tc>
        <w:tc>
          <w:tcPr>
            <w:tcW w:w="1812" w:type="dxa"/>
          </w:tcPr>
          <w:p w:rsidR="00BB2738" w:rsidRDefault="00BB2738" w:rsidP="00BB2738">
            <w:r>
              <w:t>lo0</w:t>
            </w:r>
          </w:p>
        </w:tc>
      </w:tr>
      <w:tr w:rsidR="00C412B3" w:rsidTr="00BB2738">
        <w:tc>
          <w:tcPr>
            <w:tcW w:w="1811" w:type="dxa"/>
          </w:tcPr>
          <w:p w:rsidR="00C412B3" w:rsidRDefault="001672A4" w:rsidP="00BB2738">
            <w:r>
              <w:t>192.10.21.32</w:t>
            </w:r>
          </w:p>
        </w:tc>
        <w:tc>
          <w:tcPr>
            <w:tcW w:w="1811" w:type="dxa"/>
          </w:tcPr>
          <w:p w:rsidR="00C412B3" w:rsidRDefault="001672A4" w:rsidP="00BB2738">
            <w:r>
              <w:t>0.0.0.0</w:t>
            </w:r>
          </w:p>
        </w:tc>
        <w:tc>
          <w:tcPr>
            <w:tcW w:w="1811" w:type="dxa"/>
          </w:tcPr>
          <w:p w:rsidR="00C412B3" w:rsidRDefault="001672A4" w:rsidP="00BB2738">
            <w:r>
              <w:t>255.255.255.224</w:t>
            </w:r>
          </w:p>
        </w:tc>
        <w:tc>
          <w:tcPr>
            <w:tcW w:w="1811" w:type="dxa"/>
          </w:tcPr>
          <w:p w:rsidR="00C412B3" w:rsidRDefault="001672A4" w:rsidP="00BB2738">
            <w:r>
              <w:t>U</w:t>
            </w:r>
          </w:p>
        </w:tc>
        <w:tc>
          <w:tcPr>
            <w:tcW w:w="1812" w:type="dxa"/>
          </w:tcPr>
          <w:p w:rsidR="00C412B3" w:rsidRDefault="001672A4" w:rsidP="00BB2738">
            <w:r>
              <w:t>eth0</w:t>
            </w:r>
          </w:p>
        </w:tc>
      </w:tr>
      <w:tr w:rsidR="001672A4" w:rsidTr="00BB2738">
        <w:tc>
          <w:tcPr>
            <w:tcW w:w="1811" w:type="dxa"/>
          </w:tcPr>
          <w:p w:rsidR="001672A4" w:rsidRDefault="001672A4" w:rsidP="00BB2738">
            <w:r>
              <w:t>192.10.21.64</w:t>
            </w:r>
          </w:p>
        </w:tc>
        <w:tc>
          <w:tcPr>
            <w:tcW w:w="1811" w:type="dxa"/>
          </w:tcPr>
          <w:p w:rsidR="001672A4" w:rsidRDefault="001672A4" w:rsidP="00BB2738">
            <w:r>
              <w:t>0.0.0.0</w:t>
            </w:r>
          </w:p>
        </w:tc>
        <w:tc>
          <w:tcPr>
            <w:tcW w:w="1811" w:type="dxa"/>
          </w:tcPr>
          <w:p w:rsidR="001672A4" w:rsidRDefault="001672A4" w:rsidP="00BB2738">
            <w:r>
              <w:t>255.255.255.224</w:t>
            </w:r>
          </w:p>
        </w:tc>
        <w:tc>
          <w:tcPr>
            <w:tcW w:w="1811" w:type="dxa"/>
          </w:tcPr>
          <w:p w:rsidR="001672A4" w:rsidRDefault="001672A4" w:rsidP="00BB2738">
            <w:r>
              <w:t>U</w:t>
            </w:r>
          </w:p>
        </w:tc>
        <w:tc>
          <w:tcPr>
            <w:tcW w:w="1812" w:type="dxa"/>
          </w:tcPr>
          <w:p w:rsidR="009E0AAD" w:rsidRDefault="001672A4" w:rsidP="00BB2738">
            <w:r>
              <w:t>eth1</w:t>
            </w:r>
          </w:p>
        </w:tc>
      </w:tr>
      <w:tr w:rsidR="009E0AAD" w:rsidTr="00BB2738">
        <w:tc>
          <w:tcPr>
            <w:tcW w:w="1811" w:type="dxa"/>
          </w:tcPr>
          <w:p w:rsidR="009E0AAD" w:rsidRDefault="00AF633D" w:rsidP="00BB2738">
            <w:r>
              <w:t>0.0.0.0</w:t>
            </w:r>
          </w:p>
        </w:tc>
        <w:tc>
          <w:tcPr>
            <w:tcW w:w="1811" w:type="dxa"/>
          </w:tcPr>
          <w:p w:rsidR="009E0AAD" w:rsidRDefault="00DA0F1E" w:rsidP="00BB2738">
            <w:r>
              <w:t>192.10.21.</w:t>
            </w:r>
            <w:r w:rsidR="003A547F">
              <w:t>65</w:t>
            </w:r>
            <w:r w:rsidR="001734E1">
              <w:br/>
              <w:t>OU (manque info)</w:t>
            </w:r>
            <w:r w:rsidR="001734E1">
              <w:br/>
              <w:t>192.10.21.94</w:t>
            </w:r>
          </w:p>
        </w:tc>
        <w:tc>
          <w:tcPr>
            <w:tcW w:w="1811" w:type="dxa"/>
          </w:tcPr>
          <w:p w:rsidR="009E0AAD" w:rsidRDefault="00AF633D" w:rsidP="00BB2738">
            <w:r>
              <w:t>0.0.0.0.0</w:t>
            </w:r>
          </w:p>
        </w:tc>
        <w:tc>
          <w:tcPr>
            <w:tcW w:w="1811" w:type="dxa"/>
          </w:tcPr>
          <w:p w:rsidR="009E0AAD" w:rsidRDefault="00AF633D" w:rsidP="00BB2738">
            <w:r>
              <w:t>UG</w:t>
            </w:r>
          </w:p>
        </w:tc>
        <w:tc>
          <w:tcPr>
            <w:tcW w:w="1812" w:type="dxa"/>
          </w:tcPr>
          <w:p w:rsidR="009E0AAD" w:rsidRDefault="00AF633D" w:rsidP="00BB2738">
            <w:r>
              <w:t>eth1</w:t>
            </w:r>
          </w:p>
        </w:tc>
      </w:tr>
    </w:tbl>
    <w:p w:rsidR="00BB2738" w:rsidRDefault="00BB2738" w:rsidP="00BB2738"/>
    <w:p w:rsidR="00BB2738" w:rsidRDefault="00BB2738" w:rsidP="00BB2738"/>
    <w:p w:rsidR="00BB2738" w:rsidRDefault="00BB2738" w:rsidP="00BB2738"/>
    <w:p w:rsidR="001734E1" w:rsidRDefault="001734E1" w:rsidP="00BB27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8"/>
        <w:gridCol w:w="1796"/>
        <w:gridCol w:w="1868"/>
        <w:gridCol w:w="1788"/>
        <w:gridCol w:w="1796"/>
      </w:tblGrid>
      <w:tr w:rsidR="00744E39" w:rsidTr="00F96475">
        <w:tc>
          <w:tcPr>
            <w:tcW w:w="1808" w:type="dxa"/>
          </w:tcPr>
          <w:p w:rsidR="00744E39" w:rsidRDefault="00744E39" w:rsidP="00FE71C1">
            <w:r>
              <w:t>Destination</w:t>
            </w:r>
          </w:p>
        </w:tc>
        <w:tc>
          <w:tcPr>
            <w:tcW w:w="1796" w:type="dxa"/>
          </w:tcPr>
          <w:p w:rsidR="00744E39" w:rsidRDefault="00744E39" w:rsidP="00FE71C1">
            <w:r>
              <w:t>Gateway</w:t>
            </w:r>
          </w:p>
        </w:tc>
        <w:tc>
          <w:tcPr>
            <w:tcW w:w="1868" w:type="dxa"/>
          </w:tcPr>
          <w:p w:rsidR="00744E39" w:rsidRDefault="00744E39" w:rsidP="00FE71C1">
            <w:r>
              <w:t>Genmask</w:t>
            </w:r>
          </w:p>
        </w:tc>
        <w:tc>
          <w:tcPr>
            <w:tcW w:w="1788" w:type="dxa"/>
          </w:tcPr>
          <w:p w:rsidR="00744E39" w:rsidRDefault="00744E39" w:rsidP="00FE71C1">
            <w:r>
              <w:t>Flags</w:t>
            </w:r>
          </w:p>
        </w:tc>
        <w:tc>
          <w:tcPr>
            <w:tcW w:w="1796" w:type="dxa"/>
          </w:tcPr>
          <w:p w:rsidR="00744E39" w:rsidRDefault="00744E39" w:rsidP="00FE71C1">
            <w:r>
              <w:t>Interace</w:t>
            </w:r>
          </w:p>
        </w:tc>
      </w:tr>
      <w:tr w:rsidR="00744E39" w:rsidTr="00F96475">
        <w:tc>
          <w:tcPr>
            <w:tcW w:w="1808" w:type="dxa"/>
          </w:tcPr>
          <w:p w:rsidR="00744E39" w:rsidRDefault="00744E39" w:rsidP="00FE71C1">
            <w:r>
              <w:t>127.0.0.0</w:t>
            </w:r>
          </w:p>
        </w:tc>
        <w:tc>
          <w:tcPr>
            <w:tcW w:w="1796" w:type="dxa"/>
          </w:tcPr>
          <w:p w:rsidR="00744E39" w:rsidRDefault="00744E39" w:rsidP="00FE71C1">
            <w:r>
              <w:t>0.0.0.0</w:t>
            </w:r>
          </w:p>
        </w:tc>
        <w:tc>
          <w:tcPr>
            <w:tcW w:w="1868" w:type="dxa"/>
          </w:tcPr>
          <w:p w:rsidR="00744E39" w:rsidRDefault="00744E39" w:rsidP="00FE71C1">
            <w:r>
              <w:t>255.255.255.0</w:t>
            </w:r>
          </w:p>
        </w:tc>
        <w:tc>
          <w:tcPr>
            <w:tcW w:w="1788" w:type="dxa"/>
          </w:tcPr>
          <w:p w:rsidR="00744E39" w:rsidRDefault="00744E39" w:rsidP="00FE71C1">
            <w:r>
              <w:t>U</w:t>
            </w:r>
          </w:p>
        </w:tc>
        <w:tc>
          <w:tcPr>
            <w:tcW w:w="1796" w:type="dxa"/>
          </w:tcPr>
          <w:p w:rsidR="00744E39" w:rsidRDefault="00744E39" w:rsidP="00FE71C1">
            <w:r>
              <w:t>lo0</w:t>
            </w:r>
          </w:p>
        </w:tc>
      </w:tr>
      <w:tr w:rsidR="00744E39" w:rsidTr="00F96475">
        <w:tc>
          <w:tcPr>
            <w:tcW w:w="1808" w:type="dxa"/>
          </w:tcPr>
          <w:p w:rsidR="00744E39" w:rsidRDefault="00744E39" w:rsidP="00FE71C1">
            <w:r>
              <w:t>192.10.21.</w:t>
            </w:r>
            <w:r w:rsidR="00F96475">
              <w:t>64</w:t>
            </w:r>
          </w:p>
        </w:tc>
        <w:tc>
          <w:tcPr>
            <w:tcW w:w="1796" w:type="dxa"/>
          </w:tcPr>
          <w:p w:rsidR="00744E39" w:rsidRDefault="00744E39" w:rsidP="00FE71C1">
            <w:r>
              <w:t>0.0.0.0</w:t>
            </w:r>
          </w:p>
        </w:tc>
        <w:tc>
          <w:tcPr>
            <w:tcW w:w="1868" w:type="dxa"/>
          </w:tcPr>
          <w:p w:rsidR="00744E39" w:rsidRDefault="00744E39" w:rsidP="00FE71C1">
            <w:r>
              <w:t>255.255.255.224</w:t>
            </w:r>
          </w:p>
        </w:tc>
        <w:tc>
          <w:tcPr>
            <w:tcW w:w="1788" w:type="dxa"/>
          </w:tcPr>
          <w:p w:rsidR="00744E39" w:rsidRDefault="00744E39" w:rsidP="00FE71C1">
            <w:r>
              <w:t>U</w:t>
            </w:r>
          </w:p>
        </w:tc>
        <w:tc>
          <w:tcPr>
            <w:tcW w:w="1796" w:type="dxa"/>
          </w:tcPr>
          <w:p w:rsidR="00744E39" w:rsidRDefault="00744E39" w:rsidP="00FE71C1">
            <w:r>
              <w:t>eth0</w:t>
            </w:r>
          </w:p>
        </w:tc>
      </w:tr>
      <w:tr w:rsidR="00744E39" w:rsidTr="00F96475">
        <w:tc>
          <w:tcPr>
            <w:tcW w:w="1808" w:type="dxa"/>
          </w:tcPr>
          <w:p w:rsidR="00744E39" w:rsidRDefault="00744E39" w:rsidP="00FE71C1">
            <w:r>
              <w:t>192.10.21.</w:t>
            </w:r>
            <w:r w:rsidR="00F96475">
              <w:t>96</w:t>
            </w:r>
          </w:p>
        </w:tc>
        <w:tc>
          <w:tcPr>
            <w:tcW w:w="1796" w:type="dxa"/>
          </w:tcPr>
          <w:p w:rsidR="00744E39" w:rsidRDefault="00744E39" w:rsidP="00FE71C1">
            <w:r>
              <w:t>0.0.0.0</w:t>
            </w:r>
          </w:p>
        </w:tc>
        <w:tc>
          <w:tcPr>
            <w:tcW w:w="1868" w:type="dxa"/>
          </w:tcPr>
          <w:p w:rsidR="00744E39" w:rsidRDefault="00744E39" w:rsidP="00FE71C1">
            <w:r>
              <w:t>255.255.255.224</w:t>
            </w:r>
          </w:p>
        </w:tc>
        <w:tc>
          <w:tcPr>
            <w:tcW w:w="1788" w:type="dxa"/>
          </w:tcPr>
          <w:p w:rsidR="00744E39" w:rsidRDefault="00744E39" w:rsidP="00FE71C1">
            <w:r>
              <w:t>U</w:t>
            </w:r>
          </w:p>
        </w:tc>
        <w:tc>
          <w:tcPr>
            <w:tcW w:w="1796" w:type="dxa"/>
          </w:tcPr>
          <w:p w:rsidR="00F96475" w:rsidRDefault="00744E39" w:rsidP="00FE71C1">
            <w:r>
              <w:t>eth1</w:t>
            </w:r>
          </w:p>
        </w:tc>
      </w:tr>
      <w:tr w:rsidR="00744E39" w:rsidTr="00F96475">
        <w:tc>
          <w:tcPr>
            <w:tcW w:w="1808" w:type="dxa"/>
          </w:tcPr>
          <w:p w:rsidR="00744E39" w:rsidRDefault="00F96475" w:rsidP="00FE71C1">
            <w:r>
              <w:t>192.10.21.128</w:t>
            </w:r>
          </w:p>
        </w:tc>
        <w:tc>
          <w:tcPr>
            <w:tcW w:w="1796" w:type="dxa"/>
          </w:tcPr>
          <w:p w:rsidR="00744E39" w:rsidRDefault="00F96475" w:rsidP="00FE71C1">
            <w:r>
              <w:t>0.0.0.0</w:t>
            </w:r>
          </w:p>
        </w:tc>
        <w:tc>
          <w:tcPr>
            <w:tcW w:w="1868" w:type="dxa"/>
          </w:tcPr>
          <w:p w:rsidR="00744E39" w:rsidRDefault="00F96475" w:rsidP="00FE71C1">
            <w:r>
              <w:t>255.255.255.224</w:t>
            </w:r>
          </w:p>
        </w:tc>
        <w:tc>
          <w:tcPr>
            <w:tcW w:w="1788" w:type="dxa"/>
          </w:tcPr>
          <w:p w:rsidR="00744E39" w:rsidRDefault="00F96475" w:rsidP="00FE71C1">
            <w:r>
              <w:t>U</w:t>
            </w:r>
          </w:p>
        </w:tc>
        <w:tc>
          <w:tcPr>
            <w:tcW w:w="1796" w:type="dxa"/>
          </w:tcPr>
          <w:p w:rsidR="00744E39" w:rsidRDefault="00F96475" w:rsidP="00FE71C1">
            <w:r>
              <w:t>eth2</w:t>
            </w:r>
          </w:p>
        </w:tc>
      </w:tr>
      <w:tr w:rsidR="00FE71C1" w:rsidTr="00F96475">
        <w:tc>
          <w:tcPr>
            <w:tcW w:w="1808" w:type="dxa"/>
          </w:tcPr>
          <w:p w:rsidR="00FE71C1" w:rsidRDefault="00C530EB" w:rsidP="00FE71C1">
            <w:r>
              <w:t>192.21.10.32</w:t>
            </w:r>
          </w:p>
        </w:tc>
        <w:tc>
          <w:tcPr>
            <w:tcW w:w="1796" w:type="dxa"/>
          </w:tcPr>
          <w:p w:rsidR="00FE71C1" w:rsidRDefault="00C530EB" w:rsidP="00FE71C1">
            <w:r>
              <w:t>192.168.1</w:t>
            </w:r>
            <w:r w:rsidR="00FC6DD4">
              <w:t xml:space="preserve">0.66 ou </w:t>
            </w:r>
            <w:r w:rsidR="00FC6DD4">
              <w:br/>
              <w:t>192.168.10.93</w:t>
            </w:r>
            <w:bookmarkStart w:id="0" w:name="_GoBack"/>
            <w:bookmarkEnd w:id="0"/>
          </w:p>
        </w:tc>
        <w:tc>
          <w:tcPr>
            <w:tcW w:w="1868" w:type="dxa"/>
          </w:tcPr>
          <w:p w:rsidR="00FE71C1" w:rsidRDefault="00C530EB" w:rsidP="00FE71C1">
            <w:r>
              <w:t>255.255.255.224</w:t>
            </w:r>
          </w:p>
        </w:tc>
        <w:tc>
          <w:tcPr>
            <w:tcW w:w="1788" w:type="dxa"/>
          </w:tcPr>
          <w:p w:rsidR="00FE71C1" w:rsidRDefault="00C530EB" w:rsidP="00FE71C1">
            <w:r>
              <w:t>UG</w:t>
            </w:r>
          </w:p>
        </w:tc>
        <w:tc>
          <w:tcPr>
            <w:tcW w:w="1796" w:type="dxa"/>
          </w:tcPr>
          <w:p w:rsidR="00FE71C1" w:rsidRDefault="00C530EB" w:rsidP="00FE71C1">
            <w:r>
              <w:t>eth0</w:t>
            </w:r>
          </w:p>
        </w:tc>
      </w:tr>
      <w:tr w:rsidR="00F96475" w:rsidTr="00F96475">
        <w:tc>
          <w:tcPr>
            <w:tcW w:w="1808" w:type="dxa"/>
          </w:tcPr>
          <w:p w:rsidR="00F96475" w:rsidRDefault="00F96475" w:rsidP="00F96475">
            <w:r>
              <w:t>0.0.0.0</w:t>
            </w:r>
          </w:p>
        </w:tc>
        <w:tc>
          <w:tcPr>
            <w:tcW w:w="1796" w:type="dxa"/>
          </w:tcPr>
          <w:p w:rsidR="00F96475" w:rsidRDefault="00F96475" w:rsidP="00F96475">
            <w:r>
              <w:t>192.10.21.</w:t>
            </w:r>
            <w:r w:rsidR="00625A0C">
              <w:t>129</w:t>
            </w:r>
            <w:r>
              <w:br/>
              <w:t>OU (manque info)</w:t>
            </w:r>
            <w:r>
              <w:br/>
              <w:t>192.10.21.</w:t>
            </w:r>
            <w:r w:rsidR="003C4FD3">
              <w:t>158</w:t>
            </w:r>
          </w:p>
        </w:tc>
        <w:tc>
          <w:tcPr>
            <w:tcW w:w="1868" w:type="dxa"/>
          </w:tcPr>
          <w:p w:rsidR="00F96475" w:rsidRDefault="00F96475" w:rsidP="00F96475">
            <w:r>
              <w:t>0.0.0.0.0</w:t>
            </w:r>
          </w:p>
        </w:tc>
        <w:tc>
          <w:tcPr>
            <w:tcW w:w="1788" w:type="dxa"/>
          </w:tcPr>
          <w:p w:rsidR="00F96475" w:rsidRDefault="00F96475" w:rsidP="00F96475">
            <w:r>
              <w:t>UG</w:t>
            </w:r>
          </w:p>
        </w:tc>
        <w:tc>
          <w:tcPr>
            <w:tcW w:w="1796" w:type="dxa"/>
          </w:tcPr>
          <w:p w:rsidR="00FE71C1" w:rsidRDefault="00F96475" w:rsidP="00F96475">
            <w:r>
              <w:t>eth2</w:t>
            </w:r>
          </w:p>
        </w:tc>
      </w:tr>
    </w:tbl>
    <w:p w:rsidR="00744E39" w:rsidRPr="00055875" w:rsidRDefault="00744E39" w:rsidP="00BB2738"/>
    <w:sectPr w:rsidR="00744E39" w:rsidRPr="00055875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5CC9"/>
    <w:multiLevelType w:val="hybridMultilevel"/>
    <w:tmpl w:val="F5F8E5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A7B"/>
    <w:multiLevelType w:val="hybridMultilevel"/>
    <w:tmpl w:val="B1907C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7B2A"/>
    <w:multiLevelType w:val="hybridMultilevel"/>
    <w:tmpl w:val="30CEAD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B190A"/>
    <w:multiLevelType w:val="hybridMultilevel"/>
    <w:tmpl w:val="624086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76C47"/>
    <w:multiLevelType w:val="hybridMultilevel"/>
    <w:tmpl w:val="F4B8EB84"/>
    <w:lvl w:ilvl="0" w:tplc="FBE88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07A5"/>
    <w:multiLevelType w:val="hybridMultilevel"/>
    <w:tmpl w:val="1876DE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20CED"/>
    <w:multiLevelType w:val="hybridMultilevel"/>
    <w:tmpl w:val="1A3001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C"/>
    <w:rsid w:val="00007E7F"/>
    <w:rsid w:val="00055875"/>
    <w:rsid w:val="00056D11"/>
    <w:rsid w:val="000832F0"/>
    <w:rsid w:val="00091BB1"/>
    <w:rsid w:val="001063C1"/>
    <w:rsid w:val="00106C37"/>
    <w:rsid w:val="00131416"/>
    <w:rsid w:val="00151C40"/>
    <w:rsid w:val="001672A4"/>
    <w:rsid w:val="001734E1"/>
    <w:rsid w:val="001A1CEA"/>
    <w:rsid w:val="001A2927"/>
    <w:rsid w:val="001F7443"/>
    <w:rsid w:val="00200711"/>
    <w:rsid w:val="00207C4B"/>
    <w:rsid w:val="00235470"/>
    <w:rsid w:val="002628D6"/>
    <w:rsid w:val="00277324"/>
    <w:rsid w:val="00291653"/>
    <w:rsid w:val="002C515D"/>
    <w:rsid w:val="002F5D3A"/>
    <w:rsid w:val="003A547F"/>
    <w:rsid w:val="003C4FD3"/>
    <w:rsid w:val="003F5B64"/>
    <w:rsid w:val="004073D4"/>
    <w:rsid w:val="00431A07"/>
    <w:rsid w:val="00441B7E"/>
    <w:rsid w:val="00456BEB"/>
    <w:rsid w:val="00466BEB"/>
    <w:rsid w:val="00475E6F"/>
    <w:rsid w:val="004B04D7"/>
    <w:rsid w:val="004B4398"/>
    <w:rsid w:val="004B4DBD"/>
    <w:rsid w:val="004B6735"/>
    <w:rsid w:val="004F1173"/>
    <w:rsid w:val="00535C62"/>
    <w:rsid w:val="00550122"/>
    <w:rsid w:val="00591FCA"/>
    <w:rsid w:val="005A6C2D"/>
    <w:rsid w:val="005C7488"/>
    <w:rsid w:val="005E0D3A"/>
    <w:rsid w:val="005E32BD"/>
    <w:rsid w:val="005F1A61"/>
    <w:rsid w:val="005F2035"/>
    <w:rsid w:val="00625A0C"/>
    <w:rsid w:val="00637A6A"/>
    <w:rsid w:val="006471F3"/>
    <w:rsid w:val="00653FBF"/>
    <w:rsid w:val="006857E5"/>
    <w:rsid w:val="006C1CF6"/>
    <w:rsid w:val="00726F72"/>
    <w:rsid w:val="00744E39"/>
    <w:rsid w:val="007506BD"/>
    <w:rsid w:val="00796CAE"/>
    <w:rsid w:val="007A3D12"/>
    <w:rsid w:val="007D7091"/>
    <w:rsid w:val="00801151"/>
    <w:rsid w:val="008640A3"/>
    <w:rsid w:val="008640CE"/>
    <w:rsid w:val="00873531"/>
    <w:rsid w:val="008B3B68"/>
    <w:rsid w:val="0095110C"/>
    <w:rsid w:val="00975D06"/>
    <w:rsid w:val="009A5897"/>
    <w:rsid w:val="009E0AAD"/>
    <w:rsid w:val="009F441A"/>
    <w:rsid w:val="009F6839"/>
    <w:rsid w:val="00A15AC3"/>
    <w:rsid w:val="00A172F1"/>
    <w:rsid w:val="00A23412"/>
    <w:rsid w:val="00A84B24"/>
    <w:rsid w:val="00A90131"/>
    <w:rsid w:val="00AB3310"/>
    <w:rsid w:val="00AC3DC1"/>
    <w:rsid w:val="00AC7669"/>
    <w:rsid w:val="00AD375C"/>
    <w:rsid w:val="00AD6E4B"/>
    <w:rsid w:val="00AF633D"/>
    <w:rsid w:val="00B07DFA"/>
    <w:rsid w:val="00B44450"/>
    <w:rsid w:val="00B641A5"/>
    <w:rsid w:val="00BB2738"/>
    <w:rsid w:val="00BF0824"/>
    <w:rsid w:val="00BF488F"/>
    <w:rsid w:val="00C412B3"/>
    <w:rsid w:val="00C4334E"/>
    <w:rsid w:val="00C469B0"/>
    <w:rsid w:val="00C5220A"/>
    <w:rsid w:val="00C530EB"/>
    <w:rsid w:val="00C66B75"/>
    <w:rsid w:val="00C73D3B"/>
    <w:rsid w:val="00C73DB6"/>
    <w:rsid w:val="00D24249"/>
    <w:rsid w:val="00D258ED"/>
    <w:rsid w:val="00D66B22"/>
    <w:rsid w:val="00D72C10"/>
    <w:rsid w:val="00D85F97"/>
    <w:rsid w:val="00D92746"/>
    <w:rsid w:val="00DA0337"/>
    <w:rsid w:val="00DA0F1E"/>
    <w:rsid w:val="00DA3425"/>
    <w:rsid w:val="00DB0D9C"/>
    <w:rsid w:val="00DB7520"/>
    <w:rsid w:val="00DC08A1"/>
    <w:rsid w:val="00DD18F7"/>
    <w:rsid w:val="00DE742B"/>
    <w:rsid w:val="00E15769"/>
    <w:rsid w:val="00E217A3"/>
    <w:rsid w:val="00E90140"/>
    <w:rsid w:val="00EA5E2B"/>
    <w:rsid w:val="00ED2C04"/>
    <w:rsid w:val="00EF1B45"/>
    <w:rsid w:val="00F34AA3"/>
    <w:rsid w:val="00F37652"/>
    <w:rsid w:val="00F84C48"/>
    <w:rsid w:val="00F944DF"/>
    <w:rsid w:val="00F96475"/>
    <w:rsid w:val="00FC6DD4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9376"/>
  <w15:chartTrackingRefBased/>
  <w15:docId w15:val="{3E073874-0CC6-5745-B336-FAB29B6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475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5A6C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5A6C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5A6C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9A58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">
    <w:name w:val="Grid Table 4"/>
    <w:basedOn w:val="TableauNormal"/>
    <w:uiPriority w:val="49"/>
    <w:rsid w:val="009A58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9A58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9A58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28</TotalTime>
  <Pages>6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19</cp:revision>
  <dcterms:created xsi:type="dcterms:W3CDTF">2019-01-25T10:22:00Z</dcterms:created>
  <dcterms:modified xsi:type="dcterms:W3CDTF">2019-01-25T10:50:00Z</dcterms:modified>
</cp:coreProperties>
</file>
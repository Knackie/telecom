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CE7" w:rsidRDefault="005B626F" w:rsidP="005B626F">
      <w:pPr>
        <w:pStyle w:val="Titre"/>
        <w:rPr>
          <w:rStyle w:val="Accentuation"/>
          <w:b w:val="0"/>
          <w:i w:val="0"/>
        </w:rPr>
      </w:pPr>
      <w:r>
        <w:rPr>
          <w:rStyle w:val="Accentuation"/>
          <w:b w:val="0"/>
          <w:i w:val="0"/>
        </w:rPr>
        <w:t>Cours – CDSI</w:t>
      </w:r>
      <w:r w:rsidR="009748F9">
        <w:rPr>
          <w:rStyle w:val="Accentuation"/>
          <w:b w:val="0"/>
          <w:i w:val="0"/>
        </w:rPr>
        <w:t xml:space="preserve"> – Ingénierie Logiciel</w:t>
      </w:r>
    </w:p>
    <w:p w:rsidR="005B626F" w:rsidRDefault="005B626F" w:rsidP="005B626F"/>
    <w:p w:rsidR="005B626F" w:rsidRDefault="009748F9" w:rsidP="009748F9">
      <w:pPr>
        <w:pStyle w:val="Titre1"/>
      </w:pPr>
      <w:r>
        <w:t>Définition des besoins</w:t>
      </w:r>
    </w:p>
    <w:p w:rsidR="009748F9" w:rsidRDefault="009748F9" w:rsidP="009748F9"/>
    <w:p w:rsidR="009748F9" w:rsidRDefault="008C6C2B" w:rsidP="009748F9">
      <w:r>
        <w:t xml:space="preserve">Définition d’un terme informatique : Standard </w:t>
      </w:r>
      <w:proofErr w:type="spellStart"/>
      <w:r>
        <w:t>Glossary</w:t>
      </w:r>
      <w:proofErr w:type="spellEnd"/>
      <w:r>
        <w:t xml:space="preserve"> Software </w:t>
      </w:r>
    </w:p>
    <w:p w:rsidR="008C6C2B" w:rsidRDefault="007D2154" w:rsidP="009748F9">
      <w:r w:rsidRPr="009C6C81">
        <w:rPr>
          <w:lang w:val="en-US"/>
        </w:rPr>
        <w:t>Definition</w:t>
      </w:r>
      <w:r w:rsidR="008C6C2B" w:rsidRPr="009C6C81">
        <w:rPr>
          <w:lang w:val="en-US"/>
        </w:rPr>
        <w:t xml:space="preserve"> d’un </w:t>
      </w:r>
      <w:proofErr w:type="spellStart"/>
      <w:proofErr w:type="gramStart"/>
      <w:r w:rsidRPr="00532B3C">
        <w:rPr>
          <w:lang w:val="en-US"/>
        </w:rPr>
        <w:t>besoin</w:t>
      </w:r>
      <w:proofErr w:type="spellEnd"/>
      <w:r w:rsidR="008C6C2B" w:rsidRPr="009C6C81">
        <w:rPr>
          <w:lang w:val="en-US"/>
        </w:rPr>
        <w:t> :</w:t>
      </w:r>
      <w:proofErr w:type="gramEnd"/>
      <w:r w:rsidR="008C6C2B" w:rsidRPr="008C6C2B">
        <w:rPr>
          <w:lang w:val="en-US"/>
        </w:rPr>
        <w:t xml:space="preserve"> A condition or capability needed by a user to sol</w:t>
      </w:r>
      <w:r w:rsidR="008C6C2B">
        <w:rPr>
          <w:lang w:val="en-US"/>
        </w:rPr>
        <w:t xml:space="preserve">ve a problem or achieve an objective. </w:t>
      </w:r>
      <w:r w:rsidR="008C6C2B" w:rsidRPr="008C6C2B">
        <w:t xml:space="preserve">Une condition ou une capacité nécessaire par un utilisateur pour </w:t>
      </w:r>
      <w:r w:rsidR="008C6C2B">
        <w:t xml:space="preserve">résoudre un problème ou </w:t>
      </w:r>
    </w:p>
    <w:p w:rsidR="008C6C2B" w:rsidRDefault="008C6C2B" w:rsidP="009748F9"/>
    <w:p w:rsidR="008C6C2B" w:rsidRDefault="008C6C2B" w:rsidP="009748F9">
      <w:r>
        <w:t xml:space="preserve">3 </w:t>
      </w:r>
      <w:r w:rsidR="00715EB9">
        <w:t>types</w:t>
      </w:r>
      <w:r>
        <w:t xml:space="preserve"> de besoin : </w:t>
      </w:r>
    </w:p>
    <w:p w:rsidR="008C6C2B" w:rsidRDefault="008C6C2B" w:rsidP="008C6C2B">
      <w:pPr>
        <w:pStyle w:val="Paragraphedeliste"/>
        <w:numPr>
          <w:ilvl w:val="0"/>
          <w:numId w:val="17"/>
        </w:numPr>
      </w:pPr>
      <w:r>
        <w:t>Au niveau utilisateur : compréhension par tout le monde</w:t>
      </w:r>
    </w:p>
    <w:p w:rsidR="008C6C2B" w:rsidRDefault="008C6C2B" w:rsidP="008C6C2B">
      <w:pPr>
        <w:pStyle w:val="Paragraphedeliste"/>
        <w:numPr>
          <w:ilvl w:val="0"/>
          <w:numId w:val="17"/>
        </w:numPr>
      </w:pPr>
      <w:r>
        <w:t xml:space="preserve">Au niveau système. : pour les développeurs du projet </w:t>
      </w:r>
    </w:p>
    <w:p w:rsidR="008C6C2B" w:rsidRDefault="008C6C2B" w:rsidP="008C6C2B">
      <w:pPr>
        <w:pStyle w:val="Paragraphedeliste"/>
        <w:numPr>
          <w:ilvl w:val="0"/>
          <w:numId w:val="17"/>
        </w:numPr>
      </w:pPr>
      <w:r>
        <w:t>Spécifications Logiciel : pour</w:t>
      </w:r>
    </w:p>
    <w:p w:rsidR="008C6C2B" w:rsidRDefault="008C6C2B" w:rsidP="008C6C2B"/>
    <w:p w:rsidR="008C6C2B" w:rsidRDefault="008C6C2B" w:rsidP="008C6C2B">
      <w:r>
        <w:t>Sujet : Gestion du bar 2017</w:t>
      </w:r>
    </w:p>
    <w:p w:rsidR="008C6C2B" w:rsidRDefault="008C6C2B" w:rsidP="008C6C2B">
      <w:pPr>
        <w:pStyle w:val="Paragraphedeliste"/>
        <w:numPr>
          <w:ilvl w:val="0"/>
          <w:numId w:val="17"/>
        </w:numPr>
      </w:pPr>
      <w:r>
        <w:t xml:space="preserve">Suivit d’une forme standard </w:t>
      </w:r>
    </w:p>
    <w:p w:rsidR="008C6C2B" w:rsidRDefault="004A0DF9" w:rsidP="008C6C2B">
      <w:pPr>
        <w:pStyle w:val="Paragraphedeliste"/>
        <w:numPr>
          <w:ilvl w:val="0"/>
          <w:numId w:val="17"/>
        </w:numPr>
      </w:pPr>
      <w:r>
        <w:t>Éviter d’imposer le choix aux personnes qui sont chargés de les faire.</w:t>
      </w:r>
    </w:p>
    <w:p w:rsidR="004A0DF9" w:rsidRDefault="004A0DF9" w:rsidP="004A0DF9"/>
    <w:p w:rsidR="004A0DF9" w:rsidRDefault="004A0DF9" w:rsidP="004A0DF9">
      <w:r>
        <w:t xml:space="preserve">Besoin de l’utilisateur : </w:t>
      </w:r>
    </w:p>
    <w:p w:rsidR="004A0DF9" w:rsidRDefault="00042365" w:rsidP="004A0DF9">
      <w:pPr>
        <w:pStyle w:val="Paragraphedeliste"/>
        <w:numPr>
          <w:ilvl w:val="0"/>
          <w:numId w:val="17"/>
        </w:numPr>
      </w:pPr>
      <w:r>
        <w:t>Assez global</w:t>
      </w:r>
      <w:r w:rsidR="004A0DF9">
        <w:br/>
      </w:r>
    </w:p>
    <w:p w:rsidR="004A0DF9" w:rsidRDefault="004A0DF9" w:rsidP="004A0DF9">
      <w:r>
        <w:t xml:space="preserve">Besoin Système : </w:t>
      </w:r>
    </w:p>
    <w:p w:rsidR="004A0DF9" w:rsidRDefault="00042365" w:rsidP="004A0DF9">
      <w:pPr>
        <w:pStyle w:val="Paragraphedeliste"/>
        <w:numPr>
          <w:ilvl w:val="0"/>
          <w:numId w:val="17"/>
        </w:numPr>
      </w:pPr>
      <w:r>
        <w:t xml:space="preserve">Plus précis dans le besoin. </w:t>
      </w:r>
    </w:p>
    <w:p w:rsidR="00042365" w:rsidRDefault="00042365" w:rsidP="004A0DF9">
      <w:pPr>
        <w:pStyle w:val="Paragraphedeliste"/>
        <w:numPr>
          <w:ilvl w:val="0"/>
          <w:numId w:val="17"/>
        </w:numPr>
      </w:pPr>
      <w:r>
        <w:t>Pas comment le faire mais ce que l’on souhaite avoir.</w:t>
      </w:r>
    </w:p>
    <w:p w:rsidR="00E21333" w:rsidRDefault="00E21333" w:rsidP="00E21333"/>
    <w:p w:rsidR="001B3954" w:rsidRDefault="001B3954" w:rsidP="00E21333">
      <w:r>
        <w:t xml:space="preserve">Propriété du besoin : </w:t>
      </w:r>
    </w:p>
    <w:p w:rsidR="001B3954" w:rsidRDefault="001B3954" w:rsidP="001B3954">
      <w:pPr>
        <w:pStyle w:val="Paragraphedeliste"/>
        <w:numPr>
          <w:ilvl w:val="0"/>
          <w:numId w:val="18"/>
        </w:numPr>
      </w:pPr>
      <w:r>
        <w:t>Vérification unitaire</w:t>
      </w:r>
    </w:p>
    <w:p w:rsidR="001B3954" w:rsidRDefault="001B3954" w:rsidP="001B3954">
      <w:pPr>
        <w:pStyle w:val="Paragraphedeliste"/>
        <w:numPr>
          <w:ilvl w:val="0"/>
          <w:numId w:val="18"/>
        </w:numPr>
      </w:pPr>
      <w:r>
        <w:t>Complet</w:t>
      </w:r>
    </w:p>
    <w:p w:rsidR="001B3954" w:rsidRDefault="001B3954" w:rsidP="001B3954">
      <w:pPr>
        <w:pStyle w:val="Paragraphedeliste"/>
        <w:numPr>
          <w:ilvl w:val="0"/>
          <w:numId w:val="18"/>
        </w:numPr>
      </w:pPr>
      <w:r>
        <w:t>Consistent</w:t>
      </w:r>
    </w:p>
    <w:p w:rsidR="001B3954" w:rsidRDefault="001B3954" w:rsidP="001B3954">
      <w:pPr>
        <w:pStyle w:val="Paragraphedeliste"/>
        <w:numPr>
          <w:ilvl w:val="0"/>
          <w:numId w:val="18"/>
        </w:numPr>
      </w:pPr>
      <w:r>
        <w:t>Non Combinés</w:t>
      </w:r>
    </w:p>
    <w:p w:rsidR="001B3954" w:rsidRDefault="001B3954" w:rsidP="001B3954">
      <w:pPr>
        <w:pStyle w:val="Paragraphedeliste"/>
        <w:numPr>
          <w:ilvl w:val="0"/>
          <w:numId w:val="18"/>
        </w:numPr>
      </w:pPr>
      <w:r>
        <w:t>Traçable</w:t>
      </w:r>
    </w:p>
    <w:p w:rsidR="001B3954" w:rsidRDefault="001B3954" w:rsidP="001B3954">
      <w:pPr>
        <w:pStyle w:val="Paragraphedeliste"/>
        <w:numPr>
          <w:ilvl w:val="0"/>
          <w:numId w:val="18"/>
        </w:numPr>
      </w:pPr>
      <w:r>
        <w:t>Courent</w:t>
      </w:r>
      <w:r w:rsidR="00653718">
        <w:t xml:space="preserve"> (encore un sens à un moment donnée)</w:t>
      </w:r>
    </w:p>
    <w:p w:rsidR="001B3954" w:rsidRDefault="001B3954" w:rsidP="001B3954">
      <w:pPr>
        <w:pStyle w:val="Paragraphedeliste"/>
        <w:numPr>
          <w:ilvl w:val="0"/>
          <w:numId w:val="18"/>
        </w:numPr>
      </w:pPr>
      <w:r>
        <w:t>Ambiguë</w:t>
      </w:r>
    </w:p>
    <w:p w:rsidR="001B3954" w:rsidRDefault="001B3954" w:rsidP="001B3954">
      <w:pPr>
        <w:pStyle w:val="Paragraphedeliste"/>
        <w:numPr>
          <w:ilvl w:val="0"/>
          <w:numId w:val="18"/>
        </w:numPr>
      </w:pPr>
      <w:r>
        <w:t xml:space="preserve">Vérifiable </w:t>
      </w:r>
    </w:p>
    <w:p w:rsidR="001E3A77" w:rsidRDefault="001E3A77" w:rsidP="001E3A77"/>
    <w:p w:rsidR="001E3A77" w:rsidRDefault="001E3A77" w:rsidP="001E3A77">
      <w:r>
        <w:t xml:space="preserve">Pour qui fait-on les besoins ? </w:t>
      </w:r>
    </w:p>
    <w:p w:rsidR="001E3A77" w:rsidRDefault="001E3A77" w:rsidP="001E3A77"/>
    <w:p w:rsidR="001E3A77" w:rsidRDefault="001E3A77" w:rsidP="001E3A77">
      <w:pPr>
        <w:pStyle w:val="Paragraphedeliste"/>
        <w:numPr>
          <w:ilvl w:val="0"/>
          <w:numId w:val="18"/>
        </w:numPr>
      </w:pPr>
      <w:r>
        <w:t>Pour toute personne ou organisation qui est concernée par le logiciel et qui en a intérêt</w:t>
      </w:r>
    </w:p>
    <w:p w:rsidR="001E3A77" w:rsidRDefault="00811EA0" w:rsidP="001E3A77">
      <w:pPr>
        <w:pStyle w:val="Paragraphedeliste"/>
        <w:numPr>
          <w:ilvl w:val="0"/>
          <w:numId w:val="18"/>
        </w:numPr>
      </w:pPr>
      <w:r>
        <w:t>Types de partie prenantes</w:t>
      </w:r>
      <w:r w:rsidR="001E3A77">
        <w:t> :</w:t>
      </w:r>
    </w:p>
    <w:p w:rsidR="001E3A77" w:rsidRDefault="001E3A77" w:rsidP="001E3A77">
      <w:pPr>
        <w:pStyle w:val="Paragraphedeliste"/>
        <w:numPr>
          <w:ilvl w:val="1"/>
          <w:numId w:val="18"/>
        </w:numPr>
      </w:pPr>
      <w:r>
        <w:t>Utilisateurs finaux</w:t>
      </w:r>
    </w:p>
    <w:p w:rsidR="001E3A77" w:rsidRDefault="00DF520E" w:rsidP="001E3A77">
      <w:pPr>
        <w:pStyle w:val="Paragraphedeliste"/>
        <w:numPr>
          <w:ilvl w:val="1"/>
          <w:numId w:val="18"/>
        </w:numPr>
      </w:pPr>
      <w:r>
        <w:t>Gestionnaire du système informatique</w:t>
      </w:r>
    </w:p>
    <w:p w:rsidR="001E3A77" w:rsidRDefault="001E3A77" w:rsidP="001E3A77">
      <w:pPr>
        <w:pStyle w:val="Paragraphedeliste"/>
        <w:numPr>
          <w:ilvl w:val="1"/>
          <w:numId w:val="18"/>
        </w:numPr>
      </w:pPr>
      <w:r>
        <w:t>Propriétaire du système</w:t>
      </w:r>
    </w:p>
    <w:p w:rsidR="001E3A77" w:rsidRDefault="001E3A77" w:rsidP="001E3A77">
      <w:pPr>
        <w:pStyle w:val="Paragraphedeliste"/>
        <w:numPr>
          <w:ilvl w:val="1"/>
          <w:numId w:val="18"/>
        </w:numPr>
      </w:pPr>
      <w:r>
        <w:t>D’autres personnes</w:t>
      </w:r>
    </w:p>
    <w:p w:rsidR="001E3A77" w:rsidRDefault="001E3A77" w:rsidP="00F90558"/>
    <w:p w:rsidR="00F90558" w:rsidRDefault="006253EA" w:rsidP="00F90558">
      <w:r>
        <w:lastRenderedPageBreak/>
        <w:t>Besoins fonctionnels</w:t>
      </w:r>
      <w:r w:rsidR="00F90558">
        <w:t xml:space="preserve"> et non-fonctionnels ? </w:t>
      </w:r>
    </w:p>
    <w:p w:rsidR="00F90558" w:rsidRDefault="00F90558" w:rsidP="00F90558">
      <w:pPr>
        <w:pStyle w:val="Paragraphedeliste"/>
        <w:numPr>
          <w:ilvl w:val="0"/>
          <w:numId w:val="18"/>
        </w:numPr>
      </w:pPr>
      <w:r>
        <w:t>Besoin fonctionnel</w:t>
      </w:r>
    </w:p>
    <w:p w:rsidR="00F90558" w:rsidRDefault="00F90558" w:rsidP="00F90558">
      <w:pPr>
        <w:pStyle w:val="Paragraphedeliste"/>
        <w:numPr>
          <w:ilvl w:val="1"/>
          <w:numId w:val="18"/>
        </w:numPr>
      </w:pPr>
      <w:r>
        <w:t>Services que rend le logiciel</w:t>
      </w:r>
    </w:p>
    <w:p w:rsidR="006253EA" w:rsidRDefault="006253EA" w:rsidP="00F90558">
      <w:pPr>
        <w:pStyle w:val="Paragraphedeliste"/>
        <w:numPr>
          <w:ilvl w:val="1"/>
          <w:numId w:val="18"/>
        </w:numPr>
      </w:pPr>
      <w:r>
        <w:t>L’ensemble de services que le logiciel doit rendre, comment réagir à une action générale et dans les cas particuliers</w:t>
      </w:r>
    </w:p>
    <w:p w:rsidR="006253EA" w:rsidRDefault="006253EA" w:rsidP="00F90558">
      <w:pPr>
        <w:pStyle w:val="Paragraphedeliste"/>
        <w:numPr>
          <w:ilvl w:val="1"/>
          <w:numId w:val="18"/>
        </w:numPr>
      </w:pPr>
      <w:r>
        <w:t>Ce que ne doit pas le faire.</w:t>
      </w:r>
    </w:p>
    <w:p w:rsidR="00F90558" w:rsidRDefault="00F90558" w:rsidP="00F90558">
      <w:pPr>
        <w:pStyle w:val="Paragraphedeliste"/>
        <w:numPr>
          <w:ilvl w:val="0"/>
          <w:numId w:val="18"/>
        </w:numPr>
      </w:pPr>
      <w:r>
        <w:t>Besoin Non-fonctionnel</w:t>
      </w:r>
    </w:p>
    <w:p w:rsidR="00F90558" w:rsidRDefault="00F90558" w:rsidP="00F90558">
      <w:pPr>
        <w:pStyle w:val="Paragraphedeliste"/>
        <w:numPr>
          <w:ilvl w:val="1"/>
          <w:numId w:val="18"/>
        </w:numPr>
      </w:pPr>
      <w:r>
        <w:t xml:space="preserve">Condition dans lesquels ils vont le rendre </w:t>
      </w:r>
    </w:p>
    <w:p w:rsidR="003A41A8" w:rsidRDefault="003A41A8" w:rsidP="00F90558">
      <w:pPr>
        <w:pStyle w:val="Paragraphedeliste"/>
        <w:numPr>
          <w:ilvl w:val="1"/>
          <w:numId w:val="18"/>
        </w:numPr>
      </w:pPr>
      <w:r>
        <w:t xml:space="preserve">Appareil </w:t>
      </w:r>
      <w:r w:rsidR="001B2D28">
        <w:t>hébergeant</w:t>
      </w:r>
      <w:r>
        <w:t xml:space="preserve"> le logiciel</w:t>
      </w:r>
    </w:p>
    <w:p w:rsidR="003A41A8" w:rsidRDefault="003A41A8" w:rsidP="00F90558">
      <w:pPr>
        <w:pStyle w:val="Paragraphedeliste"/>
        <w:numPr>
          <w:ilvl w:val="1"/>
          <w:numId w:val="18"/>
        </w:numPr>
      </w:pPr>
      <w:r>
        <w:t>Système d’exploitation</w:t>
      </w:r>
    </w:p>
    <w:p w:rsidR="003A41A8" w:rsidRDefault="003A41A8" w:rsidP="00F90558">
      <w:pPr>
        <w:pStyle w:val="Paragraphedeliste"/>
        <w:numPr>
          <w:ilvl w:val="1"/>
          <w:numId w:val="18"/>
        </w:numPr>
      </w:pPr>
      <w:r>
        <w:t>Le langage de programmation</w:t>
      </w:r>
    </w:p>
    <w:p w:rsidR="00F90558" w:rsidRDefault="00F90558" w:rsidP="00F90558">
      <w:pPr>
        <w:pStyle w:val="Paragraphedeliste"/>
        <w:numPr>
          <w:ilvl w:val="0"/>
          <w:numId w:val="18"/>
        </w:numPr>
      </w:pPr>
      <w:r>
        <w:t>Besoin de Domaine</w:t>
      </w:r>
    </w:p>
    <w:p w:rsidR="00F90558" w:rsidRDefault="00F90558" w:rsidP="00F90558">
      <w:pPr>
        <w:pStyle w:val="Paragraphedeliste"/>
        <w:numPr>
          <w:ilvl w:val="1"/>
          <w:numId w:val="18"/>
        </w:numPr>
      </w:pPr>
      <w:r>
        <w:t>Environnement dans lequel le logiciel doit évoluer</w:t>
      </w:r>
    </w:p>
    <w:p w:rsidR="006B3FC8" w:rsidRDefault="006B3FC8" w:rsidP="006B3FC8"/>
    <w:p w:rsidR="006B3FC8" w:rsidRDefault="006B3FC8" w:rsidP="006B3FC8">
      <w:r>
        <w:t xml:space="preserve">Soucis et imprécision </w:t>
      </w:r>
    </w:p>
    <w:p w:rsidR="006B3FC8" w:rsidRDefault="0063051D" w:rsidP="006B3FC8">
      <w:pPr>
        <w:pStyle w:val="Paragraphedeliste"/>
        <w:numPr>
          <w:ilvl w:val="0"/>
          <w:numId w:val="18"/>
        </w:numPr>
      </w:pPr>
      <w:r>
        <w:t>Les développeurs</w:t>
      </w:r>
      <w:r w:rsidR="006B3FC8">
        <w:t xml:space="preserve"> peuvent répondre aux besoins d’une manière différentes que celle voulue.</w:t>
      </w:r>
    </w:p>
    <w:p w:rsidR="003A41A8" w:rsidRDefault="003A41A8" w:rsidP="00E21333"/>
    <w:p w:rsidR="003A41A8" w:rsidRDefault="003A41A8" w:rsidP="003A41A8">
      <w:r>
        <w:t>Le besoin doit être complet et consistent.</w:t>
      </w:r>
    </w:p>
    <w:p w:rsidR="003A41A8" w:rsidRDefault="003A41A8" w:rsidP="003A41A8"/>
    <w:p w:rsidR="006744E4" w:rsidRDefault="00604099" w:rsidP="006744E4">
      <w:pPr>
        <w:pStyle w:val="Paragraphedeliste"/>
        <w:numPr>
          <w:ilvl w:val="0"/>
          <w:numId w:val="18"/>
        </w:numPr>
      </w:pPr>
      <w:r w:rsidRPr="008D72B0">
        <w:rPr>
          <w:u w:val="single"/>
        </w:rPr>
        <w:t>L’utilis</w:t>
      </w:r>
      <w:r w:rsidR="00C51B04" w:rsidRPr="008D72B0">
        <w:rPr>
          <w:u w:val="single"/>
        </w:rPr>
        <w:t>abilité</w:t>
      </w:r>
      <w:r>
        <w:t xml:space="preserve"> est compliqué</w:t>
      </w:r>
      <w:r w:rsidR="00C51B04">
        <w:t>e</w:t>
      </w:r>
    </w:p>
    <w:p w:rsidR="006744E4" w:rsidRDefault="00FD1459" w:rsidP="003A41A8">
      <w:pPr>
        <w:pStyle w:val="Paragraphedeliste"/>
        <w:numPr>
          <w:ilvl w:val="0"/>
          <w:numId w:val="18"/>
        </w:numPr>
      </w:pPr>
      <w:r w:rsidRPr="008D72B0">
        <w:rPr>
          <w:u w:val="single"/>
        </w:rPr>
        <w:t>Efficacité</w:t>
      </w:r>
      <w:r>
        <w:t xml:space="preserve"> : </w:t>
      </w:r>
      <w:r w:rsidR="00C51B04">
        <w:t>C’est l’utilisation des ressources disponibles.</w:t>
      </w:r>
    </w:p>
    <w:p w:rsidR="006744E4" w:rsidRDefault="00FD1459" w:rsidP="003A41A8">
      <w:pPr>
        <w:pStyle w:val="Paragraphedeliste"/>
        <w:numPr>
          <w:ilvl w:val="0"/>
          <w:numId w:val="18"/>
        </w:numPr>
      </w:pPr>
      <w:r w:rsidRPr="008D72B0">
        <w:rPr>
          <w:u w:val="single"/>
        </w:rPr>
        <w:t>Sureté de fonctionnement </w:t>
      </w:r>
      <w:r>
        <w:t>: Qu’</w:t>
      </w:r>
      <w:r w:rsidR="006744E4">
        <w:t>est-ce</w:t>
      </w:r>
      <w:r>
        <w:t xml:space="preserve"> que l’on tolère en panne ?</w:t>
      </w:r>
    </w:p>
    <w:p w:rsidR="006744E4" w:rsidRDefault="001A0903" w:rsidP="003A41A8">
      <w:pPr>
        <w:pStyle w:val="Paragraphedeliste"/>
        <w:numPr>
          <w:ilvl w:val="0"/>
          <w:numId w:val="18"/>
        </w:numPr>
      </w:pPr>
      <w:r w:rsidRPr="008D72B0">
        <w:rPr>
          <w:u w:val="single"/>
        </w:rPr>
        <w:t>Sécurité</w:t>
      </w:r>
      <w:r>
        <w:t xml:space="preserve"> : </w:t>
      </w:r>
      <w:r w:rsidR="00C51B04">
        <w:t>L’authentification, les autorisations, l’intégrité des données, stabilité des données</w:t>
      </w:r>
    </w:p>
    <w:p w:rsidR="006744E4" w:rsidRDefault="00C51B04" w:rsidP="003A41A8">
      <w:pPr>
        <w:pStyle w:val="Paragraphedeliste"/>
        <w:numPr>
          <w:ilvl w:val="0"/>
          <w:numId w:val="18"/>
        </w:numPr>
      </w:pPr>
      <w:r w:rsidRPr="008D72B0">
        <w:rPr>
          <w:u w:val="single"/>
        </w:rPr>
        <w:t>Organisationnelle</w:t>
      </w:r>
      <w:r>
        <w:t> : Environnement d’exécution du système</w:t>
      </w:r>
    </w:p>
    <w:p w:rsidR="006744E4" w:rsidRDefault="00C51B04" w:rsidP="003A41A8">
      <w:pPr>
        <w:pStyle w:val="Paragraphedeliste"/>
        <w:numPr>
          <w:ilvl w:val="0"/>
          <w:numId w:val="18"/>
        </w:numPr>
      </w:pPr>
      <w:r w:rsidRPr="008D72B0">
        <w:rPr>
          <w:u w:val="single"/>
        </w:rPr>
        <w:t>Opérationnelle</w:t>
      </w:r>
      <w:r>
        <w:t xml:space="preserve"> : Qui va se charger de la mise en œuvre ? </w:t>
      </w:r>
    </w:p>
    <w:p w:rsidR="006744E4" w:rsidRDefault="00C51B04" w:rsidP="003A41A8">
      <w:pPr>
        <w:pStyle w:val="Paragraphedeliste"/>
        <w:numPr>
          <w:ilvl w:val="0"/>
          <w:numId w:val="18"/>
        </w:numPr>
      </w:pPr>
      <w:r w:rsidRPr="008D72B0">
        <w:rPr>
          <w:u w:val="single"/>
        </w:rPr>
        <w:t>Développement</w:t>
      </w:r>
      <w:r>
        <w:t xml:space="preserve"> : Utilisation d’une base de données particulière, langage particulier ? </w:t>
      </w:r>
    </w:p>
    <w:p w:rsidR="00C51B04" w:rsidRDefault="006744E4" w:rsidP="003A41A8">
      <w:pPr>
        <w:pStyle w:val="Paragraphedeliste"/>
        <w:numPr>
          <w:ilvl w:val="0"/>
          <w:numId w:val="18"/>
        </w:numPr>
      </w:pPr>
      <w:r w:rsidRPr="008D72B0">
        <w:rPr>
          <w:u w:val="single"/>
        </w:rPr>
        <w:t>Éthique</w:t>
      </w:r>
      <w:r w:rsidR="00C51B04">
        <w:t> : Le plus économe possible par exemple.</w:t>
      </w:r>
    </w:p>
    <w:p w:rsidR="005D4B52" w:rsidRDefault="005D4B52" w:rsidP="003A41A8"/>
    <w:p w:rsidR="00812D25" w:rsidRDefault="005D4B52" w:rsidP="003A41A8">
      <w:r>
        <w:t>On s’axera plus sur certains points que l’on jugera plus important.</w:t>
      </w:r>
    </w:p>
    <w:p w:rsidR="00812D25" w:rsidRDefault="006744E4" w:rsidP="003A41A8">
      <w:r>
        <w:t>Certains besoins non fonctionnels</w:t>
      </w:r>
      <w:r w:rsidR="00812D25">
        <w:t xml:space="preserve"> peuvent entrainer un besoin fonctionnel.</w:t>
      </w:r>
    </w:p>
    <w:p w:rsidR="006744E4" w:rsidRDefault="006744E4" w:rsidP="003A41A8"/>
    <w:p w:rsidR="006744E4" w:rsidRDefault="006744E4" w:rsidP="003A41A8">
      <w:r>
        <w:t>Le système doit être stable quand après la formation l’utilisateur n’a plus besoin d’annuler souvent une action.</w:t>
      </w:r>
    </w:p>
    <w:p w:rsidR="00933D0F" w:rsidRDefault="00933D0F" w:rsidP="003A41A8"/>
    <w:p w:rsidR="00933D0F" w:rsidRDefault="00933D0F" w:rsidP="003A41A8">
      <w:r>
        <w:t xml:space="preserve">Mesure : </w:t>
      </w:r>
    </w:p>
    <w:p w:rsidR="00933D0F" w:rsidRDefault="00933D0F" w:rsidP="00933D0F">
      <w:pPr>
        <w:pStyle w:val="Paragraphedeliste"/>
        <w:numPr>
          <w:ilvl w:val="0"/>
          <w:numId w:val="18"/>
        </w:numPr>
      </w:pPr>
      <w:r>
        <w:t>Vitesse</w:t>
      </w:r>
    </w:p>
    <w:p w:rsidR="00933D0F" w:rsidRDefault="00933D0F" w:rsidP="00933D0F">
      <w:pPr>
        <w:pStyle w:val="Paragraphedeliste"/>
        <w:numPr>
          <w:ilvl w:val="0"/>
          <w:numId w:val="18"/>
        </w:numPr>
      </w:pPr>
      <w:r>
        <w:t xml:space="preserve">Taille : </w:t>
      </w:r>
    </w:p>
    <w:p w:rsidR="00933D0F" w:rsidRDefault="00933D0F" w:rsidP="00933D0F">
      <w:pPr>
        <w:pStyle w:val="Paragraphedeliste"/>
        <w:numPr>
          <w:ilvl w:val="0"/>
          <w:numId w:val="18"/>
        </w:numPr>
      </w:pPr>
      <w:r>
        <w:t>Facilité d’usage </w:t>
      </w:r>
    </w:p>
    <w:p w:rsidR="00933D0F" w:rsidRDefault="00933D0F" w:rsidP="00933D0F">
      <w:pPr>
        <w:pStyle w:val="Paragraphedeliste"/>
        <w:numPr>
          <w:ilvl w:val="1"/>
          <w:numId w:val="18"/>
        </w:numPr>
      </w:pPr>
      <w:r>
        <w:t>Nombre d’écran d’aide</w:t>
      </w:r>
    </w:p>
    <w:p w:rsidR="00933D0F" w:rsidRDefault="00933D0F" w:rsidP="00933D0F">
      <w:pPr>
        <w:pStyle w:val="Paragraphedeliste"/>
        <w:numPr>
          <w:ilvl w:val="0"/>
          <w:numId w:val="18"/>
        </w:numPr>
      </w:pPr>
      <w:r>
        <w:t xml:space="preserve">Sureté de fonctionnement </w:t>
      </w:r>
    </w:p>
    <w:p w:rsidR="00933D0F" w:rsidRDefault="00933D0F" w:rsidP="00933D0F">
      <w:pPr>
        <w:pStyle w:val="Paragraphedeliste"/>
        <w:numPr>
          <w:ilvl w:val="1"/>
          <w:numId w:val="18"/>
        </w:numPr>
      </w:pPr>
      <w:r>
        <w:t>Temps moyen entre les pannes</w:t>
      </w:r>
    </w:p>
    <w:p w:rsidR="00933D0F" w:rsidRDefault="00933D0F" w:rsidP="00933D0F">
      <w:pPr>
        <w:pStyle w:val="Paragraphedeliste"/>
        <w:numPr>
          <w:ilvl w:val="1"/>
          <w:numId w:val="18"/>
        </w:numPr>
      </w:pPr>
      <w:r>
        <w:t>Proba</w:t>
      </w:r>
      <w:r w:rsidR="009C6C81">
        <w:t>bilité</w:t>
      </w:r>
      <w:r>
        <w:t xml:space="preserve"> </w:t>
      </w:r>
      <w:r w:rsidR="009C6C81">
        <w:t>indisponibilité</w:t>
      </w:r>
    </w:p>
    <w:p w:rsidR="00933D0F" w:rsidRDefault="00933D0F" w:rsidP="00933D0F">
      <w:pPr>
        <w:pStyle w:val="Paragraphedeliste"/>
        <w:numPr>
          <w:ilvl w:val="1"/>
          <w:numId w:val="18"/>
        </w:numPr>
      </w:pPr>
      <w:r>
        <w:t xml:space="preserve">Taux </w:t>
      </w:r>
      <w:r w:rsidR="00362916">
        <w:t>échec</w:t>
      </w:r>
    </w:p>
    <w:p w:rsidR="00933D0F" w:rsidRDefault="00933D0F" w:rsidP="00933D0F">
      <w:pPr>
        <w:pStyle w:val="Paragraphedeliste"/>
        <w:numPr>
          <w:ilvl w:val="1"/>
          <w:numId w:val="18"/>
        </w:numPr>
      </w:pPr>
      <w:r>
        <w:t>Indisponibilité de l’application</w:t>
      </w:r>
    </w:p>
    <w:p w:rsidR="00956069" w:rsidRDefault="00956069" w:rsidP="00956069">
      <w:pPr>
        <w:pStyle w:val="Paragraphedeliste"/>
        <w:numPr>
          <w:ilvl w:val="0"/>
          <w:numId w:val="18"/>
        </w:numPr>
      </w:pPr>
      <w:r>
        <w:lastRenderedPageBreak/>
        <w:t>Résistance d’un logiciel</w:t>
      </w:r>
    </w:p>
    <w:p w:rsidR="00956069" w:rsidRDefault="00956069" w:rsidP="00956069">
      <w:pPr>
        <w:pStyle w:val="Paragraphedeliste"/>
        <w:numPr>
          <w:ilvl w:val="1"/>
          <w:numId w:val="18"/>
        </w:numPr>
      </w:pPr>
      <w:r>
        <w:t>Temps de redémarrage après une panne</w:t>
      </w:r>
    </w:p>
    <w:p w:rsidR="00956069" w:rsidRDefault="00956069" w:rsidP="00956069">
      <w:pPr>
        <w:pStyle w:val="Paragraphedeliste"/>
        <w:numPr>
          <w:ilvl w:val="1"/>
          <w:numId w:val="18"/>
        </w:numPr>
      </w:pPr>
      <w:r>
        <w:t>Pourcentage d’évènement causant une panne</w:t>
      </w:r>
    </w:p>
    <w:p w:rsidR="00956069" w:rsidRDefault="00956069" w:rsidP="00956069">
      <w:pPr>
        <w:pStyle w:val="Paragraphedeliste"/>
        <w:numPr>
          <w:ilvl w:val="1"/>
          <w:numId w:val="18"/>
        </w:numPr>
      </w:pPr>
      <w:r>
        <w:t>Taux de données corrompue</w:t>
      </w:r>
    </w:p>
    <w:p w:rsidR="00171D55" w:rsidRDefault="00171D55" w:rsidP="00171D55"/>
    <w:p w:rsidR="00171D55" w:rsidRPr="008C6C2B" w:rsidRDefault="00171D55" w:rsidP="00171D55">
      <w:r>
        <w:t>Besoin non fonctionnel : Un moyen de le tester</w:t>
      </w:r>
    </w:p>
    <w:p w:rsidR="00F81A23" w:rsidRDefault="00F81A23" w:rsidP="00F81A23">
      <w:pPr>
        <w:pStyle w:val="Titre1"/>
      </w:pPr>
      <w:r>
        <w:t>Ingénierie du besoin</w:t>
      </w:r>
    </w:p>
    <w:p w:rsidR="00F81A23" w:rsidRDefault="00F81A23" w:rsidP="00F81A23"/>
    <w:p w:rsidR="00F81A23" w:rsidRDefault="00F81A23" w:rsidP="00F81A23">
      <w:pPr>
        <w:pStyle w:val="Titre2"/>
      </w:pPr>
      <w:r>
        <w:t>Processus</w:t>
      </w:r>
    </w:p>
    <w:p w:rsidR="00F81A23" w:rsidRDefault="00F81A23" w:rsidP="00F81A23"/>
    <w:p w:rsidR="00F81A23" w:rsidRDefault="00F81A23" w:rsidP="00F81A23">
      <w:r>
        <w:t>Le processus utiliser dépend du domaine de l’application.</w:t>
      </w:r>
    </w:p>
    <w:p w:rsidR="00C652CB" w:rsidRDefault="00C652CB" w:rsidP="00F81A23"/>
    <w:p w:rsidR="005B1089" w:rsidRDefault="00C652CB" w:rsidP="00F81A23">
      <w:r>
        <w:t xml:space="preserve">Une vue en spirale permet de retourner les 3 grands axes. </w:t>
      </w:r>
    </w:p>
    <w:p w:rsidR="005B1089" w:rsidRDefault="005B1089" w:rsidP="00F81A23">
      <w:r>
        <w:t xml:space="preserve">Les différentes étapes sont : </w:t>
      </w:r>
    </w:p>
    <w:p w:rsidR="008A0879" w:rsidRDefault="009C6C81" w:rsidP="005B1089">
      <w:pPr>
        <w:pStyle w:val="Paragraphedeliste"/>
        <w:numPr>
          <w:ilvl w:val="0"/>
          <w:numId w:val="18"/>
        </w:numPr>
      </w:pPr>
      <w:r>
        <w:t>Spécifications</w:t>
      </w:r>
      <w:r w:rsidR="00C652CB">
        <w:t xml:space="preserve"> </w:t>
      </w:r>
      <w:r w:rsidR="008A0879">
        <w:t>du besoi</w:t>
      </w:r>
      <w:r w:rsidR="00EB22AC">
        <w:t>n</w:t>
      </w:r>
      <w:r w:rsidR="008A0879">
        <w:t>.</w:t>
      </w:r>
    </w:p>
    <w:p w:rsidR="005B1089" w:rsidRDefault="009C6C81" w:rsidP="009C6C81">
      <w:pPr>
        <w:pStyle w:val="Paragraphedeliste"/>
        <w:numPr>
          <w:ilvl w:val="0"/>
          <w:numId w:val="18"/>
        </w:numPr>
      </w:pPr>
      <w:r>
        <w:t>Étude</w:t>
      </w:r>
      <w:r w:rsidR="005B1089">
        <w:t xml:space="preserve"> de faisabilité</w:t>
      </w:r>
    </w:p>
    <w:p w:rsidR="005B1089" w:rsidRDefault="009C6C81" w:rsidP="005B1089">
      <w:pPr>
        <w:pStyle w:val="Paragraphedeliste"/>
        <w:numPr>
          <w:ilvl w:val="0"/>
          <w:numId w:val="18"/>
        </w:numPr>
      </w:pPr>
      <w:r>
        <w:t>Spécification</w:t>
      </w:r>
      <w:r w:rsidR="005B1089">
        <w:t xml:space="preserve"> des besoins des utilisateurs</w:t>
      </w:r>
    </w:p>
    <w:p w:rsidR="005B1089" w:rsidRDefault="005B1089" w:rsidP="005B1089">
      <w:pPr>
        <w:pStyle w:val="Paragraphedeliste"/>
        <w:numPr>
          <w:ilvl w:val="0"/>
          <w:numId w:val="18"/>
        </w:numPr>
      </w:pPr>
      <w:r>
        <w:t>Prototypage</w:t>
      </w:r>
    </w:p>
    <w:p w:rsidR="005B1089" w:rsidRDefault="005B1089" w:rsidP="005B1089">
      <w:pPr>
        <w:pStyle w:val="Paragraphedeliste"/>
        <w:numPr>
          <w:ilvl w:val="0"/>
          <w:numId w:val="18"/>
        </w:numPr>
      </w:pPr>
      <w:r>
        <w:t>Incitation du</w:t>
      </w:r>
    </w:p>
    <w:p w:rsidR="005B1089" w:rsidRDefault="005B1089" w:rsidP="005B1089">
      <w:pPr>
        <w:pStyle w:val="Paragraphedeliste"/>
        <w:numPr>
          <w:ilvl w:val="0"/>
          <w:numId w:val="18"/>
        </w:numPr>
      </w:pPr>
      <w:r>
        <w:t xml:space="preserve">Phase de Spécifications et modélisation </w:t>
      </w:r>
    </w:p>
    <w:p w:rsidR="005B1089" w:rsidRDefault="005B1089" w:rsidP="005B1089">
      <w:pPr>
        <w:pStyle w:val="Paragraphedeliste"/>
        <w:numPr>
          <w:ilvl w:val="0"/>
          <w:numId w:val="18"/>
        </w:numPr>
      </w:pPr>
      <w:r>
        <w:t>Phase de revues</w:t>
      </w:r>
    </w:p>
    <w:p w:rsidR="00F81A23" w:rsidRDefault="00F81A23" w:rsidP="00F81A23"/>
    <w:p w:rsidR="00362916" w:rsidRDefault="00720925" w:rsidP="00720925">
      <w:pPr>
        <w:pStyle w:val="Titre2"/>
      </w:pPr>
      <w:r>
        <w:t>Cahier des charges et analyse</w:t>
      </w:r>
    </w:p>
    <w:p w:rsidR="00720925" w:rsidRDefault="00720925" w:rsidP="00720925"/>
    <w:p w:rsidR="00720925" w:rsidRDefault="00720925" w:rsidP="00720925">
      <w:r>
        <w:t xml:space="preserve">Identification des </w:t>
      </w:r>
      <w:r w:rsidR="00F5367A">
        <w:t>besoins</w:t>
      </w:r>
      <w:r>
        <w:t xml:space="preserve"> : </w:t>
      </w:r>
    </w:p>
    <w:p w:rsidR="00720925" w:rsidRDefault="00720925" w:rsidP="00720925">
      <w:pPr>
        <w:pStyle w:val="Paragraphedeliste"/>
        <w:numPr>
          <w:ilvl w:val="0"/>
          <w:numId w:val="18"/>
        </w:numPr>
      </w:pPr>
      <w:r>
        <w:t>Faire appel à des domaines différents à ceux que l’on utilise</w:t>
      </w:r>
    </w:p>
    <w:p w:rsidR="00720925" w:rsidRDefault="00720925" w:rsidP="00720925">
      <w:pPr>
        <w:pStyle w:val="Paragraphedeliste"/>
        <w:numPr>
          <w:ilvl w:val="0"/>
          <w:numId w:val="18"/>
        </w:numPr>
      </w:pPr>
      <w:r>
        <w:t>Aller voir des gens, toutes les parties prenantes, personne de la maintenance, ingénieur, technicien, utilisateurs, syndicat, …</w:t>
      </w:r>
    </w:p>
    <w:p w:rsidR="00720925" w:rsidRDefault="00720925" w:rsidP="00720925"/>
    <w:p w:rsidR="00720925" w:rsidRDefault="00720925" w:rsidP="00720925">
      <w:r>
        <w:t xml:space="preserve">Les étapes : </w:t>
      </w:r>
    </w:p>
    <w:p w:rsidR="00720925" w:rsidRDefault="00720925" w:rsidP="00720925">
      <w:pPr>
        <w:pStyle w:val="Paragraphedeliste"/>
        <w:numPr>
          <w:ilvl w:val="0"/>
          <w:numId w:val="18"/>
        </w:numPr>
      </w:pPr>
      <w:r>
        <w:t>Découverte des besoins</w:t>
      </w:r>
    </w:p>
    <w:p w:rsidR="004C1A33" w:rsidRDefault="004C1A33" w:rsidP="001515B2">
      <w:pPr>
        <w:pStyle w:val="Paragraphedeliste"/>
        <w:numPr>
          <w:ilvl w:val="4"/>
          <w:numId w:val="18"/>
        </w:numPr>
      </w:pPr>
    </w:p>
    <w:p w:rsidR="004D79CB" w:rsidRDefault="00720925" w:rsidP="004D79CB">
      <w:pPr>
        <w:pStyle w:val="Paragraphedeliste"/>
        <w:numPr>
          <w:ilvl w:val="0"/>
          <w:numId w:val="18"/>
        </w:numPr>
      </w:pPr>
      <w:r>
        <w:t>Classification et organisation des besoins</w:t>
      </w:r>
    </w:p>
    <w:p w:rsidR="00720925" w:rsidRDefault="00720925" w:rsidP="00720925">
      <w:pPr>
        <w:pStyle w:val="Paragraphedeliste"/>
        <w:numPr>
          <w:ilvl w:val="0"/>
          <w:numId w:val="18"/>
        </w:numPr>
      </w:pPr>
      <w:r>
        <w:t>Priorisation et négociation des besoins</w:t>
      </w:r>
    </w:p>
    <w:p w:rsidR="00720925" w:rsidRDefault="00720925" w:rsidP="00720925">
      <w:pPr>
        <w:pStyle w:val="Paragraphedeliste"/>
        <w:numPr>
          <w:ilvl w:val="0"/>
          <w:numId w:val="18"/>
        </w:numPr>
      </w:pPr>
      <w:r>
        <w:t>Spécification des besoins</w:t>
      </w:r>
    </w:p>
    <w:p w:rsidR="00251F0D" w:rsidRDefault="00251F0D" w:rsidP="00251F0D">
      <w:pPr>
        <w:pStyle w:val="Paragraphedeliste"/>
        <w:numPr>
          <w:ilvl w:val="1"/>
          <w:numId w:val="18"/>
        </w:numPr>
      </w:pPr>
      <w:r>
        <w:t>Mise en forme dans un document.</w:t>
      </w:r>
    </w:p>
    <w:p w:rsidR="00F5367A" w:rsidRDefault="00F5367A" w:rsidP="00F5367A"/>
    <w:p w:rsidR="00F5367A" w:rsidRDefault="00F5367A" w:rsidP="00F5367A">
      <w:r>
        <w:t>Ces étapes ne sont pas linéaires.</w:t>
      </w:r>
    </w:p>
    <w:p w:rsidR="00F5367A" w:rsidRDefault="00F5367A" w:rsidP="00F5367A"/>
    <w:p w:rsidR="00F5367A" w:rsidRDefault="00F5367A" w:rsidP="00F5367A">
      <w:r>
        <w:t>Problème du cahier :</w:t>
      </w:r>
    </w:p>
    <w:p w:rsidR="00F5367A" w:rsidRDefault="00F5367A" w:rsidP="00F5367A">
      <w:pPr>
        <w:pStyle w:val="Paragraphedeliste"/>
        <w:numPr>
          <w:ilvl w:val="0"/>
          <w:numId w:val="18"/>
        </w:numPr>
      </w:pPr>
      <w:r>
        <w:t>Les parties prenantes ne savent pas ce qu’elles veulent.</w:t>
      </w:r>
    </w:p>
    <w:p w:rsidR="00F5367A" w:rsidRDefault="00F5367A" w:rsidP="00361800">
      <w:pPr>
        <w:pStyle w:val="Paragraphedeliste"/>
        <w:numPr>
          <w:ilvl w:val="1"/>
          <w:numId w:val="18"/>
        </w:numPr>
      </w:pPr>
      <w:r>
        <w:t>Parfois ne savent pas ce qui existe.</w:t>
      </w:r>
    </w:p>
    <w:p w:rsidR="00F5367A" w:rsidRDefault="00F5367A" w:rsidP="00F5367A">
      <w:pPr>
        <w:pStyle w:val="Paragraphedeliste"/>
        <w:numPr>
          <w:ilvl w:val="0"/>
          <w:numId w:val="18"/>
        </w:numPr>
      </w:pPr>
      <w:r>
        <w:t>Elles n’expriment pas toujours de la bonne manière</w:t>
      </w:r>
    </w:p>
    <w:p w:rsidR="00F5367A" w:rsidRDefault="00F5367A" w:rsidP="00F5367A">
      <w:pPr>
        <w:pStyle w:val="Paragraphedeliste"/>
        <w:numPr>
          <w:ilvl w:val="1"/>
          <w:numId w:val="18"/>
        </w:numPr>
      </w:pPr>
      <w:r>
        <w:t>Elles ont le langage de leur propre métier et pas forcément le même que celui de la personne qui développe.</w:t>
      </w:r>
    </w:p>
    <w:p w:rsidR="00361800" w:rsidRDefault="009E3B11" w:rsidP="00361800">
      <w:pPr>
        <w:pStyle w:val="Paragraphedeliste"/>
        <w:numPr>
          <w:ilvl w:val="0"/>
          <w:numId w:val="18"/>
        </w:numPr>
      </w:pPr>
      <w:r>
        <w:t>Les différentes parties prenantes peuvent avoir des besoins conflictuels.</w:t>
      </w:r>
    </w:p>
    <w:p w:rsidR="009E3B11" w:rsidRDefault="009E3B11" w:rsidP="009E3B11">
      <w:pPr>
        <w:pStyle w:val="Paragraphedeliste"/>
        <w:numPr>
          <w:ilvl w:val="1"/>
          <w:numId w:val="18"/>
        </w:numPr>
      </w:pPr>
      <w:r>
        <w:lastRenderedPageBreak/>
        <w:t>Le conflit peut aussi être de pouvoir avec certaines personnes qui perdent leur pouvoir.</w:t>
      </w:r>
    </w:p>
    <w:p w:rsidR="009E3B11" w:rsidRDefault="009E3B11" w:rsidP="00361800">
      <w:pPr>
        <w:pStyle w:val="Paragraphedeliste"/>
        <w:numPr>
          <w:ilvl w:val="0"/>
          <w:numId w:val="18"/>
        </w:numPr>
      </w:pPr>
      <w:r>
        <w:t>Des facteur organisationnel et politique qui peuvent influencer les besoins du système.</w:t>
      </w:r>
    </w:p>
    <w:p w:rsidR="00532B3C" w:rsidRDefault="009E3B11" w:rsidP="00532B3C">
      <w:pPr>
        <w:pStyle w:val="Paragraphedeliste"/>
        <w:numPr>
          <w:ilvl w:val="0"/>
          <w:numId w:val="18"/>
        </w:numPr>
      </w:pPr>
      <w:r>
        <w:t xml:space="preserve">Les besoins changent durant le processus l’analyse. De nouvelle parties prenantes peuvent débarquer et l’environnement de </w:t>
      </w:r>
      <w:r w:rsidR="00A60012">
        <w:t>business</w:t>
      </w:r>
      <w:r>
        <w:t xml:space="preserve"> peut changer.</w:t>
      </w:r>
      <w:r w:rsidR="00A60012" w:rsidRPr="00720925">
        <w:t xml:space="preserve"> </w:t>
      </w:r>
    </w:p>
    <w:p w:rsidR="00532B3C" w:rsidRDefault="00532B3C" w:rsidP="00532B3C"/>
    <w:p w:rsidR="00251F0D" w:rsidRDefault="004C1A33" w:rsidP="004C1A33">
      <w:pPr>
        <w:pStyle w:val="Titre2"/>
      </w:pPr>
      <w:r>
        <w:t>Découverte des besoins</w:t>
      </w:r>
    </w:p>
    <w:p w:rsidR="00DB0E50" w:rsidRPr="00DB0E50" w:rsidRDefault="00DB0E50" w:rsidP="00DB0E50"/>
    <w:p w:rsidR="004C1A33" w:rsidRDefault="004C1A33" w:rsidP="009B5E38">
      <w:pPr>
        <w:pStyle w:val="Paragraphedeliste"/>
        <w:numPr>
          <w:ilvl w:val="0"/>
          <w:numId w:val="18"/>
        </w:numPr>
      </w:pPr>
      <w:r>
        <w:t>Bien comprendre ce que veut le client</w:t>
      </w:r>
    </w:p>
    <w:p w:rsidR="004C1A33" w:rsidRDefault="004C1A33" w:rsidP="009B5E38">
      <w:pPr>
        <w:pStyle w:val="Paragraphedeliste"/>
        <w:numPr>
          <w:ilvl w:val="0"/>
          <w:numId w:val="18"/>
        </w:numPr>
      </w:pPr>
      <w:r>
        <w:t xml:space="preserve">Plusieurs solutions : </w:t>
      </w:r>
    </w:p>
    <w:p w:rsidR="004C1A33" w:rsidRDefault="004C1A33" w:rsidP="009B5E38">
      <w:pPr>
        <w:pStyle w:val="Paragraphedeliste"/>
        <w:numPr>
          <w:ilvl w:val="1"/>
          <w:numId w:val="18"/>
        </w:numPr>
      </w:pPr>
      <w:r>
        <w:t>Interview</w:t>
      </w:r>
    </w:p>
    <w:p w:rsidR="004C1A33" w:rsidRDefault="004C1A33" w:rsidP="009B5E38">
      <w:pPr>
        <w:pStyle w:val="Paragraphedeliste"/>
        <w:numPr>
          <w:ilvl w:val="2"/>
          <w:numId w:val="18"/>
        </w:numPr>
      </w:pPr>
      <w:r>
        <w:t>Formel ou informel avec les parties prenantes</w:t>
      </w:r>
    </w:p>
    <w:p w:rsidR="004C1A33" w:rsidRDefault="004C1A33" w:rsidP="009B5E38">
      <w:pPr>
        <w:pStyle w:val="Paragraphedeliste"/>
        <w:numPr>
          <w:ilvl w:val="2"/>
          <w:numId w:val="18"/>
        </w:numPr>
      </w:pPr>
      <w:r>
        <w:t xml:space="preserve">Ouvert ou fermée </w:t>
      </w:r>
    </w:p>
    <w:p w:rsidR="004C1A33" w:rsidRDefault="009B5E38" w:rsidP="009B5E38">
      <w:pPr>
        <w:pStyle w:val="Paragraphedeliste"/>
        <w:numPr>
          <w:ilvl w:val="3"/>
          <w:numId w:val="18"/>
        </w:numPr>
      </w:pPr>
      <w:r>
        <w:t>Soit</w:t>
      </w:r>
      <w:r w:rsidR="004C1A33">
        <w:t xml:space="preserve"> des questions libres</w:t>
      </w:r>
    </w:p>
    <w:p w:rsidR="004C1A33" w:rsidRDefault="004C1A33" w:rsidP="009B5E38">
      <w:pPr>
        <w:pStyle w:val="Paragraphedeliste"/>
        <w:numPr>
          <w:ilvl w:val="3"/>
          <w:numId w:val="18"/>
        </w:numPr>
      </w:pPr>
      <w:r>
        <w:t xml:space="preserve">Soit des questions </w:t>
      </w:r>
      <w:r w:rsidR="009B5E38">
        <w:t>précises</w:t>
      </w:r>
      <w:r>
        <w:t xml:space="preserve">, </w:t>
      </w:r>
    </w:p>
    <w:p w:rsidR="004C1A33" w:rsidRDefault="009B5E38" w:rsidP="009B5E38">
      <w:pPr>
        <w:pStyle w:val="Paragraphedeliste"/>
        <w:numPr>
          <w:ilvl w:val="3"/>
          <w:numId w:val="18"/>
        </w:numPr>
      </w:pPr>
      <w:r>
        <w:t>Il</w:t>
      </w:r>
      <w:r w:rsidR="004C1A33">
        <w:t xml:space="preserve"> faut garder l’esprit ouvert et faire attention à ses préjugés </w:t>
      </w:r>
    </w:p>
    <w:p w:rsidR="004C1A33" w:rsidRDefault="004C1A33" w:rsidP="009B5E38">
      <w:pPr>
        <w:pStyle w:val="Paragraphedeliste"/>
        <w:numPr>
          <w:ilvl w:val="2"/>
          <w:numId w:val="18"/>
        </w:numPr>
      </w:pPr>
      <w:r>
        <w:t>Enregistrer l’interview (si la personne est d’accord)</w:t>
      </w:r>
    </w:p>
    <w:p w:rsidR="004C1A33" w:rsidRDefault="004C1A33" w:rsidP="009B5E38">
      <w:pPr>
        <w:pStyle w:val="Paragraphedeliste"/>
        <w:numPr>
          <w:ilvl w:val="2"/>
          <w:numId w:val="18"/>
        </w:numPr>
      </w:pPr>
      <w:r>
        <w:t>Les explications sur leur travail sont toujours dans le cas idéal, comme le voudrait le patron. Parfois, la personne ne veut pas car elle pense qu’on l’évalue bien que cela ne soit pas le cas</w:t>
      </w:r>
    </w:p>
    <w:p w:rsidR="004C1A33" w:rsidRDefault="004C1A33" w:rsidP="009B5E38">
      <w:pPr>
        <w:pStyle w:val="Paragraphedeliste"/>
        <w:numPr>
          <w:ilvl w:val="2"/>
          <w:numId w:val="18"/>
        </w:numPr>
      </w:pPr>
      <w:r>
        <w:t>Ne pas hésiter à poser des questions sur le métier de la personne et/ou lire des ouvrages sur le métier</w:t>
      </w:r>
    </w:p>
    <w:p w:rsidR="004C1A33" w:rsidRDefault="004C1A33" w:rsidP="009B5E38">
      <w:pPr>
        <w:pStyle w:val="Paragraphedeliste"/>
        <w:numPr>
          <w:ilvl w:val="1"/>
          <w:numId w:val="18"/>
        </w:numPr>
      </w:pPr>
      <w:r>
        <w:t>Méthodes ethnographiques</w:t>
      </w:r>
      <w:r>
        <w:rPr>
          <w:rStyle w:val="Appelnotedebasdep"/>
        </w:rPr>
        <w:footnoteReference w:id="1"/>
      </w:r>
    </w:p>
    <w:p w:rsidR="004C1A33" w:rsidRDefault="004C1A33" w:rsidP="009B5E38">
      <w:pPr>
        <w:pStyle w:val="Paragraphedeliste"/>
        <w:numPr>
          <w:ilvl w:val="2"/>
          <w:numId w:val="18"/>
        </w:numPr>
      </w:pPr>
      <w:r>
        <w:t xml:space="preserve">Comprendre comment les gens travailles </w:t>
      </w:r>
    </w:p>
    <w:p w:rsidR="004C1A33" w:rsidRDefault="004C1A33" w:rsidP="009B5E38">
      <w:pPr>
        <w:pStyle w:val="Paragraphedeliste"/>
        <w:numPr>
          <w:ilvl w:val="2"/>
          <w:numId w:val="18"/>
        </w:numPr>
      </w:pPr>
      <w:r>
        <w:t>Voir les gens sur place en tant qu’observateur, voir le faire même. Pour pailler le problème de l’interview. Les gens font même preuve d’initiative lors de leur travail et dont parfois certains éléments sont même possibles de mettre dans le logiciel que l’on crée.</w:t>
      </w:r>
    </w:p>
    <w:p w:rsidR="009B5E38" w:rsidRDefault="009B5E38" w:rsidP="009B5E38"/>
    <w:p w:rsidR="009B5E38" w:rsidRDefault="009B5E38" w:rsidP="009B5E38">
      <w:r>
        <w:t xml:space="preserve">Problème de l’observation : </w:t>
      </w:r>
    </w:p>
    <w:p w:rsidR="009B5E38" w:rsidRDefault="009B5E38" w:rsidP="009B5E38">
      <w:pPr>
        <w:pStyle w:val="Paragraphedeliste"/>
        <w:numPr>
          <w:ilvl w:val="0"/>
          <w:numId w:val="18"/>
        </w:numPr>
      </w:pPr>
      <w:r>
        <w:t>Des couts élevés</w:t>
      </w:r>
    </w:p>
    <w:p w:rsidR="009B5E38" w:rsidRDefault="009B5E38" w:rsidP="009B5E38">
      <w:pPr>
        <w:pStyle w:val="Paragraphedeliste"/>
        <w:numPr>
          <w:ilvl w:val="0"/>
          <w:numId w:val="18"/>
        </w:numPr>
      </w:pPr>
      <w:r>
        <w:t>Peut se trouver intrusif</w:t>
      </w:r>
    </w:p>
    <w:p w:rsidR="009B5E38" w:rsidRDefault="009B5E38" w:rsidP="009B5E38">
      <w:pPr>
        <w:pStyle w:val="Paragraphedeliste"/>
        <w:numPr>
          <w:ilvl w:val="0"/>
          <w:numId w:val="18"/>
        </w:numPr>
      </w:pPr>
      <w:r>
        <w:t xml:space="preserve">Peut se révéler </w:t>
      </w:r>
      <w:r w:rsidR="00642348">
        <w:t>intéressant</w:t>
      </w:r>
      <w:r>
        <w:t>.</w:t>
      </w:r>
    </w:p>
    <w:p w:rsidR="00532B3C" w:rsidRDefault="00532B3C" w:rsidP="00532B3C"/>
    <w:p w:rsidR="00CD323D" w:rsidRDefault="00CD323D" w:rsidP="00CD323D">
      <w:r>
        <w:t xml:space="preserve">La mise en forme du besoin peut passer par des scénarios qui décrit le processus que l’on souhaite faire. Cette méthode est surtout </w:t>
      </w:r>
      <w:r w:rsidR="00642348">
        <w:t>utilisée</w:t>
      </w:r>
      <w:r>
        <w:t xml:space="preserve"> dans les méthodes Agiles. Cette méthode est surtout </w:t>
      </w:r>
      <w:r w:rsidR="00642348">
        <w:t>orientée</w:t>
      </w:r>
      <w:r>
        <w:t xml:space="preserve"> coté utilisateur.</w:t>
      </w:r>
    </w:p>
    <w:p w:rsidR="00642348" w:rsidRDefault="00642348" w:rsidP="00CD323D"/>
    <w:p w:rsidR="00642348" w:rsidRDefault="00642348" w:rsidP="00642348">
      <w:pPr>
        <w:pStyle w:val="Titre2"/>
      </w:pPr>
      <w:r>
        <w:t>Spécification des besoins</w:t>
      </w:r>
    </w:p>
    <w:p w:rsidR="00642348" w:rsidRDefault="00642348" w:rsidP="00642348"/>
    <w:p w:rsidR="00642348" w:rsidRDefault="00642348" w:rsidP="00642348">
      <w:r>
        <w:t>Écriture du document sous la forme Utilisateur (Simplifié) et les besoins système. Il sert aussi de contrat entre le Client et l’entreprise qui fournit le développement du logiciel.</w:t>
      </w:r>
    </w:p>
    <w:p w:rsidR="00021650" w:rsidRDefault="00021650" w:rsidP="00642348"/>
    <w:p w:rsidR="00021650" w:rsidRDefault="00021650" w:rsidP="00642348">
      <w:r>
        <w:t xml:space="preserve">Les différents moyens pour l’écriture d’un tel document : </w:t>
      </w:r>
    </w:p>
    <w:p w:rsidR="00021650" w:rsidRDefault="00021650" w:rsidP="00021650">
      <w:pPr>
        <w:pStyle w:val="Paragraphedeliste"/>
        <w:numPr>
          <w:ilvl w:val="0"/>
          <w:numId w:val="18"/>
        </w:numPr>
      </w:pPr>
      <w:r>
        <w:lastRenderedPageBreak/>
        <w:t xml:space="preserve">Le langage naturel : </w:t>
      </w:r>
    </w:p>
    <w:p w:rsidR="00021650" w:rsidRDefault="00021650" w:rsidP="00021650">
      <w:pPr>
        <w:pStyle w:val="Paragraphedeliste"/>
        <w:numPr>
          <w:ilvl w:val="1"/>
          <w:numId w:val="18"/>
        </w:numPr>
      </w:pPr>
      <w:r>
        <w:t>Écriture de phrase pour décrire le système</w:t>
      </w:r>
    </w:p>
    <w:p w:rsidR="00F67E54" w:rsidRDefault="00021650" w:rsidP="00F67E54">
      <w:pPr>
        <w:pStyle w:val="Paragraphedeliste"/>
        <w:numPr>
          <w:ilvl w:val="1"/>
          <w:numId w:val="18"/>
        </w:numPr>
      </w:pPr>
      <w:r>
        <w:t xml:space="preserve">Langage </w:t>
      </w:r>
      <w:r w:rsidR="00304E96">
        <w:t>naturel</w:t>
      </w:r>
      <w:r>
        <w:t xml:space="preserve"> structurée : Tous les besoins seront </w:t>
      </w:r>
      <w:r w:rsidR="00DB2CFE">
        <w:t>écrits</w:t>
      </w:r>
      <w:r>
        <w:t xml:space="preserve"> de la même manière. </w:t>
      </w:r>
      <w:r w:rsidR="00F67E54">
        <w:t>P</w:t>
      </w:r>
      <w:r>
        <w:t xml:space="preserve">ar exemple : </w:t>
      </w:r>
    </w:p>
    <w:p w:rsidR="00021650" w:rsidRDefault="00021650" w:rsidP="00F67E54">
      <w:pPr>
        <w:pStyle w:val="Paragraphedeliste"/>
        <w:numPr>
          <w:ilvl w:val="2"/>
          <w:numId w:val="18"/>
        </w:numPr>
      </w:pPr>
      <w:r>
        <w:t>En tant qu’utilisateur, je dois pouvoir …</w:t>
      </w:r>
    </w:p>
    <w:p w:rsidR="00304E96" w:rsidRDefault="00F67E54" w:rsidP="00304E96">
      <w:pPr>
        <w:pStyle w:val="Paragraphedeliste"/>
        <w:numPr>
          <w:ilvl w:val="0"/>
          <w:numId w:val="18"/>
        </w:numPr>
      </w:pPr>
      <w:r>
        <w:t>Langages informels</w:t>
      </w:r>
    </w:p>
    <w:p w:rsidR="00F67E54" w:rsidRDefault="00F67E54" w:rsidP="00F67E54">
      <w:pPr>
        <w:pStyle w:val="Paragraphedeliste"/>
        <w:numPr>
          <w:ilvl w:val="1"/>
          <w:numId w:val="18"/>
        </w:numPr>
      </w:pPr>
      <w:r>
        <w:t>Objectif : depuis le besoin, générer le une description.</w:t>
      </w:r>
    </w:p>
    <w:p w:rsidR="00F67E54" w:rsidRDefault="00F67E54" w:rsidP="00304E96">
      <w:pPr>
        <w:pStyle w:val="Paragraphedeliste"/>
        <w:numPr>
          <w:ilvl w:val="0"/>
          <w:numId w:val="18"/>
        </w:numPr>
      </w:pPr>
      <w:r>
        <w:t>Langages de description</w:t>
      </w:r>
    </w:p>
    <w:p w:rsidR="00F67E54" w:rsidRDefault="00D91844" w:rsidP="00F67E54">
      <w:pPr>
        <w:pStyle w:val="Paragraphedeliste"/>
        <w:numPr>
          <w:ilvl w:val="1"/>
          <w:numId w:val="18"/>
        </w:numPr>
      </w:pPr>
      <w:r>
        <w:t xml:space="preserve"> Graphique</w:t>
      </w:r>
    </w:p>
    <w:p w:rsidR="00D91844" w:rsidRDefault="00D91844" w:rsidP="00D91844">
      <w:pPr>
        <w:pStyle w:val="Paragraphedeliste"/>
        <w:numPr>
          <w:ilvl w:val="1"/>
          <w:numId w:val="18"/>
        </w:numPr>
      </w:pPr>
      <w:r>
        <w:t>Mathématique</w:t>
      </w:r>
    </w:p>
    <w:p w:rsidR="00D91844" w:rsidRDefault="00D91844" w:rsidP="00D91844"/>
    <w:p w:rsidR="00D91844" w:rsidRDefault="00D91844" w:rsidP="00D91844">
      <w:pPr>
        <w:pStyle w:val="Titre2"/>
        <w:numPr>
          <w:ilvl w:val="0"/>
          <w:numId w:val="0"/>
        </w:numPr>
      </w:pPr>
    </w:p>
    <w:p w:rsidR="00D91844" w:rsidRDefault="00D91844" w:rsidP="00D91844">
      <w:r>
        <w:t xml:space="preserve">Normalement, </w:t>
      </w:r>
      <w:r w:rsidR="007F781E">
        <w:t>les spécifications</w:t>
      </w:r>
      <w:r>
        <w:t xml:space="preserve"> ne doivent pas décrire des éléments du système. </w:t>
      </w:r>
      <w:r w:rsidR="007F781E">
        <w:t xml:space="preserve">Certains éléments sont inséparables : </w:t>
      </w:r>
    </w:p>
    <w:p w:rsidR="007F781E" w:rsidRDefault="007F781E" w:rsidP="007F781E">
      <w:pPr>
        <w:pStyle w:val="Paragraphedeliste"/>
        <w:numPr>
          <w:ilvl w:val="0"/>
          <w:numId w:val="18"/>
        </w:numPr>
      </w:pPr>
      <w:r>
        <w:t xml:space="preserve">L’architecture peut </w:t>
      </w:r>
      <w:r w:rsidR="009B4375">
        <w:t>être</w:t>
      </w:r>
      <w:r>
        <w:t xml:space="preserve"> mis</w:t>
      </w:r>
    </w:p>
    <w:p w:rsidR="007F781E" w:rsidRDefault="007F781E" w:rsidP="007F781E">
      <w:pPr>
        <w:pStyle w:val="Paragraphedeliste"/>
        <w:numPr>
          <w:ilvl w:val="0"/>
          <w:numId w:val="18"/>
        </w:numPr>
      </w:pPr>
      <w:r>
        <w:t>L’interopération du système</w:t>
      </w:r>
    </w:p>
    <w:p w:rsidR="007F781E" w:rsidRDefault="007F781E" w:rsidP="007F781E">
      <w:pPr>
        <w:pStyle w:val="Paragraphedeliste"/>
        <w:numPr>
          <w:ilvl w:val="0"/>
          <w:numId w:val="18"/>
        </w:numPr>
      </w:pPr>
      <w:r>
        <w:t>Les éléments que l’on veut</w:t>
      </w:r>
    </w:p>
    <w:p w:rsidR="007F781E" w:rsidRDefault="007F781E" w:rsidP="007F781E"/>
    <w:p w:rsidR="007F781E" w:rsidRDefault="007F781E" w:rsidP="007F781E"/>
    <w:p w:rsidR="007F781E" w:rsidRDefault="007F781E" w:rsidP="007F781E">
      <w:r>
        <w:t>Le cahier des charges est souvent rédigé en langage naturel structuré. Cela ne doit pas être littéraire. Les répétitions ne sont pas gênantes. Il faut conserver le même langage tous le long du document technique.</w:t>
      </w:r>
    </w:p>
    <w:p w:rsidR="007F781E" w:rsidRDefault="007F781E" w:rsidP="007F781E"/>
    <w:p w:rsidR="007F781E" w:rsidRDefault="007F781E" w:rsidP="007F781E">
      <w:r>
        <w:t xml:space="preserve">Règles d’écriture : </w:t>
      </w:r>
    </w:p>
    <w:p w:rsidR="007F781E" w:rsidRDefault="007F781E" w:rsidP="007F781E">
      <w:pPr>
        <w:pStyle w:val="Paragraphedeliste"/>
        <w:numPr>
          <w:ilvl w:val="0"/>
          <w:numId w:val="18"/>
        </w:numPr>
      </w:pPr>
      <w:r>
        <w:t>Même format tous le long du document</w:t>
      </w:r>
    </w:p>
    <w:p w:rsidR="007F781E" w:rsidRDefault="007F781E" w:rsidP="007F781E">
      <w:pPr>
        <w:pStyle w:val="Paragraphedeliste"/>
        <w:numPr>
          <w:ilvl w:val="0"/>
          <w:numId w:val="18"/>
        </w:numPr>
      </w:pPr>
      <w:r>
        <w:t>Pas d’utilisation de synonyme pour les mêmes choses</w:t>
      </w:r>
    </w:p>
    <w:p w:rsidR="007F781E" w:rsidRDefault="007F781E" w:rsidP="007F781E">
      <w:pPr>
        <w:pStyle w:val="Paragraphedeliste"/>
        <w:numPr>
          <w:ilvl w:val="0"/>
          <w:numId w:val="18"/>
        </w:numPr>
      </w:pPr>
      <w:r>
        <w:t>On doit utiliser doit permettre / devrait permettre pour hiérarchiser les choses</w:t>
      </w:r>
    </w:p>
    <w:p w:rsidR="007F781E" w:rsidRDefault="007F781E" w:rsidP="007F781E">
      <w:pPr>
        <w:pStyle w:val="Paragraphedeliste"/>
        <w:numPr>
          <w:ilvl w:val="0"/>
          <w:numId w:val="18"/>
        </w:numPr>
      </w:pPr>
      <w:r>
        <w:t>Utiliser le gras pour les choses standards</w:t>
      </w:r>
    </w:p>
    <w:p w:rsidR="007F781E" w:rsidRDefault="007F781E" w:rsidP="007F781E">
      <w:pPr>
        <w:pStyle w:val="Paragraphedeliste"/>
        <w:numPr>
          <w:ilvl w:val="0"/>
          <w:numId w:val="18"/>
        </w:numPr>
      </w:pPr>
      <w:r>
        <w:t>Ne pas utiliser du vocabulaire technique</w:t>
      </w:r>
    </w:p>
    <w:p w:rsidR="007F781E" w:rsidRDefault="007F781E" w:rsidP="007F781E">
      <w:pPr>
        <w:pStyle w:val="Paragraphedeliste"/>
        <w:numPr>
          <w:ilvl w:val="0"/>
          <w:numId w:val="18"/>
        </w:numPr>
      </w:pPr>
      <w:r>
        <w:t xml:space="preserve">Pourquoi on exprime ses besoins ? </w:t>
      </w:r>
    </w:p>
    <w:p w:rsidR="007F781E" w:rsidRDefault="007F781E" w:rsidP="007F781E"/>
    <w:p w:rsidR="007F781E" w:rsidRDefault="007F781E" w:rsidP="007F781E">
      <w:r>
        <w:t xml:space="preserve">Problème avec le langage </w:t>
      </w:r>
      <w:r w:rsidR="009B4375">
        <w:t>naturel</w:t>
      </w:r>
      <w:r>
        <w:t> :</w:t>
      </w:r>
    </w:p>
    <w:p w:rsidR="007F781E" w:rsidRDefault="007F781E" w:rsidP="007F781E">
      <w:pPr>
        <w:pStyle w:val="Paragraphedeliste"/>
        <w:numPr>
          <w:ilvl w:val="0"/>
          <w:numId w:val="18"/>
        </w:numPr>
      </w:pPr>
      <w:r>
        <w:t xml:space="preserve">La </w:t>
      </w:r>
      <w:r w:rsidR="009B4375">
        <w:t>clarté</w:t>
      </w:r>
      <w:r>
        <w:t xml:space="preserve"> n’est pas toujours là </w:t>
      </w:r>
    </w:p>
    <w:p w:rsidR="007F781E" w:rsidRDefault="007F781E" w:rsidP="007F781E">
      <w:pPr>
        <w:pStyle w:val="Paragraphedeliste"/>
        <w:numPr>
          <w:ilvl w:val="0"/>
          <w:numId w:val="18"/>
        </w:numPr>
      </w:pPr>
      <w:r>
        <w:t>Confusion besoin fonctionnel / besoin non-fonctionnel</w:t>
      </w:r>
    </w:p>
    <w:p w:rsidR="007F781E" w:rsidRDefault="007F781E" w:rsidP="007F781E">
      <w:pPr>
        <w:pStyle w:val="Paragraphedeliste"/>
        <w:numPr>
          <w:ilvl w:val="0"/>
          <w:numId w:val="18"/>
        </w:numPr>
      </w:pPr>
      <w:r>
        <w:t xml:space="preserve">Plusieurs besoins dans un seul besoin </w:t>
      </w:r>
    </w:p>
    <w:p w:rsidR="007F781E" w:rsidRDefault="007F781E" w:rsidP="007F781E">
      <w:pPr>
        <w:pStyle w:val="Paragraphedeliste"/>
        <w:numPr>
          <w:ilvl w:val="1"/>
          <w:numId w:val="18"/>
        </w:numPr>
      </w:pPr>
      <w:r>
        <w:t>Ne pas hésiter de se faire relire dans une équipe.</w:t>
      </w:r>
      <w:r w:rsidR="00537B1B">
        <w:t xml:space="preserve"> (Avec </w:t>
      </w:r>
      <w:r w:rsidR="00E219E1">
        <w:t>une peur</w:t>
      </w:r>
      <w:r w:rsidR="00537B1B">
        <w:t xml:space="preserve"> d’empathie)</w:t>
      </w:r>
      <w:r w:rsidR="009B4375">
        <w:t xml:space="preserve"> </w:t>
      </w:r>
    </w:p>
    <w:p w:rsidR="009B4375" w:rsidRDefault="009B4375" w:rsidP="009B4375"/>
    <w:p w:rsidR="009B4375" w:rsidRDefault="009B4375" w:rsidP="009B4375">
      <w:r>
        <w:t xml:space="preserve">Dans le cas de </w:t>
      </w:r>
      <w:r w:rsidR="00E219E1">
        <w:t>système</w:t>
      </w:r>
      <w:r>
        <w:t xml:space="preserve"> plus </w:t>
      </w:r>
      <w:r w:rsidR="00E219E1">
        <w:t>spécifique</w:t>
      </w:r>
      <w:r>
        <w:t>, le langage naturel n’est pas forcément le plus adaptée :</w:t>
      </w:r>
    </w:p>
    <w:p w:rsidR="009B4375" w:rsidRDefault="009B4375" w:rsidP="009B4375">
      <w:pPr>
        <w:pStyle w:val="Paragraphedeliste"/>
        <w:numPr>
          <w:ilvl w:val="0"/>
          <w:numId w:val="18"/>
        </w:numPr>
      </w:pPr>
      <w:r>
        <w:t xml:space="preserve">Dans certains types de documents, le langage naturel n’est pas forcément </w:t>
      </w:r>
      <w:r w:rsidR="00E219E1">
        <w:t>adapté</w:t>
      </w:r>
      <w:r>
        <w:t xml:space="preserve"> (description de la </w:t>
      </w:r>
      <w:r w:rsidR="00E219E1">
        <w:t>sortie</w:t>
      </w:r>
      <w:r>
        <w:t xml:space="preserve"> d’un train d’</w:t>
      </w:r>
      <w:r w:rsidR="00E219E1">
        <w:t>atterrissage</w:t>
      </w:r>
      <w:r>
        <w:t>)</w:t>
      </w:r>
    </w:p>
    <w:p w:rsidR="009B4375" w:rsidRDefault="009B4375" w:rsidP="009B4375"/>
    <w:p w:rsidR="009B4375" w:rsidRDefault="009B4375" w:rsidP="009B4375">
      <w:r>
        <w:t xml:space="preserve">Besoin sous forme de formulaire : </w:t>
      </w:r>
    </w:p>
    <w:p w:rsidR="009B4375" w:rsidRDefault="009B4375" w:rsidP="009B4375">
      <w:r>
        <w:t xml:space="preserve">(DIAPO 54) </w:t>
      </w:r>
    </w:p>
    <w:p w:rsidR="009B4375" w:rsidRDefault="00E219E1" w:rsidP="009B4375">
      <w:pPr>
        <w:pStyle w:val="Paragraphedeliste"/>
        <w:numPr>
          <w:ilvl w:val="0"/>
          <w:numId w:val="18"/>
        </w:numPr>
      </w:pPr>
      <w:r>
        <w:t>Définition</w:t>
      </w:r>
      <w:r w:rsidR="009B4375">
        <w:t xml:space="preserve"> de la fonction ou de l’</w:t>
      </w:r>
      <w:r>
        <w:t>entité</w:t>
      </w:r>
      <w:r w:rsidR="009B4375">
        <w:t xml:space="preserve"> </w:t>
      </w:r>
    </w:p>
    <w:p w:rsidR="009B4375" w:rsidRDefault="009B4375" w:rsidP="009B4375">
      <w:r>
        <w:t xml:space="preserve">Besoin sous forme de tableau : </w:t>
      </w:r>
    </w:p>
    <w:p w:rsidR="009B4375" w:rsidRDefault="009B4375" w:rsidP="009B4375">
      <w:pPr>
        <w:pStyle w:val="Paragraphedeliste"/>
        <w:numPr>
          <w:ilvl w:val="0"/>
          <w:numId w:val="18"/>
        </w:numPr>
      </w:pPr>
      <w:r>
        <w:lastRenderedPageBreak/>
        <w:t xml:space="preserve">Ajout langage </w:t>
      </w:r>
      <w:r w:rsidR="00E219E1">
        <w:t>naturel</w:t>
      </w:r>
    </w:p>
    <w:p w:rsidR="00E219E1" w:rsidRDefault="009B4375" w:rsidP="00E219E1">
      <w:pPr>
        <w:pStyle w:val="Paragraphedeliste"/>
        <w:numPr>
          <w:ilvl w:val="0"/>
          <w:numId w:val="18"/>
        </w:numPr>
      </w:pPr>
      <w:r>
        <w:t>Pour être plus spécifique dan</w:t>
      </w:r>
      <w:r w:rsidR="00E219E1">
        <w:t>s</w:t>
      </w:r>
      <w:r>
        <w:t xml:space="preserve"> un </w:t>
      </w:r>
      <w:r w:rsidR="00E219E1">
        <w:t>élément</w:t>
      </w:r>
    </w:p>
    <w:p w:rsidR="00E219E1" w:rsidRDefault="00E219E1" w:rsidP="00E219E1">
      <w:pPr>
        <w:pStyle w:val="Paragraphedeliste"/>
        <w:numPr>
          <w:ilvl w:val="0"/>
          <w:numId w:val="18"/>
        </w:numPr>
      </w:pPr>
      <w:r>
        <w:t xml:space="preserve">Exemple : </w:t>
      </w:r>
    </w:p>
    <w:p w:rsidR="00E219E1" w:rsidRDefault="00E219E1" w:rsidP="00E219E1">
      <w:pPr>
        <w:pStyle w:val="Paragraphedeliste"/>
        <w:numPr>
          <w:ilvl w:val="1"/>
          <w:numId w:val="18"/>
        </w:numPr>
      </w:pPr>
      <w:r>
        <w:t>Une pompe à insuline.</w:t>
      </w:r>
    </w:p>
    <w:p w:rsidR="009E5577" w:rsidRDefault="009E5577" w:rsidP="009E5577"/>
    <w:p w:rsidR="009E5577" w:rsidRDefault="009E5577" w:rsidP="009E5577">
      <w:r>
        <w:t xml:space="preserve">Le document : </w:t>
      </w:r>
    </w:p>
    <w:p w:rsidR="009E5577" w:rsidRDefault="009E5577" w:rsidP="009E5577">
      <w:pPr>
        <w:pStyle w:val="Paragraphedeliste"/>
        <w:numPr>
          <w:ilvl w:val="0"/>
          <w:numId w:val="18"/>
        </w:numPr>
      </w:pPr>
      <w:r>
        <w:t>Décris ce que fait le document</w:t>
      </w:r>
    </w:p>
    <w:p w:rsidR="009E5577" w:rsidRDefault="009E5577" w:rsidP="009E5577">
      <w:pPr>
        <w:pStyle w:val="Paragraphedeliste"/>
        <w:numPr>
          <w:ilvl w:val="0"/>
          <w:numId w:val="18"/>
        </w:numPr>
      </w:pPr>
      <w:r>
        <w:t xml:space="preserve">De nombreuses personnes lisent le document mais n’ont pas forcément </w:t>
      </w:r>
      <w:r w:rsidR="002C70D3">
        <w:t>les mêmes compétences</w:t>
      </w:r>
      <w:r>
        <w:t>.</w:t>
      </w:r>
    </w:p>
    <w:p w:rsidR="002C70D3" w:rsidRDefault="002C70D3" w:rsidP="002C70D3">
      <w:pPr>
        <w:pStyle w:val="Paragraphedeliste"/>
        <w:numPr>
          <w:ilvl w:val="1"/>
          <w:numId w:val="18"/>
        </w:numPr>
      </w:pPr>
      <w:r>
        <w:t>Les clients du système</w:t>
      </w:r>
    </w:p>
    <w:p w:rsidR="002C70D3" w:rsidRDefault="002C70D3" w:rsidP="002C70D3">
      <w:pPr>
        <w:pStyle w:val="Paragraphedeliste"/>
        <w:numPr>
          <w:ilvl w:val="1"/>
          <w:numId w:val="18"/>
        </w:numPr>
      </w:pPr>
      <w:r>
        <w:t>Les gestionnaires (ceux qui paient)</w:t>
      </w:r>
    </w:p>
    <w:p w:rsidR="002C70D3" w:rsidRDefault="002C70D3" w:rsidP="002C70D3">
      <w:pPr>
        <w:pStyle w:val="Paragraphedeliste"/>
        <w:numPr>
          <w:ilvl w:val="1"/>
          <w:numId w:val="18"/>
        </w:numPr>
      </w:pPr>
      <w:r>
        <w:t>Ceux qui vont développer</w:t>
      </w:r>
    </w:p>
    <w:p w:rsidR="009C0A2C" w:rsidRDefault="002C70D3" w:rsidP="009C0A2C">
      <w:pPr>
        <w:pStyle w:val="Paragraphedeliste"/>
        <w:numPr>
          <w:ilvl w:val="1"/>
          <w:numId w:val="18"/>
        </w:numPr>
      </w:pPr>
      <w:r>
        <w:t>Ceux qui vont faire les test</w:t>
      </w:r>
      <w:r w:rsidR="009C0A2C">
        <w:t>s</w:t>
      </w:r>
      <w:r>
        <w:t>.</w:t>
      </w:r>
    </w:p>
    <w:p w:rsidR="009C0A2C" w:rsidRDefault="009C0A2C" w:rsidP="009C0A2C">
      <w:pPr>
        <w:pStyle w:val="Paragraphedeliste"/>
        <w:numPr>
          <w:ilvl w:val="2"/>
          <w:numId w:val="18"/>
        </w:numPr>
      </w:pPr>
      <w:r>
        <w:t xml:space="preserve">Il faut trouver dans le cahier des charges comment faire </w:t>
      </w:r>
      <w:r w:rsidR="0061166E">
        <w:t>les tests</w:t>
      </w:r>
      <w:r w:rsidR="0084360C">
        <w:t>.</w:t>
      </w:r>
    </w:p>
    <w:p w:rsidR="009C0A2C" w:rsidRDefault="009C0A2C" w:rsidP="009C0A2C">
      <w:pPr>
        <w:pStyle w:val="Paragraphedeliste"/>
        <w:numPr>
          <w:ilvl w:val="1"/>
          <w:numId w:val="18"/>
        </w:numPr>
      </w:pPr>
      <w:r>
        <w:t>Système de maintenance ingénieur (TMA)</w:t>
      </w:r>
    </w:p>
    <w:p w:rsidR="002A4BFF" w:rsidRDefault="002A4BFF" w:rsidP="002A4BFF"/>
    <w:p w:rsidR="002A4BFF" w:rsidRDefault="002A4BFF" w:rsidP="002A4BFF"/>
    <w:p w:rsidR="002A4BFF" w:rsidRDefault="002A4BFF" w:rsidP="002A4BFF">
      <w:r>
        <w:t>Suivant ce que l’on fait, le cahier des charges va changer. Les spécifications seront plus précises avec des contraintes physiques par exemple alors qu’un logiciel de paie sera plus sur du droit.</w:t>
      </w:r>
    </w:p>
    <w:p w:rsidR="002A4BFF" w:rsidRDefault="002A4BFF" w:rsidP="002A4BFF"/>
    <w:p w:rsidR="002A4BFF" w:rsidRDefault="002A4BFF" w:rsidP="002A4BFF">
      <w:r>
        <w:t xml:space="preserve">La méthode Agile, ce ne sont que des petits bouts au fur et </w:t>
      </w:r>
      <w:proofErr w:type="spellStart"/>
      <w:r>
        <w:t>a</w:t>
      </w:r>
      <w:proofErr w:type="spellEnd"/>
      <w:r>
        <w:t xml:space="preserve"> mesure.</w:t>
      </w:r>
    </w:p>
    <w:p w:rsidR="002A4BFF" w:rsidRDefault="002A4BFF" w:rsidP="002A4BFF"/>
    <w:p w:rsidR="002A4BFF" w:rsidRDefault="002A4BFF" w:rsidP="002A4BFF">
      <w:r>
        <w:t>Template disponible sur git.</w:t>
      </w:r>
    </w:p>
    <w:p w:rsidR="00F81852" w:rsidRDefault="00F81852" w:rsidP="002A4BFF"/>
    <w:p w:rsidR="00F81852" w:rsidRDefault="00F81852" w:rsidP="002A4BFF"/>
    <w:p w:rsidR="00F81852" w:rsidRDefault="00F81852" w:rsidP="00F81852">
      <w:r>
        <w:t xml:space="preserve">Phase de validation : </w:t>
      </w:r>
    </w:p>
    <w:p w:rsidR="00F81852" w:rsidRDefault="00F81852" w:rsidP="00F81852">
      <w:pPr>
        <w:pStyle w:val="Paragraphedeliste"/>
        <w:numPr>
          <w:ilvl w:val="0"/>
          <w:numId w:val="18"/>
        </w:numPr>
      </w:pPr>
      <w:r>
        <w:t>Faire de la relecture de croisée </w:t>
      </w:r>
    </w:p>
    <w:p w:rsidR="00F81852" w:rsidRDefault="00F81852" w:rsidP="00F81852">
      <w:pPr>
        <w:pStyle w:val="Paragraphedeliste"/>
        <w:numPr>
          <w:ilvl w:val="0"/>
          <w:numId w:val="18"/>
        </w:numPr>
      </w:pPr>
      <w:r>
        <w:t xml:space="preserve">Importance : </w:t>
      </w:r>
      <w:r w:rsidR="00AA4D01">
        <w:t>Une erreur</w:t>
      </w:r>
      <w:r>
        <w:t xml:space="preserve"> dans le cahier de charge, plus tard elle est découverte, plus chère, elle coutera. </w:t>
      </w:r>
    </w:p>
    <w:p w:rsidR="00F81852" w:rsidRDefault="00F81852" w:rsidP="00F81852"/>
    <w:p w:rsidR="00F81852" w:rsidRDefault="00F81852" w:rsidP="00F81852"/>
    <w:p w:rsidR="00F81852" w:rsidRDefault="00F81852" w:rsidP="00F81852">
      <w:r>
        <w:t>Pour chaque besoin : (</w:t>
      </w:r>
      <w:proofErr w:type="spellStart"/>
      <w:r>
        <w:t>Dipo</w:t>
      </w:r>
      <w:proofErr w:type="spellEnd"/>
      <w:r>
        <w:t xml:space="preserve"> 67) </w:t>
      </w:r>
    </w:p>
    <w:p w:rsidR="00F81852" w:rsidRDefault="00F81852" w:rsidP="00500A24">
      <w:pPr>
        <w:pStyle w:val="Paragraphedeliste"/>
        <w:numPr>
          <w:ilvl w:val="0"/>
          <w:numId w:val="18"/>
        </w:numPr>
      </w:pPr>
      <w:r>
        <w:t>Valide</w:t>
      </w:r>
    </w:p>
    <w:p w:rsidR="00AA4D01" w:rsidRDefault="00AA4D01" w:rsidP="00AA4D01">
      <w:pPr>
        <w:pStyle w:val="Paragraphedeliste"/>
        <w:numPr>
          <w:ilvl w:val="1"/>
          <w:numId w:val="18"/>
        </w:numPr>
      </w:pPr>
      <w:r>
        <w:t>Revue du besoin</w:t>
      </w:r>
    </w:p>
    <w:p w:rsidR="00AA4D01" w:rsidRDefault="00AA4D01" w:rsidP="00AA4D01">
      <w:pPr>
        <w:pStyle w:val="Paragraphedeliste"/>
        <w:numPr>
          <w:ilvl w:val="1"/>
          <w:numId w:val="18"/>
        </w:numPr>
      </w:pPr>
      <w:r>
        <w:t>Prototypage</w:t>
      </w:r>
    </w:p>
    <w:p w:rsidR="00AA4D01" w:rsidRDefault="00AA4D01" w:rsidP="00AA4D01">
      <w:pPr>
        <w:pStyle w:val="Paragraphedeliste"/>
        <w:numPr>
          <w:ilvl w:val="1"/>
          <w:numId w:val="18"/>
        </w:numPr>
      </w:pPr>
      <w:r>
        <w:t xml:space="preserve">Écriture de tests </w:t>
      </w:r>
    </w:p>
    <w:p w:rsidR="00F81852" w:rsidRDefault="00F81852" w:rsidP="00500A24">
      <w:pPr>
        <w:pStyle w:val="Paragraphedeliste"/>
        <w:numPr>
          <w:ilvl w:val="0"/>
          <w:numId w:val="18"/>
        </w:numPr>
      </w:pPr>
      <w:r>
        <w:t xml:space="preserve">Pas de conflit </w:t>
      </w:r>
    </w:p>
    <w:p w:rsidR="00AA4D01" w:rsidRDefault="00AA4D01" w:rsidP="00500A24">
      <w:pPr>
        <w:pStyle w:val="Paragraphedeliste"/>
        <w:numPr>
          <w:ilvl w:val="0"/>
          <w:numId w:val="18"/>
        </w:numPr>
      </w:pPr>
      <w:r>
        <w:t>Complétude</w:t>
      </w:r>
    </w:p>
    <w:p w:rsidR="00AA4D01" w:rsidRDefault="00AA4D01" w:rsidP="00500A24">
      <w:pPr>
        <w:pStyle w:val="Paragraphedeliste"/>
        <w:numPr>
          <w:ilvl w:val="0"/>
          <w:numId w:val="18"/>
        </w:numPr>
      </w:pPr>
      <w:r>
        <w:t>Le réalisme</w:t>
      </w:r>
    </w:p>
    <w:p w:rsidR="00AA4D01" w:rsidRDefault="00AA4D01" w:rsidP="00AA4D01">
      <w:pPr>
        <w:pStyle w:val="Paragraphedeliste"/>
        <w:numPr>
          <w:ilvl w:val="0"/>
          <w:numId w:val="18"/>
        </w:numPr>
      </w:pPr>
      <w:r>
        <w:t>La vérifiabilité</w:t>
      </w:r>
    </w:p>
    <w:p w:rsidR="00033911" w:rsidRDefault="00033911" w:rsidP="00033911"/>
    <w:p w:rsidR="00033911" w:rsidRDefault="00033911" w:rsidP="00033911">
      <w:r>
        <w:t xml:space="preserve">La méthode la plus classique : La revue du </w:t>
      </w:r>
      <w:proofErr w:type="spellStart"/>
      <w:r>
        <w:t>vahier</w:t>
      </w:r>
      <w:proofErr w:type="spellEnd"/>
      <w:r>
        <w:t xml:space="preserve"> des charges, elle sera faite par le client et par les personnes concernées. Elle peut-être formel ou informel. </w:t>
      </w:r>
    </w:p>
    <w:p w:rsidR="00033911" w:rsidRDefault="00033911" w:rsidP="00033911">
      <w:r>
        <w:t xml:space="preserve">Dans le projet, on aura : </w:t>
      </w:r>
    </w:p>
    <w:p w:rsidR="00033911" w:rsidRDefault="00033911" w:rsidP="00033911">
      <w:pPr>
        <w:pStyle w:val="Paragraphedeliste"/>
        <w:numPr>
          <w:ilvl w:val="0"/>
          <w:numId w:val="18"/>
        </w:numPr>
      </w:pPr>
      <w:proofErr w:type="spellStart"/>
      <w:r>
        <w:t>Verifiable</w:t>
      </w:r>
      <w:proofErr w:type="spellEnd"/>
    </w:p>
    <w:p w:rsidR="00033911" w:rsidRDefault="00033911" w:rsidP="00033911">
      <w:pPr>
        <w:pStyle w:val="Paragraphedeliste"/>
        <w:numPr>
          <w:ilvl w:val="0"/>
          <w:numId w:val="18"/>
        </w:numPr>
      </w:pPr>
      <w:r>
        <w:t>Stable</w:t>
      </w:r>
    </w:p>
    <w:p w:rsidR="00033911" w:rsidRDefault="00033911" w:rsidP="00033911">
      <w:pPr>
        <w:pStyle w:val="Paragraphedeliste"/>
        <w:numPr>
          <w:ilvl w:val="0"/>
          <w:numId w:val="18"/>
        </w:numPr>
      </w:pPr>
      <w:r>
        <w:lastRenderedPageBreak/>
        <w:t>Compris </w:t>
      </w:r>
    </w:p>
    <w:p w:rsidR="00033911" w:rsidRDefault="00033911" w:rsidP="00033911">
      <w:pPr>
        <w:pStyle w:val="Paragraphedeliste"/>
        <w:numPr>
          <w:ilvl w:val="0"/>
          <w:numId w:val="18"/>
        </w:numPr>
      </w:pPr>
      <w:r>
        <w:t xml:space="preserve">Adaptable </w:t>
      </w:r>
    </w:p>
    <w:p w:rsidR="00033911" w:rsidRDefault="00033911" w:rsidP="00033911">
      <w:pPr>
        <w:pStyle w:val="Paragraphedeliste"/>
        <w:numPr>
          <w:ilvl w:val="0"/>
          <w:numId w:val="18"/>
        </w:numPr>
      </w:pPr>
      <w:r>
        <w:t xml:space="preserve">Traçable (pourquoi on a fait ce besoin ? </w:t>
      </w:r>
    </w:p>
    <w:p w:rsidR="00033911" w:rsidRDefault="00033911" w:rsidP="00033911">
      <w:pPr>
        <w:pStyle w:val="Paragraphedeliste"/>
        <w:numPr>
          <w:ilvl w:val="0"/>
          <w:numId w:val="18"/>
        </w:numPr>
      </w:pPr>
      <w:r>
        <w:t xml:space="preserve">Faire attention à ce que l’on voulait dire </w:t>
      </w:r>
    </w:p>
    <w:p w:rsidR="00033911" w:rsidRDefault="00033911" w:rsidP="00033911"/>
    <w:p w:rsidR="00033911" w:rsidRDefault="00033911" w:rsidP="00033911"/>
    <w:p w:rsidR="00033911" w:rsidRDefault="00033911" w:rsidP="00033911">
      <w:r>
        <w:t xml:space="preserve">Besoin de changement : </w:t>
      </w:r>
    </w:p>
    <w:p w:rsidR="00033911" w:rsidRDefault="00033911" w:rsidP="00033911">
      <w:pPr>
        <w:pStyle w:val="Paragraphedeliste"/>
        <w:numPr>
          <w:ilvl w:val="0"/>
          <w:numId w:val="18"/>
        </w:numPr>
      </w:pPr>
      <w:r>
        <w:t>Le business et l’environnement technique du système a toujours changé après l’installation</w:t>
      </w:r>
    </w:p>
    <w:p w:rsidR="00033911" w:rsidRDefault="00494A02" w:rsidP="00033911">
      <w:pPr>
        <w:pStyle w:val="Paragraphedeliste"/>
        <w:numPr>
          <w:ilvl w:val="0"/>
          <w:numId w:val="18"/>
        </w:numPr>
      </w:pPr>
      <w:r>
        <w:t>La personne</w:t>
      </w:r>
      <w:r w:rsidR="00033911">
        <w:t xml:space="preserve"> qui paie pour un système and les utilisateurs du système sont rarement les mêmes personnes.</w:t>
      </w:r>
    </w:p>
    <w:p w:rsidR="003B5441" w:rsidRDefault="003B5441" w:rsidP="003B5441">
      <w:pPr>
        <w:pStyle w:val="Paragraphedeliste"/>
        <w:numPr>
          <w:ilvl w:val="0"/>
          <w:numId w:val="18"/>
        </w:numPr>
      </w:pPr>
      <w:r>
        <w:t>Les procédures peuvent être plus ou moins compliquée à être mises à en place en fonction du logiciel</w:t>
      </w:r>
    </w:p>
    <w:p w:rsidR="00494A02" w:rsidRDefault="003B5441" w:rsidP="00494A02">
      <w:pPr>
        <w:pStyle w:val="Paragraphedeliste"/>
        <w:numPr>
          <w:ilvl w:val="0"/>
          <w:numId w:val="18"/>
        </w:numPr>
      </w:pPr>
      <w:r>
        <w:t>Mesure de l’</w:t>
      </w:r>
      <w:r w:rsidR="00494A02">
        <w:t>impact</w:t>
      </w:r>
      <w:r>
        <w:t xml:space="preserve"> du changement sur les parties utilisant le logiciel.</w:t>
      </w:r>
    </w:p>
    <w:p w:rsidR="00764E24" w:rsidRDefault="00764E24" w:rsidP="00494A02">
      <w:pPr>
        <w:pStyle w:val="Paragraphedeliste"/>
        <w:numPr>
          <w:ilvl w:val="0"/>
          <w:numId w:val="18"/>
        </w:numPr>
      </w:pPr>
      <w:r>
        <w:t xml:space="preserve">Planning : </w:t>
      </w:r>
    </w:p>
    <w:p w:rsidR="00764E24" w:rsidRDefault="00764E24" w:rsidP="00764E24">
      <w:pPr>
        <w:pStyle w:val="Paragraphedeliste"/>
        <w:numPr>
          <w:ilvl w:val="1"/>
          <w:numId w:val="18"/>
        </w:numPr>
      </w:pPr>
      <w:r>
        <w:t>Il y a des outils pour suivre l’avancement des mises à jour.</w:t>
      </w:r>
    </w:p>
    <w:p w:rsidR="00764E24" w:rsidRDefault="00764E24" w:rsidP="00764E24">
      <w:pPr>
        <w:pStyle w:val="Paragraphedeliste"/>
        <w:numPr>
          <w:ilvl w:val="1"/>
          <w:numId w:val="18"/>
        </w:numPr>
      </w:pPr>
      <w:r>
        <w:t xml:space="preserve">Ces mises à jour </w:t>
      </w:r>
    </w:p>
    <w:p w:rsidR="0013232F" w:rsidRDefault="0013232F" w:rsidP="0013232F"/>
    <w:p w:rsidR="0013232F" w:rsidRDefault="0013232F" w:rsidP="0013232F"/>
    <w:p w:rsidR="0013232F" w:rsidRDefault="0013232F" w:rsidP="0056010C">
      <w:pPr>
        <w:jc w:val="center"/>
      </w:pPr>
      <w:r w:rsidRPr="0056010C">
        <w:rPr>
          <w:rStyle w:val="TitreCar"/>
        </w:rPr>
        <w:t>UML</w:t>
      </w:r>
    </w:p>
    <w:p w:rsidR="0013232F" w:rsidRDefault="0013232F" w:rsidP="0013232F"/>
    <w:p w:rsidR="0013232F" w:rsidRDefault="0013232F" w:rsidP="0013232F">
      <w:pPr>
        <w:pStyle w:val="Paragraphedeliste"/>
        <w:numPr>
          <w:ilvl w:val="0"/>
          <w:numId w:val="18"/>
        </w:numPr>
      </w:pPr>
      <w:r>
        <w:t>Réflexion du coté logiciel (plutôt orienté objet)</w:t>
      </w:r>
    </w:p>
    <w:p w:rsidR="0013232F" w:rsidRDefault="0013232F" w:rsidP="0013232F">
      <w:pPr>
        <w:pStyle w:val="Paragraphedeliste"/>
        <w:numPr>
          <w:ilvl w:val="0"/>
          <w:numId w:val="18"/>
        </w:numPr>
      </w:pPr>
      <w:r>
        <w:t>Générer un maximum de code depuis ces spécifications</w:t>
      </w:r>
    </w:p>
    <w:p w:rsidR="0013232F" w:rsidRDefault="00934D9C" w:rsidP="0013232F">
      <w:pPr>
        <w:pStyle w:val="Paragraphedeliste"/>
        <w:numPr>
          <w:ilvl w:val="0"/>
          <w:numId w:val="18"/>
        </w:numPr>
      </w:pPr>
      <w:r>
        <w:t>Définition</w:t>
      </w:r>
    </w:p>
    <w:p w:rsidR="00934D9C" w:rsidRDefault="00934D9C" w:rsidP="00934D9C">
      <w:pPr>
        <w:pStyle w:val="Paragraphedeliste"/>
        <w:numPr>
          <w:ilvl w:val="1"/>
          <w:numId w:val="18"/>
        </w:numPr>
      </w:pPr>
      <w:r>
        <w:t xml:space="preserve">UML se définit comme étant un langage de modélisation graphique et textuel, destinée à </w:t>
      </w:r>
    </w:p>
    <w:p w:rsidR="00934D9C" w:rsidRDefault="00934D9C" w:rsidP="00934D9C">
      <w:pPr>
        <w:pStyle w:val="Paragraphedeliste"/>
        <w:numPr>
          <w:ilvl w:val="2"/>
          <w:numId w:val="18"/>
        </w:numPr>
      </w:pPr>
      <w:r>
        <w:t>Comprendre et décrire des besoins</w:t>
      </w:r>
    </w:p>
    <w:p w:rsidR="00934D9C" w:rsidRDefault="00934D9C" w:rsidP="00934D9C">
      <w:pPr>
        <w:pStyle w:val="Paragraphedeliste"/>
        <w:numPr>
          <w:ilvl w:val="2"/>
          <w:numId w:val="18"/>
        </w:numPr>
      </w:pPr>
      <w:r>
        <w:t>Communiquer</w:t>
      </w:r>
      <w:r w:rsidR="00F32DDD">
        <w:t>,</w:t>
      </w:r>
    </w:p>
    <w:p w:rsidR="00934D9C" w:rsidRDefault="00934D9C" w:rsidP="00934D9C">
      <w:pPr>
        <w:pStyle w:val="Paragraphedeliste"/>
        <w:numPr>
          <w:ilvl w:val="2"/>
          <w:numId w:val="18"/>
        </w:numPr>
      </w:pPr>
      <w:r>
        <w:t>Spécifier,</w:t>
      </w:r>
    </w:p>
    <w:p w:rsidR="00F32DDD" w:rsidRDefault="00F32DDD" w:rsidP="00934D9C">
      <w:pPr>
        <w:pStyle w:val="Paragraphedeliste"/>
        <w:numPr>
          <w:ilvl w:val="2"/>
          <w:numId w:val="18"/>
        </w:numPr>
      </w:pPr>
      <w:r>
        <w:t>Documenter les systèmes,</w:t>
      </w:r>
    </w:p>
    <w:p w:rsidR="00F32DDD" w:rsidRDefault="00393C7D" w:rsidP="00934D9C">
      <w:pPr>
        <w:pStyle w:val="Paragraphedeliste"/>
        <w:numPr>
          <w:ilvl w:val="2"/>
          <w:numId w:val="18"/>
        </w:numPr>
      </w:pPr>
      <w:r>
        <w:t xml:space="preserve">Esquisser </w:t>
      </w:r>
      <w:r w:rsidR="0031492C">
        <w:t>des architectures logicielles</w:t>
      </w:r>
    </w:p>
    <w:p w:rsidR="00393C7D" w:rsidRDefault="00393C7D" w:rsidP="0031492C"/>
    <w:p w:rsidR="0031492C" w:rsidRDefault="0031492C" w:rsidP="0031492C"/>
    <w:p w:rsidR="0031492C" w:rsidRDefault="0031492C" w:rsidP="0031492C">
      <w:r>
        <w:t>13 types de diagramme.</w:t>
      </w:r>
    </w:p>
    <w:p w:rsidR="0031492C" w:rsidRDefault="0031492C" w:rsidP="0031492C">
      <w:pPr>
        <w:pStyle w:val="Paragraphedeliste"/>
        <w:numPr>
          <w:ilvl w:val="0"/>
          <w:numId w:val="18"/>
        </w:numPr>
      </w:pPr>
      <w:r>
        <w:t>Diagramme des cas d’usages</w:t>
      </w:r>
    </w:p>
    <w:p w:rsidR="0031492C" w:rsidRDefault="0031492C" w:rsidP="0031492C">
      <w:pPr>
        <w:pStyle w:val="Paragraphedeliste"/>
        <w:numPr>
          <w:ilvl w:val="1"/>
          <w:numId w:val="18"/>
        </w:numPr>
      </w:pPr>
      <w:r>
        <w:t>Peut-être utilisé dans un cahier des charges</w:t>
      </w:r>
    </w:p>
    <w:p w:rsidR="0031492C" w:rsidRDefault="0031492C" w:rsidP="0031492C">
      <w:pPr>
        <w:pStyle w:val="Paragraphedeliste"/>
        <w:numPr>
          <w:ilvl w:val="1"/>
          <w:numId w:val="18"/>
        </w:numPr>
      </w:pPr>
      <w:r>
        <w:t xml:space="preserve">Ils représentent l’expression des besoins fonctionnels de l’applications </w:t>
      </w:r>
    </w:p>
    <w:p w:rsidR="0031492C" w:rsidRDefault="0031492C" w:rsidP="0031492C">
      <w:pPr>
        <w:pStyle w:val="Paragraphedeliste"/>
        <w:numPr>
          <w:ilvl w:val="2"/>
          <w:numId w:val="18"/>
        </w:numPr>
      </w:pPr>
      <w:r>
        <w:t xml:space="preserve">Partie </w:t>
      </w:r>
    </w:p>
    <w:p w:rsidR="00B90D45" w:rsidRDefault="00B90D45" w:rsidP="00B90D45">
      <w:pPr>
        <w:pStyle w:val="Paragraphedeliste"/>
        <w:numPr>
          <w:ilvl w:val="0"/>
          <w:numId w:val="18"/>
        </w:numPr>
      </w:pPr>
      <w:r>
        <w:t xml:space="preserve">Diagramme de classe : </w:t>
      </w:r>
    </w:p>
    <w:p w:rsidR="00B90D45" w:rsidRDefault="00B90D45" w:rsidP="00B90D45">
      <w:pPr>
        <w:pStyle w:val="Paragraphedeliste"/>
        <w:numPr>
          <w:ilvl w:val="1"/>
          <w:numId w:val="18"/>
        </w:numPr>
      </w:pPr>
      <w:r>
        <w:t>Description</w:t>
      </w:r>
      <w:bookmarkStart w:id="0" w:name="_GoBack"/>
      <w:bookmarkEnd w:id="0"/>
    </w:p>
    <w:p w:rsidR="00B90D45" w:rsidRDefault="00B90D45" w:rsidP="00B90D45">
      <w:pPr>
        <w:pStyle w:val="Paragraphedeliste"/>
        <w:numPr>
          <w:ilvl w:val="2"/>
          <w:numId w:val="18"/>
        </w:numPr>
      </w:pPr>
      <w:r>
        <w:t>Nom</w:t>
      </w:r>
    </w:p>
    <w:p w:rsidR="00B90D45" w:rsidRDefault="00B90D45" w:rsidP="00B90D45">
      <w:pPr>
        <w:pStyle w:val="Paragraphedeliste"/>
        <w:numPr>
          <w:ilvl w:val="2"/>
          <w:numId w:val="18"/>
        </w:numPr>
      </w:pPr>
      <w:r>
        <w:t>Visibilité</w:t>
      </w:r>
    </w:p>
    <w:p w:rsidR="00B90D45" w:rsidRDefault="00B90D45" w:rsidP="00B90D45">
      <w:pPr>
        <w:pStyle w:val="Paragraphedeliste"/>
        <w:numPr>
          <w:ilvl w:val="2"/>
          <w:numId w:val="18"/>
        </w:numPr>
      </w:pPr>
      <w:r>
        <w:t>Type</w:t>
      </w:r>
    </w:p>
    <w:p w:rsidR="00B90D45" w:rsidRDefault="00B90D45" w:rsidP="00B90D45">
      <w:pPr>
        <w:pStyle w:val="Paragraphedeliste"/>
        <w:numPr>
          <w:ilvl w:val="2"/>
          <w:numId w:val="18"/>
        </w:numPr>
      </w:pPr>
      <w:r>
        <w:t>Cardinalité</w:t>
      </w:r>
    </w:p>
    <w:p w:rsidR="00B90D45" w:rsidRDefault="00B90D45" w:rsidP="00B90D45">
      <w:pPr>
        <w:pStyle w:val="Paragraphedeliste"/>
        <w:numPr>
          <w:ilvl w:val="2"/>
          <w:numId w:val="18"/>
        </w:numPr>
      </w:pPr>
      <w:r>
        <w:t>Valeur par défaut</w:t>
      </w:r>
    </w:p>
    <w:p w:rsidR="00B90D45" w:rsidRDefault="00B90D45" w:rsidP="00B90D45">
      <w:pPr>
        <w:pStyle w:val="Paragraphedeliste"/>
        <w:numPr>
          <w:ilvl w:val="2"/>
          <w:numId w:val="18"/>
        </w:numPr>
      </w:pPr>
      <w:r>
        <w:t xml:space="preserve">Autres </w:t>
      </w:r>
      <w:r w:rsidR="00CD58EF">
        <w:t>propriétés</w:t>
      </w:r>
    </w:p>
    <w:p w:rsidR="00CD58EF" w:rsidRPr="00D91844" w:rsidRDefault="00CD58EF" w:rsidP="00CD58EF"/>
    <w:sectPr w:rsidR="00CD58EF" w:rsidRPr="00D91844" w:rsidSect="00F944D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B4D" w:rsidRDefault="00975B4D" w:rsidP="00C244EE">
      <w:r>
        <w:separator/>
      </w:r>
    </w:p>
  </w:endnote>
  <w:endnote w:type="continuationSeparator" w:id="0">
    <w:p w:rsidR="00975B4D" w:rsidRDefault="00975B4D" w:rsidP="00C2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B4D" w:rsidRDefault="00975B4D" w:rsidP="00C244EE">
      <w:r>
        <w:separator/>
      </w:r>
    </w:p>
  </w:footnote>
  <w:footnote w:type="continuationSeparator" w:id="0">
    <w:p w:rsidR="00975B4D" w:rsidRDefault="00975B4D" w:rsidP="00C244EE">
      <w:r>
        <w:continuationSeparator/>
      </w:r>
    </w:p>
  </w:footnote>
  <w:footnote w:id="1">
    <w:p w:rsidR="004C1A33" w:rsidRDefault="004C1A33" w:rsidP="004C1A33">
      <w:pPr>
        <w:pStyle w:val="Notedebasdepage"/>
      </w:pPr>
      <w:r>
        <w:rPr>
          <w:rStyle w:val="Appelnotedebasdep"/>
        </w:rPr>
        <w:footnoteRef/>
      </w:r>
      <w:r>
        <w:t xml:space="preserve"> Étude des cultures, comprendre leur mode de vie, leur religion,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963"/>
    <w:multiLevelType w:val="hybridMultilevel"/>
    <w:tmpl w:val="502C2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C2997"/>
    <w:multiLevelType w:val="hybridMultilevel"/>
    <w:tmpl w:val="ED883C70"/>
    <w:lvl w:ilvl="0" w:tplc="B30EB1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B429E"/>
    <w:multiLevelType w:val="hybridMultilevel"/>
    <w:tmpl w:val="453CA4C6"/>
    <w:lvl w:ilvl="0" w:tplc="EE2C9A0E">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028C1"/>
    <w:multiLevelType w:val="hybridMultilevel"/>
    <w:tmpl w:val="E39ED0C2"/>
    <w:lvl w:ilvl="0" w:tplc="55E0CB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6510F3"/>
    <w:multiLevelType w:val="hybridMultilevel"/>
    <w:tmpl w:val="A4F01088"/>
    <w:lvl w:ilvl="0" w:tplc="7DBE4F24">
      <w:start w:val="1"/>
      <w:numFmt w:val="lowerLetter"/>
      <w:pStyle w:val="Titre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9F2472"/>
    <w:multiLevelType w:val="hybridMultilevel"/>
    <w:tmpl w:val="01DA7992"/>
    <w:lvl w:ilvl="0" w:tplc="40B4A392">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A73E59"/>
    <w:multiLevelType w:val="hybridMultilevel"/>
    <w:tmpl w:val="E1089034"/>
    <w:lvl w:ilvl="0" w:tplc="8F66CADC">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0D28EE"/>
    <w:multiLevelType w:val="hybridMultilevel"/>
    <w:tmpl w:val="87EE5D5E"/>
    <w:lvl w:ilvl="0" w:tplc="45A65D20">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A821A1"/>
    <w:multiLevelType w:val="hybridMultilevel"/>
    <w:tmpl w:val="89F04BBC"/>
    <w:lvl w:ilvl="0" w:tplc="1B26053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B11720"/>
    <w:multiLevelType w:val="hybridMultilevel"/>
    <w:tmpl w:val="B372C384"/>
    <w:lvl w:ilvl="0" w:tplc="6A14E09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132D89"/>
    <w:multiLevelType w:val="hybridMultilevel"/>
    <w:tmpl w:val="038443A6"/>
    <w:lvl w:ilvl="0" w:tplc="8FE860F4">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1F3792"/>
    <w:multiLevelType w:val="hybridMultilevel"/>
    <w:tmpl w:val="14E88562"/>
    <w:lvl w:ilvl="0" w:tplc="403A48F4">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2" w15:restartNumberingAfterBreak="0">
    <w:nsid w:val="7D46491A"/>
    <w:multiLevelType w:val="hybridMultilevel"/>
    <w:tmpl w:val="252C6366"/>
    <w:lvl w:ilvl="0" w:tplc="9CC819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2"/>
  </w:num>
  <w:num w:numId="5">
    <w:abstractNumId w:val="5"/>
  </w:num>
  <w:num w:numId="6">
    <w:abstractNumId w:val="5"/>
    <w:lvlOverride w:ilvl="0">
      <w:startOverride w:val="1"/>
    </w:lvlOverride>
  </w:num>
  <w:num w:numId="7">
    <w:abstractNumId w:val="8"/>
  </w:num>
  <w:num w:numId="8">
    <w:abstractNumId w:val="2"/>
    <w:lvlOverride w:ilvl="0">
      <w:startOverride w:val="1"/>
    </w:lvlOverride>
  </w:num>
  <w:num w:numId="9">
    <w:abstractNumId w:val="7"/>
  </w:num>
  <w:num w:numId="10">
    <w:abstractNumId w:val="1"/>
  </w:num>
  <w:num w:numId="11">
    <w:abstractNumId w:val="7"/>
    <w:lvlOverride w:ilvl="0">
      <w:startOverride w:val="1"/>
    </w:lvlOverride>
  </w:num>
  <w:num w:numId="12">
    <w:abstractNumId w:val="11"/>
  </w:num>
  <w:num w:numId="13">
    <w:abstractNumId w:val="4"/>
  </w:num>
  <w:num w:numId="14">
    <w:abstractNumId w:val="2"/>
    <w:lvlOverride w:ilvl="0">
      <w:startOverride w:val="1"/>
    </w:lvlOverride>
  </w:num>
  <w:num w:numId="15">
    <w:abstractNumId w:val="7"/>
    <w:lvlOverride w:ilvl="0">
      <w:startOverride w:val="1"/>
    </w:lvlOverride>
  </w:num>
  <w:num w:numId="16">
    <w:abstractNumId w:val="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A6"/>
    <w:rsid w:val="00007E7F"/>
    <w:rsid w:val="00016358"/>
    <w:rsid w:val="00021650"/>
    <w:rsid w:val="00023D40"/>
    <w:rsid w:val="00033911"/>
    <w:rsid w:val="00042365"/>
    <w:rsid w:val="000472A6"/>
    <w:rsid w:val="000832F0"/>
    <w:rsid w:val="00092881"/>
    <w:rsid w:val="000A4026"/>
    <w:rsid w:val="000B1F2E"/>
    <w:rsid w:val="000E169B"/>
    <w:rsid w:val="00106D90"/>
    <w:rsid w:val="00112A82"/>
    <w:rsid w:val="00114BDB"/>
    <w:rsid w:val="00120678"/>
    <w:rsid w:val="0013232F"/>
    <w:rsid w:val="00144CE7"/>
    <w:rsid w:val="00146FCB"/>
    <w:rsid w:val="001515B2"/>
    <w:rsid w:val="00155953"/>
    <w:rsid w:val="00160DD4"/>
    <w:rsid w:val="00171D55"/>
    <w:rsid w:val="001924F9"/>
    <w:rsid w:val="00197440"/>
    <w:rsid w:val="001A0903"/>
    <w:rsid w:val="001A1AFB"/>
    <w:rsid w:val="001B2D28"/>
    <w:rsid w:val="001B3954"/>
    <w:rsid w:val="001D3A3D"/>
    <w:rsid w:val="001E3A77"/>
    <w:rsid w:val="00205964"/>
    <w:rsid w:val="0022071E"/>
    <w:rsid w:val="002401F1"/>
    <w:rsid w:val="00251F0D"/>
    <w:rsid w:val="002741C1"/>
    <w:rsid w:val="00275EC9"/>
    <w:rsid w:val="002A4BFF"/>
    <w:rsid w:val="002C1C9A"/>
    <w:rsid w:val="002C70D3"/>
    <w:rsid w:val="002E1A2F"/>
    <w:rsid w:val="002E353F"/>
    <w:rsid w:val="002E40E3"/>
    <w:rsid w:val="002F0814"/>
    <w:rsid w:val="002F1EDC"/>
    <w:rsid w:val="00304E96"/>
    <w:rsid w:val="00305DE6"/>
    <w:rsid w:val="0031492C"/>
    <w:rsid w:val="00334DA2"/>
    <w:rsid w:val="00361416"/>
    <w:rsid w:val="00361800"/>
    <w:rsid w:val="00362916"/>
    <w:rsid w:val="0036742F"/>
    <w:rsid w:val="00377EB5"/>
    <w:rsid w:val="00391F5B"/>
    <w:rsid w:val="00393C7D"/>
    <w:rsid w:val="003957B9"/>
    <w:rsid w:val="003A41A8"/>
    <w:rsid w:val="003B5441"/>
    <w:rsid w:val="00411724"/>
    <w:rsid w:val="00444D3C"/>
    <w:rsid w:val="00451E5A"/>
    <w:rsid w:val="00453979"/>
    <w:rsid w:val="00453D26"/>
    <w:rsid w:val="004560B5"/>
    <w:rsid w:val="0047283A"/>
    <w:rsid w:val="00477FCA"/>
    <w:rsid w:val="0049109B"/>
    <w:rsid w:val="00494A02"/>
    <w:rsid w:val="004A0DF9"/>
    <w:rsid w:val="004B3166"/>
    <w:rsid w:val="004C1A33"/>
    <w:rsid w:val="004C25F4"/>
    <w:rsid w:val="004D79CB"/>
    <w:rsid w:val="00532B3C"/>
    <w:rsid w:val="00537B1B"/>
    <w:rsid w:val="00546670"/>
    <w:rsid w:val="00550122"/>
    <w:rsid w:val="00553EE2"/>
    <w:rsid w:val="0056010C"/>
    <w:rsid w:val="00592D74"/>
    <w:rsid w:val="005B1089"/>
    <w:rsid w:val="005B1FCE"/>
    <w:rsid w:val="005B3CDF"/>
    <w:rsid w:val="005B626F"/>
    <w:rsid w:val="005C7488"/>
    <w:rsid w:val="005D4B52"/>
    <w:rsid w:val="005E110F"/>
    <w:rsid w:val="005F2035"/>
    <w:rsid w:val="005F2EC3"/>
    <w:rsid w:val="005F3D03"/>
    <w:rsid w:val="00604099"/>
    <w:rsid w:val="0061166E"/>
    <w:rsid w:val="00616C7B"/>
    <w:rsid w:val="006253EA"/>
    <w:rsid w:val="0063051D"/>
    <w:rsid w:val="00642348"/>
    <w:rsid w:val="00653718"/>
    <w:rsid w:val="00653FBF"/>
    <w:rsid w:val="006572D0"/>
    <w:rsid w:val="00667F2B"/>
    <w:rsid w:val="006744E4"/>
    <w:rsid w:val="00677C31"/>
    <w:rsid w:val="006A3E19"/>
    <w:rsid w:val="006B3FC8"/>
    <w:rsid w:val="007028D7"/>
    <w:rsid w:val="00715EB9"/>
    <w:rsid w:val="00720925"/>
    <w:rsid w:val="007236F0"/>
    <w:rsid w:val="00727909"/>
    <w:rsid w:val="00740FA2"/>
    <w:rsid w:val="00756ABC"/>
    <w:rsid w:val="00764E24"/>
    <w:rsid w:val="007919D2"/>
    <w:rsid w:val="007A1837"/>
    <w:rsid w:val="007A3D12"/>
    <w:rsid w:val="007D10DB"/>
    <w:rsid w:val="007D2154"/>
    <w:rsid w:val="007F781E"/>
    <w:rsid w:val="007F7E02"/>
    <w:rsid w:val="008055E5"/>
    <w:rsid w:val="00811EA0"/>
    <w:rsid w:val="00812D25"/>
    <w:rsid w:val="0081742E"/>
    <w:rsid w:val="0084360C"/>
    <w:rsid w:val="00854B13"/>
    <w:rsid w:val="0086764D"/>
    <w:rsid w:val="00873531"/>
    <w:rsid w:val="00881B91"/>
    <w:rsid w:val="008A0879"/>
    <w:rsid w:val="008B7D47"/>
    <w:rsid w:val="008C6C2B"/>
    <w:rsid w:val="008D72B0"/>
    <w:rsid w:val="008F66BB"/>
    <w:rsid w:val="00921E16"/>
    <w:rsid w:val="00925A3F"/>
    <w:rsid w:val="00933D0F"/>
    <w:rsid w:val="00934D9C"/>
    <w:rsid w:val="00953F7F"/>
    <w:rsid w:val="00956069"/>
    <w:rsid w:val="00961ED0"/>
    <w:rsid w:val="009748F9"/>
    <w:rsid w:val="00975B4D"/>
    <w:rsid w:val="00994A7B"/>
    <w:rsid w:val="009B4375"/>
    <w:rsid w:val="009B5E38"/>
    <w:rsid w:val="009C0A2C"/>
    <w:rsid w:val="009C6C81"/>
    <w:rsid w:val="009C7057"/>
    <w:rsid w:val="009D5BCB"/>
    <w:rsid w:val="009E3B11"/>
    <w:rsid w:val="009E5577"/>
    <w:rsid w:val="00A46BC6"/>
    <w:rsid w:val="00A50274"/>
    <w:rsid w:val="00A60012"/>
    <w:rsid w:val="00A64899"/>
    <w:rsid w:val="00A649E2"/>
    <w:rsid w:val="00A70256"/>
    <w:rsid w:val="00A7074D"/>
    <w:rsid w:val="00A77233"/>
    <w:rsid w:val="00AA4D01"/>
    <w:rsid w:val="00AC3BAC"/>
    <w:rsid w:val="00AD3265"/>
    <w:rsid w:val="00AD6E4B"/>
    <w:rsid w:val="00B16513"/>
    <w:rsid w:val="00B43B13"/>
    <w:rsid w:val="00B445BE"/>
    <w:rsid w:val="00B839AD"/>
    <w:rsid w:val="00B90D45"/>
    <w:rsid w:val="00BB3E54"/>
    <w:rsid w:val="00BD79F0"/>
    <w:rsid w:val="00C02D36"/>
    <w:rsid w:val="00C22CB7"/>
    <w:rsid w:val="00C2419A"/>
    <w:rsid w:val="00C244EE"/>
    <w:rsid w:val="00C37AF3"/>
    <w:rsid w:val="00C51B04"/>
    <w:rsid w:val="00C634EE"/>
    <w:rsid w:val="00C652CB"/>
    <w:rsid w:val="00C6664F"/>
    <w:rsid w:val="00C66B75"/>
    <w:rsid w:val="00CD211E"/>
    <w:rsid w:val="00CD323D"/>
    <w:rsid w:val="00CD5315"/>
    <w:rsid w:val="00CD58EF"/>
    <w:rsid w:val="00CD7D79"/>
    <w:rsid w:val="00CF1E62"/>
    <w:rsid w:val="00D03BE8"/>
    <w:rsid w:val="00D262C2"/>
    <w:rsid w:val="00D35BA3"/>
    <w:rsid w:val="00D91844"/>
    <w:rsid w:val="00D9644F"/>
    <w:rsid w:val="00DB0E50"/>
    <w:rsid w:val="00DB2CFE"/>
    <w:rsid w:val="00DC08A1"/>
    <w:rsid w:val="00DF520E"/>
    <w:rsid w:val="00DF6778"/>
    <w:rsid w:val="00E10C10"/>
    <w:rsid w:val="00E21333"/>
    <w:rsid w:val="00E219E1"/>
    <w:rsid w:val="00E224F9"/>
    <w:rsid w:val="00E2282B"/>
    <w:rsid w:val="00E929C1"/>
    <w:rsid w:val="00EA5E2B"/>
    <w:rsid w:val="00EA7E01"/>
    <w:rsid w:val="00EB22AC"/>
    <w:rsid w:val="00EB3D97"/>
    <w:rsid w:val="00EC1A1F"/>
    <w:rsid w:val="00ED0AA2"/>
    <w:rsid w:val="00F30EF9"/>
    <w:rsid w:val="00F32DDD"/>
    <w:rsid w:val="00F349A6"/>
    <w:rsid w:val="00F37652"/>
    <w:rsid w:val="00F5367A"/>
    <w:rsid w:val="00F67E54"/>
    <w:rsid w:val="00F80158"/>
    <w:rsid w:val="00F81852"/>
    <w:rsid w:val="00F81A23"/>
    <w:rsid w:val="00F8329F"/>
    <w:rsid w:val="00F84D33"/>
    <w:rsid w:val="00F90558"/>
    <w:rsid w:val="00F944DF"/>
    <w:rsid w:val="00FA7C9B"/>
    <w:rsid w:val="00FC0028"/>
    <w:rsid w:val="00FD1459"/>
    <w:rsid w:val="00FF24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1E6D"/>
  <w15:chartTrackingRefBased/>
  <w15:docId w15:val="{33F64C74-4098-754C-921C-C297688E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37652"/>
    <w:rPr>
      <w:b/>
    </w:rPr>
  </w:style>
  <w:style w:type="paragraph" w:styleId="Titre1">
    <w:name w:val="heading 1"/>
    <w:basedOn w:val="Normal"/>
    <w:next w:val="Normal"/>
    <w:link w:val="Titre1Car"/>
    <w:uiPriority w:val="9"/>
    <w:qFormat/>
    <w:rsid w:val="00361416"/>
    <w:pPr>
      <w:keepNext/>
      <w:keepLines/>
      <w:numPr>
        <w:numId w:val="5"/>
      </w:numPr>
      <w:spacing w:before="240"/>
      <w:outlineLvl w:val="0"/>
    </w:pPr>
    <w:rPr>
      <w:rFonts w:asciiTheme="majorHAnsi" w:eastAsiaTheme="majorEastAsia" w:hAnsiTheme="majorHAnsi" w:cstheme="majorBidi"/>
      <w:color w:val="D883FF"/>
      <w:sz w:val="32"/>
      <w:szCs w:val="32"/>
    </w:rPr>
  </w:style>
  <w:style w:type="paragraph" w:styleId="Titre2">
    <w:name w:val="heading 2"/>
    <w:basedOn w:val="Paragraphedeliste"/>
    <w:next w:val="Normal"/>
    <w:link w:val="Titre2Car"/>
    <w:autoRedefine/>
    <w:uiPriority w:val="9"/>
    <w:unhideWhenUsed/>
    <w:qFormat/>
    <w:rsid w:val="004B3166"/>
    <w:pPr>
      <w:numPr>
        <w:numId w:val="4"/>
      </w:numPr>
      <w:outlineLvl w:val="1"/>
    </w:pPr>
    <w:rPr>
      <w:color w:val="00B0F0"/>
      <w:sz w:val="28"/>
    </w:rPr>
  </w:style>
  <w:style w:type="paragraph" w:styleId="Titre3">
    <w:name w:val="heading 3"/>
    <w:basedOn w:val="Normal"/>
    <w:next w:val="Normal"/>
    <w:link w:val="Titre3Car"/>
    <w:uiPriority w:val="9"/>
    <w:unhideWhenUsed/>
    <w:qFormat/>
    <w:rsid w:val="0086764D"/>
    <w:pPr>
      <w:keepNext/>
      <w:keepLines/>
      <w:numPr>
        <w:numId w:val="9"/>
      </w:numPr>
      <w:spacing w:before="40"/>
      <w:outlineLvl w:val="2"/>
    </w:pPr>
    <w:rPr>
      <w:rFonts w:asciiTheme="majorHAnsi" w:eastAsiaTheme="majorEastAsia" w:hAnsiTheme="majorHAnsi" w:cstheme="majorBidi"/>
      <w:color w:val="92D050"/>
    </w:rPr>
  </w:style>
  <w:style w:type="paragraph" w:styleId="Titre4">
    <w:name w:val="heading 4"/>
    <w:basedOn w:val="Normal"/>
    <w:next w:val="Normal"/>
    <w:link w:val="Titre4Car"/>
    <w:uiPriority w:val="9"/>
    <w:unhideWhenUsed/>
    <w:qFormat/>
    <w:rsid w:val="0086764D"/>
    <w:pPr>
      <w:keepNext/>
      <w:keepLines/>
      <w:numPr>
        <w:numId w:val="13"/>
      </w:numPr>
      <w:spacing w:before="40"/>
      <w:outlineLvl w:val="3"/>
    </w:pPr>
    <w:rPr>
      <w:rFonts w:asciiTheme="majorHAnsi" w:eastAsiaTheme="majorEastAsia" w:hAnsiTheme="majorHAnsi" w:cstheme="majorBidi"/>
      <w:i/>
      <w:iCs/>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B3166"/>
    <w:rPr>
      <w:b/>
      <w:color w:val="00B0F0"/>
      <w:sz w:val="28"/>
    </w:rPr>
  </w:style>
  <w:style w:type="paragraph" w:styleId="NormalWeb">
    <w:name w:val="Normal (Web)"/>
    <w:basedOn w:val="Normal"/>
    <w:uiPriority w:val="99"/>
    <w:semiHidden/>
    <w:unhideWhenUsed/>
    <w:rsid w:val="00EA5E2B"/>
    <w:rPr>
      <w:rFonts w:ascii="Times New Roman" w:hAnsi="Times New Roman" w:cs="Times New Roman"/>
    </w:rPr>
  </w:style>
  <w:style w:type="character" w:customStyle="1" w:styleId="Titre1Car">
    <w:name w:val="Titre 1 Car"/>
    <w:basedOn w:val="Policepardfaut"/>
    <w:link w:val="Titre1"/>
    <w:uiPriority w:val="9"/>
    <w:rsid w:val="00361416"/>
    <w:rPr>
      <w:rFonts w:asciiTheme="majorHAnsi" w:eastAsiaTheme="majorEastAsia" w:hAnsiTheme="majorHAnsi" w:cstheme="majorBidi"/>
      <w:b/>
      <w:color w:val="D883FF"/>
      <w:sz w:val="32"/>
      <w:szCs w:val="32"/>
    </w:rPr>
  </w:style>
  <w:style w:type="paragraph" w:styleId="Paragraphedeliste">
    <w:name w:val="List Paragraph"/>
    <w:basedOn w:val="Normal"/>
    <w:uiPriority w:val="34"/>
    <w:qFormat/>
    <w:rsid w:val="00550122"/>
    <w:pPr>
      <w:ind w:left="720"/>
      <w:contextualSpacing/>
    </w:pPr>
  </w:style>
  <w:style w:type="paragraph" w:styleId="Titre">
    <w:name w:val="Title"/>
    <w:basedOn w:val="Normal"/>
    <w:next w:val="Normal"/>
    <w:link w:val="TitreCar"/>
    <w:uiPriority w:val="10"/>
    <w:qFormat/>
    <w:rsid w:val="00DC08A1"/>
    <w:pPr>
      <w:jc w:val="center"/>
    </w:pPr>
    <w:rPr>
      <w:color w:val="FF0000"/>
      <w:sz w:val="52"/>
    </w:rPr>
  </w:style>
  <w:style w:type="character" w:customStyle="1" w:styleId="TitreCar">
    <w:name w:val="Titre Car"/>
    <w:basedOn w:val="Policepardfaut"/>
    <w:link w:val="Titre"/>
    <w:uiPriority w:val="10"/>
    <w:rsid w:val="00DC08A1"/>
    <w:rPr>
      <w:b/>
      <w:color w:val="FF0000"/>
      <w:sz w:val="52"/>
    </w:rPr>
  </w:style>
  <w:style w:type="table" w:styleId="Grilledutableau">
    <w:name w:val="Table Grid"/>
    <w:basedOn w:val="TableauNormal"/>
    <w:uiPriority w:val="39"/>
    <w:rsid w:val="002F0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6764D"/>
    <w:rPr>
      <w:rFonts w:asciiTheme="majorHAnsi" w:eastAsiaTheme="majorEastAsia" w:hAnsiTheme="majorHAnsi" w:cstheme="majorBidi"/>
      <w:b/>
      <w:color w:val="92D050"/>
    </w:rPr>
  </w:style>
  <w:style w:type="table" w:styleId="TableauGrille5Fonc-Accentuation5">
    <w:name w:val="Grid Table 5 Dark Accent 5"/>
    <w:basedOn w:val="TableauNormal"/>
    <w:uiPriority w:val="50"/>
    <w:rsid w:val="00D262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1">
    <w:name w:val="Grid Table 5 Dark Accent 1"/>
    <w:basedOn w:val="TableauNormal"/>
    <w:uiPriority w:val="50"/>
    <w:rsid w:val="00D262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4-Accentuation1">
    <w:name w:val="Grid Table 4 Accent 1"/>
    <w:basedOn w:val="TableauNormal"/>
    <w:uiPriority w:val="49"/>
    <w:rsid w:val="00D262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7Couleur-Accentuation5">
    <w:name w:val="List Table 7 Colorful Accent 5"/>
    <w:basedOn w:val="TableauNormal"/>
    <w:uiPriority w:val="52"/>
    <w:rsid w:val="00D262C2"/>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262C2"/>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262C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262C2"/>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D262C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
    <w:name w:val="Grid Table 5 Dark"/>
    <w:basedOn w:val="TableauNormal"/>
    <w:uiPriority w:val="50"/>
    <w:rsid w:val="00D262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Accentuation2">
    <w:name w:val="Grid Table 4 Accent 2"/>
    <w:basedOn w:val="TableauNormal"/>
    <w:uiPriority w:val="49"/>
    <w:rsid w:val="00D262C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262C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3">
    <w:name w:val="Grid Table 5 Dark Accent 3"/>
    <w:basedOn w:val="TableauNormal"/>
    <w:uiPriority w:val="50"/>
    <w:rsid w:val="00D262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tte">
    <w:name w:val="header"/>
    <w:basedOn w:val="Normal"/>
    <w:link w:val="En-tteCar"/>
    <w:uiPriority w:val="99"/>
    <w:unhideWhenUsed/>
    <w:rsid w:val="00C244EE"/>
    <w:pPr>
      <w:tabs>
        <w:tab w:val="center" w:pos="4536"/>
        <w:tab w:val="right" w:pos="9072"/>
      </w:tabs>
    </w:pPr>
  </w:style>
  <w:style w:type="character" w:customStyle="1" w:styleId="En-tteCar">
    <w:name w:val="En-tête Car"/>
    <w:basedOn w:val="Policepardfaut"/>
    <w:link w:val="En-tte"/>
    <w:uiPriority w:val="99"/>
    <w:rsid w:val="00C244EE"/>
    <w:rPr>
      <w:b/>
    </w:rPr>
  </w:style>
  <w:style w:type="paragraph" w:styleId="Pieddepage">
    <w:name w:val="footer"/>
    <w:basedOn w:val="Normal"/>
    <w:link w:val="PieddepageCar"/>
    <w:uiPriority w:val="99"/>
    <w:unhideWhenUsed/>
    <w:rsid w:val="00C244EE"/>
    <w:pPr>
      <w:tabs>
        <w:tab w:val="center" w:pos="4536"/>
        <w:tab w:val="right" w:pos="9072"/>
      </w:tabs>
    </w:pPr>
  </w:style>
  <w:style w:type="character" w:customStyle="1" w:styleId="PieddepageCar">
    <w:name w:val="Pied de page Car"/>
    <w:basedOn w:val="Policepardfaut"/>
    <w:link w:val="Pieddepage"/>
    <w:uiPriority w:val="99"/>
    <w:rsid w:val="00C244EE"/>
    <w:rPr>
      <w:b/>
    </w:rPr>
  </w:style>
  <w:style w:type="character" w:customStyle="1" w:styleId="Titre4Car">
    <w:name w:val="Titre 4 Car"/>
    <w:basedOn w:val="Policepardfaut"/>
    <w:link w:val="Titre4"/>
    <w:uiPriority w:val="9"/>
    <w:rsid w:val="0086764D"/>
    <w:rPr>
      <w:rFonts w:asciiTheme="majorHAnsi" w:eastAsiaTheme="majorEastAsia" w:hAnsiTheme="majorHAnsi" w:cstheme="majorBidi"/>
      <w:b/>
      <w:i/>
      <w:iCs/>
      <w:color w:val="7030A0"/>
    </w:rPr>
  </w:style>
  <w:style w:type="character" w:styleId="Accentuation">
    <w:name w:val="Emphasis"/>
    <w:basedOn w:val="Policepardfaut"/>
    <w:uiPriority w:val="20"/>
    <w:qFormat/>
    <w:rsid w:val="00BD79F0"/>
    <w:rPr>
      <w:i/>
      <w:iCs/>
    </w:rPr>
  </w:style>
  <w:style w:type="paragraph" w:styleId="Notedebasdepage">
    <w:name w:val="footnote text"/>
    <w:basedOn w:val="Normal"/>
    <w:link w:val="NotedebasdepageCar"/>
    <w:uiPriority w:val="99"/>
    <w:semiHidden/>
    <w:unhideWhenUsed/>
    <w:rsid w:val="001515B2"/>
    <w:rPr>
      <w:sz w:val="20"/>
      <w:szCs w:val="20"/>
    </w:rPr>
  </w:style>
  <w:style w:type="character" w:customStyle="1" w:styleId="NotedebasdepageCar">
    <w:name w:val="Note de bas de page Car"/>
    <w:basedOn w:val="Policepardfaut"/>
    <w:link w:val="Notedebasdepage"/>
    <w:uiPriority w:val="99"/>
    <w:semiHidden/>
    <w:rsid w:val="001515B2"/>
    <w:rPr>
      <w:b/>
      <w:sz w:val="20"/>
      <w:szCs w:val="20"/>
    </w:rPr>
  </w:style>
  <w:style w:type="character" w:styleId="Appelnotedebasdep">
    <w:name w:val="footnote reference"/>
    <w:basedOn w:val="Policepardfaut"/>
    <w:uiPriority w:val="99"/>
    <w:semiHidden/>
    <w:unhideWhenUsed/>
    <w:rsid w:val="001515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532617">
      <w:bodyDiv w:val="1"/>
      <w:marLeft w:val="0"/>
      <w:marRight w:val="0"/>
      <w:marTop w:val="0"/>
      <w:marBottom w:val="0"/>
      <w:divBdr>
        <w:top w:val="none" w:sz="0" w:space="0" w:color="auto"/>
        <w:left w:val="none" w:sz="0" w:space="0" w:color="auto"/>
        <w:bottom w:val="none" w:sz="0" w:space="0" w:color="auto"/>
        <w:right w:val="none" w:sz="0" w:space="0" w:color="auto"/>
      </w:divBdr>
    </w:div>
    <w:div w:id="1246450769">
      <w:bodyDiv w:val="1"/>
      <w:marLeft w:val="0"/>
      <w:marRight w:val="0"/>
      <w:marTop w:val="0"/>
      <w:marBottom w:val="0"/>
      <w:divBdr>
        <w:top w:val="none" w:sz="0" w:space="0" w:color="auto"/>
        <w:left w:val="none" w:sz="0" w:space="0" w:color="auto"/>
        <w:bottom w:val="none" w:sz="0" w:space="0" w:color="auto"/>
        <w:right w:val="none" w:sz="0" w:space="0" w:color="auto"/>
      </w:divBdr>
    </w:div>
    <w:div w:id="15989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uentin/Library/Mobile%20Documents/com~apple~CloudDocs/Mode&#768;le%20Word/Cours%20-%20Te&#769;le&#769;com%20Nancy.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8019C-C90A-FC43-9C6C-A22E6B59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 Télécom Nancy.dotx</Template>
  <TotalTime>1030</TotalTime>
  <Pages>1</Pages>
  <Words>1553</Words>
  <Characters>8547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millardet</dc:creator>
  <cp:keywords/>
  <dc:description/>
  <cp:lastModifiedBy>quentin millardet</cp:lastModifiedBy>
  <cp:revision>82</cp:revision>
  <dcterms:created xsi:type="dcterms:W3CDTF">2019-09-03T12:02:00Z</dcterms:created>
  <dcterms:modified xsi:type="dcterms:W3CDTF">2019-09-18T10:14:00Z</dcterms:modified>
</cp:coreProperties>
</file>
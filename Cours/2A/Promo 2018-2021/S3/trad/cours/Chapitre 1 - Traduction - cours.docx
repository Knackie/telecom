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0F5B04" w:rsidP="000F5B04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Traduction – Chapitre 1</w:t>
      </w:r>
      <w:r w:rsidR="00CA2B14">
        <w:rPr>
          <w:rStyle w:val="Accentuation"/>
          <w:b w:val="0"/>
          <w:i w:val="0"/>
        </w:rPr>
        <w:t> : Introduction</w:t>
      </w:r>
    </w:p>
    <w:p w:rsidR="00CA2B14" w:rsidRDefault="00CA2B14" w:rsidP="00CA2B14"/>
    <w:p w:rsidR="00CA2B14" w:rsidRDefault="00CA2B14" w:rsidP="00CA2B14">
      <w:proofErr w:type="spellStart"/>
      <w:r>
        <w:t>Parser</w:t>
      </w:r>
      <w:proofErr w:type="spellEnd"/>
      <w:r>
        <w:t xml:space="preserve"> : </w:t>
      </w:r>
      <w:proofErr w:type="spellStart"/>
      <w:r>
        <w:t>Analuseur</w:t>
      </w:r>
      <w:proofErr w:type="spellEnd"/>
      <w:r>
        <w:t xml:space="preserve"> </w:t>
      </w:r>
      <w:proofErr w:type="spellStart"/>
      <w:r>
        <w:t>syntaxez</w:t>
      </w:r>
      <w:proofErr w:type="spellEnd"/>
    </w:p>
    <w:p w:rsidR="00CA2B14" w:rsidRDefault="00CA2B14" w:rsidP="00CA2B14"/>
    <w:p w:rsidR="00CA2B14" w:rsidRDefault="00CA2B14" w:rsidP="00CA2B14">
      <w:pPr>
        <w:pStyle w:val="Titre1"/>
      </w:pPr>
      <w:r>
        <w:t xml:space="preserve">Qu’est-ce que la compilation ? </w:t>
      </w:r>
    </w:p>
    <w:p w:rsidR="00CA2B14" w:rsidRDefault="00CA2B14" w:rsidP="00CA2B14"/>
    <w:p w:rsidR="00CA2B14" w:rsidRPr="00CA2B14" w:rsidRDefault="00CA2B14" w:rsidP="00CA2B14"/>
    <w:p w:rsidR="000F5B04" w:rsidRDefault="00CA2B14" w:rsidP="00CA2B14">
      <w:pPr>
        <w:pStyle w:val="Paragraphedeliste"/>
        <w:numPr>
          <w:ilvl w:val="0"/>
          <w:numId w:val="17"/>
        </w:numPr>
      </w:pPr>
      <w:r>
        <w:t xml:space="preserve">Un logiciel qui traduit un programme qui est écrit dans un langage de haut niveau (C, Java, …) en instruction </w:t>
      </w:r>
      <w:r w:rsidR="00687969">
        <w:t>exécutable</w:t>
      </w:r>
      <w:r>
        <w:t>.</w:t>
      </w:r>
    </w:p>
    <w:p w:rsidR="000F5B04" w:rsidRDefault="000F5B04" w:rsidP="000F5B04"/>
    <w:p w:rsidR="00BC26EB" w:rsidRDefault="00BC26EB" w:rsidP="000F5B04">
      <w:r>
        <w:t>La compilation : l’</w:t>
      </w:r>
      <w:r w:rsidR="00687969">
        <w:t>ensemble</w:t>
      </w:r>
      <w:r>
        <w:t xml:space="preserve"> </w:t>
      </w:r>
      <w:r w:rsidR="003B0934">
        <w:t>des algorithmes</w:t>
      </w:r>
      <w:r>
        <w:t xml:space="preserve"> qui construisent ce programme</w:t>
      </w:r>
    </w:p>
    <w:p w:rsidR="00BC26EB" w:rsidRDefault="00BC26EB" w:rsidP="000F5B04"/>
    <w:p w:rsidR="00BC26EB" w:rsidRDefault="00BC26EB" w:rsidP="000F5B04"/>
    <w:p w:rsidR="00BC26EB" w:rsidRDefault="00BC26EB" w:rsidP="000F5B04">
      <w:r>
        <w:t>Un compilateur est différent d’un interpréteur.</w:t>
      </w:r>
    </w:p>
    <w:p w:rsidR="00BC26EB" w:rsidRDefault="00BC26EB" w:rsidP="000F5B04">
      <w:r>
        <w:t xml:space="preserve">Compilateur : </w:t>
      </w:r>
    </w:p>
    <w:p w:rsidR="00BC26EB" w:rsidRDefault="00BC26EB" w:rsidP="00BC26EB">
      <w:pPr>
        <w:pStyle w:val="Paragraphedeliste"/>
        <w:numPr>
          <w:ilvl w:val="0"/>
          <w:numId w:val="18"/>
        </w:numPr>
      </w:pPr>
      <w:r>
        <w:t>Texte source</w:t>
      </w:r>
    </w:p>
    <w:p w:rsidR="00BC26EB" w:rsidRDefault="00BC26EB" w:rsidP="00BC26EB">
      <w:pPr>
        <w:pStyle w:val="Paragraphedeliste"/>
        <w:numPr>
          <w:ilvl w:val="0"/>
          <w:numId w:val="18"/>
        </w:numPr>
      </w:pPr>
      <w:proofErr w:type="spellStart"/>
      <w:r>
        <w:t>Compilo</w:t>
      </w:r>
      <w:proofErr w:type="spellEnd"/>
    </w:p>
    <w:p w:rsidR="00BC26EB" w:rsidRDefault="00BC26EB" w:rsidP="00BC26EB">
      <w:pPr>
        <w:pStyle w:val="Paragraphedeliste"/>
        <w:numPr>
          <w:ilvl w:val="0"/>
          <w:numId w:val="18"/>
        </w:numPr>
      </w:pPr>
      <w:r>
        <w:t>(Edition de lien)</w:t>
      </w:r>
    </w:p>
    <w:p w:rsidR="00BC26EB" w:rsidRDefault="00BC26EB" w:rsidP="00BC26EB">
      <w:pPr>
        <w:pStyle w:val="Paragraphedeliste"/>
        <w:numPr>
          <w:ilvl w:val="0"/>
          <w:numId w:val="18"/>
        </w:numPr>
      </w:pPr>
      <w:r>
        <w:t xml:space="preserve">Programme cible </w:t>
      </w:r>
      <w:r>
        <w:sym w:font="Wingdings" w:char="F0DF"/>
      </w:r>
      <w:r>
        <w:t xml:space="preserve"> </w:t>
      </w:r>
      <w:r w:rsidR="00687969">
        <w:t xml:space="preserve">Exécutable </w:t>
      </w:r>
      <w:r w:rsidR="003B0934">
        <w:t>, avec des données</w:t>
      </w:r>
      <w:r w:rsidR="00687969">
        <w:sym w:font="Wingdings" w:char="F0E0"/>
      </w:r>
      <w:r w:rsidR="00687969">
        <w:t xml:space="preserve"> </w:t>
      </w:r>
      <w:r w:rsidR="00DD1411">
        <w:t>Résultat</w:t>
      </w:r>
    </w:p>
    <w:p w:rsidR="00687969" w:rsidRDefault="00687969" w:rsidP="00687969"/>
    <w:p w:rsidR="00687969" w:rsidRDefault="00687969" w:rsidP="00687969"/>
    <w:p w:rsidR="003B0934" w:rsidRDefault="003B0934" w:rsidP="00BC26EB">
      <w:r w:rsidRPr="003B0934">
        <w:rPr>
          <w:u w:val="single"/>
        </w:rPr>
        <w:t>Compilateur</w:t>
      </w:r>
      <w:r>
        <w:t> : programme de traduction automatique, le fichier qui résulte de la compilation est exécutable une fois pour toute.</w:t>
      </w:r>
    </w:p>
    <w:p w:rsidR="003B0934" w:rsidRDefault="003B0934" w:rsidP="00BC26EB"/>
    <w:p w:rsidR="00BC26EB" w:rsidRDefault="00650D30" w:rsidP="003B0934">
      <w:r w:rsidRPr="00650D30">
        <w:rPr>
          <w:u w:val="single"/>
        </w:rPr>
        <w:t>Interpréteur</w:t>
      </w:r>
      <w:r w:rsidR="003B0934">
        <w:t xml:space="preserve"> : C’est aussi un programme. </w:t>
      </w:r>
    </w:p>
    <w:p w:rsidR="003B0934" w:rsidRDefault="003B0934" w:rsidP="00BC26EB"/>
    <w:p w:rsidR="003B0934" w:rsidRPr="000F5B04" w:rsidRDefault="003B0934" w:rsidP="003B09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3AFBE" wp14:editId="4389E377">
                <wp:simplePos x="0" y="0"/>
                <wp:positionH relativeFrom="column">
                  <wp:posOffset>3792589</wp:posOffset>
                </wp:positionH>
                <wp:positionV relativeFrom="paragraph">
                  <wp:posOffset>1447475</wp:posOffset>
                </wp:positionV>
                <wp:extent cx="1414130" cy="361507"/>
                <wp:effectExtent l="0" t="0" r="889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934" w:rsidRDefault="003B0934" w:rsidP="003B0934">
                            <w:pPr>
                              <w:jc w:val="center"/>
                            </w:pPr>
                            <w:r>
                              <w:t>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3AFBE" id="Rectangle 5" o:spid="_x0000_s1026" style="position:absolute;margin-left:298.65pt;margin-top:113.95pt;width:111.35pt;height: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" fillcolor="#4472c4 [3204]" strokecolor="#1f3763 [1604]" strokeweight="1pt">
                <v:textbox>
                  <w:txbxContent>
                    <w:p w:rsidR="003B0934" w:rsidRDefault="003B0934" w:rsidP="003B0934">
                      <w:pPr>
                        <w:jc w:val="center"/>
                      </w:pPr>
                      <w:r>
                        <w:t>R</w:t>
                      </w:r>
                      <w:r>
                        <w:t>é</w:t>
                      </w:r>
                      <w:r>
                        <w:t>sultat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82519" wp14:editId="33E3F3E5">
                <wp:simplePos x="0" y="0"/>
                <wp:positionH relativeFrom="column">
                  <wp:posOffset>3792293</wp:posOffset>
                </wp:positionH>
                <wp:positionV relativeFrom="paragraph">
                  <wp:posOffset>820420</wp:posOffset>
                </wp:positionV>
                <wp:extent cx="1414130" cy="361507"/>
                <wp:effectExtent l="0" t="0" r="8890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934" w:rsidRDefault="003B0934" w:rsidP="003B0934">
                            <w:pPr>
                              <w:jc w:val="center"/>
                            </w:pPr>
                            <w:r>
                              <w:t xml:space="preserve">Erreurs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82519" id="Rectangle 4" o:spid="_x0000_s1027" style="position:absolute;margin-left:298.6pt;margin-top:64.6pt;width:111.35pt;height:2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" fillcolor="#4472c4 [3204]" strokecolor="#1f3763 [1604]" strokeweight="1pt">
                <v:textbox>
                  <w:txbxContent>
                    <w:p w:rsidR="003B0934" w:rsidRDefault="003B0934" w:rsidP="003B0934">
                      <w:pPr>
                        <w:jc w:val="center"/>
                      </w:pPr>
                      <w:r>
                        <w:t xml:space="preserve">Erreurs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05A6D" wp14:editId="4D69F751">
                <wp:simplePos x="0" y="0"/>
                <wp:positionH relativeFrom="column">
                  <wp:posOffset>2027924</wp:posOffset>
                </wp:positionH>
                <wp:positionV relativeFrom="paragraph">
                  <wp:posOffset>1033322</wp:posOffset>
                </wp:positionV>
                <wp:extent cx="1414130" cy="361507"/>
                <wp:effectExtent l="0" t="0" r="889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934" w:rsidRDefault="003B0934" w:rsidP="003B0934">
                            <w:pPr>
                              <w:jc w:val="center"/>
                            </w:pPr>
                            <w:r>
                              <w:t>Interpréteur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05A6D" id="Rectangle 3" o:spid="_x0000_s1028" style="position:absolute;margin-left:159.7pt;margin-top:81.35pt;width:111.35pt;height:2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:rsidR="003B0934" w:rsidRDefault="003B0934" w:rsidP="003B0934">
                      <w:pPr>
                        <w:jc w:val="center"/>
                      </w:pPr>
                      <w:r>
                        <w:t>Interpréteur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1B198" wp14:editId="744705E2">
                <wp:simplePos x="0" y="0"/>
                <wp:positionH relativeFrom="column">
                  <wp:posOffset>3441464</wp:posOffset>
                </wp:positionH>
                <wp:positionV relativeFrom="paragraph">
                  <wp:posOffset>23229</wp:posOffset>
                </wp:positionV>
                <wp:extent cx="1414130" cy="361507"/>
                <wp:effectExtent l="0" t="0" r="889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934" w:rsidRDefault="003B0934" w:rsidP="003B0934">
                            <w:pPr>
                              <w:jc w:val="center"/>
                            </w:pPr>
                            <w:r>
                              <w:t>Programme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1B198" id="Rectangle 2" o:spid="_x0000_s1029" style="position:absolute;margin-left:271pt;margin-top:1.85pt;width:111.35pt;height:2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" fillcolor="#4472c4 [3204]" strokecolor="#1f3763 [1604]" strokeweight="1pt">
                <v:textbox>
                  <w:txbxContent>
                    <w:p w:rsidR="003B0934" w:rsidRDefault="003B0934" w:rsidP="003B0934">
                      <w:pPr>
                        <w:jc w:val="center"/>
                      </w:pPr>
                      <w:r>
                        <w:t>Programme 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99E12" wp14:editId="62F1F2D3">
                <wp:simplePos x="0" y="0"/>
                <wp:positionH relativeFrom="column">
                  <wp:posOffset>780149</wp:posOffset>
                </wp:positionH>
                <wp:positionV relativeFrom="paragraph">
                  <wp:posOffset>19759</wp:posOffset>
                </wp:positionV>
                <wp:extent cx="1414130" cy="361507"/>
                <wp:effectExtent l="0" t="0" r="889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934" w:rsidRDefault="003B0934" w:rsidP="003B0934">
                            <w:pPr>
                              <w:jc w:val="center"/>
                            </w:pPr>
                            <w:r>
                              <w:t>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99E12" id="Rectangle 1" o:spid="_x0000_s1030" style="position:absolute;margin-left:61.45pt;margin-top:1.55pt;width:111.35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" fillcolor="#4472c4 [3204]" strokecolor="#1f3763 [1604]" strokeweight="1pt">
                <v:textbox>
                  <w:txbxContent>
                    <w:p w:rsidR="003B0934" w:rsidRDefault="003B0934" w:rsidP="003B0934">
                      <w:pPr>
                        <w:jc w:val="center"/>
                      </w:pPr>
                      <w:r>
                        <w:t>Données</w:t>
                      </w:r>
                    </w:p>
                  </w:txbxContent>
                </v:textbox>
              </v:rect>
            </w:pict>
          </mc:Fallback>
        </mc:AlternateContent>
      </w:r>
    </w:p>
    <w:p w:rsidR="003B0934" w:rsidRDefault="003B0934" w:rsidP="00BC26EB"/>
    <w:p w:rsidR="003B0934" w:rsidRDefault="003B0934" w:rsidP="00BC26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3204372</wp:posOffset>
                </wp:positionH>
                <wp:positionV relativeFrom="paragraph">
                  <wp:posOffset>104849</wp:posOffset>
                </wp:positionV>
                <wp:extent cx="233296" cy="552450"/>
                <wp:effectExtent l="25400" t="0" r="20955" b="317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96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632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52.3pt;margin-top:8.25pt;width:18.35pt;height:43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2193659</wp:posOffset>
                </wp:positionH>
                <wp:positionV relativeFrom="paragraph">
                  <wp:posOffset>104849</wp:posOffset>
                </wp:positionV>
                <wp:extent cx="181374" cy="552893"/>
                <wp:effectExtent l="0" t="0" r="34925" b="317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74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E1E9A" id="Connecteur droit avec flèche 6" o:spid="_x0000_s1026" type="#_x0000_t32" style="position:absolute;margin-left:172.75pt;margin-top:8.25pt;width:14.3pt;height:4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:rsidR="003B0934" w:rsidRDefault="003B0934" w:rsidP="00BC26EB"/>
    <w:p w:rsidR="003B0934" w:rsidRDefault="003B0934" w:rsidP="00BC26EB"/>
    <w:p w:rsidR="003B0934" w:rsidRDefault="003B0934" w:rsidP="00BC26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3441552</wp:posOffset>
                </wp:positionH>
                <wp:positionV relativeFrom="paragraph">
                  <wp:posOffset>153375</wp:posOffset>
                </wp:positionV>
                <wp:extent cx="347611" cy="159488"/>
                <wp:effectExtent l="0" t="25400" r="33655" b="1841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11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8B867" id="Connecteur droit avec flèche 8" o:spid="_x0000_s1026" type="#_x0000_t32" style="position:absolute;margin-left:271pt;margin-top:12.1pt;width:27.35pt;height:12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3B0934" w:rsidRDefault="003B0934" w:rsidP="00BC26EB"/>
    <w:p w:rsidR="003B0934" w:rsidRDefault="003B0934" w:rsidP="00BC26E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3331963</wp:posOffset>
                </wp:positionH>
                <wp:positionV relativeFrom="paragraph">
                  <wp:posOffset>89417</wp:posOffset>
                </wp:positionV>
                <wp:extent cx="453671" cy="266006"/>
                <wp:effectExtent l="0" t="0" r="41910" b="393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71" cy="266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04EB5" id="Connecteur droit avec flèche 9" o:spid="_x0000_s1026" type="#_x0000_t32" style="position:absolute;margin-left:262.35pt;margin-top:7.05pt;width:35.7pt;height:2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3B0934" w:rsidRDefault="003B0934" w:rsidP="00BC26EB"/>
    <w:p w:rsidR="003B0934" w:rsidRDefault="003B0934" w:rsidP="00BC26EB"/>
    <w:p w:rsidR="003B0934" w:rsidRDefault="003B0934" w:rsidP="00BC26EB"/>
    <w:p w:rsidR="003B0934" w:rsidRDefault="003B0934" w:rsidP="00BC26EB">
      <w:r>
        <w:t>Il n’y a aucun fichier cible.</w:t>
      </w:r>
    </w:p>
    <w:p w:rsidR="003B0934" w:rsidRDefault="003B0934" w:rsidP="00BC26EB"/>
    <w:p w:rsidR="003B0934" w:rsidRDefault="003B0934" w:rsidP="00BC26EB"/>
    <w:p w:rsidR="003B0934" w:rsidRDefault="003B0934" w:rsidP="00BC26EB">
      <w:r>
        <w:t>L’interpréteur analyse une instruction après l’autre et l’exécute immédiatement. Il s’agit d’une boucle infinie tant que le fichier source n’est pas finie.</w:t>
      </w:r>
    </w:p>
    <w:p w:rsidR="003B0934" w:rsidRDefault="003B0934" w:rsidP="00BC26EB"/>
    <w:p w:rsidR="003B0934" w:rsidRDefault="003B0934" w:rsidP="00BC26EB">
      <w:r>
        <w:t>Il existe des langages entre deux comme Java</w:t>
      </w:r>
      <w:r w:rsidR="00FF7CC7">
        <w:t> : On les appelle les langage P-Code</w:t>
      </w:r>
      <w:r>
        <w:t xml:space="preserve">. Le fichier </w:t>
      </w:r>
      <w:r w:rsidR="00650D30">
        <w:t xml:space="preserve">source </w:t>
      </w:r>
      <w:r>
        <w:t>est compil</w:t>
      </w:r>
      <w:r w:rsidR="00650D30">
        <w:t>é</w:t>
      </w:r>
      <w:r>
        <w:t xml:space="preserve"> sous forme de binaire compact</w:t>
      </w:r>
      <w:r w:rsidR="00FF7CC7">
        <w:t xml:space="preserve">. </w:t>
      </w:r>
    </w:p>
    <w:p w:rsidR="00650D30" w:rsidRDefault="00650D30" w:rsidP="00BC26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A3D33" wp14:editId="5E9ACF9A">
                <wp:simplePos x="0" y="0"/>
                <wp:positionH relativeFrom="column">
                  <wp:posOffset>3704102</wp:posOffset>
                </wp:positionH>
                <wp:positionV relativeFrom="paragraph">
                  <wp:posOffset>-623348</wp:posOffset>
                </wp:positionV>
                <wp:extent cx="1244009" cy="499361"/>
                <wp:effectExtent l="0" t="0" r="13335" b="889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009" cy="499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0D30" w:rsidRDefault="00650D30" w:rsidP="00650D30">
                            <w:r>
                              <w:t>BYDECODE INTRPRETATEUR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A3D3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31" type="#_x0000_t202" style="position:absolute;margin-left:291.65pt;margin-top:-49.1pt;width:97.95pt;height:3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" fillcolor="white [3201]" strokeweight=".5pt">
                <v:textbox>
                  <w:txbxContent>
                    <w:p w:rsidR="00650D30" w:rsidRDefault="00650D30" w:rsidP="00650D30">
                      <w:r>
                        <w:t>BYDECODE INTRPRETATEUR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1354308</wp:posOffset>
                </wp:positionH>
                <wp:positionV relativeFrom="paragraph">
                  <wp:posOffset>-410697</wp:posOffset>
                </wp:positionV>
                <wp:extent cx="1031240" cy="308344"/>
                <wp:effectExtent l="0" t="0" r="10160" b="952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0D30" w:rsidRDefault="00650D30">
                            <w:r>
                              <w:t>Compilateur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2" type="#_x0000_t202" style="position:absolute;margin-left:106.65pt;margin-top:-32.35pt;width:81.2pt;height:2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" fillcolor="white [3201]" strokeweight=".5pt">
                <v:textbox>
                  <w:txbxContent>
                    <w:p w:rsidR="00650D30" w:rsidRDefault="00650D30">
                      <w:r>
                        <w:t>Compilateur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367B0" wp14:editId="614DAD51">
                <wp:simplePos x="0" y="0"/>
                <wp:positionH relativeFrom="column">
                  <wp:posOffset>1283069</wp:posOffset>
                </wp:positionH>
                <wp:positionV relativeFrom="paragraph">
                  <wp:posOffset>156639</wp:posOffset>
                </wp:positionV>
                <wp:extent cx="1105786" cy="446272"/>
                <wp:effectExtent l="0" t="0" r="12065" b="114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786" cy="446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0D30" w:rsidRDefault="00650D30" w:rsidP="00650D30">
                            <w:proofErr w:type="spellStart"/>
                            <w:r>
                              <w:t>Javac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367B0" id="Zone de texte 16" o:spid="_x0000_s1033" type="#_x0000_t202" style="position:absolute;margin-left:101.05pt;margin-top:12.35pt;width:87.05pt;height:35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" fillcolor="white [3201]" strokeweight=".5pt">
                <v:textbox>
                  <w:txbxContent>
                    <w:p w:rsidR="00650D30" w:rsidRDefault="00650D30" w:rsidP="00650D30">
                      <w:proofErr w:type="spellStart"/>
                      <w:r>
                        <w:t>Javac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7D685" wp14:editId="716D907E">
                <wp:simplePos x="0" y="0"/>
                <wp:positionH relativeFrom="column">
                  <wp:posOffset>3515774</wp:posOffset>
                </wp:positionH>
                <wp:positionV relativeFrom="paragraph">
                  <wp:posOffset>39104</wp:posOffset>
                </wp:positionV>
                <wp:extent cx="1031358" cy="0"/>
                <wp:effectExtent l="0" t="63500" r="0" b="762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F65E9" id="Connecteur droit avec flèche 14" o:spid="_x0000_s1026" type="#_x0000_t32" style="position:absolute;margin-left:276.85pt;margin-top:3.1pt;width:81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35442</wp:posOffset>
                </wp:positionV>
                <wp:extent cx="1031358" cy="0"/>
                <wp:effectExtent l="0" t="63500" r="0" b="762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70DA7" id="Connecteur droit avec flèche 13" o:spid="_x0000_s1026" type="#_x0000_t32" style="position:absolute;margin-left:106.6pt;margin-top:2.8pt;width:81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0E0E8" wp14:editId="670102FD">
                <wp:simplePos x="0" y="0"/>
                <wp:positionH relativeFrom="column">
                  <wp:posOffset>4611311</wp:posOffset>
                </wp:positionH>
                <wp:positionV relativeFrom="paragraph">
                  <wp:posOffset>-120281</wp:posOffset>
                </wp:positionV>
                <wp:extent cx="1244009" cy="276446"/>
                <wp:effectExtent l="0" t="0" r="1333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D30" w:rsidRDefault="00650D30" w:rsidP="00650D30">
                            <w:pPr>
                              <w:jc w:val="center"/>
                            </w:pPr>
                            <w:r>
                              <w:t>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0E0E8" id="Rectangle 12" o:spid="_x0000_s1034" style="position:absolute;margin-left:363.1pt;margin-top:-9.45pt;width:97.9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" fillcolor="#4472c4 [3204]" strokecolor="#1f3763 [1604]" strokeweight="1pt">
                <v:textbox>
                  <w:txbxContent>
                    <w:p w:rsidR="00650D30" w:rsidRDefault="00650D30" w:rsidP="00650D30">
                      <w:pPr>
                        <w:jc w:val="center"/>
                      </w:pPr>
                      <w:r>
                        <w:t>Sortie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0CD41" wp14:editId="77BF1F36">
                <wp:simplePos x="0" y="0"/>
                <wp:positionH relativeFrom="column">
                  <wp:posOffset>2463490</wp:posOffset>
                </wp:positionH>
                <wp:positionV relativeFrom="paragraph">
                  <wp:posOffset>-120812</wp:posOffset>
                </wp:positionV>
                <wp:extent cx="1244009" cy="276446"/>
                <wp:effectExtent l="0" t="0" r="1333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D30" w:rsidRDefault="00650D30" w:rsidP="00650D30">
                            <w:pPr>
                              <w:jc w:val="center"/>
                            </w:pPr>
                            <w:r>
                              <w:t>f-class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0CD41" id="Rectangle 11" o:spid="_x0000_s1035" style="position:absolute;margin-left:194pt;margin-top:-9.5pt;width:97.9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" fillcolor="#4472c4 [3204]" strokecolor="#1f3763 [1604]" strokeweight="1pt">
                <v:textbox>
                  <w:txbxContent>
                    <w:p w:rsidR="00650D30" w:rsidRDefault="00650D30" w:rsidP="00650D30">
                      <w:pPr>
                        <w:jc w:val="center"/>
                      </w:pPr>
                      <w:proofErr w:type="gramStart"/>
                      <w:r>
                        <w:t>f</w:t>
                      </w:r>
                      <w:proofErr w:type="gramEnd"/>
                      <w:r>
                        <w:t>-class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46503</wp:posOffset>
                </wp:positionH>
                <wp:positionV relativeFrom="paragraph">
                  <wp:posOffset>-102353</wp:posOffset>
                </wp:positionV>
                <wp:extent cx="1244009" cy="276446"/>
                <wp:effectExtent l="0" t="0" r="1333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D30" w:rsidRDefault="00650D30" w:rsidP="00650D30">
                            <w:pPr>
                              <w:jc w:val="center"/>
                            </w:pPr>
                            <w:r>
                              <w:t>f-java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6" style="position:absolute;margin-left:3.65pt;margin-top:-8.05pt;width:97.9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" fillcolor="#4472c4 [3204]" strokecolor="#1f3763 [1604]" strokeweight="1pt">
                <v:textbox>
                  <w:txbxContent>
                    <w:p w:rsidR="00650D30" w:rsidRDefault="00650D30" w:rsidP="00650D30">
                      <w:pPr>
                        <w:jc w:val="center"/>
                      </w:pPr>
                      <w:proofErr w:type="gramStart"/>
                      <w:r>
                        <w:t>f</w:t>
                      </w:r>
                      <w:proofErr w:type="gramEnd"/>
                      <w:r>
                        <w:t>-java</w:t>
                      </w:r>
                    </w:p>
                  </w:txbxContent>
                </v:textbox>
              </v:rect>
            </w:pict>
          </mc:Fallback>
        </mc:AlternateContent>
      </w:r>
    </w:p>
    <w:p w:rsidR="00650D30" w:rsidRDefault="00650D30" w:rsidP="00BC26E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DDE5CA" wp14:editId="06C5492F">
                <wp:simplePos x="0" y="0"/>
                <wp:positionH relativeFrom="column">
                  <wp:posOffset>3707500</wp:posOffset>
                </wp:positionH>
                <wp:positionV relativeFrom="paragraph">
                  <wp:posOffset>66424</wp:posOffset>
                </wp:positionV>
                <wp:extent cx="1244009" cy="499361"/>
                <wp:effectExtent l="0" t="0" r="13335" b="889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009" cy="499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0D30" w:rsidRDefault="00650D30" w:rsidP="00650D30"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DE5CA" id="Zone de texte 18" o:spid="_x0000_s1037" type="#_x0000_t202" style="position:absolute;margin-left:291.95pt;margin-top:5.25pt;width:97.95pt;height:3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" fillcolor="white [3201]" strokeweight=".5pt">
                <v:textbox>
                  <w:txbxContent>
                    <w:p w:rsidR="00650D30" w:rsidRDefault="00650D30" w:rsidP="00650D30">
                      <w: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:rsidR="00650D30" w:rsidRDefault="00650D30" w:rsidP="00BC26EB"/>
    <w:p w:rsidR="00650D30" w:rsidRDefault="00650D30" w:rsidP="00BC26EB"/>
    <w:p w:rsidR="00650D30" w:rsidRDefault="00650D30" w:rsidP="00BC26EB"/>
    <w:p w:rsidR="00650D30" w:rsidRDefault="00650D30" w:rsidP="00BC26EB"/>
    <w:p w:rsidR="00650D30" w:rsidRDefault="00650D30" w:rsidP="00BC26EB"/>
    <w:p w:rsidR="00650D30" w:rsidRDefault="00650D30" w:rsidP="00BC26EB">
      <w:r>
        <w:t>Interpréteur est aussi une machine virtuelle.</w:t>
      </w:r>
    </w:p>
    <w:p w:rsidR="00650D30" w:rsidRDefault="00650D30" w:rsidP="00BC26EB"/>
    <w:p w:rsidR="00650D30" w:rsidRDefault="00650D30" w:rsidP="00BC26EB"/>
    <w:p w:rsidR="00650D30" w:rsidRDefault="00650D30" w:rsidP="00BC26EB">
      <w:r>
        <w:t>Dans un compilateur, on a de la grammaire, une notion d’arbre, la structure des données, génération dans un fichier des instructions assembleurs.</w:t>
      </w:r>
    </w:p>
    <w:p w:rsidR="003D01D6" w:rsidRDefault="003D01D6" w:rsidP="00BC26EB"/>
    <w:p w:rsidR="003D01D6" w:rsidRDefault="003D01D6" w:rsidP="00BC26EB">
      <w:r>
        <w:t>Schéma général d’un compilateur</w:t>
      </w:r>
    </w:p>
    <w:p w:rsidR="00DD3D96" w:rsidRDefault="00DD3D96" w:rsidP="00BC26E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A57B0D" wp14:editId="016E8ADA">
                <wp:simplePos x="0" y="0"/>
                <wp:positionH relativeFrom="column">
                  <wp:posOffset>1427642</wp:posOffset>
                </wp:positionH>
                <wp:positionV relativeFrom="paragraph">
                  <wp:posOffset>94408</wp:posOffset>
                </wp:positionV>
                <wp:extent cx="3030279" cy="301846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79" cy="301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3D01D6" w:rsidRDefault="003D01D6" w:rsidP="003D01D6">
                            <w:r>
                              <w:t>ANTLR (descendant) / LEX-YACC (montant)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57B0D" id="Zone de texte 29" o:spid="_x0000_s1038" type="#_x0000_t202" style="position:absolute;margin-left:112.4pt;margin-top:7.45pt;width:238.6pt;height:23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" filled="f" stroked="f">
                <v:textbox>
                  <w:txbxContent>
                    <w:p w:rsidR="003D01D6" w:rsidRDefault="003D01D6" w:rsidP="003D01D6">
                      <w:r>
                        <w:t>ANTLR (descendant) / LEX-YACC (montant)</w:t>
                      </w:r>
                    </w:p>
                  </w:txbxContent>
                </v:textbox>
              </v:shape>
            </w:pict>
          </mc:Fallback>
        </mc:AlternateContent>
      </w:r>
    </w:p>
    <w:p w:rsidR="003D01D6" w:rsidRDefault="003D01D6" w:rsidP="003D01D6"/>
    <w:p w:rsidR="003D01D6" w:rsidRDefault="00DD3D96" w:rsidP="003D01D6">
      <w:r>
        <w:rPr>
          <w:noProof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08D17A9B" wp14:editId="675942A1">
                <wp:simplePos x="0" y="0"/>
                <wp:positionH relativeFrom="column">
                  <wp:posOffset>1564936</wp:posOffset>
                </wp:positionH>
                <wp:positionV relativeFrom="paragraph">
                  <wp:posOffset>69998</wp:posOffset>
                </wp:positionV>
                <wp:extent cx="2675255" cy="1637030"/>
                <wp:effectExtent l="25400" t="25400" r="42545" b="393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255" cy="16370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F46A87" w:rsidRDefault="00F46A87" w:rsidP="00F46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D17A9B" id="Rectangle 28" o:spid="_x0000_s1039" style="position:absolute;margin-left:123.2pt;margin-top:5.5pt;width:210.65pt;height:128.9pt;z-index:2516925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" filled="f" strokecolor="#ed7d31 [3205]" strokeweight="4.5pt">
                <v:stroke joinstyle="round"/>
                <v:textbox>
                  <w:txbxContent>
                    <w:p w:rsidR="00F46A87" w:rsidRDefault="00F46A87" w:rsidP="00F46A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0A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0069AD" wp14:editId="7AE2C59F">
                <wp:simplePos x="0" y="0"/>
                <wp:positionH relativeFrom="column">
                  <wp:posOffset>4004310</wp:posOffset>
                </wp:positionH>
                <wp:positionV relativeFrom="paragraph">
                  <wp:posOffset>178435</wp:posOffset>
                </wp:positionV>
                <wp:extent cx="194945" cy="124333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3BF" w:rsidRDefault="000363BF" w:rsidP="000363BF">
                            <w:r>
                              <w:t>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69AD" id="Zone de texte 32" o:spid="_x0000_s1039" type="#_x0000_t202" style="position:absolute;margin-left:315.3pt;margin-top:14.05pt;width:15.35pt;height:97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" filled="f" stroked="f">
                <v:textbox>
                  <w:txbxContent>
                    <w:p w:rsidR="000363BF" w:rsidRDefault="000363BF" w:rsidP="000363BF">
                      <w:r>
                        <w:t>PHRASE</w:t>
                      </w:r>
                    </w:p>
                  </w:txbxContent>
                </v:textbox>
              </v:shape>
            </w:pict>
          </mc:Fallback>
        </mc:AlternateContent>
      </w:r>
    </w:p>
    <w:p w:rsidR="003D01D6" w:rsidRDefault="00D60A1A" w:rsidP="003D01D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5E1A47" wp14:editId="4322FAA6">
                <wp:simplePos x="0" y="0"/>
                <wp:positionH relativeFrom="column">
                  <wp:posOffset>-216580</wp:posOffset>
                </wp:positionH>
                <wp:positionV relativeFrom="paragraph">
                  <wp:posOffset>184682</wp:posOffset>
                </wp:positionV>
                <wp:extent cx="1497123" cy="946298"/>
                <wp:effectExtent l="12700" t="0" r="27305" b="31750"/>
                <wp:wrapNone/>
                <wp:docPr id="19" name="Nuag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123" cy="946298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1D6" w:rsidRDefault="003D01D6" w:rsidP="003D01D6">
                            <w:pPr>
                              <w:jc w:val="center"/>
                            </w:pPr>
                            <w:r>
                              <w:t>Programme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E1A47" id="Nuage 19" o:spid="_x0000_s1040" style="position:absolute;margin-left:-17.05pt;margin-top:14.55pt;width:117.9pt;height:74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62639,573408;74856,555950;240094,764464;201696,772810;571055,856268;547905,818153;999018,761222;989765,803039;1182762,502808;1295427,659123;1448536,336330;1398354,394948;1328142,118857;1330776,146545;1007716,86569;1033431,51258;767310,103392;779752,72944;485179,113731;530231,143259;143024,345859;135157,314776" o:connectangles="0,0,0,0,0,0,0,0,0,0,0,0,0,0,0,0,0,0,0,0,0,0" textboxrect="0,0,43200,43200"/>
                <v:textbox>
                  <w:txbxContent>
                    <w:p w:rsidR="003D01D6" w:rsidRDefault="003D01D6" w:rsidP="003D01D6">
                      <w:pPr>
                        <w:jc w:val="center"/>
                      </w:pPr>
                      <w:r>
                        <w:t>Programme source</w:t>
                      </w:r>
                    </w:p>
                  </w:txbxContent>
                </v:textbox>
              </v:shape>
            </w:pict>
          </mc:Fallback>
        </mc:AlternateContent>
      </w:r>
      <w:r w:rsidR="000363B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2586488</wp:posOffset>
                </wp:positionH>
                <wp:positionV relativeFrom="paragraph">
                  <wp:posOffset>78208</wp:posOffset>
                </wp:positionV>
                <wp:extent cx="180754" cy="1095154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4" cy="1095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3BF" w:rsidRDefault="000363BF"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41" type="#_x0000_t202" style="position:absolute;margin-left:203.65pt;margin-top:6.15pt;width:14.25pt;height:86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" filled="f" stroked="f">
                <v:textbox>
                  <w:txbxContent>
                    <w:p w:rsidR="000363BF" w:rsidRDefault="000363BF">
                      <w: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</w:p>
    <w:p w:rsidR="003D01D6" w:rsidRDefault="00D60A1A" w:rsidP="003D01D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6064531</wp:posOffset>
                </wp:positionH>
                <wp:positionV relativeFrom="paragraph">
                  <wp:posOffset>169663</wp:posOffset>
                </wp:positionV>
                <wp:extent cx="478465" cy="744279"/>
                <wp:effectExtent l="0" t="0" r="17145" b="1778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A1A" w:rsidRDefault="00D60A1A">
                            <w:r>
                              <w:t xml:space="preserve">AST + TDS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42" type="#_x0000_t202" style="position:absolute;margin-left:477.5pt;margin-top:13.35pt;width:37.65pt;height:58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" fillcolor="white [3201]" strokeweight=".5pt">
                <v:textbox>
                  <w:txbxContent>
                    <w:p w:rsidR="00D60A1A" w:rsidRDefault="00D60A1A">
                      <w:r>
                        <w:t xml:space="preserve">AST + TDS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618" behindDoc="0" locked="0" layoutInCell="1" allowOverlap="1" wp14:anchorId="3786E0AC" wp14:editId="4C65EFEA">
                <wp:simplePos x="0" y="0"/>
                <wp:positionH relativeFrom="column">
                  <wp:posOffset>2917249</wp:posOffset>
                </wp:positionH>
                <wp:positionV relativeFrom="paragraph">
                  <wp:posOffset>180296</wp:posOffset>
                </wp:positionV>
                <wp:extent cx="1019677" cy="541655"/>
                <wp:effectExtent l="0" t="0" r="952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677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1D6" w:rsidRDefault="003D01D6" w:rsidP="003D01D6">
                            <w:pPr>
                              <w:jc w:val="center"/>
                            </w:pPr>
                            <w:r>
                              <w:t>Parseur</w:t>
                            </w:r>
                          </w:p>
                          <w:p w:rsidR="00D60A1A" w:rsidRDefault="00D60A1A" w:rsidP="003D01D6">
                            <w:pPr>
                              <w:jc w:val="center"/>
                            </w:pPr>
                            <w:r>
                              <w:t>(Grammaire)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E0AC" id="Rectangle 21" o:spid="_x0000_s1043" style="position:absolute;margin-left:229.7pt;margin-top:14.2pt;width:80.3pt;height:42.65pt;z-index:2516886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" fillcolor="#ed7d31 [3205]" strokecolor="#823b0b [1605]" strokeweight="1pt">
                <v:textbox>
                  <w:txbxContent>
                    <w:p w:rsidR="003D01D6" w:rsidRDefault="003D01D6" w:rsidP="003D01D6">
                      <w:pPr>
                        <w:jc w:val="center"/>
                      </w:pPr>
                      <w:r>
                        <w:t>Parseur</w:t>
                      </w:r>
                    </w:p>
                    <w:p w:rsidR="00D60A1A" w:rsidRDefault="00D60A1A" w:rsidP="003D01D6">
                      <w:pPr>
                        <w:jc w:val="center"/>
                      </w:pPr>
                      <w:r>
                        <w:t>(Grammaire)</w:t>
                      </w:r>
                    </w:p>
                  </w:txbxContent>
                </v:textbox>
              </v:rect>
            </w:pict>
          </mc:Fallback>
        </mc:AlternateContent>
      </w:r>
      <w:r w:rsidR="000363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5E4DDD" wp14:editId="0CDDE42A">
                <wp:simplePos x="0" y="0"/>
                <wp:positionH relativeFrom="column">
                  <wp:posOffset>4756076</wp:posOffset>
                </wp:positionH>
                <wp:positionV relativeFrom="paragraph">
                  <wp:posOffset>185258</wp:posOffset>
                </wp:positionV>
                <wp:extent cx="956930" cy="542069"/>
                <wp:effectExtent l="0" t="0" r="889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542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1D6" w:rsidRDefault="003D01D6" w:rsidP="003D01D6">
                            <w:pPr>
                              <w:jc w:val="center"/>
                            </w:pPr>
                            <w:r>
                              <w:t>Analyse sémantique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E4DDD" id="Rectangle 22" o:spid="_x0000_s1044" style="position:absolute;margin-left:374.5pt;margin-top:14.6pt;width:75.35pt;height:4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" fillcolor="#ed7d31 [3205]" strokecolor="#823b0b [1605]" strokeweight="1pt">
                <v:textbox>
                  <w:txbxContent>
                    <w:p w:rsidR="003D01D6" w:rsidRDefault="003D01D6" w:rsidP="003D01D6">
                      <w:pPr>
                        <w:jc w:val="center"/>
                      </w:pPr>
                      <w:r>
                        <w:t>Analyse sémantique</w:t>
                      </w:r>
                    </w:p>
                  </w:txbxContent>
                </v:textbox>
              </v:rect>
            </w:pict>
          </mc:Fallback>
        </mc:AlternateContent>
      </w:r>
      <w:r w:rsidR="003D01D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F67884" wp14:editId="1D7A1B00">
                <wp:simplePos x="0" y="0"/>
                <wp:positionH relativeFrom="column">
                  <wp:posOffset>2981089</wp:posOffset>
                </wp:positionH>
                <wp:positionV relativeFrom="paragraph">
                  <wp:posOffset>855478</wp:posOffset>
                </wp:positionV>
                <wp:extent cx="956930" cy="56352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5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D6" w:rsidRDefault="003D01D6" w:rsidP="003D01D6">
                            <w:r>
                              <w:t>Analyse</w:t>
                            </w:r>
                          </w:p>
                          <w:p w:rsidR="003D01D6" w:rsidRDefault="003D01D6" w:rsidP="003D01D6">
                            <w:r>
                              <w:t>Syntaxique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7884" id="Zone de texte 27" o:spid="_x0000_s1045" type="#_x0000_t202" style="position:absolute;margin-left:234.75pt;margin-top:67.35pt;width:75.35pt;height:4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" filled="f" stroked="f">
                <v:textbox>
                  <w:txbxContent>
                    <w:p w:rsidR="003D01D6" w:rsidRDefault="003D01D6" w:rsidP="003D01D6">
                      <w:r>
                        <w:t>Analyse</w:t>
                      </w:r>
                    </w:p>
                    <w:p w:rsidR="003D01D6" w:rsidRDefault="003D01D6" w:rsidP="003D01D6">
                      <w:r>
                        <w:t>Syntaxique</w:t>
                      </w:r>
                    </w:p>
                  </w:txbxContent>
                </v:textbox>
              </v:shape>
            </w:pict>
          </mc:Fallback>
        </mc:AlternateContent>
      </w:r>
      <w:r w:rsidR="003D01D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A8791" wp14:editId="41DFCB33">
                <wp:simplePos x="0" y="0"/>
                <wp:positionH relativeFrom="column">
                  <wp:posOffset>1747712</wp:posOffset>
                </wp:positionH>
                <wp:positionV relativeFrom="paragraph">
                  <wp:posOffset>855477</wp:posOffset>
                </wp:positionV>
                <wp:extent cx="839972" cy="563525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5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1D6" w:rsidRDefault="003D01D6" w:rsidP="003D01D6">
                            <w:r>
                              <w:t>Analyse</w:t>
                            </w:r>
                          </w:p>
                          <w:p w:rsidR="003D01D6" w:rsidRDefault="003D01D6" w:rsidP="003D01D6">
                            <w:r>
                              <w:t>Lexicale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8791" id="Zone de texte 26" o:spid="_x0000_s1046" type="#_x0000_t202" style="position:absolute;margin-left:137.6pt;margin-top:67.35pt;width:66.15pt;height:44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" filled="f" stroked="f">
                <v:textbox>
                  <w:txbxContent>
                    <w:p w:rsidR="003D01D6" w:rsidRDefault="003D01D6" w:rsidP="003D01D6">
                      <w:r>
                        <w:t>Analyse</w:t>
                      </w:r>
                    </w:p>
                    <w:p w:rsidR="003D01D6" w:rsidRDefault="003D01D6" w:rsidP="003D01D6">
                      <w:r>
                        <w:t>Lexicale</w:t>
                      </w:r>
                    </w:p>
                  </w:txbxContent>
                </v:textbox>
              </v:shape>
            </w:pict>
          </mc:Fallback>
        </mc:AlternateContent>
      </w:r>
      <w:r w:rsidR="003D01D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4DF32C" wp14:editId="1276BDFF">
                <wp:simplePos x="0" y="0"/>
                <wp:positionH relativeFrom="column">
                  <wp:posOffset>2589604</wp:posOffset>
                </wp:positionH>
                <wp:positionV relativeFrom="paragraph">
                  <wp:posOffset>443599</wp:posOffset>
                </wp:positionV>
                <wp:extent cx="329610" cy="0"/>
                <wp:effectExtent l="0" t="63500" r="0" b="762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1FE02" id="Connecteur droit avec flèche 24" o:spid="_x0000_s1026" type="#_x0000_t32" style="position:absolute;margin-left:203.9pt;margin-top:34.95pt;width:25.9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3D01D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639F66" wp14:editId="38E6FC00">
                <wp:simplePos x="0" y="0"/>
                <wp:positionH relativeFrom="column">
                  <wp:posOffset>1354307</wp:posOffset>
                </wp:positionH>
                <wp:positionV relativeFrom="paragraph">
                  <wp:posOffset>440808</wp:posOffset>
                </wp:positionV>
                <wp:extent cx="329610" cy="0"/>
                <wp:effectExtent l="0" t="63500" r="0" b="762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1A746" id="Connecteur droit avec flèche 23" o:spid="_x0000_s1026" type="#_x0000_t32" style="position:absolute;margin-left:106.65pt;margin-top:34.7pt;width:25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3D01D6">
        <w:rPr>
          <w:noProof/>
        </w:rPr>
        <mc:AlternateContent>
          <mc:Choice Requires="wps">
            <w:drawing>
              <wp:anchor distT="0" distB="0" distL="114300" distR="114300" simplePos="0" relativeHeight="251688277" behindDoc="0" locked="0" layoutInCell="1" allowOverlap="1" wp14:anchorId="7DB1BE25" wp14:editId="26D87EFD">
                <wp:simplePos x="0" y="0"/>
                <wp:positionH relativeFrom="column">
                  <wp:posOffset>1748790</wp:posOffset>
                </wp:positionH>
                <wp:positionV relativeFrom="paragraph">
                  <wp:posOffset>174684</wp:posOffset>
                </wp:positionV>
                <wp:extent cx="839367" cy="542069"/>
                <wp:effectExtent l="0" t="0" r="1206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67" cy="542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1D6" w:rsidRDefault="003D01D6" w:rsidP="003D01D6">
                            <w:pPr>
                              <w:jc w:val="center"/>
                            </w:pPr>
                            <w:r>
                              <w:t>Lexeur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1BE25" id="Rectangle 20" o:spid="_x0000_s1047" style="position:absolute;margin-left:137.7pt;margin-top:13.75pt;width:66.1pt;height:42.7pt;z-index:25168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" fillcolor="#ed7d31 [3205]" strokecolor="#823b0b [1605]" strokeweight="1pt">
                <v:textbox>
                  <w:txbxContent>
                    <w:p w:rsidR="003D01D6" w:rsidRDefault="003D01D6" w:rsidP="003D01D6">
                      <w:pPr>
                        <w:jc w:val="center"/>
                      </w:pPr>
                      <w:r>
                        <w:t>Lexeur</w:t>
                      </w:r>
                    </w:p>
                  </w:txbxContent>
                </v:textbox>
              </v:rect>
            </w:pict>
          </mc:Fallback>
        </mc:AlternateContent>
      </w:r>
    </w:p>
    <w:p w:rsidR="003D01D6" w:rsidRDefault="003D01D6" w:rsidP="00BC26EB"/>
    <w:p w:rsidR="003D01D6" w:rsidRDefault="00D60A1A" w:rsidP="00BC26E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5777452</wp:posOffset>
                </wp:positionH>
                <wp:positionV relativeFrom="paragraph">
                  <wp:posOffset>73704</wp:posOffset>
                </wp:positionV>
                <wp:extent cx="170120" cy="0"/>
                <wp:effectExtent l="0" t="63500" r="0" b="762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C91D7" id="Connecteur droit avec flèche 36" o:spid="_x0000_s1026" type="#_x0000_t32" style="position:absolute;margin-left:454.9pt;margin-top:5.8pt;width:13.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0363B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833161" wp14:editId="610A2583">
                <wp:simplePos x="0" y="0"/>
                <wp:positionH relativeFrom="column">
                  <wp:posOffset>3810000</wp:posOffset>
                </wp:positionH>
                <wp:positionV relativeFrom="paragraph">
                  <wp:posOffset>73660</wp:posOffset>
                </wp:positionV>
                <wp:extent cx="829015" cy="0"/>
                <wp:effectExtent l="0" t="63500" r="0" b="762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4DE6" id="Connecteur droit avec flèche 25" o:spid="_x0000_s1026" type="#_x0000_t32" style="position:absolute;margin-left:300pt;margin-top:5.8pt;width:65.3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3D01D6" w:rsidRDefault="000363BF" w:rsidP="00BC26E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4235583</wp:posOffset>
                </wp:positionH>
                <wp:positionV relativeFrom="paragraph">
                  <wp:posOffset>46990</wp:posOffset>
                </wp:positionV>
                <wp:extent cx="435817" cy="308344"/>
                <wp:effectExtent l="0" t="0" r="8890" b="952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17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63BF" w:rsidRDefault="000363BF">
                            <w:r>
                              <w:t>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49" type="#_x0000_t202" style="position:absolute;margin-left:333.5pt;margin-top:3.7pt;width:34.3pt;height:24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" fillcolor="white [3201]" strokeweight=".5pt">
                <v:textbox>
                  <w:txbxContent>
                    <w:p w:rsidR="000363BF" w:rsidRDefault="000363BF">
                      <w:r>
                        <w:t>AST</w:t>
                      </w:r>
                    </w:p>
                  </w:txbxContent>
                </v:textbox>
              </v:shape>
            </w:pict>
          </mc:Fallback>
        </mc:AlternateContent>
      </w:r>
    </w:p>
    <w:p w:rsidR="003D01D6" w:rsidRDefault="00B67CA8" w:rsidP="00BC26E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D9DE11" wp14:editId="742911EE">
                <wp:simplePos x="0" y="0"/>
                <wp:positionH relativeFrom="column">
                  <wp:posOffset>4805680</wp:posOffset>
                </wp:positionH>
                <wp:positionV relativeFrom="paragraph">
                  <wp:posOffset>109855</wp:posOffset>
                </wp:positionV>
                <wp:extent cx="901065" cy="1000125"/>
                <wp:effectExtent l="0" t="0" r="13335" b="1587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63BF" w:rsidRDefault="000363BF" w:rsidP="000363BF">
                            <w:r>
                              <w:t>Arbre abstrait</w:t>
                            </w:r>
                          </w:p>
                          <w:p w:rsidR="00B67CA8" w:rsidRDefault="00B67CA8" w:rsidP="000363BF">
                            <w:r>
                              <w:t>Peut aussi avoir une TDS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DE11" id="Zone de texte 34" o:spid="_x0000_s1050" type="#_x0000_t202" style="position:absolute;margin-left:378.4pt;margin-top:8.65pt;width:70.95pt;height:7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" fillcolor="white [3201]" strokeweight=".5pt">
                <v:textbox>
                  <w:txbxContent>
                    <w:p w:rsidR="000363BF" w:rsidRDefault="000363BF" w:rsidP="000363BF">
                      <w:r>
                        <w:t>Arbre abstrait</w:t>
                      </w:r>
                    </w:p>
                    <w:p w:rsidR="00B67CA8" w:rsidRDefault="00B67CA8" w:rsidP="000363BF">
                      <w:r>
                        <w:t>Peut aussi avoir une TDS</w:t>
                      </w:r>
                    </w:p>
                  </w:txbxContent>
                </v:textbox>
              </v:shape>
            </w:pict>
          </mc:Fallback>
        </mc:AlternateContent>
      </w:r>
      <w:r w:rsidR="00E64F8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4384527</wp:posOffset>
                </wp:positionH>
                <wp:positionV relativeFrom="paragraph">
                  <wp:posOffset>169353</wp:posOffset>
                </wp:positionV>
                <wp:extent cx="425362" cy="503850"/>
                <wp:effectExtent l="25400" t="0" r="6985" b="17145"/>
                <wp:wrapNone/>
                <wp:docPr id="35" name="Connecteur en 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62" cy="503850"/>
                        </a:xfrm>
                        <a:prstGeom prst="bentConnector3">
                          <a:avLst>
                            <a:gd name="adj1" fmla="val -50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08D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5" o:spid="_x0000_s1026" type="#_x0000_t34" style="position:absolute;margin-left:345.25pt;margin-top:13.35pt;width:33.5pt;height:39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" adj="-1092" strokecolor="#4472c4 [3204]" strokeweight=".5pt"/>
            </w:pict>
          </mc:Fallback>
        </mc:AlternateContent>
      </w:r>
    </w:p>
    <w:p w:rsidR="003D01D6" w:rsidRDefault="00D60A1A" w:rsidP="00BC26E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6287770</wp:posOffset>
                </wp:positionH>
                <wp:positionV relativeFrom="paragraph">
                  <wp:posOffset>185420</wp:posOffset>
                </wp:positionV>
                <wp:extent cx="0" cy="744279"/>
                <wp:effectExtent l="63500" t="0" r="38100" b="3048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A2E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8" o:spid="_x0000_s1026" type="#_x0000_t32" style="position:absolute;margin-left:495.1pt;margin-top:14.6pt;width:0;height:58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:rsidR="003D01D6" w:rsidRDefault="003D01D6" w:rsidP="00BC26EB"/>
    <w:p w:rsidR="003D01D6" w:rsidRDefault="003D01D6" w:rsidP="00BC26EB"/>
    <w:p w:rsidR="003D01D6" w:rsidRDefault="003D01D6" w:rsidP="00BC26EB"/>
    <w:p w:rsidR="00D60A1A" w:rsidRDefault="00D60A1A" w:rsidP="00BC26EB"/>
    <w:p w:rsidR="00D60A1A" w:rsidRDefault="00D60A1A" w:rsidP="00BC26E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2F1AC6" wp14:editId="0622C8B8">
                <wp:simplePos x="0" y="0"/>
                <wp:positionH relativeFrom="column">
                  <wp:posOffset>-311770</wp:posOffset>
                </wp:positionH>
                <wp:positionV relativeFrom="paragraph">
                  <wp:posOffset>99163</wp:posOffset>
                </wp:positionV>
                <wp:extent cx="1178560" cy="765057"/>
                <wp:effectExtent l="0" t="0" r="15240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76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A1A" w:rsidRDefault="00D60A1A" w:rsidP="00D60A1A">
                            <w:pPr>
                              <w:jc w:val="center"/>
                            </w:pPr>
                            <w:r>
                              <w:t>Optimisation</w:t>
                            </w:r>
                          </w:p>
                          <w:p w:rsidR="00875C6B" w:rsidRDefault="00875C6B" w:rsidP="00D60A1A">
                            <w:pPr>
                              <w:jc w:val="center"/>
                            </w:pPr>
                            <w:r>
                              <w:t>(Tous ne le font pas)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1AC6" id="Rectangle 45" o:spid="_x0000_s1051" style="position:absolute;margin-left:-24.55pt;margin-top:7.8pt;width:92.8pt;height:60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" fillcolor="#70ad47 [3209]" strokecolor="#375623 [1609]" strokeweight="1pt">
                <v:textbox>
                  <w:txbxContent>
                    <w:p w:rsidR="00D60A1A" w:rsidRDefault="00D60A1A" w:rsidP="00D60A1A">
                      <w:pPr>
                        <w:jc w:val="center"/>
                      </w:pPr>
                      <w:r>
                        <w:t>Optimisation</w:t>
                      </w:r>
                    </w:p>
                    <w:p w:rsidR="00875C6B" w:rsidRDefault="00875C6B" w:rsidP="00D60A1A">
                      <w:pPr>
                        <w:jc w:val="center"/>
                      </w:pPr>
                      <w:r>
                        <w:t>(Tous ne le font pas)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1407470</wp:posOffset>
                </wp:positionH>
                <wp:positionV relativeFrom="paragraph">
                  <wp:posOffset>116648</wp:posOffset>
                </wp:positionV>
                <wp:extent cx="1178560" cy="765057"/>
                <wp:effectExtent l="0" t="0" r="15240" b="101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76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A1A" w:rsidRDefault="00D60A1A" w:rsidP="00D60A1A">
                            <w:pPr>
                              <w:jc w:val="center"/>
                            </w:pPr>
                            <w:r>
                              <w:t>Génération de code assembleur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51" style="position:absolute;margin-left:110.8pt;margin-top:9.2pt;width:92.8pt;height:60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" fillcolor="#70ad47 [3209]" strokecolor="#375623 [1609]" strokeweight="1pt">
                <v:textbox>
                  <w:txbxContent>
                    <w:p w:rsidR="00D60A1A" w:rsidRDefault="00D60A1A" w:rsidP="00D60A1A">
                      <w:pPr>
                        <w:jc w:val="center"/>
                      </w:pPr>
                      <w:r>
                        <w:t>Génération de code assembleur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3512717</wp:posOffset>
                </wp:positionH>
                <wp:positionV relativeFrom="paragraph">
                  <wp:posOffset>116648</wp:posOffset>
                </wp:positionV>
                <wp:extent cx="1243581" cy="701749"/>
                <wp:effectExtent l="0" t="0" r="13970" b="95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1" cy="701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A1A" w:rsidRDefault="00D60A1A" w:rsidP="00D60A1A">
                            <w:pPr>
                              <w:jc w:val="center"/>
                            </w:pPr>
                            <w:r>
                              <w:t>OPTIMISATIONS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52" style="position:absolute;margin-left:276.6pt;margin-top:9.2pt;width:97.9pt;height:55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" fillcolor="#ffc000 [3207]" strokecolor="#7f5f00 [1607]" strokeweight="1pt">
                <v:textbox>
                  <w:txbxContent>
                    <w:p w:rsidR="00D60A1A" w:rsidRDefault="00D60A1A" w:rsidP="00D60A1A">
                      <w:pPr>
                        <w:jc w:val="center"/>
                      </w:pPr>
                      <w:r>
                        <w:t>OPTIMISATIONS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116471</wp:posOffset>
                </wp:positionV>
                <wp:extent cx="1392466" cy="648586"/>
                <wp:effectExtent l="0" t="0" r="1778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66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A1A" w:rsidRDefault="00D60A1A" w:rsidP="00D60A1A">
                            <w:pPr>
                              <w:jc w:val="center"/>
                            </w:pPr>
                            <w:r>
                              <w:t>Génération de code intermédiaire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3" style="position:absolute;margin-left:405.5pt;margin-top:9.15pt;width:109.65pt;height:51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" fillcolor="#ffc000 [3207]" strokecolor="#7f5f00 [1607]" strokeweight="1pt">
                <v:textbox>
                  <w:txbxContent>
                    <w:p w:rsidR="00D60A1A" w:rsidRDefault="00D60A1A" w:rsidP="00D60A1A">
                      <w:pPr>
                        <w:jc w:val="center"/>
                      </w:pPr>
                      <w:r>
                        <w:t>Génération de code intermédiaire</w:t>
                      </w:r>
                    </w:p>
                  </w:txbxContent>
                </v:textbox>
              </v:rect>
            </w:pict>
          </mc:Fallback>
        </mc:AlternateContent>
      </w:r>
    </w:p>
    <w:p w:rsidR="00D60A1A" w:rsidRDefault="00D60A1A" w:rsidP="00BC26EB"/>
    <w:p w:rsidR="00D60A1A" w:rsidRDefault="00D60A1A" w:rsidP="00BC26E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863556</wp:posOffset>
                </wp:positionH>
                <wp:positionV relativeFrom="paragraph">
                  <wp:posOffset>106045</wp:posOffset>
                </wp:positionV>
                <wp:extent cx="543914" cy="0"/>
                <wp:effectExtent l="25400" t="63500" r="0" b="762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BBCCB" id="Connecteur droit avec flèche 46" o:spid="_x0000_s1026" type="#_x0000_t32" style="position:absolute;margin-left:68pt;margin-top:8.35pt;width:42.8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2587684</wp:posOffset>
                </wp:positionH>
                <wp:positionV relativeFrom="paragraph">
                  <wp:posOffset>31322</wp:posOffset>
                </wp:positionV>
                <wp:extent cx="925033" cy="0"/>
                <wp:effectExtent l="25400" t="63500" r="0" b="762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72359" id="Connecteur droit avec flèche 43" o:spid="_x0000_s1026" type="#_x0000_t32" style="position:absolute;margin-left:203.75pt;margin-top:2.45pt;width:72.8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4756726</wp:posOffset>
                </wp:positionH>
                <wp:positionV relativeFrom="paragraph">
                  <wp:posOffset>31617</wp:posOffset>
                </wp:positionV>
                <wp:extent cx="393405" cy="0"/>
                <wp:effectExtent l="25400" t="63500" r="0" b="7620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EF0C8" id="Connecteur droit avec flèche 41" o:spid="_x0000_s1026" type="#_x0000_t32" style="position:absolute;margin-left:374.55pt;margin-top:2.5pt;width:31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</w:p>
    <w:p w:rsidR="00D60A1A" w:rsidRDefault="00D60A1A" w:rsidP="00BC26EB"/>
    <w:p w:rsidR="00D60A1A" w:rsidRDefault="00D60A1A" w:rsidP="00BC26E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386745</wp:posOffset>
                </wp:positionH>
                <wp:positionV relativeFrom="paragraph">
                  <wp:posOffset>137972</wp:posOffset>
                </wp:positionV>
                <wp:extent cx="0" cy="382270"/>
                <wp:effectExtent l="63500" t="0" r="38100" b="3683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E47D6" id="Connecteur droit avec flèche 47" o:spid="_x0000_s1026" type="#_x0000_t32" style="position:absolute;margin-left:30.45pt;margin-top:10.85pt;width:0;height:30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5150131</wp:posOffset>
                </wp:positionH>
                <wp:positionV relativeFrom="paragraph">
                  <wp:posOffset>137972</wp:posOffset>
                </wp:positionV>
                <wp:extent cx="1391920" cy="382772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382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A1A" w:rsidRDefault="00D60A1A">
                            <w:r>
                              <w:t>Code à 3 adresses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54" type="#_x0000_t202" style="position:absolute;margin-left:405.5pt;margin-top:10.85pt;width:109.6pt;height:30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" filled="f" stroked="f">
                <v:textbox>
                  <w:txbxContent>
                    <w:p w:rsidR="00D60A1A" w:rsidRDefault="00D60A1A">
                      <w:r>
                        <w:t>Code à 3 adresses</w:t>
                      </w:r>
                    </w:p>
                  </w:txbxContent>
                </v:textbox>
              </v:shape>
            </w:pict>
          </mc:Fallback>
        </mc:AlternateContent>
      </w:r>
    </w:p>
    <w:p w:rsidR="00D60A1A" w:rsidRDefault="00D60A1A" w:rsidP="00BC26EB"/>
    <w:p w:rsidR="00D60A1A" w:rsidRDefault="00D60A1A" w:rsidP="00BC26EB"/>
    <w:p w:rsidR="00D60A1A" w:rsidRDefault="00D60A1A" w:rsidP="00BC26E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46503</wp:posOffset>
                </wp:positionH>
                <wp:positionV relativeFrom="paragraph">
                  <wp:posOffset>68905</wp:posOffset>
                </wp:positionV>
                <wp:extent cx="914400" cy="574158"/>
                <wp:effectExtent l="12700" t="0" r="25400" b="22860"/>
                <wp:wrapNone/>
                <wp:docPr id="48" name="Nuag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4158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A1A" w:rsidRDefault="00D60A1A" w:rsidP="00D60A1A">
                            <w:pPr>
                              <w:jc w:val="center"/>
                            </w:pPr>
                            <w:r>
                              <w:t>Cible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age 48" o:spid="_x0000_s1056" style="position:absolute;margin-left:3.65pt;margin-top:5.45pt;width:1in;height:45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99335,347911;45720,337318;146643,463832;123190,468896;348784,519533;334645,496407;610172,461865;604520,487237;722397,305075;791210,399917;884724,204065;854075,239631;811191,72115;812800,88915;615484,52525;631190,31100;468651,62732;476250,44258;296333,69005;323850,86921;87355,209847;82550,190987" o:connectangles="0,0,0,0,0,0,0,0,0,0,0,0,0,0,0,0,0,0,0,0,0,0" textboxrect="0,0,43200,43200"/>
                <v:textbox>
                  <w:txbxContent>
                    <w:p w:rsidR="00D60A1A" w:rsidRDefault="00D60A1A" w:rsidP="00D60A1A">
                      <w:pPr>
                        <w:jc w:val="center"/>
                      </w:pPr>
                      <w:r>
                        <w:t>Cible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60A1A" w:rsidRDefault="00D60A1A" w:rsidP="00BC26EB"/>
    <w:p w:rsidR="00D60A1A" w:rsidRDefault="00D60A1A" w:rsidP="00BC26EB"/>
    <w:p w:rsidR="00D60A1A" w:rsidRDefault="00D60A1A" w:rsidP="00BC26EB"/>
    <w:p w:rsidR="00D60A1A" w:rsidRDefault="00D60A1A" w:rsidP="00BC26EB"/>
    <w:p w:rsidR="00D60A1A" w:rsidRDefault="00D60A1A" w:rsidP="00BC26EB">
      <w:r>
        <w:t xml:space="preserve">Légende couleur : </w:t>
      </w:r>
    </w:p>
    <w:p w:rsidR="00D60A1A" w:rsidRDefault="00D60A1A" w:rsidP="00D60A1A">
      <w:pPr>
        <w:pStyle w:val="Paragraphedeliste"/>
        <w:numPr>
          <w:ilvl w:val="0"/>
          <w:numId w:val="18"/>
        </w:numPr>
      </w:pPr>
      <w:r>
        <w:t xml:space="preserve">Orange : </w:t>
      </w:r>
      <w:r w:rsidR="004C2F5C">
        <w:t xml:space="preserve">Partie </w:t>
      </w:r>
      <w:r>
        <w:t>front</w:t>
      </w:r>
    </w:p>
    <w:p w:rsidR="00D60A1A" w:rsidRDefault="00D60A1A" w:rsidP="00D60A1A">
      <w:pPr>
        <w:pStyle w:val="Paragraphedeliste"/>
        <w:numPr>
          <w:ilvl w:val="0"/>
          <w:numId w:val="18"/>
        </w:numPr>
      </w:pPr>
      <w:r>
        <w:t xml:space="preserve">Jaune : </w:t>
      </w:r>
      <w:r w:rsidR="004C2F5C">
        <w:t>Partie c</w:t>
      </w:r>
      <w:r>
        <w:t>œur</w:t>
      </w:r>
      <w:r w:rsidR="00A1343E">
        <w:t xml:space="preserve"> (Pas dans le projet)</w:t>
      </w:r>
    </w:p>
    <w:p w:rsidR="00D60A1A" w:rsidRDefault="00D60A1A" w:rsidP="001E5087">
      <w:pPr>
        <w:pStyle w:val="Paragraphedeliste"/>
        <w:numPr>
          <w:ilvl w:val="0"/>
          <w:numId w:val="18"/>
        </w:numPr>
      </w:pPr>
      <w:r>
        <w:t>Vert :</w:t>
      </w:r>
      <w:r w:rsidR="004C2F5C">
        <w:t xml:space="preserve"> Partie Back</w:t>
      </w:r>
    </w:p>
    <w:p w:rsidR="004C2F5C" w:rsidRDefault="004C2F5C" w:rsidP="004C2F5C"/>
    <w:p w:rsidR="003D01D6" w:rsidRDefault="003D01D6" w:rsidP="00BC26EB">
      <w:r>
        <w:t>Lexeur et parseur sont souvent dans la même boite</w:t>
      </w:r>
    </w:p>
    <w:p w:rsidR="003D01D6" w:rsidRDefault="003D01D6" w:rsidP="00BC26EB"/>
    <w:p w:rsidR="003D01D6" w:rsidRDefault="003D01D6" w:rsidP="00BC26EB">
      <w:r>
        <w:lastRenderedPageBreak/>
        <w:t xml:space="preserve">L’analyse lexicale est un </w:t>
      </w:r>
      <w:r w:rsidR="00E64F83">
        <w:t>automate fini</w:t>
      </w:r>
      <w:r>
        <w:t> : notion de langage relationnelle.</w:t>
      </w:r>
    </w:p>
    <w:p w:rsidR="003D01D6" w:rsidRDefault="003D01D6" w:rsidP="00BC26EB"/>
    <w:p w:rsidR="003D01D6" w:rsidRDefault="003D01D6" w:rsidP="00BC26EB">
      <w:r>
        <w:t>L’analyseur syntaxique est un automate à états fini / pile : langage algébrique</w:t>
      </w:r>
    </w:p>
    <w:p w:rsidR="000363BF" w:rsidRDefault="000363BF" w:rsidP="00BC26EB"/>
    <w:p w:rsidR="000363BF" w:rsidRDefault="000363BF" w:rsidP="00BC26EB">
      <w:r>
        <w:t xml:space="preserve">TOKEN : </w:t>
      </w:r>
      <w:proofErr w:type="spellStart"/>
      <w:r>
        <w:t>unitée</w:t>
      </w:r>
      <w:proofErr w:type="spellEnd"/>
      <w:r>
        <w:t xml:space="preserve"> lexicale.</w:t>
      </w:r>
    </w:p>
    <w:p w:rsidR="000363BF" w:rsidRDefault="000363BF" w:rsidP="000363BF">
      <w:pPr>
        <w:tabs>
          <w:tab w:val="left" w:pos="1875"/>
        </w:tabs>
      </w:pPr>
      <w:r>
        <w:tab/>
      </w:r>
    </w:p>
    <w:p w:rsidR="00E64F83" w:rsidRDefault="00E64F83" w:rsidP="000363BF">
      <w:pPr>
        <w:tabs>
          <w:tab w:val="left" w:pos="1875"/>
        </w:tabs>
      </w:pPr>
      <w:r>
        <w:t xml:space="preserve">Arbre </w:t>
      </w:r>
      <w:r w:rsidR="00F67DE3">
        <w:t>abstrait</w:t>
      </w:r>
      <w:r>
        <w:t> : arbre syntaxique auquel on a enlevé tout ce qui ne sert à rien.</w:t>
      </w:r>
    </w:p>
    <w:p w:rsidR="00D60A1A" w:rsidRDefault="00D60A1A" w:rsidP="000363BF">
      <w:pPr>
        <w:tabs>
          <w:tab w:val="left" w:pos="1875"/>
        </w:tabs>
      </w:pPr>
    </w:p>
    <w:p w:rsidR="00D60A1A" w:rsidRDefault="00D60A1A" w:rsidP="000363BF">
      <w:pPr>
        <w:tabs>
          <w:tab w:val="left" w:pos="1875"/>
        </w:tabs>
      </w:pPr>
      <w:r>
        <w:t xml:space="preserve">TDS : Table </w:t>
      </w:r>
      <w:r w:rsidR="00213DA2">
        <w:t>des symboles</w:t>
      </w:r>
      <w:r>
        <w:t>.</w:t>
      </w:r>
    </w:p>
    <w:p w:rsidR="00213DA2" w:rsidRDefault="00213DA2" w:rsidP="000363BF">
      <w:pPr>
        <w:tabs>
          <w:tab w:val="left" w:pos="1875"/>
        </w:tabs>
      </w:pPr>
    </w:p>
    <w:p w:rsidR="00213DA2" w:rsidRDefault="00213DA2" w:rsidP="00213DA2">
      <w:pPr>
        <w:pStyle w:val="Titre1"/>
      </w:pPr>
      <w:r>
        <w:t>Quelques dates</w:t>
      </w:r>
    </w:p>
    <w:p w:rsidR="00213DA2" w:rsidRDefault="00213DA2" w:rsidP="00213DA2"/>
    <w:p w:rsidR="00213DA2" w:rsidRDefault="00213DA2" w:rsidP="00213DA2">
      <w:pPr>
        <w:pStyle w:val="Paragraphedeliste"/>
        <w:numPr>
          <w:ilvl w:val="0"/>
          <w:numId w:val="18"/>
        </w:numPr>
      </w:pPr>
      <w:r>
        <w:t>1954 : FORTRAN (1</w:t>
      </w:r>
      <w:r w:rsidRPr="00213DA2">
        <w:rPr>
          <w:vertAlign w:val="superscript"/>
        </w:rPr>
        <w:t>er</w:t>
      </w:r>
      <w:r>
        <w:t xml:space="preserve"> compilateur</w:t>
      </w:r>
      <w:r w:rsidR="00C519D9">
        <w:t xml:space="preserve"> ~</w:t>
      </w:r>
      <w:r>
        <w:t xml:space="preserve"> 1950)</w:t>
      </w:r>
    </w:p>
    <w:p w:rsidR="00C519D9" w:rsidRDefault="00C519D9" w:rsidP="00213DA2">
      <w:pPr>
        <w:pStyle w:val="Paragraphedeliste"/>
        <w:numPr>
          <w:ilvl w:val="0"/>
          <w:numId w:val="18"/>
        </w:numPr>
      </w:pPr>
      <w:r>
        <w:t>1959 : COBOL (Langage orienté objet, gestion)</w:t>
      </w:r>
    </w:p>
    <w:p w:rsidR="00DF013C" w:rsidRDefault="00DF013C" w:rsidP="00213DA2">
      <w:pPr>
        <w:pStyle w:val="Paragraphedeliste"/>
        <w:numPr>
          <w:ilvl w:val="0"/>
          <w:numId w:val="18"/>
        </w:numPr>
      </w:pPr>
      <w:r>
        <w:t>1966 : SIMULA (Notion de classe et objet, dédié à la simulation)</w:t>
      </w:r>
    </w:p>
    <w:p w:rsidR="00DF013C" w:rsidRDefault="00DF013C" w:rsidP="00213DA2">
      <w:pPr>
        <w:pStyle w:val="Paragraphedeliste"/>
        <w:numPr>
          <w:ilvl w:val="0"/>
          <w:numId w:val="18"/>
        </w:numPr>
      </w:pPr>
      <w:r>
        <w:t xml:space="preserve">1971 : PASCAL ( Langage pédagogique) </w:t>
      </w:r>
    </w:p>
    <w:p w:rsidR="00C519D9" w:rsidRDefault="00DF013C" w:rsidP="00213DA2">
      <w:pPr>
        <w:pStyle w:val="Paragraphedeliste"/>
        <w:numPr>
          <w:ilvl w:val="0"/>
          <w:numId w:val="18"/>
        </w:numPr>
      </w:pPr>
      <w:r>
        <w:t>1972 : Langage C, PROLOG</w:t>
      </w:r>
    </w:p>
    <w:p w:rsidR="00E9029B" w:rsidRDefault="00E9029B" w:rsidP="00213DA2">
      <w:pPr>
        <w:pStyle w:val="Paragraphedeliste"/>
        <w:numPr>
          <w:ilvl w:val="0"/>
          <w:numId w:val="18"/>
        </w:numPr>
      </w:pPr>
      <w:r>
        <w:t>1976 : ADA (domaine de l’aviation, orienté objet)</w:t>
      </w:r>
    </w:p>
    <w:p w:rsidR="00E9029B" w:rsidRDefault="00B315A3" w:rsidP="00213DA2">
      <w:pPr>
        <w:pStyle w:val="Paragraphedeliste"/>
        <w:numPr>
          <w:ilvl w:val="0"/>
          <w:numId w:val="18"/>
        </w:numPr>
      </w:pPr>
      <w:r>
        <w:t>1982 : C++ (couche objet de C, C &amp; SIMULA)</w:t>
      </w:r>
    </w:p>
    <w:p w:rsidR="00B315A3" w:rsidRDefault="00B315A3" w:rsidP="00213DA2">
      <w:pPr>
        <w:pStyle w:val="Paragraphedeliste"/>
        <w:numPr>
          <w:ilvl w:val="0"/>
          <w:numId w:val="18"/>
        </w:numPr>
      </w:pPr>
      <w:r>
        <w:t>1986 : EIFFEL (langage objet)</w:t>
      </w:r>
    </w:p>
    <w:p w:rsidR="00B315A3" w:rsidRDefault="00B315A3" w:rsidP="00213DA2">
      <w:pPr>
        <w:pStyle w:val="Paragraphedeliste"/>
        <w:numPr>
          <w:ilvl w:val="0"/>
          <w:numId w:val="18"/>
        </w:numPr>
      </w:pPr>
      <w:r>
        <w:t>1991 : JAVA</w:t>
      </w:r>
    </w:p>
    <w:p w:rsidR="008F44B0" w:rsidRDefault="008F44B0" w:rsidP="00213DA2">
      <w:pPr>
        <w:pStyle w:val="Paragraphedeliste"/>
        <w:numPr>
          <w:ilvl w:val="0"/>
          <w:numId w:val="18"/>
        </w:numPr>
      </w:pPr>
      <w:r>
        <w:t>HTML XML</w:t>
      </w:r>
    </w:p>
    <w:p w:rsidR="008F44B0" w:rsidRDefault="008F44B0" w:rsidP="00213DA2">
      <w:pPr>
        <w:pStyle w:val="Paragraphedeliste"/>
        <w:numPr>
          <w:ilvl w:val="0"/>
          <w:numId w:val="18"/>
        </w:numPr>
      </w:pPr>
      <w:r>
        <w:t>BDD</w:t>
      </w:r>
    </w:p>
    <w:p w:rsidR="008F44B0" w:rsidRDefault="008F44B0" w:rsidP="00213DA2">
      <w:pPr>
        <w:pStyle w:val="Paragraphedeliste"/>
        <w:numPr>
          <w:ilvl w:val="0"/>
          <w:numId w:val="18"/>
        </w:numPr>
      </w:pPr>
      <w:r>
        <w:t xml:space="preserve">Tex, Latex </w:t>
      </w:r>
    </w:p>
    <w:p w:rsidR="008F44B0" w:rsidRDefault="008F44B0" w:rsidP="00213DA2">
      <w:pPr>
        <w:pStyle w:val="Paragraphedeliste"/>
        <w:numPr>
          <w:ilvl w:val="0"/>
          <w:numId w:val="18"/>
        </w:numPr>
      </w:pPr>
      <w:r>
        <w:t>…</w:t>
      </w:r>
    </w:p>
    <w:p w:rsidR="00FB24BA" w:rsidRDefault="00FB24BA" w:rsidP="00FB24BA"/>
    <w:p w:rsidR="00FB24BA" w:rsidRDefault="00FB24BA" w:rsidP="00FB24BA">
      <w:r>
        <w:t>La liste n’est pas exhaustive, de nombreux sont créés régulièrement.</w:t>
      </w:r>
    </w:p>
    <w:p w:rsidR="00FB24BA" w:rsidRPr="00213DA2" w:rsidRDefault="00FB24BA" w:rsidP="00FB24BA">
      <w:r>
        <w:t>GCC : Crée en C mais compil</w:t>
      </w:r>
      <w:r w:rsidR="008769BD">
        <w:t>é</w:t>
      </w:r>
      <w:r>
        <w:t xml:space="preserve"> via un compilateur précédent.</w:t>
      </w:r>
    </w:p>
    <w:sectPr w:rsidR="00FB24BA" w:rsidRPr="00213DA2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FDA" w:rsidRDefault="00A87FDA" w:rsidP="00C244EE">
      <w:r>
        <w:separator/>
      </w:r>
    </w:p>
  </w:endnote>
  <w:endnote w:type="continuationSeparator" w:id="0">
    <w:p w:rsidR="00A87FDA" w:rsidRDefault="00A87FDA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FDA" w:rsidRDefault="00A87FDA" w:rsidP="00C244EE">
      <w:r>
        <w:separator/>
      </w:r>
    </w:p>
  </w:footnote>
  <w:footnote w:type="continuationSeparator" w:id="0">
    <w:p w:rsidR="00A87FDA" w:rsidRDefault="00A87FDA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06440"/>
    <w:multiLevelType w:val="hybridMultilevel"/>
    <w:tmpl w:val="0CA8F724"/>
    <w:lvl w:ilvl="0" w:tplc="8FE860F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8617C"/>
    <w:multiLevelType w:val="hybridMultilevel"/>
    <w:tmpl w:val="54CA39F0"/>
    <w:lvl w:ilvl="0" w:tplc="8DF0A098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9"/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11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04"/>
    <w:rsid w:val="00007E7F"/>
    <w:rsid w:val="00016358"/>
    <w:rsid w:val="000363BF"/>
    <w:rsid w:val="000472A6"/>
    <w:rsid w:val="000832F0"/>
    <w:rsid w:val="00092881"/>
    <w:rsid w:val="000A4026"/>
    <w:rsid w:val="000B1F2E"/>
    <w:rsid w:val="000F5B04"/>
    <w:rsid w:val="00112A82"/>
    <w:rsid w:val="00114BDB"/>
    <w:rsid w:val="00120678"/>
    <w:rsid w:val="00144CE7"/>
    <w:rsid w:val="00146FCB"/>
    <w:rsid w:val="00155953"/>
    <w:rsid w:val="00160DD4"/>
    <w:rsid w:val="001924F9"/>
    <w:rsid w:val="00197440"/>
    <w:rsid w:val="001A1AFB"/>
    <w:rsid w:val="001D3A3D"/>
    <w:rsid w:val="00205964"/>
    <w:rsid w:val="00213DA2"/>
    <w:rsid w:val="0022071E"/>
    <w:rsid w:val="002401F1"/>
    <w:rsid w:val="002741C1"/>
    <w:rsid w:val="00275EC9"/>
    <w:rsid w:val="002C1C9A"/>
    <w:rsid w:val="002E1A2F"/>
    <w:rsid w:val="002E353F"/>
    <w:rsid w:val="002E40E3"/>
    <w:rsid w:val="002F0814"/>
    <w:rsid w:val="002F1EDC"/>
    <w:rsid w:val="00305DE6"/>
    <w:rsid w:val="00334DA2"/>
    <w:rsid w:val="00361416"/>
    <w:rsid w:val="0036742F"/>
    <w:rsid w:val="00377EB5"/>
    <w:rsid w:val="00391F5B"/>
    <w:rsid w:val="003957B9"/>
    <w:rsid w:val="003B0934"/>
    <w:rsid w:val="003D01D6"/>
    <w:rsid w:val="00411724"/>
    <w:rsid w:val="00444D3C"/>
    <w:rsid w:val="00451E5A"/>
    <w:rsid w:val="00453979"/>
    <w:rsid w:val="00453D26"/>
    <w:rsid w:val="004560B5"/>
    <w:rsid w:val="0047283A"/>
    <w:rsid w:val="00477FCA"/>
    <w:rsid w:val="0049109B"/>
    <w:rsid w:val="004B3166"/>
    <w:rsid w:val="004C25F4"/>
    <w:rsid w:val="004C2F5C"/>
    <w:rsid w:val="00546670"/>
    <w:rsid w:val="00550122"/>
    <w:rsid w:val="00553EE2"/>
    <w:rsid w:val="00592D74"/>
    <w:rsid w:val="005B1FCE"/>
    <w:rsid w:val="005B3CDF"/>
    <w:rsid w:val="005C7488"/>
    <w:rsid w:val="005E110F"/>
    <w:rsid w:val="005F2035"/>
    <w:rsid w:val="005F2EC3"/>
    <w:rsid w:val="005F3D03"/>
    <w:rsid w:val="00616C7B"/>
    <w:rsid w:val="00650D30"/>
    <w:rsid w:val="00653FBF"/>
    <w:rsid w:val="006572D0"/>
    <w:rsid w:val="00667F2B"/>
    <w:rsid w:val="00677C31"/>
    <w:rsid w:val="00687969"/>
    <w:rsid w:val="006A3E19"/>
    <w:rsid w:val="007028D7"/>
    <w:rsid w:val="007236F0"/>
    <w:rsid w:val="00740FA2"/>
    <w:rsid w:val="0075688F"/>
    <w:rsid w:val="00756ABC"/>
    <w:rsid w:val="007A1837"/>
    <w:rsid w:val="007A3D12"/>
    <w:rsid w:val="007D10DB"/>
    <w:rsid w:val="007F7E02"/>
    <w:rsid w:val="008055E5"/>
    <w:rsid w:val="0081742E"/>
    <w:rsid w:val="00854B13"/>
    <w:rsid w:val="0086764D"/>
    <w:rsid w:val="00873531"/>
    <w:rsid w:val="00875C6B"/>
    <w:rsid w:val="008769BD"/>
    <w:rsid w:val="00881B91"/>
    <w:rsid w:val="008B7D47"/>
    <w:rsid w:val="008F44B0"/>
    <w:rsid w:val="00921E16"/>
    <w:rsid w:val="00925A3F"/>
    <w:rsid w:val="00953F7F"/>
    <w:rsid w:val="00961ED0"/>
    <w:rsid w:val="00994A7B"/>
    <w:rsid w:val="009C7057"/>
    <w:rsid w:val="009D5BCB"/>
    <w:rsid w:val="00A1343E"/>
    <w:rsid w:val="00A46BC6"/>
    <w:rsid w:val="00A50274"/>
    <w:rsid w:val="00A649E2"/>
    <w:rsid w:val="00A70256"/>
    <w:rsid w:val="00A7074D"/>
    <w:rsid w:val="00A77233"/>
    <w:rsid w:val="00A87FDA"/>
    <w:rsid w:val="00AC3BAC"/>
    <w:rsid w:val="00AD176C"/>
    <w:rsid w:val="00AD3265"/>
    <w:rsid w:val="00AD6E4B"/>
    <w:rsid w:val="00B16513"/>
    <w:rsid w:val="00B315A3"/>
    <w:rsid w:val="00B43B13"/>
    <w:rsid w:val="00B67CA8"/>
    <w:rsid w:val="00B839AD"/>
    <w:rsid w:val="00BB3E54"/>
    <w:rsid w:val="00BC26EB"/>
    <w:rsid w:val="00BD79F0"/>
    <w:rsid w:val="00C02D36"/>
    <w:rsid w:val="00C22CB7"/>
    <w:rsid w:val="00C2419A"/>
    <w:rsid w:val="00C244EE"/>
    <w:rsid w:val="00C37AF3"/>
    <w:rsid w:val="00C519D9"/>
    <w:rsid w:val="00C634EE"/>
    <w:rsid w:val="00C6664F"/>
    <w:rsid w:val="00C66B75"/>
    <w:rsid w:val="00CA2B14"/>
    <w:rsid w:val="00CD211E"/>
    <w:rsid w:val="00CD5315"/>
    <w:rsid w:val="00CD7D79"/>
    <w:rsid w:val="00CF1E62"/>
    <w:rsid w:val="00D03BE8"/>
    <w:rsid w:val="00D262C2"/>
    <w:rsid w:val="00D35BA3"/>
    <w:rsid w:val="00D3749C"/>
    <w:rsid w:val="00D60A1A"/>
    <w:rsid w:val="00D9644F"/>
    <w:rsid w:val="00DC08A1"/>
    <w:rsid w:val="00DD1411"/>
    <w:rsid w:val="00DD3D96"/>
    <w:rsid w:val="00DF013C"/>
    <w:rsid w:val="00DF6778"/>
    <w:rsid w:val="00E10C10"/>
    <w:rsid w:val="00E2282B"/>
    <w:rsid w:val="00E64F83"/>
    <w:rsid w:val="00E9029B"/>
    <w:rsid w:val="00E929C1"/>
    <w:rsid w:val="00EA5E2B"/>
    <w:rsid w:val="00EB3D97"/>
    <w:rsid w:val="00EC1A1F"/>
    <w:rsid w:val="00ED0AA2"/>
    <w:rsid w:val="00F37652"/>
    <w:rsid w:val="00F46A87"/>
    <w:rsid w:val="00F67DE3"/>
    <w:rsid w:val="00F80158"/>
    <w:rsid w:val="00F8329F"/>
    <w:rsid w:val="00F944DF"/>
    <w:rsid w:val="00FA7C9B"/>
    <w:rsid w:val="00FB24BA"/>
    <w:rsid w:val="00FC0028"/>
    <w:rsid w:val="00FF2433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F822"/>
  <w15:chartTrackingRefBased/>
  <w15:docId w15:val="{8FB2C950-D246-FD42-8FC5-64F99360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Cours%20-%20Télécom%20Nancy.dotx</Template>
  <TotalTime>62</TotalTime>
  <Pages>3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27</cp:revision>
  <dcterms:created xsi:type="dcterms:W3CDTF">2019-09-03T06:22:00Z</dcterms:created>
  <dcterms:modified xsi:type="dcterms:W3CDTF">2019-12-02T10:26:00Z</dcterms:modified>
</cp:coreProperties>
</file>
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E7" w:rsidRDefault="00DE3A49" w:rsidP="00DE3A49">
      <w:pPr>
        <w:pStyle w:val="Titre"/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 xml:space="preserve">Chapitre 6 : </w:t>
      </w:r>
      <w:r w:rsidR="00795D0A">
        <w:rPr>
          <w:rStyle w:val="Accentuation"/>
          <w:b w:val="0"/>
          <w:i w:val="0"/>
        </w:rPr>
        <w:t>Gestion dynamique de la mémoire à l’</w:t>
      </w:r>
      <w:r w:rsidR="00E87227">
        <w:rPr>
          <w:rStyle w:val="Accentuation"/>
          <w:b w:val="0"/>
          <w:i w:val="0"/>
        </w:rPr>
        <w:t>exécution</w:t>
      </w:r>
    </w:p>
    <w:p w:rsidR="00795D0A" w:rsidRDefault="00795D0A" w:rsidP="00795D0A"/>
    <w:p w:rsidR="00795D0A" w:rsidRDefault="00795D0A" w:rsidP="00795D0A"/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9"/>
      </w:tblGrid>
      <w:tr w:rsidR="00E87227" w:rsidTr="00E87227">
        <w:trPr>
          <w:trHeight w:val="1034"/>
        </w:trPr>
        <w:tc>
          <w:tcPr>
            <w:tcW w:w="726" w:type="dxa"/>
          </w:tcPr>
          <w:p w:rsidR="00E87227" w:rsidRDefault="00E87227" w:rsidP="00E87227">
            <w:r>
              <w:t>Zone code</w:t>
            </w:r>
          </w:p>
        </w:tc>
      </w:tr>
      <w:tr w:rsidR="00E87227" w:rsidTr="00E87227">
        <w:trPr>
          <w:trHeight w:val="1034"/>
        </w:trPr>
        <w:tc>
          <w:tcPr>
            <w:tcW w:w="726" w:type="dxa"/>
          </w:tcPr>
          <w:p w:rsidR="00E87227" w:rsidRDefault="00E87227" w:rsidP="00E87227">
            <w:r>
              <w:t xml:space="preserve">Zone des données </w:t>
            </w:r>
          </w:p>
        </w:tc>
      </w:tr>
    </w:tbl>
    <w:p w:rsidR="00E87227" w:rsidRDefault="00E87227" w:rsidP="00795D0A"/>
    <w:p w:rsidR="00E87227" w:rsidRDefault="00E87227" w:rsidP="00795D0A">
      <w:r>
        <w:t>|TAS</w:t>
      </w:r>
    </w:p>
    <w:p w:rsidR="00E87227" w:rsidRDefault="00E87227" w:rsidP="00795D0A">
      <w:r>
        <w:t>v</w:t>
      </w:r>
    </w:p>
    <w:p w:rsidR="00E87227" w:rsidRDefault="00E87227" w:rsidP="00795D0A"/>
    <w:p w:rsidR="00E87227" w:rsidRDefault="00E87227" w:rsidP="00795D0A">
      <w:r>
        <w:t>^</w:t>
      </w:r>
    </w:p>
    <w:p w:rsidR="00E87227" w:rsidRDefault="00E87227" w:rsidP="00795D0A">
      <w:r>
        <w:t>| PILE</w:t>
      </w:r>
    </w:p>
    <w:p w:rsidR="00E87227" w:rsidRDefault="00E87227" w:rsidP="00795D0A"/>
    <w:p w:rsidR="00E87227" w:rsidRDefault="00E87227" w:rsidP="00795D0A"/>
    <w:p w:rsidR="00E87227" w:rsidRDefault="00E87227" w:rsidP="00795D0A"/>
    <w:p w:rsidR="00E87227" w:rsidRDefault="00E87227" w:rsidP="00795D0A">
      <w:r>
        <w:t>La zone des données contient :</w:t>
      </w:r>
    </w:p>
    <w:p w:rsidR="00E87227" w:rsidRDefault="00E87227" w:rsidP="00E87227">
      <w:pPr>
        <w:pStyle w:val="Paragraphedeliste"/>
        <w:numPr>
          <w:ilvl w:val="0"/>
          <w:numId w:val="17"/>
        </w:numPr>
      </w:pPr>
      <w:r>
        <w:t xml:space="preserve">Objets statiques </w:t>
      </w:r>
    </w:p>
    <w:p w:rsidR="00E87227" w:rsidRDefault="00E87227" w:rsidP="00E87227">
      <w:pPr>
        <w:pStyle w:val="Paragraphedeliste"/>
        <w:numPr>
          <w:ilvl w:val="1"/>
          <w:numId w:val="17"/>
        </w:numPr>
      </w:pPr>
      <w:r>
        <w:t>Accès au début du programme et ne « bougent » plus</w:t>
      </w:r>
    </w:p>
    <w:p w:rsidR="0077720A" w:rsidRDefault="00E87227" w:rsidP="0077720A">
      <w:pPr>
        <w:pStyle w:val="Paragraphedeliste"/>
        <w:numPr>
          <w:ilvl w:val="1"/>
          <w:numId w:val="17"/>
        </w:numPr>
      </w:pPr>
      <w:r>
        <w:t>Objets dynamiques</w:t>
      </w:r>
      <w:r w:rsidR="0077720A">
        <w:t> :</w:t>
      </w:r>
      <w:r>
        <w:t xml:space="preserve"> gérés de manière automatique</w:t>
      </w:r>
      <w:r w:rsidR="0097517F">
        <w:t xml:space="preserve"> et crée de manière explicite, objets crées à la demande (</w:t>
      </w:r>
      <w:proofErr w:type="spellStart"/>
      <w:r w:rsidR="0097517F">
        <w:t>malloc</w:t>
      </w:r>
      <w:proofErr w:type="spellEnd"/>
      <w:r w:rsidR="0097517F">
        <w:t>, new, …) et sont rangés dans le TAS. Ils peuvent être déplacé par le ramasse miette.</w:t>
      </w:r>
    </w:p>
    <w:p w:rsidR="00B52D89" w:rsidRDefault="0077720A" w:rsidP="0077720A">
      <w:pPr>
        <w:pStyle w:val="Paragraphedeliste"/>
        <w:numPr>
          <w:ilvl w:val="2"/>
          <w:numId w:val="17"/>
        </w:numPr>
      </w:pPr>
      <w:r>
        <w:t>Attachés aux fonctions et procédures et ne changent pas de place dans l’environnement d</w:t>
      </w:r>
      <w:r w:rsidR="0097517F">
        <w:t>’exécution de</w:t>
      </w:r>
      <w:r>
        <w:t xml:space="preserve"> la fonction</w:t>
      </w:r>
      <w:r w:rsidR="00FD292E">
        <w:t xml:space="preserve"> (ou procédure)</w:t>
      </w:r>
      <w:r w:rsidR="0097517F">
        <w:t xml:space="preserve"> Environnements : morceau de la pile contenant tout ce qui nécessaire à la fonction s’exécute (Paramètre, variables locales, …)</w:t>
      </w:r>
    </w:p>
    <w:p w:rsidR="00B52D89" w:rsidRDefault="00B52D89" w:rsidP="00B52D89"/>
    <w:p w:rsidR="00B52D89" w:rsidRPr="001B2A5C" w:rsidRDefault="00B52D89" w:rsidP="00B52D89">
      <w:pPr>
        <w:rPr>
          <w:lang w:val="en-US"/>
        </w:rPr>
      </w:pPr>
      <w:r w:rsidRPr="001B2A5C">
        <w:rPr>
          <w:lang w:val="en-US"/>
        </w:rPr>
        <w:t xml:space="preserve">F(int m) </w:t>
      </w:r>
    </w:p>
    <w:p w:rsidR="00B52D89" w:rsidRPr="001B2A5C" w:rsidRDefault="00B52D89" w:rsidP="00B52D89">
      <w:pPr>
        <w:rPr>
          <w:lang w:val="en-US"/>
        </w:rPr>
      </w:pPr>
      <w:r w:rsidRPr="001B2A5C">
        <w:rPr>
          <w:lang w:val="en-US"/>
        </w:rPr>
        <w:t>{</w:t>
      </w:r>
    </w:p>
    <w:p w:rsidR="00B52D89" w:rsidRPr="001B2A5C" w:rsidRDefault="00B52D89" w:rsidP="00B52D89">
      <w:pPr>
        <w:rPr>
          <w:lang w:val="en-US"/>
        </w:rPr>
      </w:pPr>
      <w:r w:rsidRPr="001B2A5C">
        <w:rPr>
          <w:lang w:val="en-US"/>
        </w:rPr>
        <w:tab/>
        <w:t xml:space="preserve">Int </w:t>
      </w:r>
      <w:proofErr w:type="spellStart"/>
      <w:r w:rsidRPr="001B2A5C">
        <w:rPr>
          <w:lang w:val="en-US"/>
        </w:rPr>
        <w:t>a,b</w:t>
      </w:r>
      <w:proofErr w:type="spellEnd"/>
      <w:r w:rsidRPr="001B2A5C">
        <w:rPr>
          <w:lang w:val="en-US"/>
        </w:rPr>
        <w:t> ;</w:t>
      </w:r>
    </w:p>
    <w:p w:rsidR="00B52D89" w:rsidRPr="001B2A5C" w:rsidRDefault="00B52D89" w:rsidP="00B52D89">
      <w:pPr>
        <w:rPr>
          <w:lang w:val="en-US"/>
        </w:rPr>
      </w:pPr>
      <w:r w:rsidRPr="001B2A5C">
        <w:rPr>
          <w:lang w:val="en-US"/>
        </w:rPr>
        <w:tab/>
      </w:r>
    </w:p>
    <w:p w:rsidR="00B52D89" w:rsidRPr="001B2A5C" w:rsidRDefault="00B52D89" w:rsidP="00B52D89">
      <w:pPr>
        <w:rPr>
          <w:lang w:val="en-US"/>
        </w:rPr>
      </w:pPr>
      <w:r w:rsidRPr="001B2A5C">
        <w:rPr>
          <w:lang w:val="en-US"/>
        </w:rPr>
        <w:tab/>
      </w:r>
    </w:p>
    <w:p w:rsidR="00B52D89" w:rsidRPr="001B2A5C" w:rsidRDefault="00B52D89" w:rsidP="00B52D89">
      <w:pPr>
        <w:rPr>
          <w:lang w:val="en-US"/>
        </w:rPr>
      </w:pPr>
      <w:r w:rsidRPr="001B2A5C">
        <w:rPr>
          <w:lang w:val="en-US"/>
        </w:rPr>
        <w:t>}</w:t>
      </w:r>
    </w:p>
    <w:p w:rsidR="00B52D89" w:rsidRPr="001B2A5C" w:rsidRDefault="00B52D89" w:rsidP="00B52D89">
      <w:pPr>
        <w:rPr>
          <w:lang w:val="en-US"/>
        </w:rPr>
      </w:pPr>
      <w:r w:rsidRPr="001B2A5C">
        <w:rPr>
          <w:lang w:val="en-US"/>
        </w:rPr>
        <w:t>Void main()</w:t>
      </w:r>
    </w:p>
    <w:p w:rsidR="00B52D89" w:rsidRPr="001B2A5C" w:rsidRDefault="00B52D89" w:rsidP="00B52D89">
      <w:pPr>
        <w:rPr>
          <w:lang w:val="en-US"/>
        </w:rPr>
      </w:pPr>
      <w:r w:rsidRPr="001B2A5C">
        <w:rPr>
          <w:lang w:val="en-US"/>
        </w:rPr>
        <w:t>{</w:t>
      </w:r>
    </w:p>
    <w:p w:rsidR="00B52D89" w:rsidRPr="001B2A5C" w:rsidRDefault="00B52D89" w:rsidP="00B52D89">
      <w:pPr>
        <w:rPr>
          <w:lang w:val="en-US"/>
        </w:rPr>
      </w:pPr>
      <w:r w:rsidRPr="001B2A5C">
        <w:rPr>
          <w:lang w:val="en-US"/>
        </w:rPr>
        <w:tab/>
        <w:t xml:space="preserve">Int </w:t>
      </w:r>
      <w:proofErr w:type="spellStart"/>
      <w:r w:rsidRPr="001B2A5C">
        <w:rPr>
          <w:lang w:val="en-US"/>
        </w:rPr>
        <w:t>a,b</w:t>
      </w:r>
      <w:proofErr w:type="spellEnd"/>
      <w:r w:rsidRPr="001B2A5C">
        <w:rPr>
          <w:lang w:val="en-US"/>
        </w:rPr>
        <w:t> ;</w:t>
      </w:r>
    </w:p>
    <w:p w:rsidR="00B52D89" w:rsidRPr="001B2A5C" w:rsidRDefault="00B52D89" w:rsidP="00B52D89">
      <w:pPr>
        <w:rPr>
          <w:lang w:val="en-US"/>
        </w:rPr>
      </w:pPr>
      <w:r w:rsidRPr="001B2A5C">
        <w:rPr>
          <w:lang w:val="en-US"/>
        </w:rPr>
        <w:tab/>
      </w:r>
    </w:p>
    <w:p w:rsidR="00E87227" w:rsidRPr="001B2A5C" w:rsidRDefault="00B52D89" w:rsidP="00B52D89">
      <w:pPr>
        <w:rPr>
          <w:lang w:val="en-US"/>
        </w:rPr>
      </w:pPr>
      <w:r w:rsidRPr="001B2A5C">
        <w:rPr>
          <w:lang w:val="en-US"/>
        </w:rPr>
        <w:tab/>
        <w:t>F(3)</w:t>
      </w:r>
      <w:r w:rsidR="00E87227" w:rsidRPr="001B2A5C">
        <w:rPr>
          <w:lang w:val="en-US"/>
        </w:rPr>
        <w:br w:type="textWrapping" w:clear="all"/>
      </w:r>
      <w:r w:rsidRPr="001B2A5C">
        <w:rPr>
          <w:lang w:val="en-US"/>
        </w:rPr>
        <w:tab/>
        <w:t>a = 2</w:t>
      </w:r>
    </w:p>
    <w:p w:rsidR="00B52D89" w:rsidRDefault="00B52D89" w:rsidP="00B52D89">
      <w:r>
        <w:t>}</w:t>
      </w:r>
    </w:p>
    <w:p w:rsidR="00CC5425" w:rsidRDefault="00CC5425">
      <w:r>
        <w:br w:type="page"/>
      </w:r>
    </w:p>
    <w:p w:rsidR="00CC5425" w:rsidRDefault="00CB1E19" w:rsidP="00B52D89">
      <w:r w:rsidRPr="002A66B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CA50F8" wp14:editId="2390FF68">
                <wp:simplePos x="0" y="0"/>
                <wp:positionH relativeFrom="column">
                  <wp:posOffset>4196079</wp:posOffset>
                </wp:positionH>
                <wp:positionV relativeFrom="paragraph">
                  <wp:posOffset>-518795</wp:posOffset>
                </wp:positionV>
                <wp:extent cx="2219325" cy="32639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6BB" w:rsidRDefault="002A66BB" w:rsidP="002A66BB">
                            <w:r>
                              <w:t>PC</w:t>
                            </w:r>
                            <w:r w:rsidR="00D103CC">
                              <w:t xml:space="preserve"> @instruction suivante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A50F8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330.4pt;margin-top:-40.85pt;width:174.75pt;height:2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" filled="f" stroked="f">
                <v:textbox>
                  <w:txbxContent>
                    <w:p w:rsidR="002A66BB" w:rsidRDefault="002A66BB" w:rsidP="002A66BB">
                      <w:r>
                        <w:t>PC</w:t>
                      </w:r>
                      <w:r w:rsidR="00D103CC">
                        <w:t xml:space="preserve"> @instruction suivante</w:t>
                      </w:r>
                    </w:p>
                  </w:txbxContent>
                </v:textbox>
              </v:shape>
            </w:pict>
          </mc:Fallback>
        </mc:AlternateContent>
      </w:r>
      <w:r w:rsidR="002A66BB" w:rsidRPr="002A66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50837" wp14:editId="26190D62">
                <wp:simplePos x="0" y="0"/>
                <wp:positionH relativeFrom="column">
                  <wp:posOffset>4196080</wp:posOffset>
                </wp:positionH>
                <wp:positionV relativeFrom="paragraph">
                  <wp:posOffset>-194944</wp:posOffset>
                </wp:positionV>
                <wp:extent cx="435610" cy="290830"/>
                <wp:effectExtent l="0" t="0" r="889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E19" w:rsidRDefault="00CB1E19" w:rsidP="00CB1E19">
                            <w:pPr>
                              <w:jc w:val="center"/>
                            </w:pPr>
                            <w:r>
                              <w:t>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50837" id="Rectangle 8" o:spid="_x0000_s1027" style="position:absolute;margin-left:330.4pt;margin-top:-15.35pt;width:34.3pt;height:22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" fillcolor="white [3201]" strokecolor="black [3200]" strokeweight="1pt">
                <v:textbox>
                  <w:txbxContent>
                    <w:p w:rsidR="00CB1E19" w:rsidRDefault="00CB1E19" w:rsidP="00CB1E19">
                      <w:pPr>
                        <w:jc w:val="center"/>
                      </w:pPr>
                      <w:r>
                        <w:t>©</w:t>
                      </w:r>
                    </w:p>
                  </w:txbxContent>
                </v:textbox>
              </v:rect>
            </w:pict>
          </mc:Fallback>
        </mc:AlternateContent>
      </w:r>
      <w:r w:rsidR="002A66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3E7045" wp14:editId="1665D119">
                <wp:simplePos x="0" y="0"/>
                <wp:positionH relativeFrom="column">
                  <wp:posOffset>1558179</wp:posOffset>
                </wp:positionH>
                <wp:positionV relativeFrom="paragraph">
                  <wp:posOffset>1231009</wp:posOffset>
                </wp:positionV>
                <wp:extent cx="998051" cy="460614"/>
                <wp:effectExtent l="0" t="0" r="31115" b="73025"/>
                <wp:wrapNone/>
                <wp:docPr id="6" name="Connecteur en 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051" cy="46061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F3FD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6" o:spid="_x0000_s1026" type="#_x0000_t38" style="position:absolute;margin-left:122.7pt;margin-top:96.95pt;width:78.6pt;height:3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" adj="10800" strokecolor="#4472c4 [3204]" strokeweight=".5pt">
                <v:stroke endarrow="block" joinstyle="miter"/>
              </v:shape>
            </w:pict>
          </mc:Fallback>
        </mc:AlternateContent>
      </w:r>
      <w:r w:rsidR="002A66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1507846</wp:posOffset>
                </wp:positionH>
                <wp:positionV relativeFrom="paragraph">
                  <wp:posOffset>543111</wp:posOffset>
                </wp:positionV>
                <wp:extent cx="1048624" cy="763399"/>
                <wp:effectExtent l="0" t="0" r="43815" b="62230"/>
                <wp:wrapNone/>
                <wp:docPr id="5" name="Connecteur en 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624" cy="76339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1C305" id="Connecteur en arc 5" o:spid="_x0000_s1026" type="#_x0000_t38" style="position:absolute;margin-left:118.75pt;margin-top:42.75pt;width:82.55pt;height:6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" adj="10800" strokecolor="#4472c4 [3204]" strokeweight=".5pt">
                <v:stroke endarrow="block" joinstyle="miter"/>
              </v:shape>
            </w:pict>
          </mc:Fallback>
        </mc:AlternateContent>
      </w:r>
      <w:r w:rsidR="0084357E" w:rsidRPr="008435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32ECCD" wp14:editId="6EB34984">
                <wp:simplePos x="0" y="0"/>
                <wp:positionH relativeFrom="column">
                  <wp:posOffset>1207770</wp:posOffset>
                </wp:positionH>
                <wp:positionV relativeFrom="paragraph">
                  <wp:posOffset>377190</wp:posOffset>
                </wp:positionV>
                <wp:extent cx="435610" cy="243205"/>
                <wp:effectExtent l="0" t="0" r="889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243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B198D" id="Rectangle 3" o:spid="_x0000_s1026" style="position:absolute;margin-left:95.1pt;margin-top:29.7pt;width:34.3pt;height:1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" fillcolor="white [3201]" strokecolor="black [3200]" strokeweight="1pt"/>
            </w:pict>
          </mc:Fallback>
        </mc:AlternateContent>
      </w:r>
      <w:r w:rsidR="0084357E" w:rsidRPr="008435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3A0D6" wp14:editId="0DBDF601">
                <wp:simplePos x="0" y="0"/>
                <wp:positionH relativeFrom="column">
                  <wp:posOffset>1140903</wp:posOffset>
                </wp:positionH>
                <wp:positionV relativeFrom="paragraph">
                  <wp:posOffset>620709</wp:posOffset>
                </wp:positionV>
                <wp:extent cx="587230" cy="32642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230" cy="32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57E" w:rsidRDefault="00317A4A" w:rsidP="0084357E">
                            <w:r>
                              <w:t>S</w:t>
                            </w:r>
                            <w:r w:rsidR="0084357E"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3A0D6" id="Zone de texte 4" o:spid="_x0000_s1028" type="#_x0000_t202" style="position:absolute;margin-left:89.85pt;margin-top:48.85pt;width:46.25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" filled="f" stroked="f">
                <v:textbox>
                  <w:txbxContent>
                    <w:p w:rsidR="0084357E" w:rsidRDefault="00317A4A" w:rsidP="0084357E">
                      <w:r>
                        <w:t>S</w:t>
                      </w:r>
                      <w:r w:rsidR="0084357E"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7524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1138147</wp:posOffset>
                </wp:positionH>
                <wp:positionV relativeFrom="paragraph">
                  <wp:posOffset>1364761</wp:posOffset>
                </wp:positionV>
                <wp:extent cx="587230" cy="32642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230" cy="32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497" w:rsidRDefault="00752497">
                            <w: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9" type="#_x0000_t202" style="position:absolute;margin-left:89.6pt;margin-top:107.45pt;width:46.25pt;height:2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" filled="f" stroked="f">
                <v:textbox>
                  <w:txbxContent>
                    <w:p w:rsidR="00752497" w:rsidRDefault="00752497">
                      <w: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 w:rsidR="007524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1205842</wp:posOffset>
                </wp:positionH>
                <wp:positionV relativeFrom="paragraph">
                  <wp:posOffset>1121952</wp:posOffset>
                </wp:positionV>
                <wp:extent cx="436227" cy="243281"/>
                <wp:effectExtent l="0" t="0" r="889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27" cy="243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489C3" id="Rectangle 1" o:spid="_x0000_s1026" style="position:absolute;margin-left:94.95pt;margin-top:88.35pt;width:34.35pt;height:1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" fillcolor="white [3201]" strokecolor="black [3200]" strokeweight="1pt"/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center" w:tblpY="-17"/>
        <w:tblOverlap w:val="never"/>
        <w:tblW w:w="0" w:type="auto"/>
        <w:tblLook w:val="04A0" w:firstRow="1" w:lastRow="0" w:firstColumn="1" w:lastColumn="0" w:noHBand="0" w:noVBand="1"/>
      </w:tblPr>
      <w:tblGrid>
        <w:gridCol w:w="1065"/>
      </w:tblGrid>
      <w:tr w:rsidR="002A66BB" w:rsidTr="002A66BB">
        <w:trPr>
          <w:trHeight w:val="260"/>
        </w:trPr>
        <w:tc>
          <w:tcPr>
            <w:tcW w:w="925" w:type="dxa"/>
          </w:tcPr>
          <w:p w:rsidR="002A66BB" w:rsidRDefault="00167B74" w:rsidP="002A66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FF02159" wp14:editId="3A3C5BDA">
                      <wp:simplePos x="0" y="0"/>
                      <wp:positionH relativeFrom="column">
                        <wp:posOffset>-74009</wp:posOffset>
                      </wp:positionH>
                      <wp:positionV relativeFrom="paragraph">
                        <wp:posOffset>191585</wp:posOffset>
                      </wp:positionV>
                      <wp:extent cx="2114265" cy="0"/>
                      <wp:effectExtent l="0" t="0" r="6985" b="12700"/>
                      <wp:wrapNone/>
                      <wp:docPr id="12" name="Connecteur droi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142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84C85E" id="Connecteur droit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15.1pt" to="160.65pt,1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2A66BB" w:rsidTr="002A66BB">
        <w:trPr>
          <w:trHeight w:val="260"/>
        </w:trPr>
        <w:tc>
          <w:tcPr>
            <w:tcW w:w="925" w:type="dxa"/>
          </w:tcPr>
          <w:p w:rsidR="002A66BB" w:rsidRDefault="00167B74" w:rsidP="002A66BB">
            <w:r>
              <w:t>b</w:t>
            </w:r>
          </w:p>
        </w:tc>
      </w:tr>
      <w:tr w:rsidR="002A66BB" w:rsidTr="002A66BB">
        <w:trPr>
          <w:trHeight w:val="260"/>
        </w:trPr>
        <w:tc>
          <w:tcPr>
            <w:tcW w:w="925" w:type="dxa"/>
          </w:tcPr>
          <w:p w:rsidR="002A66BB" w:rsidRDefault="00167B74" w:rsidP="002A66BB">
            <w:r>
              <w:t xml:space="preserve">a </w:t>
            </w:r>
          </w:p>
        </w:tc>
      </w:tr>
      <w:tr w:rsidR="002A66BB" w:rsidTr="002A66BB">
        <w:trPr>
          <w:trHeight w:val="260"/>
        </w:trPr>
        <w:tc>
          <w:tcPr>
            <w:tcW w:w="925" w:type="dxa"/>
          </w:tcPr>
          <w:p w:rsidR="002A66BB" w:rsidRDefault="002A66BB" w:rsidP="002A66BB"/>
        </w:tc>
      </w:tr>
      <w:tr w:rsidR="002A66BB" w:rsidTr="002A66BB">
        <w:trPr>
          <w:trHeight w:val="260"/>
        </w:trPr>
        <w:tc>
          <w:tcPr>
            <w:tcW w:w="925" w:type="dxa"/>
          </w:tcPr>
          <w:p w:rsidR="002A66BB" w:rsidRDefault="00B96768" w:rsidP="002A66BB">
            <w:r>
              <w:t>@retour</w:t>
            </w:r>
          </w:p>
        </w:tc>
      </w:tr>
      <w:tr w:rsidR="002A66BB" w:rsidTr="002A66BB">
        <w:trPr>
          <w:trHeight w:val="260"/>
        </w:trPr>
        <w:tc>
          <w:tcPr>
            <w:tcW w:w="925" w:type="dxa"/>
          </w:tcPr>
          <w:p w:rsidR="002A66BB" w:rsidRDefault="00167B74" w:rsidP="002A66BB">
            <w:r>
              <w:t>n</w:t>
            </w:r>
          </w:p>
        </w:tc>
      </w:tr>
      <w:tr w:rsidR="002A66BB" w:rsidTr="002A66BB">
        <w:trPr>
          <w:trHeight w:val="247"/>
        </w:trPr>
        <w:tc>
          <w:tcPr>
            <w:tcW w:w="925" w:type="dxa"/>
          </w:tcPr>
          <w:p w:rsidR="002A66BB" w:rsidRDefault="002A66BB" w:rsidP="002A66BB">
            <w:r>
              <w:t>b</w:t>
            </w:r>
            <w:r w:rsidR="00130F78">
              <w:t> : 3</w:t>
            </w:r>
          </w:p>
        </w:tc>
      </w:tr>
      <w:tr w:rsidR="002A66BB" w:rsidTr="002A66BB">
        <w:trPr>
          <w:trHeight w:val="260"/>
        </w:trPr>
        <w:tc>
          <w:tcPr>
            <w:tcW w:w="925" w:type="dxa"/>
          </w:tcPr>
          <w:p w:rsidR="002A66BB" w:rsidRDefault="00130F78" w:rsidP="002A66BB">
            <w:r>
              <w:t>a : 1</w:t>
            </w:r>
          </w:p>
        </w:tc>
      </w:tr>
    </w:tbl>
    <w:p w:rsidR="002A66BB" w:rsidRDefault="002A66BB" w:rsidP="00B52D89"/>
    <w:p w:rsidR="002A66BB" w:rsidRPr="002A66BB" w:rsidRDefault="00167B74" w:rsidP="002A66B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7620</wp:posOffset>
                </wp:positionV>
                <wp:extent cx="1033145" cy="167640"/>
                <wp:effectExtent l="0" t="63500" r="0" b="22860"/>
                <wp:wrapNone/>
                <wp:docPr id="11" name="Connecteur en 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145" cy="167640"/>
                        </a:xfrm>
                        <a:prstGeom prst="curvedConnector3">
                          <a:avLst>
                            <a:gd name="adj1" fmla="val 597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991ED" id="Connecteur en arc 11" o:spid="_x0000_s1026" type="#_x0000_t38" style="position:absolute;margin-left:118.5pt;margin-top:.6pt;width:81.35pt;height:13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" adj="12896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4250591</wp:posOffset>
                </wp:positionH>
                <wp:positionV relativeFrom="paragraph">
                  <wp:posOffset>6051</wp:posOffset>
                </wp:positionV>
                <wp:extent cx="0" cy="952959"/>
                <wp:effectExtent l="63500" t="25400" r="38100" b="381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95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17BC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334.7pt;margin-top:.5pt;width:0;height:75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2A66BB" w:rsidRPr="002A66BB" w:rsidRDefault="002A66BB" w:rsidP="002A66BB"/>
    <w:p w:rsidR="002A66BB" w:rsidRPr="002A66BB" w:rsidRDefault="001F43D6" w:rsidP="002A66B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A66BB" w:rsidRPr="002A66BB" w:rsidRDefault="00167B74" w:rsidP="002A66B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B66E69" wp14:editId="73B6A335">
                <wp:simplePos x="0" y="0"/>
                <wp:positionH relativeFrom="column">
                  <wp:posOffset>1559941</wp:posOffset>
                </wp:positionH>
                <wp:positionV relativeFrom="paragraph">
                  <wp:posOffset>14224</wp:posOffset>
                </wp:positionV>
                <wp:extent cx="978281" cy="279654"/>
                <wp:effectExtent l="0" t="63500" r="0" b="12700"/>
                <wp:wrapNone/>
                <wp:docPr id="14" name="Connecteur en 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81" cy="279654"/>
                        </a:xfrm>
                        <a:prstGeom prst="curvedConnector3">
                          <a:avLst>
                            <a:gd name="adj1" fmla="val 597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31DA" id="Connecteur en arc 14" o:spid="_x0000_s1026" type="#_x0000_t38" style="position:absolute;margin-left:122.85pt;margin-top:1.1pt;width:77.05pt;height:2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" adj="12896" strokecolor="#ed7d31 [3205]" strokeweight=".5pt">
                <v:stroke endarrow="block" joinstyle="miter"/>
              </v:shape>
            </w:pict>
          </mc:Fallback>
        </mc:AlternateContent>
      </w:r>
      <w:r w:rsidR="004A6626">
        <w:tab/>
      </w:r>
      <w:r w:rsidR="004A6626">
        <w:tab/>
      </w:r>
      <w:r w:rsidR="004A6626">
        <w:tab/>
      </w:r>
      <w:r w:rsidR="004A6626">
        <w:tab/>
      </w:r>
      <w:r w:rsidR="004A6626">
        <w:tab/>
      </w:r>
      <w:r w:rsidR="004A6626">
        <w:tab/>
        <w:t>F(3)</w:t>
      </w:r>
      <w:r>
        <w:tab/>
        <w:t>Environnement</w:t>
      </w:r>
    </w:p>
    <w:p w:rsidR="002A66BB" w:rsidRDefault="002A66BB" w:rsidP="00B52D89"/>
    <w:p w:rsidR="00CC5425" w:rsidRDefault="002A66BB" w:rsidP="002A66BB">
      <w:pPr>
        <w:tabs>
          <w:tab w:val="center" w:pos="39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2597225</wp:posOffset>
                </wp:positionH>
                <wp:positionV relativeFrom="paragraph">
                  <wp:posOffset>29641</wp:posOffset>
                </wp:positionV>
                <wp:extent cx="2114265" cy="0"/>
                <wp:effectExtent l="0" t="0" r="6985" b="127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81741" id="Connecteur droit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5pt,2.35pt" to="371pt,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  <w:t>Main()</w:t>
      </w:r>
      <w:r>
        <w:br w:type="textWrapping" w:clear="all"/>
      </w:r>
    </w:p>
    <w:p w:rsidR="00CC5425" w:rsidRDefault="00CC5425" w:rsidP="00752497">
      <w:pPr>
        <w:ind w:left="3545" w:firstLine="709"/>
      </w:pPr>
      <w:r>
        <w:t>PILE</w:t>
      </w:r>
    </w:p>
    <w:p w:rsidR="00752497" w:rsidRDefault="00752497" w:rsidP="00B52D89"/>
    <w:p w:rsidR="00752497" w:rsidRDefault="00752497" w:rsidP="00B52D89">
      <w:r>
        <w:t>Il faut laisser de la place pour les variables locales.</w:t>
      </w:r>
    </w:p>
    <w:p w:rsidR="00752497" w:rsidRDefault="00752497" w:rsidP="00B52D89">
      <w:r>
        <w:t xml:space="preserve">Les environnements sont séparés par un registre de base </w:t>
      </w:r>
    </w:p>
    <w:p w:rsidR="00C92F89" w:rsidRDefault="006D4CC5" w:rsidP="00B52D89">
      <w:r>
        <w:t>Le compteur ordinal</w:t>
      </w:r>
      <w:r w:rsidR="00C92F89">
        <w:t> : adresse de retour : adresse de la prochaine instruction</w:t>
      </w:r>
      <w:r w:rsidR="004B364B">
        <w:t xml:space="preserve"> une fois que la fonction f e</w:t>
      </w:r>
      <w:r w:rsidR="00B724C7">
        <w:t>s</w:t>
      </w:r>
      <w:r w:rsidR="004B364B">
        <w:t>t finie</w:t>
      </w:r>
      <w:r w:rsidR="00C92F89">
        <w:t xml:space="preserve"> </w:t>
      </w:r>
    </w:p>
    <w:p w:rsidR="002A66BB" w:rsidRDefault="002A66BB" w:rsidP="00B52D89"/>
    <w:p w:rsidR="002A66BB" w:rsidRDefault="002A66BB" w:rsidP="00B52D89">
      <w:proofErr w:type="spellStart"/>
      <w:r>
        <w:t>Code_main</w:t>
      </w:r>
      <w:proofErr w:type="spellEnd"/>
      <w:r>
        <w:t xml:space="preserve"> : </w:t>
      </w:r>
    </w:p>
    <w:p w:rsidR="002A66BB" w:rsidRDefault="002A66BB" w:rsidP="002A66BB">
      <w:pPr>
        <w:ind w:firstLine="709"/>
      </w:pPr>
      <w:r>
        <w:t>MOVE #1, @a</w:t>
      </w:r>
    </w:p>
    <w:p w:rsidR="002A66BB" w:rsidRDefault="002A66BB" w:rsidP="002A66BB">
      <w:pPr>
        <w:ind w:firstLine="709"/>
      </w:pPr>
      <w:r>
        <w:tab/>
        <w:t xml:space="preserve">#3, @b </w:t>
      </w:r>
      <w:r>
        <w:tab/>
      </w:r>
      <w:r>
        <w:tab/>
        <w:t xml:space="preserve">@b : base courante (dyn) + </w:t>
      </w:r>
      <w:proofErr w:type="spellStart"/>
      <w:r>
        <w:t>depl</w:t>
      </w:r>
      <w:proofErr w:type="spellEnd"/>
      <w:r>
        <w:t xml:space="preserve">  (statique dans la TDS)</w:t>
      </w:r>
    </w:p>
    <w:p w:rsidR="00580F8C" w:rsidRPr="001B2A5C" w:rsidRDefault="00580F8C" w:rsidP="002A66BB">
      <w:pPr>
        <w:ind w:firstLine="709"/>
        <w:rPr>
          <w:lang w:val="en-US"/>
        </w:rPr>
      </w:pPr>
      <w:r w:rsidRPr="001B2A5C">
        <w:rPr>
          <w:lang w:val="en-US"/>
        </w:rPr>
        <w:t>JSR (</w:t>
      </w:r>
      <w:proofErr w:type="spellStart"/>
      <w:r w:rsidRPr="001B2A5C">
        <w:rPr>
          <w:lang w:val="en-US"/>
        </w:rPr>
        <w:t>code_f</w:t>
      </w:r>
      <w:proofErr w:type="spellEnd"/>
      <w:r w:rsidRPr="001B2A5C">
        <w:rPr>
          <w:lang w:val="en-US"/>
        </w:rPr>
        <w:t>)</w:t>
      </w:r>
    </w:p>
    <w:p w:rsidR="00D43C33" w:rsidRPr="001B2A5C" w:rsidRDefault="00D01C8B" w:rsidP="00D43C33">
      <w:pPr>
        <w:ind w:firstLine="709"/>
        <w:rPr>
          <w:lang w:val="en-US"/>
        </w:rPr>
      </w:pPr>
      <w:r w:rsidRPr="001B2A5C">
        <w:rPr>
          <w:lang w:val="en-US"/>
        </w:rPr>
        <w:t>MOVE #2, @a</w:t>
      </w:r>
    </w:p>
    <w:p w:rsidR="00D43C33" w:rsidRPr="001B2A5C" w:rsidRDefault="00D43C33" w:rsidP="00D43C33">
      <w:pPr>
        <w:rPr>
          <w:lang w:val="en-US"/>
        </w:rPr>
      </w:pPr>
    </w:p>
    <w:p w:rsidR="00D43C33" w:rsidRPr="001B2A5C" w:rsidRDefault="00D43C33" w:rsidP="00D43C33">
      <w:pPr>
        <w:rPr>
          <w:lang w:val="en-US"/>
        </w:rPr>
      </w:pPr>
    </w:p>
    <w:p w:rsidR="00D43C33" w:rsidRPr="001B2A5C" w:rsidRDefault="00D43C33" w:rsidP="00D43C33">
      <w:pPr>
        <w:rPr>
          <w:lang w:val="en-US"/>
        </w:rPr>
      </w:pPr>
      <w:proofErr w:type="spellStart"/>
      <w:r w:rsidRPr="001B2A5C">
        <w:rPr>
          <w:lang w:val="en-US"/>
        </w:rPr>
        <w:t>Code_F</w:t>
      </w:r>
      <w:proofErr w:type="spellEnd"/>
      <w:r w:rsidRPr="001B2A5C">
        <w:rPr>
          <w:lang w:val="en-US"/>
        </w:rPr>
        <w:t xml:space="preserve"> : </w:t>
      </w:r>
    </w:p>
    <w:p w:rsidR="00D43C33" w:rsidRDefault="00D43C33" w:rsidP="00D43C33">
      <w:r w:rsidRPr="001B2A5C">
        <w:rPr>
          <w:lang w:val="en-US"/>
        </w:rPr>
        <w:tab/>
      </w:r>
      <w:r w:rsidR="00AB74D3">
        <w:t>Sauvegarde base de l’appelant (main)</w:t>
      </w:r>
    </w:p>
    <w:p w:rsidR="00AB74D3" w:rsidRDefault="00AB74D3" w:rsidP="00D43C33">
      <w:r>
        <w:tab/>
      </w:r>
      <w:r>
        <w:tab/>
        <w:t>= chainage dynamique</w:t>
      </w:r>
    </w:p>
    <w:p w:rsidR="00D43C33" w:rsidRDefault="00D43C33" w:rsidP="00D43C33">
      <w:r>
        <w:tab/>
      </w:r>
    </w:p>
    <w:p w:rsidR="00D43C33" w:rsidRDefault="00D43C33" w:rsidP="00D43C33">
      <w:r>
        <w:tab/>
      </w:r>
    </w:p>
    <w:p w:rsidR="00D43C33" w:rsidRDefault="00D43C33" w:rsidP="00D43C33">
      <w:r>
        <w:tab/>
      </w:r>
    </w:p>
    <w:p w:rsidR="00D43C33" w:rsidRDefault="00D43C33" w:rsidP="00D43C33">
      <w:r>
        <w:tab/>
        <w:t>RTS</w:t>
      </w:r>
    </w:p>
    <w:p w:rsidR="006D4CC5" w:rsidRDefault="006D4CC5" w:rsidP="00D43C33"/>
    <w:p w:rsidR="006D4CC5" w:rsidRDefault="006D4CC5" w:rsidP="00D43C33"/>
    <w:p w:rsidR="006D4CC5" w:rsidRDefault="006D4CC5" w:rsidP="00D43C33">
      <w:r>
        <w:t xml:space="preserve">L’appelant </w:t>
      </w:r>
      <w:r w:rsidR="00B724C7">
        <w:t>empile</w:t>
      </w:r>
      <w:r w:rsidR="00657CA7">
        <w:t xml:space="preserve"> les </w:t>
      </w:r>
      <w:r w:rsidR="00B724C7">
        <w:t>paramètres</w:t>
      </w:r>
    </w:p>
    <w:p w:rsidR="00167B74" w:rsidRDefault="00167B74" w:rsidP="00D43C33">
      <w:r>
        <w:t xml:space="preserve">Comme le calcul est base + </w:t>
      </w:r>
      <w:proofErr w:type="spellStart"/>
      <w:r>
        <w:t>depl</w:t>
      </w:r>
      <w:proofErr w:type="spellEnd"/>
      <w:r>
        <w:t>, il faut changer de base.</w:t>
      </w:r>
    </w:p>
    <w:p w:rsidR="001B2A5C" w:rsidRDefault="001B2A5C" w:rsidP="00D43C33">
      <w:r>
        <w:t xml:space="preserve">Rappels : </w:t>
      </w:r>
    </w:p>
    <w:p w:rsidR="001B2A5C" w:rsidRDefault="001B2A5C" w:rsidP="00D43C33"/>
    <w:p w:rsidR="001B2A5C" w:rsidRDefault="001B2A5C" w:rsidP="001B2A5C">
      <w:pPr>
        <w:pStyle w:val="Paragraphedeliste"/>
        <w:numPr>
          <w:ilvl w:val="0"/>
          <w:numId w:val="17"/>
        </w:numPr>
      </w:pPr>
      <w:r>
        <w:t>Environnement : alloué dynamiquement en PILE à chaque appel de fonction / procédure</w:t>
      </w:r>
    </w:p>
    <w:p w:rsidR="001B2A5C" w:rsidRDefault="001B2A5C" w:rsidP="001B2A5C">
      <w:pPr>
        <w:pStyle w:val="Paragraphedeliste"/>
        <w:numPr>
          <w:ilvl w:val="0"/>
          <w:numId w:val="17"/>
        </w:numPr>
      </w:pPr>
      <w:r>
        <w:t>L’adresse (l’@) d’une variable n’est pas fixe (en PILE)</w:t>
      </w:r>
      <w:r w:rsidR="00182FBF">
        <w:t xml:space="preserve"> =&gt; On utilise un mécanisme d</w:t>
      </w:r>
      <w:r w:rsidR="00410267">
        <w:t>’adressage basé </w:t>
      </w:r>
    </w:p>
    <w:p w:rsidR="00410267" w:rsidRDefault="00410267" w:rsidP="001B2A5C">
      <w:pPr>
        <w:pStyle w:val="Paragraphedeliste"/>
        <w:numPr>
          <w:ilvl w:val="0"/>
          <w:numId w:val="17"/>
        </w:numPr>
      </w:pPr>
      <w:r>
        <w:t>@variable = base de l’environnement courant (dynamique) + déplacement (statique</w:t>
      </w:r>
      <w:r w:rsidR="00737943">
        <w:t>, dans TDS</w:t>
      </w:r>
      <w:r>
        <w:t>)</w:t>
      </w:r>
    </w:p>
    <w:p w:rsidR="006F47E0" w:rsidRDefault="006F47E0" w:rsidP="006F47E0">
      <w:pPr>
        <w:pStyle w:val="Paragraphedeliste"/>
        <w:numPr>
          <w:ilvl w:val="0"/>
          <w:numId w:val="17"/>
        </w:numPr>
      </w:pPr>
      <w:r>
        <w:t>A chaque sortie de fonction / procédure on libère la place.</w:t>
      </w:r>
    </w:p>
    <w:p w:rsidR="00E731D1" w:rsidRDefault="00E731D1" w:rsidP="00E731D1">
      <w:pPr>
        <w:pStyle w:val="Paragraphedeliste"/>
        <w:numPr>
          <w:ilvl w:val="0"/>
          <w:numId w:val="17"/>
        </w:numPr>
      </w:pPr>
      <w:r>
        <w:t>Avantages de cette gestion mémoire : Récursivité possible.</w:t>
      </w:r>
    </w:p>
    <w:p w:rsidR="00C860F2" w:rsidRDefault="00C860F2" w:rsidP="00E731D1">
      <w:pPr>
        <w:pStyle w:val="Paragraphedeliste"/>
        <w:numPr>
          <w:ilvl w:val="0"/>
          <w:numId w:val="17"/>
        </w:numPr>
      </w:pPr>
      <w:r>
        <w:t>Inconvénient : prévoir cette gestion dans le code généré.</w:t>
      </w:r>
    </w:p>
    <w:p w:rsidR="00C860F2" w:rsidRDefault="00C860F2" w:rsidP="00C860F2"/>
    <w:p w:rsidR="00C860F2" w:rsidRDefault="009726F1" w:rsidP="00C860F2">
      <w:r>
        <w:lastRenderedPageBreak/>
        <w:t>F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</w:t>
      </w:r>
      <w:r>
        <w:sym w:font="Wingdings" w:char="F0E8"/>
      </w:r>
      <w:r>
        <w:t xml:space="preserve"> Paramètre formel</w:t>
      </w:r>
    </w:p>
    <w:p w:rsidR="009726F1" w:rsidRDefault="009726F1" w:rsidP="00C860F2"/>
    <w:p w:rsidR="009726F1" w:rsidRDefault="009726F1" w:rsidP="00C860F2">
      <w:r>
        <w:t>Main(){</w:t>
      </w:r>
    </w:p>
    <w:p w:rsidR="009726F1" w:rsidRDefault="009726F1" w:rsidP="00C860F2">
      <w:r>
        <w:t xml:space="preserve">A = 0 </w:t>
      </w:r>
    </w:p>
    <w:p w:rsidR="009726F1" w:rsidRDefault="009726F1" w:rsidP="00C860F2">
      <w:r>
        <w:t xml:space="preserve">B = 0 </w:t>
      </w:r>
    </w:p>
    <w:p w:rsidR="009726F1" w:rsidRDefault="009726F1" w:rsidP="00C860F2">
      <w:r>
        <w:t xml:space="preserve">F(A,B) </w:t>
      </w:r>
      <w:r>
        <w:sym w:font="Wingdings" w:char="F0E8"/>
      </w:r>
      <w:r>
        <w:t xml:space="preserve"> </w:t>
      </w:r>
      <w:r w:rsidR="00B62DEA">
        <w:t>Paramètre</w:t>
      </w:r>
      <w:r>
        <w:t xml:space="preserve"> effectifs</w:t>
      </w:r>
    </w:p>
    <w:p w:rsidR="00B82A67" w:rsidRDefault="00B82A67" w:rsidP="00C860F2"/>
    <w:p w:rsidR="00B82A67" w:rsidRDefault="00B82A67" w:rsidP="00C860F2"/>
    <w:p w:rsidR="00B82A67" w:rsidRDefault="00B82A67" w:rsidP="00C860F2">
      <w:r>
        <w:t>!!! Le déplacement est relatif à une machine particulière !!!</w:t>
      </w:r>
    </w:p>
    <w:p w:rsidR="008139F5" w:rsidRDefault="008139F5" w:rsidP="00C860F2">
      <w:r>
        <w:t>Il faut se brancher à l’étiquette du code de F. On met donc les paramètres effectifs à la place des paramètres formels dans la pile.</w:t>
      </w:r>
    </w:p>
    <w:p w:rsidR="008139F5" w:rsidRDefault="008139F5" w:rsidP="00C860F2"/>
    <w:p w:rsidR="008139F5" w:rsidRPr="00E94CDB" w:rsidRDefault="008139F5" w:rsidP="00C860F2">
      <w:pPr>
        <w:rPr>
          <w:color w:val="FF0000"/>
        </w:rPr>
      </w:pPr>
      <w:r w:rsidRPr="00E94CDB">
        <w:rPr>
          <w:color w:val="FF0000"/>
        </w:rPr>
        <w:t xml:space="preserve">PC est un registre qui contient toujours l’adresse de la prochaine instruction à </w:t>
      </w:r>
      <w:r w:rsidR="003C3559" w:rsidRPr="00E94CDB">
        <w:rPr>
          <w:color w:val="FF0000"/>
        </w:rPr>
        <w:t>exécuter</w:t>
      </w:r>
      <w:r w:rsidRPr="00E94CDB">
        <w:rPr>
          <w:color w:val="FF0000"/>
        </w:rPr>
        <w:t xml:space="preserve"> (à l’</w:t>
      </w:r>
      <w:r w:rsidR="00576953" w:rsidRPr="00E94CDB">
        <w:rPr>
          <w:color w:val="FF0000"/>
        </w:rPr>
        <w:t>examen</w:t>
      </w:r>
      <w:r w:rsidRPr="00E94CDB">
        <w:rPr>
          <w:color w:val="FF0000"/>
        </w:rPr>
        <w:t xml:space="preserve">) </w:t>
      </w:r>
    </w:p>
    <w:p w:rsidR="00E94CDB" w:rsidRPr="00E94CDB" w:rsidRDefault="00E94CDB" w:rsidP="00C860F2">
      <w:pPr>
        <w:rPr>
          <w:color w:val="FF0000"/>
        </w:rPr>
      </w:pPr>
    </w:p>
    <w:p w:rsidR="00E94CDB" w:rsidRDefault="00E94CDB" w:rsidP="00C860F2">
      <w:pPr>
        <w:rPr>
          <w:color w:val="FF0000"/>
        </w:rPr>
      </w:pPr>
      <w:r w:rsidRPr="00E94CDB">
        <w:rPr>
          <w:color w:val="FF0000"/>
        </w:rPr>
        <w:t>Adresse de retour : adresse de la prochaine instruction à exécuter.</w:t>
      </w:r>
    </w:p>
    <w:p w:rsidR="00E94CDB" w:rsidRDefault="00E94CDB" w:rsidP="00C860F2">
      <w:pPr>
        <w:rPr>
          <w:color w:val="FF0000"/>
        </w:rPr>
      </w:pPr>
    </w:p>
    <w:p w:rsidR="00E94CDB" w:rsidRDefault="00B62DEA" w:rsidP="00C860F2">
      <w:r w:rsidRPr="00B62DE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E6F032" wp14:editId="5D999723">
                <wp:simplePos x="0" y="0"/>
                <wp:positionH relativeFrom="column">
                  <wp:posOffset>1124077</wp:posOffset>
                </wp:positionH>
                <wp:positionV relativeFrom="paragraph">
                  <wp:posOffset>1734057</wp:posOffset>
                </wp:positionV>
                <wp:extent cx="1389761" cy="202311"/>
                <wp:effectExtent l="0" t="0" r="45720" b="77470"/>
                <wp:wrapNone/>
                <wp:docPr id="16" name="Connecteur en 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761" cy="20231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199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6" o:spid="_x0000_s1026" type="#_x0000_t34" style="position:absolute;margin-left:88.5pt;margin-top:136.55pt;width:109.45pt;height:1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" strokecolor="#4472c4 [3204]" strokeweight=".5pt">
                <v:stroke endarrow="block"/>
              </v:shape>
            </w:pict>
          </mc:Fallback>
        </mc:AlternateContent>
      </w:r>
      <w:r w:rsidR="00576953">
        <w:t>Dès que l’on est dans l’environnement de l’</w:t>
      </w:r>
      <w:r w:rsidR="000278B2">
        <w:t>application</w:t>
      </w:r>
      <w:r w:rsidR="00576953">
        <w:t>, il faut changer la base, elle repère un endroit dans l’environnement. On sauvegarde la base de l’appelant dans la pile</w:t>
      </w:r>
    </w:p>
    <w:p w:rsidR="002C5B98" w:rsidRDefault="002C5B98" w:rsidP="00C860F2"/>
    <w:p w:rsidR="002C5B98" w:rsidRDefault="002C5B98" w:rsidP="00C860F2"/>
    <w:p w:rsidR="002C5B98" w:rsidRDefault="00B62DEA" w:rsidP="00C860F2">
      <w:r w:rsidRPr="00B62DE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17A093" wp14:editId="5B77F494">
                <wp:simplePos x="0" y="0"/>
                <wp:positionH relativeFrom="column">
                  <wp:posOffset>550545</wp:posOffset>
                </wp:positionH>
                <wp:positionV relativeFrom="paragraph">
                  <wp:posOffset>850265</wp:posOffset>
                </wp:positionV>
                <wp:extent cx="572897" cy="255905"/>
                <wp:effectExtent l="0" t="0" r="11430" b="1079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2DEA" w:rsidRDefault="003B6F68" w:rsidP="00B62DEA">
                            <w: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7A093" id="Zone de texte 17" o:spid="_x0000_s1030" type="#_x0000_t202" style="position:absolute;margin-left:43.35pt;margin-top:66.95pt;width:45.1pt;height:2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" fillcolor="white [3201]" strokeweight=".5pt">
                <v:textbox>
                  <w:txbxContent>
                    <w:p w:rsidR="00B62DEA" w:rsidRDefault="003B6F68" w:rsidP="00B62DEA">
                      <w: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1392301</wp:posOffset>
                </wp:positionH>
                <wp:positionV relativeFrom="paragraph">
                  <wp:posOffset>1679829</wp:posOffset>
                </wp:positionV>
                <wp:extent cx="499872" cy="426720"/>
                <wp:effectExtent l="0" t="0" r="8255" b="1778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872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2DEA" w:rsidRDefault="00B62DEA">
                            <w: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" o:spid="_x0000_s1031" type="#_x0000_t202" style="position:absolute;margin-left:109.65pt;margin-top:132.25pt;width:39.35pt;height:3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" fillcolor="white [3201]" strokeweight=".5pt">
                <v:textbox>
                  <w:txbxContent>
                    <w:p w:rsidR="00B62DEA" w:rsidRDefault="00B62DEA">
                      <w:r>
                        <w:t>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1892173</wp:posOffset>
                </wp:positionH>
                <wp:positionV relativeFrom="paragraph">
                  <wp:posOffset>277748</wp:posOffset>
                </wp:positionV>
                <wp:extent cx="621792" cy="1660525"/>
                <wp:effectExtent l="0" t="63500" r="0" b="15875"/>
                <wp:wrapNone/>
                <wp:docPr id="10" name="Connecteur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792" cy="166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4FCC8" id="Connecteur en angle 10" o:spid="_x0000_s1026" type="#_x0000_t34" style="position:absolute;margin-left:149pt;margin-top:21.85pt;width:48.95pt;height:130.75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&#13;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Grilledutableau"/>
        <w:tblW w:w="0" w:type="auto"/>
        <w:tblInd w:w="4029" w:type="dxa"/>
        <w:tblLook w:val="04A0" w:firstRow="1" w:lastRow="0" w:firstColumn="1" w:lastColumn="0" w:noHBand="0" w:noVBand="1"/>
      </w:tblPr>
      <w:tblGrid>
        <w:gridCol w:w="1361"/>
      </w:tblGrid>
      <w:tr w:rsidR="002C5B98" w:rsidTr="002C5B98">
        <w:trPr>
          <w:trHeight w:val="415"/>
        </w:trPr>
        <w:tc>
          <w:tcPr>
            <w:tcW w:w="998" w:type="dxa"/>
          </w:tcPr>
          <w:p w:rsidR="002C5B98" w:rsidRDefault="002C5B98" w:rsidP="00C860F2">
            <w:r>
              <w:t>B</w:t>
            </w:r>
          </w:p>
        </w:tc>
      </w:tr>
      <w:tr w:rsidR="002C5B98" w:rsidTr="002C5B98">
        <w:trPr>
          <w:trHeight w:val="415"/>
        </w:trPr>
        <w:tc>
          <w:tcPr>
            <w:tcW w:w="998" w:type="dxa"/>
          </w:tcPr>
          <w:p w:rsidR="002C5B98" w:rsidRDefault="002C5B98" w:rsidP="00C860F2">
            <w:r>
              <w:t>A</w:t>
            </w:r>
          </w:p>
        </w:tc>
      </w:tr>
      <w:tr w:rsidR="002C5B98" w:rsidTr="003B6F68">
        <w:trPr>
          <w:trHeight w:val="388"/>
        </w:trPr>
        <w:tc>
          <w:tcPr>
            <w:tcW w:w="998" w:type="dxa"/>
            <w:shd w:val="clear" w:color="auto" w:fill="4472C4" w:themeFill="accent1"/>
          </w:tcPr>
          <w:p w:rsidR="002C5B98" w:rsidRPr="003B6F68" w:rsidRDefault="002C5B98" w:rsidP="00C860F2">
            <w:pPr>
              <w:rPr>
                <w:color w:val="FFFFFF" w:themeColor="background1"/>
              </w:rPr>
            </w:pPr>
            <w:proofErr w:type="spellStart"/>
            <w:r w:rsidRPr="003B6F68">
              <w:rPr>
                <w:color w:val="FFFFFF" w:themeColor="background1"/>
              </w:rPr>
              <w:t>Ch</w:t>
            </w:r>
            <w:proofErr w:type="spellEnd"/>
            <w:r w:rsidRPr="003B6F68">
              <w:rPr>
                <w:color w:val="FFFFFF" w:themeColor="background1"/>
              </w:rPr>
              <w:t xml:space="preserve"> statique</w:t>
            </w:r>
          </w:p>
        </w:tc>
      </w:tr>
      <w:tr w:rsidR="002C5B98" w:rsidTr="003B6F68">
        <w:trPr>
          <w:trHeight w:val="415"/>
        </w:trPr>
        <w:tc>
          <w:tcPr>
            <w:tcW w:w="998" w:type="dxa"/>
            <w:shd w:val="clear" w:color="auto" w:fill="4472C4" w:themeFill="accent1"/>
          </w:tcPr>
          <w:p w:rsidR="002C5B98" w:rsidRPr="003B6F68" w:rsidRDefault="002C5B98" w:rsidP="00C860F2">
            <w:pPr>
              <w:rPr>
                <w:color w:val="FFFFFF" w:themeColor="background1"/>
              </w:rPr>
            </w:pPr>
            <w:r w:rsidRPr="003B6F68">
              <w:rPr>
                <w:color w:val="FFFFFF" w:themeColor="background1"/>
              </w:rPr>
              <w:t>Chainage</w:t>
            </w:r>
          </w:p>
          <w:p w:rsidR="002C5B98" w:rsidRPr="003B6F68" w:rsidRDefault="002C5B98" w:rsidP="00C860F2">
            <w:pPr>
              <w:rPr>
                <w:color w:val="FFFFFF" w:themeColor="background1"/>
              </w:rPr>
            </w:pPr>
            <w:r w:rsidRPr="003B6F68">
              <w:rPr>
                <w:color w:val="FFFFFF" w:themeColor="background1"/>
              </w:rPr>
              <w:t>Dynamique</w:t>
            </w:r>
          </w:p>
        </w:tc>
      </w:tr>
      <w:tr w:rsidR="00B62DEA" w:rsidTr="003B6F68">
        <w:trPr>
          <w:trHeight w:val="415"/>
        </w:trPr>
        <w:tc>
          <w:tcPr>
            <w:tcW w:w="998" w:type="dxa"/>
            <w:shd w:val="clear" w:color="auto" w:fill="4472C4" w:themeFill="accent1"/>
          </w:tcPr>
          <w:p w:rsidR="00B62DEA" w:rsidRPr="003B6F68" w:rsidRDefault="00B62DEA" w:rsidP="00C860F2">
            <w:pPr>
              <w:rPr>
                <w:color w:val="FFFFFF" w:themeColor="background1"/>
              </w:rPr>
            </w:pPr>
            <w:r w:rsidRPr="003B6F68">
              <w:rPr>
                <w:color w:val="FFFFFF" w:themeColor="background1"/>
              </w:rPr>
              <w:t>@ retour</w:t>
            </w:r>
          </w:p>
        </w:tc>
      </w:tr>
      <w:tr w:rsidR="002C5B98" w:rsidTr="002C5B98">
        <w:trPr>
          <w:trHeight w:val="415"/>
        </w:trPr>
        <w:tc>
          <w:tcPr>
            <w:tcW w:w="998" w:type="dxa"/>
          </w:tcPr>
          <w:p w:rsidR="002C5B98" w:rsidRDefault="002C5B98" w:rsidP="00C860F2">
            <w:r>
              <w:t>Y 4</w:t>
            </w:r>
          </w:p>
        </w:tc>
      </w:tr>
      <w:tr w:rsidR="002C5B98" w:rsidTr="002C5B98">
        <w:trPr>
          <w:trHeight w:val="415"/>
        </w:trPr>
        <w:tc>
          <w:tcPr>
            <w:tcW w:w="998" w:type="dxa"/>
          </w:tcPr>
          <w:p w:rsidR="002C5B98" w:rsidRDefault="002C5B98" w:rsidP="00C860F2">
            <w:r>
              <w:t>X 5</w:t>
            </w:r>
          </w:p>
        </w:tc>
      </w:tr>
      <w:tr w:rsidR="002C5B98" w:rsidTr="002C5B98">
        <w:trPr>
          <w:trHeight w:val="388"/>
        </w:trPr>
        <w:tc>
          <w:tcPr>
            <w:tcW w:w="998" w:type="dxa"/>
          </w:tcPr>
          <w:p w:rsidR="002C5B98" w:rsidRDefault="002C5B98" w:rsidP="00C860F2"/>
        </w:tc>
      </w:tr>
      <w:tr w:rsidR="002C5B98" w:rsidTr="002C5B98">
        <w:trPr>
          <w:trHeight w:val="415"/>
        </w:trPr>
        <w:tc>
          <w:tcPr>
            <w:tcW w:w="998" w:type="dxa"/>
          </w:tcPr>
          <w:p w:rsidR="002C5B98" w:rsidRDefault="002C5B98" w:rsidP="00C860F2"/>
        </w:tc>
      </w:tr>
    </w:tbl>
    <w:p w:rsidR="002C5B98" w:rsidRDefault="002C5B98" w:rsidP="00C860F2"/>
    <w:p w:rsidR="002C5B98" w:rsidRDefault="002C5B98" w:rsidP="00C860F2"/>
    <w:p w:rsidR="002C5B98" w:rsidRDefault="002C5B98" w:rsidP="00C860F2"/>
    <w:p w:rsidR="002C5B98" w:rsidRDefault="00A860FB" w:rsidP="00C860F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145034</wp:posOffset>
                </wp:positionV>
                <wp:extent cx="474980" cy="304165"/>
                <wp:effectExtent l="0" t="0" r="762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4771D" id="Rectangle 18" o:spid="_x0000_s1026" style="position:absolute;margin-left:-19pt;margin-top:11.4pt;width:37.4pt;height:2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" fillcolor="#4472c4 [3204]" strokecolor="#1f3763 [1604]" strokeweight="1pt"/>
            </w:pict>
          </mc:Fallback>
        </mc:AlternateContent>
      </w:r>
    </w:p>
    <w:p w:rsidR="002C5B98" w:rsidRDefault="003B6F68" w:rsidP="00C860F2">
      <w:r>
        <w:t xml:space="preserve">         : Zone de liaison</w:t>
      </w:r>
    </w:p>
    <w:p w:rsidR="002C5B98" w:rsidRDefault="002C5B98" w:rsidP="00C860F2"/>
    <w:p w:rsidR="007473C0" w:rsidRDefault="00ED2760" w:rsidP="00C860F2">
      <w:r>
        <w:t>Si l’</w:t>
      </w:r>
      <w:proofErr w:type="spellStart"/>
      <w:r>
        <w:t>applenat</w:t>
      </w:r>
      <w:proofErr w:type="spellEnd"/>
      <w:r>
        <w:t xml:space="preserve"> à empiler les paramètres, il doit les dépiler en mettant à jour le sommet de pile (SP)</w:t>
      </w:r>
      <w:r w:rsidR="00FE49F0">
        <w:t>. C’est l’appelant qui sauvegarde l’ancienne base.</w:t>
      </w:r>
    </w:p>
    <w:p w:rsidR="00D24A06" w:rsidRDefault="00D24A06" w:rsidP="00C860F2"/>
    <w:p w:rsidR="00D24A06" w:rsidRDefault="00D24A06" w:rsidP="00C860F2">
      <w:r>
        <w:t>Accès aux objets (</w:t>
      </w:r>
      <w:proofErr w:type="spellStart"/>
      <w:r>
        <w:t>variiables</w:t>
      </w:r>
      <w:proofErr w:type="spellEnd"/>
      <w:r>
        <w:t>) non locaux.</w:t>
      </w:r>
    </w:p>
    <w:p w:rsidR="00D24A06" w:rsidRDefault="00D24A06">
      <w:r>
        <w:br w:type="page"/>
      </w:r>
    </w:p>
    <w:p w:rsidR="00D24A06" w:rsidRPr="00216B7C" w:rsidRDefault="00D24A06" w:rsidP="00C860F2">
      <w:pPr>
        <w:rPr>
          <w:color w:val="0070C0"/>
        </w:rPr>
      </w:pPr>
      <w:r w:rsidRPr="00D24A06">
        <w:rPr>
          <w:u w:val="single"/>
        </w:rPr>
        <w:lastRenderedPageBreak/>
        <w:t>Programme PP</w:t>
      </w:r>
      <w:r>
        <w:t xml:space="preserve"> : </w:t>
      </w:r>
      <w:r w:rsidR="00A83ADB">
        <w:t xml:space="preserve"> </w:t>
      </w:r>
      <w:r w:rsidR="00A83ADB">
        <w:rPr>
          <w:color w:val="FFC000"/>
        </w:rPr>
        <w:t>Région 1</w:t>
      </w:r>
      <w:r w:rsidR="00216B7C">
        <w:rPr>
          <w:color w:val="FFC000"/>
        </w:rPr>
        <w:t xml:space="preserve"> </w:t>
      </w:r>
      <w:r w:rsidR="00216B7C">
        <w:rPr>
          <w:color w:val="0070C0"/>
        </w:rPr>
        <w:t>Numéro imbrication : 1</w:t>
      </w:r>
    </w:p>
    <w:p w:rsidR="00D24A06" w:rsidRDefault="00D24A06" w:rsidP="00C860F2">
      <w:r>
        <w:t>|</w:t>
      </w:r>
      <w:r>
        <w:tab/>
        <w:t>A : entier</w:t>
      </w:r>
    </w:p>
    <w:p w:rsidR="00D24A06" w:rsidRPr="00216B7C" w:rsidRDefault="00D24A06" w:rsidP="00C860F2">
      <w:pPr>
        <w:rPr>
          <w:color w:val="0070C0"/>
        </w:rPr>
      </w:pPr>
      <w:r>
        <w:t>|</w:t>
      </w:r>
      <w:r>
        <w:tab/>
      </w:r>
      <w:r w:rsidR="00566D37">
        <w:t>Procédure R</w:t>
      </w:r>
      <w:r>
        <w:t>()</w:t>
      </w:r>
      <w:r w:rsidR="00A83ADB">
        <w:t xml:space="preserve"> : </w:t>
      </w:r>
      <w:r w:rsidR="00A83ADB">
        <w:rPr>
          <w:color w:val="FFC000"/>
        </w:rPr>
        <w:t>Région 2</w:t>
      </w:r>
      <w:r w:rsidR="00216B7C" w:rsidRPr="00216B7C">
        <w:rPr>
          <w:color w:val="0070C0"/>
        </w:rPr>
        <w:t xml:space="preserve"> </w:t>
      </w:r>
      <w:r w:rsidR="00216B7C">
        <w:rPr>
          <w:color w:val="0070C0"/>
        </w:rPr>
        <w:t xml:space="preserve"> Numéro imbrication : 2</w:t>
      </w:r>
    </w:p>
    <w:p w:rsidR="00D24A06" w:rsidRPr="00A83ADB" w:rsidRDefault="00D24A06" w:rsidP="00C860F2">
      <w:r w:rsidRPr="00A83ADB">
        <w:t>|</w:t>
      </w:r>
      <w:r w:rsidRPr="00A83ADB">
        <w:tab/>
        <w:t>|</w:t>
      </w:r>
      <w:r w:rsidRPr="00A83ADB">
        <w:tab/>
      </w:r>
      <w:r w:rsidR="008618F6" w:rsidRPr="00A83ADB">
        <w:t xml:space="preserve">A, </w:t>
      </w:r>
      <w:r w:rsidR="0005475D" w:rsidRPr="00A83ADB">
        <w:t>D:</w:t>
      </w:r>
      <w:r w:rsidRPr="00A83ADB">
        <w:t xml:space="preserve"> </w:t>
      </w:r>
      <w:r w:rsidRPr="00566D37">
        <w:t>entier</w:t>
      </w:r>
    </w:p>
    <w:p w:rsidR="00D24A06" w:rsidRPr="003C3559" w:rsidRDefault="00D24A06" w:rsidP="00C860F2">
      <w:r w:rsidRPr="003C3559">
        <w:t>|</w:t>
      </w:r>
      <w:r w:rsidRPr="003C3559">
        <w:tab/>
        <w:t>|</w:t>
      </w:r>
      <w:r w:rsidRPr="003C3559">
        <w:tab/>
      </w:r>
      <w:r w:rsidR="008618F6" w:rsidRPr="003C3559">
        <w:t>P (</w:t>
      </w:r>
      <w:r w:rsidRPr="003C3559">
        <w:t>)</w:t>
      </w:r>
    </w:p>
    <w:p w:rsidR="00D24A06" w:rsidRPr="003C3559" w:rsidRDefault="00D24A06" w:rsidP="00C860F2">
      <w:r w:rsidRPr="003C3559">
        <w:t>|</w:t>
      </w:r>
      <w:r w:rsidRPr="003C3559">
        <w:tab/>
        <w:t>--</w:t>
      </w:r>
    </w:p>
    <w:p w:rsidR="00D24A06" w:rsidRPr="003C3559" w:rsidRDefault="00D24A06" w:rsidP="00C860F2">
      <w:pPr>
        <w:rPr>
          <w:color w:val="FFC000"/>
        </w:rPr>
      </w:pPr>
      <w:r w:rsidRPr="003C3559">
        <w:t>|</w:t>
      </w:r>
      <w:r w:rsidRPr="003C3559">
        <w:tab/>
      </w:r>
      <w:proofErr w:type="spellStart"/>
      <w:r w:rsidRPr="003C3559">
        <w:t>Procedure</w:t>
      </w:r>
      <w:proofErr w:type="spellEnd"/>
      <w:r w:rsidRPr="003C3559">
        <w:t xml:space="preserve"> </w:t>
      </w:r>
      <w:r w:rsidR="008618F6" w:rsidRPr="003C3559">
        <w:t>P (</w:t>
      </w:r>
      <w:r w:rsidRPr="003C3559">
        <w:t>)</w:t>
      </w:r>
      <w:r w:rsidR="00A83ADB" w:rsidRPr="003C3559">
        <w:t xml:space="preserve"> : </w:t>
      </w:r>
      <w:r w:rsidR="00A83ADB" w:rsidRPr="003C3559">
        <w:rPr>
          <w:color w:val="FFC000"/>
        </w:rPr>
        <w:t>Région 3</w:t>
      </w:r>
      <w:r w:rsidR="00216B7C" w:rsidRPr="003C3559">
        <w:rPr>
          <w:color w:val="0070C0"/>
        </w:rPr>
        <w:t xml:space="preserve"> Numéro imbrication : 2</w:t>
      </w:r>
    </w:p>
    <w:p w:rsidR="00D24A06" w:rsidRPr="003C3559" w:rsidRDefault="00D24A06" w:rsidP="00C860F2">
      <w:r w:rsidRPr="003C3559">
        <w:t>|</w:t>
      </w:r>
      <w:r w:rsidRPr="003C3559">
        <w:tab/>
        <w:t>|</w:t>
      </w:r>
      <w:r w:rsidRPr="003C3559">
        <w:tab/>
      </w:r>
      <w:r w:rsidR="008C0C92" w:rsidRPr="003C3559">
        <w:t>B</w:t>
      </w:r>
      <w:r w:rsidR="00566D37" w:rsidRPr="003C3559">
        <w:t>:</w:t>
      </w:r>
      <w:r w:rsidRPr="003C3559">
        <w:t xml:space="preserve"> enti</w:t>
      </w:r>
      <w:r w:rsidR="001A2419" w:rsidRPr="003C3559">
        <w:t>er</w:t>
      </w:r>
    </w:p>
    <w:p w:rsidR="00D24A06" w:rsidRPr="00216B7C" w:rsidRDefault="00D24A06" w:rsidP="00C860F2">
      <w:pPr>
        <w:rPr>
          <w:color w:val="FFC000"/>
        </w:rPr>
      </w:pPr>
      <w:r w:rsidRPr="00216B7C">
        <w:t>|</w:t>
      </w:r>
      <w:r w:rsidRPr="00216B7C">
        <w:tab/>
        <w:t>|</w:t>
      </w:r>
      <w:r w:rsidRPr="00216B7C">
        <w:tab/>
      </w:r>
      <w:proofErr w:type="spellStart"/>
      <w:r w:rsidRPr="00216B7C">
        <w:t>Procedure</w:t>
      </w:r>
      <w:proofErr w:type="spellEnd"/>
      <w:r w:rsidRPr="00216B7C">
        <w:t xml:space="preserve"> </w:t>
      </w:r>
      <w:r w:rsidR="008618F6" w:rsidRPr="00216B7C">
        <w:t>a (</w:t>
      </w:r>
      <w:r w:rsidRPr="00216B7C">
        <w:t>)</w:t>
      </w:r>
      <w:r w:rsidR="00A83ADB" w:rsidRPr="00216B7C">
        <w:t xml:space="preserve"> : </w:t>
      </w:r>
      <w:r w:rsidR="00A83ADB" w:rsidRPr="00216B7C">
        <w:rPr>
          <w:color w:val="FFC000"/>
        </w:rPr>
        <w:t>Région 4</w:t>
      </w:r>
      <w:r w:rsidR="00216B7C" w:rsidRPr="00216B7C">
        <w:rPr>
          <w:color w:val="FFC000"/>
        </w:rPr>
        <w:t xml:space="preserve"> </w:t>
      </w:r>
      <w:r w:rsidR="00216B7C">
        <w:rPr>
          <w:color w:val="0070C0"/>
        </w:rPr>
        <w:t>Numéro imbrication : 3</w:t>
      </w:r>
    </w:p>
    <w:p w:rsidR="00D24A06" w:rsidRDefault="00D24A06" w:rsidP="00C860F2">
      <w:pPr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  <w:t>|</w:t>
      </w:r>
      <w:r>
        <w:rPr>
          <w:lang w:val="en-US"/>
        </w:rPr>
        <w:tab/>
        <w:t>|</w:t>
      </w:r>
      <w:r>
        <w:rPr>
          <w:lang w:val="en-US"/>
        </w:rPr>
        <w:tab/>
      </w:r>
      <w:r w:rsidR="008618F6">
        <w:rPr>
          <w:lang w:val="en-US"/>
        </w:rPr>
        <w:t>c: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enti</w:t>
      </w:r>
      <w:r w:rsidR="001A2419">
        <w:rPr>
          <w:lang w:val="en-US"/>
        </w:rPr>
        <w:t>er</w:t>
      </w:r>
      <w:proofErr w:type="spellEnd"/>
    </w:p>
    <w:p w:rsidR="00D24A06" w:rsidRDefault="00D24A06" w:rsidP="00C860F2">
      <w:pPr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  <w:t>|</w:t>
      </w:r>
      <w:r>
        <w:rPr>
          <w:lang w:val="en-US"/>
        </w:rPr>
        <w:tab/>
        <w:t>|</w:t>
      </w:r>
      <w:r>
        <w:rPr>
          <w:lang w:val="en-US"/>
        </w:rPr>
        <w:tab/>
        <w:t>c = 3, b = 2, a = 1, d = 4</w:t>
      </w:r>
    </w:p>
    <w:p w:rsidR="00D24A06" w:rsidRDefault="00D24A06" w:rsidP="00C860F2">
      <w:pPr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  <w:t>|</w:t>
      </w:r>
      <w:r>
        <w:rPr>
          <w:lang w:val="en-US"/>
        </w:rPr>
        <w:tab/>
        <w:t>a()</w:t>
      </w:r>
    </w:p>
    <w:p w:rsidR="00D24A06" w:rsidRDefault="00D24A06" w:rsidP="00C860F2">
      <w:pPr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  <w:t>---</w:t>
      </w:r>
      <w:r>
        <w:rPr>
          <w:lang w:val="en-US"/>
        </w:rPr>
        <w:tab/>
      </w:r>
    </w:p>
    <w:p w:rsidR="00D24A06" w:rsidRPr="00D24A06" w:rsidRDefault="00D24A06" w:rsidP="00C860F2">
      <w:pPr>
        <w:rPr>
          <w:lang w:val="en-US"/>
        </w:rPr>
      </w:pPr>
      <w:r>
        <w:rPr>
          <w:lang w:val="en-US"/>
        </w:rPr>
        <w:t>|</w:t>
      </w:r>
      <w:r>
        <w:rPr>
          <w:lang w:val="en-US"/>
        </w:rPr>
        <w:tab/>
        <w:t>R()</w:t>
      </w:r>
    </w:p>
    <w:p w:rsidR="00A44C93" w:rsidRDefault="00A44C93" w:rsidP="00C860F2"/>
    <w:p w:rsidR="001A2419" w:rsidRDefault="001A2419" w:rsidP="00C860F2"/>
    <w:p w:rsidR="001A2419" w:rsidRDefault="001A2419" w:rsidP="00C860F2"/>
    <w:p w:rsidR="001A2419" w:rsidRDefault="001A2419" w:rsidP="00C860F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28"/>
      </w:tblGrid>
      <w:tr w:rsidR="001A2419" w:rsidTr="001A2419">
        <w:trPr>
          <w:trHeight w:val="604"/>
        </w:trPr>
        <w:tc>
          <w:tcPr>
            <w:tcW w:w="1228" w:type="dxa"/>
            <w:tcBorders>
              <w:top w:val="nil"/>
            </w:tcBorders>
          </w:tcPr>
          <w:p w:rsidR="001A2419" w:rsidRDefault="001A2419" w:rsidP="00C860F2"/>
        </w:tc>
      </w:tr>
      <w:tr w:rsidR="001A2419" w:rsidTr="001A2419">
        <w:trPr>
          <w:trHeight w:val="297"/>
        </w:trPr>
        <w:tc>
          <w:tcPr>
            <w:tcW w:w="1228" w:type="dxa"/>
          </w:tcPr>
          <w:p w:rsidR="001A2419" w:rsidRDefault="001A2419" w:rsidP="00C860F2">
            <w:r>
              <w:t>4</w:t>
            </w:r>
          </w:p>
        </w:tc>
      </w:tr>
      <w:tr w:rsidR="001A2419" w:rsidTr="001A2419">
        <w:trPr>
          <w:trHeight w:val="297"/>
        </w:trPr>
        <w:tc>
          <w:tcPr>
            <w:tcW w:w="1228" w:type="dxa"/>
          </w:tcPr>
          <w:p w:rsidR="001A2419" w:rsidRDefault="001A2419" w:rsidP="00C860F2">
            <w:r>
              <w:t>3</w:t>
            </w:r>
          </w:p>
        </w:tc>
      </w:tr>
      <w:tr w:rsidR="001A2419" w:rsidTr="001A2419">
        <w:trPr>
          <w:trHeight w:val="277"/>
        </w:trPr>
        <w:tc>
          <w:tcPr>
            <w:tcW w:w="1228" w:type="dxa"/>
          </w:tcPr>
          <w:p w:rsidR="001A2419" w:rsidRDefault="001A2419" w:rsidP="00C860F2">
            <w:r>
              <w:t>1</w:t>
            </w:r>
          </w:p>
        </w:tc>
      </w:tr>
    </w:tbl>
    <w:p w:rsidR="001A2419" w:rsidRDefault="001A2419" w:rsidP="00C860F2">
      <w:r>
        <w:t xml:space="preserve">PRO </w:t>
      </w:r>
    </w:p>
    <w:p w:rsidR="001A2419" w:rsidRDefault="001A2419" w:rsidP="00C860F2"/>
    <w:p w:rsidR="001A2419" w:rsidRDefault="001A2419" w:rsidP="00C860F2"/>
    <w:p w:rsidR="001A2419" w:rsidRDefault="001A2419" w:rsidP="00C860F2"/>
    <w:p w:rsidR="007B7C5B" w:rsidRDefault="001A2419" w:rsidP="00C860F2">
      <w:r>
        <w:t xml:space="preserve">Par Q, on passe par les régions 4, 3, 1 donc D n’est pas défini donc ce n’est pas correct </w:t>
      </w:r>
      <w:r w:rsidR="009E2EB9">
        <w:t>sémantiquement</w:t>
      </w:r>
      <w:r>
        <w:t>.</w:t>
      </w:r>
      <w:r w:rsidR="009E2EB9">
        <w:t xml:space="preserve"> </w:t>
      </w:r>
    </w:p>
    <w:p w:rsidR="007B7C5B" w:rsidRDefault="007B7C5B">
      <w:r>
        <w:br w:type="page"/>
      </w:r>
    </w:p>
    <w:p w:rsidR="00BC67EA" w:rsidRDefault="00BC67EA" w:rsidP="00BC67EA">
      <w:r>
        <w:lastRenderedPageBreak/>
        <w:br w:type="page"/>
      </w:r>
    </w:p>
    <w:p w:rsidR="00BC67EA" w:rsidRDefault="00BC67EA" w:rsidP="00BC67E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07050B" wp14:editId="3A5945BF">
                <wp:simplePos x="0" y="0"/>
                <wp:positionH relativeFrom="column">
                  <wp:posOffset>-783590</wp:posOffset>
                </wp:positionH>
                <wp:positionV relativeFrom="paragraph">
                  <wp:posOffset>7413339</wp:posOffset>
                </wp:positionV>
                <wp:extent cx="669701" cy="2820473"/>
                <wp:effectExtent l="0" t="0" r="29210" b="0"/>
                <wp:wrapNone/>
                <wp:docPr id="39" name="Flèche courbée vers la droi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01" cy="2820473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0A56B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 courbée vers la droite 39" o:spid="_x0000_s1026" type="#_x0000_t102" style="position:absolute;margin-left:-61.7pt;margin-top:583.75pt;width:52.75pt;height:222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" adj="19036,20959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D5868F" wp14:editId="5397CB14">
                <wp:simplePos x="0" y="0"/>
                <wp:positionH relativeFrom="column">
                  <wp:posOffset>-783885</wp:posOffset>
                </wp:positionH>
                <wp:positionV relativeFrom="paragraph">
                  <wp:posOffset>2507356</wp:posOffset>
                </wp:positionV>
                <wp:extent cx="669701" cy="2202287"/>
                <wp:effectExtent l="0" t="0" r="29210" b="0"/>
                <wp:wrapNone/>
                <wp:docPr id="40" name="Flèche courbée vers la droi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01" cy="2202287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8420C" id="Flèche courbée vers la droite 40" o:spid="_x0000_s1026" type="#_x0000_t102" style="position:absolute;margin-left:-61.7pt;margin-top:197.45pt;width:52.75pt;height:173.4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" adj="18316,20779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56A1C6" wp14:editId="7388E4CB">
                <wp:simplePos x="0" y="0"/>
                <wp:positionH relativeFrom="column">
                  <wp:posOffset>-667975</wp:posOffset>
                </wp:positionH>
                <wp:positionV relativeFrom="paragraph">
                  <wp:posOffset>4709643</wp:posOffset>
                </wp:positionV>
                <wp:extent cx="669701" cy="2820473"/>
                <wp:effectExtent l="0" t="0" r="29210" b="0"/>
                <wp:wrapNone/>
                <wp:docPr id="41" name="Flèche courbée vers la droi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01" cy="2820473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365B9" id="Flèche courbée vers la droite 41" o:spid="_x0000_s1026" type="#_x0000_t102" style="position:absolute;margin-left:-52.6pt;margin-top:370.85pt;width:52.75pt;height:222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" adj="19036,20959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BE44F8" wp14:editId="4F68C1D3">
                <wp:simplePos x="0" y="0"/>
                <wp:positionH relativeFrom="column">
                  <wp:posOffset>2162926</wp:posOffset>
                </wp:positionH>
                <wp:positionV relativeFrom="paragraph">
                  <wp:posOffset>1860585</wp:posOffset>
                </wp:positionV>
                <wp:extent cx="734220" cy="542611"/>
                <wp:effectExtent l="0" t="0" r="15240" b="1651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220" cy="542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67EA" w:rsidRDefault="00BC67EA" w:rsidP="00BC67EA">
                            <w:r>
                              <w:t>PP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E44F8" id="Zone de texte 42" o:spid="_x0000_s1032" type="#_x0000_t202" style="position:absolute;margin-left:170.3pt;margin-top:146.5pt;width:57.8pt;height:42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" fillcolor="white [3201]" strokeweight=".5pt">
                <v:textbox>
                  <w:txbxContent>
                    <w:p w:rsidR="00BC67EA" w:rsidRDefault="00BC67EA" w:rsidP="00BC67EA">
                      <w:r>
                        <w:t>PP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E08C6E" wp14:editId="41780418">
                <wp:simplePos x="0" y="0"/>
                <wp:positionH relativeFrom="column">
                  <wp:posOffset>2162085</wp:posOffset>
                </wp:positionH>
                <wp:positionV relativeFrom="paragraph">
                  <wp:posOffset>4488475</wp:posOffset>
                </wp:positionV>
                <wp:extent cx="734220" cy="542611"/>
                <wp:effectExtent l="0" t="0" r="15240" b="1651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220" cy="542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67EA" w:rsidRDefault="00BC67EA" w:rsidP="00BC67EA">
                            <w:r>
                              <w:t>P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08C6E" id="Zone de texte 43" o:spid="_x0000_s1033" type="#_x0000_t202" style="position:absolute;margin-left:170.25pt;margin-top:353.4pt;width:57.8pt;height:42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" fillcolor="white [3201]" strokeweight=".5pt">
                <v:textbox>
                  <w:txbxContent>
                    <w:p w:rsidR="00BC67EA" w:rsidRDefault="00BC67EA" w:rsidP="00BC67EA">
                      <w:r>
                        <w:t>P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41E609" wp14:editId="5F22B9FD">
                <wp:simplePos x="0" y="0"/>
                <wp:positionH relativeFrom="column">
                  <wp:posOffset>-1270</wp:posOffset>
                </wp:positionH>
                <wp:positionV relativeFrom="paragraph">
                  <wp:posOffset>8328660</wp:posOffset>
                </wp:positionV>
                <wp:extent cx="3783330" cy="0"/>
                <wp:effectExtent l="0" t="0" r="13970" b="1270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3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DF96E" id="Connecteur droit 44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1pt,655.8pt" to="297.8pt,65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460D21" wp14:editId="64728C3E">
                <wp:simplePos x="0" y="0"/>
                <wp:positionH relativeFrom="column">
                  <wp:posOffset>1930251</wp:posOffset>
                </wp:positionH>
                <wp:positionV relativeFrom="paragraph">
                  <wp:posOffset>7221855</wp:posOffset>
                </wp:positionV>
                <wp:extent cx="734220" cy="542611"/>
                <wp:effectExtent l="0" t="0" r="15240" b="1651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220" cy="542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67EA" w:rsidRDefault="00BC67EA" w:rsidP="00BC67EA">
                            <w:r>
                              <w:t>R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60D21" id="Zone de texte 45" o:spid="_x0000_s1034" type="#_x0000_t202" style="position:absolute;margin-left:152pt;margin-top:568.65pt;width:57.8pt;height:4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" fillcolor="white [3201]" strokeweight=".5pt">
                <v:textbox>
                  <w:txbxContent>
                    <w:p w:rsidR="00BC67EA" w:rsidRDefault="00BC67EA" w:rsidP="00BC67EA">
                      <w:r>
                        <w:t>R ()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916"/>
      </w:tblGrid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/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/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pPr>
              <w:tabs>
                <w:tab w:val="right" w:pos="2700"/>
              </w:tabs>
            </w:pPr>
            <w:r>
              <w:t>C</w:t>
            </w:r>
            <w:r>
              <w:tab/>
              <w:t>3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pPr>
              <w:tabs>
                <w:tab w:val="right" w:pos="2700"/>
              </w:tabs>
            </w:pPr>
            <w:r>
              <w:t>N° Région</w:t>
            </w:r>
            <w:r>
              <w:tab/>
              <w:t>4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r>
              <w:t>Chainage dynamique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r>
              <w:t>@retour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r>
              <w:t>B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pPr>
              <w:tabs>
                <w:tab w:val="right" w:pos="2700"/>
              </w:tabs>
            </w:pPr>
            <w:r>
              <w:t xml:space="preserve">N° </w:t>
            </w:r>
            <w:proofErr w:type="spellStart"/>
            <w:r>
              <w:t>region</w:t>
            </w:r>
            <w:proofErr w:type="spellEnd"/>
            <w:r>
              <w:t xml:space="preserve"> </w:t>
            </w:r>
            <w:r>
              <w:tab/>
              <w:t>3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proofErr w:type="spellStart"/>
            <w:r>
              <w:t>Ch</w:t>
            </w:r>
            <w:proofErr w:type="spellEnd"/>
            <w:r>
              <w:t xml:space="preserve"> dynamique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r>
              <w:t>@ Retour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r>
              <w:t>D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r>
              <w:t>A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r>
              <w:t>N° Région</w:t>
            </w:r>
          </w:p>
        </w:tc>
      </w:tr>
      <w:tr w:rsidR="00BC67EA" w:rsidTr="00576168">
        <w:trPr>
          <w:trHeight w:val="791"/>
        </w:trPr>
        <w:tc>
          <w:tcPr>
            <w:tcW w:w="2916" w:type="dxa"/>
          </w:tcPr>
          <w:p w:rsidR="00BC67EA" w:rsidRDefault="00BC67EA" w:rsidP="00576168">
            <w:r>
              <w:t>Chainage dynamique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r>
              <w:t>@retour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r>
              <w:t xml:space="preserve">1 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  <w:shd w:val="clear" w:color="auto" w:fill="FFFF00"/>
          </w:tcPr>
          <w:p w:rsidR="00BC67EA" w:rsidRDefault="00BC67EA" w:rsidP="00576168">
            <w:pPr>
              <w:tabs>
                <w:tab w:val="right" w:pos="2700"/>
              </w:tabs>
            </w:pPr>
            <w:r>
              <w:lastRenderedPageBreak/>
              <w:t>N° régions</w:t>
            </w:r>
            <w:r>
              <w:tab/>
            </w:r>
            <w:r w:rsidRPr="007B7C5B">
              <w:rPr>
                <w:color w:val="0070C0"/>
              </w:rPr>
              <w:t>1</w:t>
            </w:r>
          </w:p>
        </w:tc>
      </w:tr>
      <w:tr w:rsidR="00BC67EA" w:rsidTr="00576168">
        <w:trPr>
          <w:trHeight w:val="791"/>
        </w:trPr>
        <w:tc>
          <w:tcPr>
            <w:tcW w:w="2916" w:type="dxa"/>
            <w:shd w:val="clear" w:color="auto" w:fill="FFFF00"/>
          </w:tcPr>
          <w:p w:rsidR="00BC67EA" w:rsidRDefault="00BC67EA" w:rsidP="00576168">
            <w:pPr>
              <w:tabs>
                <w:tab w:val="right" w:pos="2700"/>
              </w:tabs>
            </w:pPr>
            <w:r>
              <w:t>Chainage dynamique</w:t>
            </w:r>
            <w:r>
              <w:tab/>
            </w:r>
            <w:r w:rsidRPr="007B7C5B">
              <w:rPr>
                <w:color w:val="0070C0"/>
              </w:rPr>
              <w:t>NULL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  <w:shd w:val="clear" w:color="auto" w:fill="FFFF00"/>
          </w:tcPr>
          <w:p w:rsidR="00BC67EA" w:rsidRDefault="00BC67EA" w:rsidP="00576168">
            <w:pPr>
              <w:tabs>
                <w:tab w:val="right" w:pos="2700"/>
              </w:tabs>
            </w:pPr>
            <w:r>
              <w:t>@ retour</w:t>
            </w:r>
            <w:r>
              <w:tab/>
            </w:r>
            <w:r w:rsidRPr="007B7C5B">
              <w:rPr>
                <w:color w:val="0070C0"/>
              </w:rPr>
              <w:t>NULL</w:t>
            </w:r>
          </w:p>
        </w:tc>
      </w:tr>
    </w:tbl>
    <w:p w:rsidR="00BC67EA" w:rsidRDefault="00BC67EA" w:rsidP="00BC67E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7B1DE3" wp14:editId="23364E81">
                <wp:simplePos x="0" y="0"/>
                <wp:positionH relativeFrom="column">
                  <wp:posOffset>2401570</wp:posOffset>
                </wp:positionH>
                <wp:positionV relativeFrom="paragraph">
                  <wp:posOffset>-942340</wp:posOffset>
                </wp:positionV>
                <wp:extent cx="462915" cy="340995"/>
                <wp:effectExtent l="0" t="0" r="6985" b="1460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67EA" w:rsidRDefault="00BC67EA" w:rsidP="00BC67EA">
                            <w: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B1DE3" id="Zone de texte 46" o:spid="_x0000_s1035" type="#_x0000_t202" style="position:absolute;margin-left:189.1pt;margin-top:-74.2pt;width:36.45pt;height:26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" fillcolor="white [3201]" strokeweight=".5pt">
                <v:textbox>
                  <w:txbxContent>
                    <w:p w:rsidR="00BC67EA" w:rsidRDefault="00BC67EA" w:rsidP="00BC67EA">
                      <w:r>
                        <w:t>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6E77D0" wp14:editId="29F7554F">
                <wp:simplePos x="0" y="0"/>
                <wp:positionH relativeFrom="column">
                  <wp:posOffset>1792320</wp:posOffset>
                </wp:positionH>
                <wp:positionV relativeFrom="paragraph">
                  <wp:posOffset>-1563852</wp:posOffset>
                </wp:positionV>
                <wp:extent cx="524256" cy="1572768"/>
                <wp:effectExtent l="0" t="0" r="34925" b="15240"/>
                <wp:wrapNone/>
                <wp:docPr id="47" name="Accolade ferman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56" cy="157276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99238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47" o:spid="_x0000_s1026" type="#_x0000_t88" style="position:absolute;margin-left:141.15pt;margin-top:-123.15pt;width:41.3pt;height:123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" adj="600" strokecolor="#4472c4 [3204]" strokeweight=".5pt">
                <v:stroke joinstyle="miter"/>
              </v:shape>
            </w:pict>
          </mc:Fallback>
        </mc:AlternateContent>
      </w:r>
    </w:p>
    <w:p w:rsidR="00BC67EA" w:rsidRDefault="00BC67EA" w:rsidP="00BC67EA"/>
    <w:p w:rsidR="00BC67EA" w:rsidRDefault="00BC67EA" w:rsidP="00BC67EA"/>
    <w:p w:rsidR="00BC67EA" w:rsidRDefault="00BC67EA" w:rsidP="00C860F2">
      <w:pPr>
        <w:rPr>
          <w:highlight w:val="yellow"/>
        </w:rPr>
      </w:pPr>
    </w:p>
    <w:p w:rsidR="001A2419" w:rsidRDefault="007B7C5B" w:rsidP="00C860F2">
      <w:r w:rsidRPr="00B17916">
        <w:rPr>
          <w:highlight w:val="yellow"/>
        </w:rPr>
        <w:t>En jaune</w:t>
      </w:r>
      <w:r>
        <w:t> : PP</w:t>
      </w:r>
    </w:p>
    <w:p w:rsidR="00BB0E19" w:rsidRDefault="00BB0E19" w:rsidP="00C860F2"/>
    <w:p w:rsidR="00BB0E19" w:rsidRDefault="00BB0E19" w:rsidP="00C860F2"/>
    <w:p w:rsidR="00BB0E19" w:rsidRDefault="00BB0E19" w:rsidP="00C860F2">
      <w:r>
        <w:t>C =3</w:t>
      </w:r>
    </w:p>
    <w:p w:rsidR="00BB0E19" w:rsidRDefault="00BB0E19" w:rsidP="00C860F2">
      <w:r>
        <w:t>MOVE = #3, @c</w:t>
      </w:r>
    </w:p>
    <w:p w:rsidR="00BB0E19" w:rsidRDefault="00BB0E19" w:rsidP="00C860F2">
      <w:r>
        <w:t xml:space="preserve">Base : environnement + </w:t>
      </w:r>
      <w:proofErr w:type="spellStart"/>
      <w:r>
        <w:t>depl</w:t>
      </w:r>
      <w:proofErr w:type="spellEnd"/>
    </w:p>
    <w:p w:rsidR="006932C3" w:rsidRDefault="006932C3" w:rsidP="00C860F2">
      <w:r>
        <w:t xml:space="preserve">Il faut trouver @c (base de </w:t>
      </w:r>
      <w:proofErr w:type="spellStart"/>
      <w:r>
        <w:t>debut</w:t>
      </w:r>
      <w:proofErr w:type="spellEnd"/>
      <w:r>
        <w:t xml:space="preserve"> ) </w:t>
      </w:r>
    </w:p>
    <w:p w:rsidR="006932C3" w:rsidRDefault="006932C3" w:rsidP="00C860F2">
      <w:bookmarkStart w:id="0" w:name="_GoBack"/>
      <w:bookmarkEnd w:id="0"/>
    </w:p>
    <w:p w:rsidR="006932C3" w:rsidRDefault="006932C3" w:rsidP="00C860F2"/>
    <w:p w:rsidR="00BB0E19" w:rsidRDefault="00CE39CD" w:rsidP="00C860F2">
      <w:r>
        <w:t>On refait une pile tenant en compte des numéro d’imbrication</w:t>
      </w:r>
    </w:p>
    <w:p w:rsidR="00BC67EA" w:rsidRDefault="00BC67EA" w:rsidP="00C860F2"/>
    <w:p w:rsidR="00BC67EA" w:rsidRDefault="00BC67EA" w:rsidP="00BC67EA"/>
    <w:p w:rsidR="00BC67EA" w:rsidRDefault="00BC67EA" w:rsidP="00BC67E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B80BE7" wp14:editId="1BAD7290">
                <wp:simplePos x="0" y="0"/>
                <wp:positionH relativeFrom="column">
                  <wp:posOffset>-787828</wp:posOffset>
                </wp:positionH>
                <wp:positionV relativeFrom="paragraph">
                  <wp:posOffset>2515766</wp:posOffset>
                </wp:positionV>
                <wp:extent cx="764540" cy="2870472"/>
                <wp:effectExtent l="0" t="0" r="22860" b="0"/>
                <wp:wrapNone/>
                <wp:docPr id="28" name="Flèche courbée vers la droi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" cy="2870472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B7C0" id="Flèche courbée vers la droite 28" o:spid="_x0000_s1026" type="#_x0000_t102" style="position:absolute;margin-left:-62.05pt;margin-top:198.1pt;width:60.2pt;height:22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" adj="18723,20881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10C963" wp14:editId="670ADB51">
                <wp:simplePos x="0" y="0"/>
                <wp:positionH relativeFrom="column">
                  <wp:posOffset>1802130</wp:posOffset>
                </wp:positionH>
                <wp:positionV relativeFrom="paragraph">
                  <wp:posOffset>1976755</wp:posOffset>
                </wp:positionV>
                <wp:extent cx="1629488" cy="8525847"/>
                <wp:effectExtent l="12700" t="0" r="8890" b="0"/>
                <wp:wrapNone/>
                <wp:docPr id="56" name="Flèche courbée vers la gau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88" cy="8525847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A8D2B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 courbée vers la gauche 56" o:spid="_x0000_s1026" type="#_x0000_t103" style="position:absolute;margin-left:141.9pt;margin-top:155.65pt;width:128.3pt;height:671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" adj="19536,21084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8C9209" wp14:editId="79CB346A">
                <wp:simplePos x="0" y="0"/>
                <wp:positionH relativeFrom="column">
                  <wp:posOffset>1800121</wp:posOffset>
                </wp:positionH>
                <wp:positionV relativeFrom="paragraph">
                  <wp:posOffset>4717790</wp:posOffset>
                </wp:positionV>
                <wp:extent cx="1629488" cy="8525847"/>
                <wp:effectExtent l="12700" t="0" r="8890" b="0"/>
                <wp:wrapNone/>
                <wp:docPr id="54" name="Flèche courbée vers la gau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88" cy="8525847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E7C8D" id="Flèche courbée vers la gauche 54" o:spid="_x0000_s1026" type="#_x0000_t103" style="position:absolute;margin-left:141.75pt;margin-top:371.5pt;width:128.3pt;height:671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" adj="19536,21084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A6BBD9" wp14:editId="2E8138B1">
                <wp:simplePos x="0" y="0"/>
                <wp:positionH relativeFrom="column">
                  <wp:posOffset>-694522</wp:posOffset>
                </wp:positionH>
                <wp:positionV relativeFrom="paragraph">
                  <wp:posOffset>5296289</wp:posOffset>
                </wp:positionV>
                <wp:extent cx="690466" cy="5840963"/>
                <wp:effectExtent l="0" t="0" r="20955" b="0"/>
                <wp:wrapNone/>
                <wp:docPr id="27" name="Flèche courbée vers la droi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466" cy="5840963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0CBDE" id="Flèche courbée vers la droite 27" o:spid="_x0000_s1026" type="#_x0000_t102" style="position:absolute;margin-left:-54.7pt;margin-top:417.05pt;width:54.35pt;height:45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" adj="20323,21281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68B55E" wp14:editId="0202B38A">
                <wp:simplePos x="0" y="0"/>
                <wp:positionH relativeFrom="column">
                  <wp:posOffset>1936711</wp:posOffset>
                </wp:positionH>
                <wp:positionV relativeFrom="paragraph">
                  <wp:posOffset>7871538</wp:posOffset>
                </wp:positionV>
                <wp:extent cx="1113544" cy="5372126"/>
                <wp:effectExtent l="12700" t="0" r="17145" b="0"/>
                <wp:wrapNone/>
                <wp:docPr id="51" name="Flèche courbée vers la gau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44" cy="537212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26902" id="Flèche courbée vers la gauche 51" o:spid="_x0000_s1026" type="#_x0000_t103" style="position:absolute;margin-left:152.5pt;margin-top:619.8pt;width:87.7pt;height:42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" adj="19361,21040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AE672F" wp14:editId="09B95CCF">
                <wp:simplePos x="0" y="0"/>
                <wp:positionH relativeFrom="column">
                  <wp:posOffset>3426</wp:posOffset>
                </wp:positionH>
                <wp:positionV relativeFrom="paragraph">
                  <wp:posOffset>3454149</wp:posOffset>
                </wp:positionV>
                <wp:extent cx="3783330" cy="0"/>
                <wp:effectExtent l="0" t="0" r="13970" b="1270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3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218CF" id="Connecteur droit 49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25pt,272pt" to="298.15pt,27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2A1671" wp14:editId="14ABAB18">
                <wp:simplePos x="0" y="0"/>
                <wp:positionH relativeFrom="column">
                  <wp:posOffset>-31898</wp:posOffset>
                </wp:positionH>
                <wp:positionV relativeFrom="paragraph">
                  <wp:posOffset>5630264</wp:posOffset>
                </wp:positionV>
                <wp:extent cx="3783330" cy="0"/>
                <wp:effectExtent l="0" t="0" r="13970" b="1270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3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CC80F" id="Connecteur droit 48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443.35pt" to="295.4pt,44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CF7A7C" wp14:editId="6A9A9473">
                <wp:simplePos x="0" y="0"/>
                <wp:positionH relativeFrom="column">
                  <wp:posOffset>2162926</wp:posOffset>
                </wp:positionH>
                <wp:positionV relativeFrom="paragraph">
                  <wp:posOffset>1860585</wp:posOffset>
                </wp:positionV>
                <wp:extent cx="734220" cy="542611"/>
                <wp:effectExtent l="0" t="0" r="15240" b="1651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220" cy="542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67EA" w:rsidRDefault="00BC67EA" w:rsidP="00BC67EA">
                            <w:r>
                              <w:t>PP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F7A7C" id="Zone de texte 26" o:spid="_x0000_s1036" type="#_x0000_t202" style="position:absolute;margin-left:170.3pt;margin-top:146.5pt;width:57.8pt;height:42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" fillcolor="white [3201]" strokeweight=".5pt">
                <v:textbox>
                  <w:txbxContent>
                    <w:p w:rsidR="00BC67EA" w:rsidRDefault="00BC67EA" w:rsidP="00BC67EA">
                      <w:r>
                        <w:t>PP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3E02D4" wp14:editId="30FF4CF1">
                <wp:simplePos x="0" y="0"/>
                <wp:positionH relativeFrom="column">
                  <wp:posOffset>2162085</wp:posOffset>
                </wp:positionH>
                <wp:positionV relativeFrom="paragraph">
                  <wp:posOffset>4488475</wp:posOffset>
                </wp:positionV>
                <wp:extent cx="734220" cy="542611"/>
                <wp:effectExtent l="0" t="0" r="15240" b="1651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220" cy="542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67EA" w:rsidRDefault="00BC67EA" w:rsidP="00BC67EA">
                            <w:r>
                              <w:t>P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E02D4" id="Zone de texte 25" o:spid="_x0000_s1037" type="#_x0000_t202" style="position:absolute;margin-left:170.25pt;margin-top:353.4pt;width:57.8pt;height:42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" fillcolor="white [3201]" strokeweight=".5pt">
                <v:textbox>
                  <w:txbxContent>
                    <w:p w:rsidR="00BC67EA" w:rsidRDefault="00BC67EA" w:rsidP="00BC67EA">
                      <w:r>
                        <w:t>P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378FCB" wp14:editId="67943B35">
                <wp:simplePos x="0" y="0"/>
                <wp:positionH relativeFrom="column">
                  <wp:posOffset>-1270</wp:posOffset>
                </wp:positionH>
                <wp:positionV relativeFrom="paragraph">
                  <wp:posOffset>8328660</wp:posOffset>
                </wp:positionV>
                <wp:extent cx="3783330" cy="0"/>
                <wp:effectExtent l="0" t="0" r="13970" b="1270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3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45DE5" id="Connecteur droit 21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1pt,655.8pt" to="297.8pt,65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B03FA3" wp14:editId="508632D2">
                <wp:simplePos x="0" y="0"/>
                <wp:positionH relativeFrom="column">
                  <wp:posOffset>1930251</wp:posOffset>
                </wp:positionH>
                <wp:positionV relativeFrom="paragraph">
                  <wp:posOffset>7221855</wp:posOffset>
                </wp:positionV>
                <wp:extent cx="734220" cy="542611"/>
                <wp:effectExtent l="0" t="0" r="15240" b="1651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220" cy="542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67EA" w:rsidRDefault="00BC67EA" w:rsidP="00BC67EA">
                            <w:r>
                              <w:t>R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03FA3" id="Zone de texte 22" o:spid="_x0000_s1038" type="#_x0000_t202" style="position:absolute;margin-left:152pt;margin-top:568.65pt;width:57.8pt;height:42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" fillcolor="white [3201]" strokeweight=".5pt">
                <v:textbox>
                  <w:txbxContent>
                    <w:p w:rsidR="00BC67EA" w:rsidRDefault="00BC67EA" w:rsidP="00BC67EA">
                      <w:r>
                        <w:t>R ()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916"/>
      </w:tblGrid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/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pPr>
              <w:tabs>
                <w:tab w:val="right" w:pos="2700"/>
              </w:tabs>
            </w:pPr>
            <w:r>
              <w:t>C</w:t>
            </w:r>
            <w:r>
              <w:tab/>
              <w:t>3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pPr>
              <w:tabs>
                <w:tab w:val="right" w:pos="2700"/>
              </w:tabs>
            </w:pPr>
            <w:r>
              <w:t>N° Région</w:t>
            </w:r>
            <w:r>
              <w:tab/>
              <w:t>4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r>
              <w:t>Chainage statique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r>
              <w:t>Chainage dynamique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r>
              <w:t>@retour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r>
              <w:t>B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pPr>
              <w:tabs>
                <w:tab w:val="right" w:pos="2700"/>
              </w:tabs>
            </w:pPr>
            <w:r>
              <w:lastRenderedPageBreak/>
              <w:t xml:space="preserve">N° </w:t>
            </w:r>
            <w:proofErr w:type="spellStart"/>
            <w:r>
              <w:t>region</w:t>
            </w:r>
            <w:proofErr w:type="spellEnd"/>
            <w:r>
              <w:t xml:space="preserve"> </w:t>
            </w:r>
            <w:r>
              <w:tab/>
              <w:t>3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pPr>
              <w:tabs>
                <w:tab w:val="right" w:pos="2700"/>
              </w:tabs>
            </w:pPr>
            <w:r>
              <w:t>Chainage statique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proofErr w:type="spellStart"/>
            <w:r>
              <w:t>Ch</w:t>
            </w:r>
            <w:proofErr w:type="spellEnd"/>
            <w:r>
              <w:t xml:space="preserve"> dynamique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r>
              <w:t>@ Retour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r>
              <w:t>D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r>
              <w:t>A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r>
              <w:t>N° Région</w:t>
            </w:r>
          </w:p>
        </w:tc>
      </w:tr>
      <w:tr w:rsidR="00BC67EA" w:rsidTr="00576168">
        <w:trPr>
          <w:trHeight w:val="791"/>
        </w:trPr>
        <w:tc>
          <w:tcPr>
            <w:tcW w:w="2916" w:type="dxa"/>
          </w:tcPr>
          <w:p w:rsidR="00BC67EA" w:rsidRDefault="00BC67EA" w:rsidP="00576168">
            <w:r>
              <w:t>Chainage statique</w:t>
            </w:r>
          </w:p>
        </w:tc>
      </w:tr>
      <w:tr w:rsidR="00BC67EA" w:rsidTr="00576168">
        <w:trPr>
          <w:trHeight w:val="791"/>
        </w:trPr>
        <w:tc>
          <w:tcPr>
            <w:tcW w:w="2916" w:type="dxa"/>
          </w:tcPr>
          <w:p w:rsidR="00BC67EA" w:rsidRDefault="00BC67EA" w:rsidP="00576168">
            <w:r>
              <w:t>Chainage dynamique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r>
              <w:t>@retour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</w:tcPr>
          <w:p w:rsidR="00BC67EA" w:rsidRDefault="00BC67EA" w:rsidP="00576168">
            <w:r>
              <w:t xml:space="preserve">1 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  <w:shd w:val="clear" w:color="auto" w:fill="FFFF00"/>
          </w:tcPr>
          <w:p w:rsidR="00BC67EA" w:rsidRDefault="00BC67EA" w:rsidP="00576168">
            <w:pPr>
              <w:tabs>
                <w:tab w:val="right" w:pos="2700"/>
              </w:tabs>
            </w:pPr>
            <w:r>
              <w:t>N° régions</w:t>
            </w:r>
            <w:r>
              <w:tab/>
            </w:r>
            <w:r w:rsidRPr="007B7C5B">
              <w:rPr>
                <w:color w:val="0070C0"/>
              </w:rPr>
              <w:t>1</w:t>
            </w:r>
          </w:p>
        </w:tc>
      </w:tr>
      <w:tr w:rsidR="00BC67EA" w:rsidTr="00576168">
        <w:trPr>
          <w:trHeight w:val="791"/>
        </w:trPr>
        <w:tc>
          <w:tcPr>
            <w:tcW w:w="2916" w:type="dxa"/>
            <w:shd w:val="clear" w:color="auto" w:fill="FFFF00"/>
          </w:tcPr>
          <w:p w:rsidR="00BC67EA" w:rsidRDefault="00BC67EA" w:rsidP="00576168">
            <w:pPr>
              <w:tabs>
                <w:tab w:val="right" w:pos="2700"/>
              </w:tabs>
            </w:pPr>
            <w:r>
              <w:t>Chainage dynamique</w:t>
            </w:r>
            <w:r>
              <w:tab/>
            </w:r>
            <w:r w:rsidRPr="007B7C5B">
              <w:rPr>
                <w:color w:val="0070C0"/>
              </w:rPr>
              <w:t>NULL</w:t>
            </w:r>
          </w:p>
        </w:tc>
      </w:tr>
      <w:tr w:rsidR="00BC67EA" w:rsidTr="00576168">
        <w:trPr>
          <w:trHeight w:val="847"/>
        </w:trPr>
        <w:tc>
          <w:tcPr>
            <w:tcW w:w="2916" w:type="dxa"/>
            <w:shd w:val="clear" w:color="auto" w:fill="FFFF00"/>
          </w:tcPr>
          <w:p w:rsidR="00BC67EA" w:rsidRDefault="00BC67EA" w:rsidP="00576168">
            <w:pPr>
              <w:tabs>
                <w:tab w:val="right" w:pos="2700"/>
              </w:tabs>
            </w:pPr>
            <w:r>
              <w:t>@ retour</w:t>
            </w:r>
            <w:r>
              <w:tab/>
            </w:r>
            <w:r w:rsidRPr="007B7C5B">
              <w:rPr>
                <w:color w:val="0070C0"/>
              </w:rPr>
              <w:t>NULL</w:t>
            </w:r>
          </w:p>
        </w:tc>
      </w:tr>
    </w:tbl>
    <w:p w:rsidR="00BC67EA" w:rsidRDefault="00BC67EA" w:rsidP="00BC67E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587DA0" wp14:editId="28D84D13">
                <wp:simplePos x="0" y="0"/>
                <wp:positionH relativeFrom="column">
                  <wp:posOffset>1784751</wp:posOffset>
                </wp:positionH>
                <wp:positionV relativeFrom="paragraph">
                  <wp:posOffset>-9127827</wp:posOffset>
                </wp:positionV>
                <wp:extent cx="1629488" cy="8525847"/>
                <wp:effectExtent l="12700" t="0" r="8890" b="0"/>
                <wp:wrapNone/>
                <wp:docPr id="55" name="Flèche courbée vers la gau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88" cy="8525847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26CDD" id="Flèche courbée vers la gauche 55" o:spid="_x0000_s1026" type="#_x0000_t103" style="position:absolute;margin-left:140.55pt;margin-top:-718.75pt;width:128.3pt;height:671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" adj="19536,21084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11A59A" wp14:editId="790AB44C">
                <wp:simplePos x="0" y="0"/>
                <wp:positionH relativeFrom="column">
                  <wp:posOffset>-693238</wp:posOffset>
                </wp:positionH>
                <wp:positionV relativeFrom="paragraph">
                  <wp:posOffset>-8574625</wp:posOffset>
                </wp:positionV>
                <wp:extent cx="690466" cy="5840963"/>
                <wp:effectExtent l="0" t="0" r="20955" b="0"/>
                <wp:wrapNone/>
                <wp:docPr id="53" name="Flèche courbée vers la droi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466" cy="5840963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581A4" id="Flèche courbée vers la droite 53" o:spid="_x0000_s1026" type="#_x0000_t102" style="position:absolute;margin-left:-54.6pt;margin-top:-675.15pt;width:54.35pt;height:459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" adj="20323,21281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B3C005" wp14:editId="4CDA55C2">
                <wp:simplePos x="0" y="0"/>
                <wp:positionH relativeFrom="column">
                  <wp:posOffset>1951550</wp:posOffset>
                </wp:positionH>
                <wp:positionV relativeFrom="paragraph">
                  <wp:posOffset>-5730292</wp:posOffset>
                </wp:positionV>
                <wp:extent cx="1119674" cy="5129646"/>
                <wp:effectExtent l="12700" t="0" r="10795" b="0"/>
                <wp:wrapNone/>
                <wp:docPr id="52" name="Flèche courbée vers la gau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674" cy="512964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F2E02" id="Flèche courbée vers la gauche 52" o:spid="_x0000_s1026" type="#_x0000_t103" style="position:absolute;margin-left:153.65pt;margin-top:-451.2pt;width:88.15pt;height:403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" adj="19243,21011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18DA6D" wp14:editId="27807778">
                <wp:simplePos x="0" y="0"/>
                <wp:positionH relativeFrom="column">
                  <wp:posOffset>-666882</wp:posOffset>
                </wp:positionH>
                <wp:positionV relativeFrom="paragraph">
                  <wp:posOffset>-3090903</wp:posOffset>
                </wp:positionV>
                <wp:extent cx="669701" cy="2488972"/>
                <wp:effectExtent l="0" t="0" r="29210" b="0"/>
                <wp:wrapNone/>
                <wp:docPr id="29" name="Flèche courbée vers la droi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01" cy="2488972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D659" id="Flèche courbée vers la droite 29" o:spid="_x0000_s1026" type="#_x0000_t102" style="position:absolute;margin-left:-52.5pt;margin-top:-243.4pt;width:52.75pt;height:19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" adj="18694,20873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73F16B" wp14:editId="2901398A">
                <wp:simplePos x="0" y="0"/>
                <wp:positionH relativeFrom="column">
                  <wp:posOffset>2401570</wp:posOffset>
                </wp:positionH>
                <wp:positionV relativeFrom="paragraph">
                  <wp:posOffset>-942340</wp:posOffset>
                </wp:positionV>
                <wp:extent cx="462915" cy="340995"/>
                <wp:effectExtent l="0" t="0" r="6985" b="1460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67EA" w:rsidRDefault="00BC67EA" w:rsidP="00BC67EA">
                            <w: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F16B" id="Zone de texte 19" o:spid="_x0000_s1039" type="#_x0000_t202" style="position:absolute;margin-left:189.1pt;margin-top:-74.2pt;width:36.45pt;height:26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" fillcolor="white [3201]" strokeweight=".5pt">
                <v:textbox>
                  <w:txbxContent>
                    <w:p w:rsidR="00BC67EA" w:rsidRDefault="00BC67EA" w:rsidP="00BC67EA">
                      <w:r>
                        <w:t>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09284B" wp14:editId="0D5B91D4">
                <wp:simplePos x="0" y="0"/>
                <wp:positionH relativeFrom="column">
                  <wp:posOffset>1792320</wp:posOffset>
                </wp:positionH>
                <wp:positionV relativeFrom="paragraph">
                  <wp:posOffset>-1563852</wp:posOffset>
                </wp:positionV>
                <wp:extent cx="524256" cy="1572768"/>
                <wp:effectExtent l="0" t="0" r="34925" b="15240"/>
                <wp:wrapNone/>
                <wp:docPr id="20" name="Accolade ferman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56" cy="157276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61E37" id="Accolade fermante 20" o:spid="_x0000_s1026" type="#_x0000_t88" style="position:absolute;margin-left:141.15pt;margin-top:-123.15pt;width:41.3pt;height:123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" adj="600" strokecolor="#4472c4 [3204]" strokeweight=".5pt">
                <v:stroke joinstyle="miter"/>
              </v:shape>
            </w:pict>
          </mc:Fallback>
        </mc:AlternateContent>
      </w:r>
    </w:p>
    <w:p w:rsidR="00BC67EA" w:rsidRDefault="00BC67EA" w:rsidP="00BC67EA"/>
    <w:p w:rsidR="00BC67EA" w:rsidRDefault="00BC67EA" w:rsidP="00C860F2"/>
    <w:p w:rsidR="00BC67EA" w:rsidRDefault="00BC67EA" w:rsidP="00C860F2">
      <w:r>
        <w:t xml:space="preserve">Chainage statique  = </w:t>
      </w:r>
      <w:r w:rsidR="00EE065C">
        <w:t xml:space="preserve">contient la base de l’environnement du bloc de déclaration </w:t>
      </w:r>
    </w:p>
    <w:p w:rsidR="00EE065C" w:rsidRDefault="00EE065C" w:rsidP="00C860F2"/>
    <w:p w:rsidR="00EE065C" w:rsidRDefault="00EE065C" w:rsidP="00C860F2">
      <w:r>
        <w:sym w:font="Wingdings" w:char="F0E0"/>
      </w:r>
      <w:r>
        <w:t xml:space="preserve"> </w:t>
      </w:r>
      <w:proofErr w:type="spellStart"/>
      <w:r>
        <w:t>Region</w:t>
      </w:r>
      <w:proofErr w:type="spellEnd"/>
      <w:r>
        <w:t xml:space="preserve"> 1</w:t>
      </w:r>
    </w:p>
    <w:p w:rsidR="00EE065C" w:rsidRDefault="00EE065C" w:rsidP="00C860F2">
      <w:r>
        <w:t>A = 1 Imbrication : 1</w:t>
      </w:r>
    </w:p>
    <w:p w:rsidR="00EE065C" w:rsidRDefault="00EE065C" w:rsidP="00C860F2">
      <w:r>
        <w:lastRenderedPageBreak/>
        <w:t>MOVE #1, @A</w:t>
      </w:r>
    </w:p>
    <w:p w:rsidR="00EE065C" w:rsidRDefault="00EE065C" w:rsidP="00C860F2"/>
    <w:p w:rsidR="00EE065C" w:rsidRDefault="00EE065C" w:rsidP="00C860F2">
      <w:r>
        <w:t xml:space="preserve">3 – 1 = 2 chainage statique à parcourir </w:t>
      </w:r>
    </w:p>
    <w:p w:rsidR="00E406BE" w:rsidRDefault="00E406BE" w:rsidP="00C860F2"/>
    <w:p w:rsidR="00E406BE" w:rsidRDefault="00E406BE" w:rsidP="00C860F2">
      <w:r w:rsidRPr="00E406BE">
        <w:rPr>
          <w:u w:val="single"/>
        </w:rPr>
        <w:t>Résumé</w:t>
      </w:r>
      <w:r>
        <w:t> :</w:t>
      </w:r>
    </w:p>
    <w:p w:rsidR="00E406BE" w:rsidRDefault="00E406BE" w:rsidP="00C860F2"/>
    <w:p w:rsidR="00E406BE" w:rsidRDefault="00E406BE" w:rsidP="00E406BE">
      <w:pPr>
        <w:pStyle w:val="Paragraphedeliste"/>
        <w:numPr>
          <w:ilvl w:val="0"/>
          <w:numId w:val="17"/>
        </w:numPr>
      </w:pPr>
      <w:r>
        <w:t>A chaque bloc est attaché un numéro d’imbrication (calculé et rangé dans la TDS)</w:t>
      </w:r>
    </w:p>
    <w:p w:rsidR="00E406BE" w:rsidRDefault="00E406BE" w:rsidP="00E406BE">
      <w:pPr>
        <w:pStyle w:val="Paragraphedeliste"/>
        <w:numPr>
          <w:ilvl w:val="0"/>
          <w:numId w:val="17"/>
        </w:numPr>
      </w:pPr>
      <w:r>
        <w:t>Retrouver la base du bloc d’une déclaration : les règles de portée garantissent que</w:t>
      </w:r>
    </w:p>
    <w:p w:rsidR="00E406BE" w:rsidRDefault="00E406BE" w:rsidP="00E406BE">
      <w:pPr>
        <w:pStyle w:val="Paragraphedeliste"/>
        <w:numPr>
          <w:ilvl w:val="1"/>
          <w:numId w:val="17"/>
        </w:numPr>
      </w:pPr>
      <w:r>
        <w:t xml:space="preserve">Si I est déclarée dans le bloc X d’imbrication </w:t>
      </w:r>
      <w:proofErr w:type="spellStart"/>
      <w:r>
        <w:t>N</w:t>
      </w:r>
      <w:r>
        <w:rPr>
          <w:vertAlign w:val="subscript"/>
        </w:rPr>
        <w:t>x</w:t>
      </w:r>
      <w:proofErr w:type="spellEnd"/>
    </w:p>
    <w:p w:rsidR="00E406BE" w:rsidRDefault="00E406BE" w:rsidP="00E406BE">
      <w:pPr>
        <w:pStyle w:val="Paragraphedeliste"/>
        <w:numPr>
          <w:ilvl w:val="1"/>
          <w:numId w:val="17"/>
        </w:numPr>
      </w:pPr>
      <w:r>
        <w:t>Si I est visible dans le bloc Y d’imbrication N</w:t>
      </w:r>
      <w:r>
        <w:rPr>
          <w:vertAlign w:val="subscript"/>
        </w:rPr>
        <w:t>Y</w:t>
      </w:r>
      <w:r>
        <w:t xml:space="preserve"> (alors </w:t>
      </w:r>
      <w:proofErr w:type="spellStart"/>
      <w:r>
        <w:t>N</w:t>
      </w:r>
      <w:r>
        <w:rPr>
          <w:vertAlign w:val="subscript"/>
        </w:rPr>
        <w:t>x</w:t>
      </w:r>
      <w:proofErr w:type="spellEnd"/>
      <w:r>
        <w:t xml:space="preserve"> ≤ N</w:t>
      </w:r>
      <w:r>
        <w:rPr>
          <w:vertAlign w:val="subscript"/>
        </w:rPr>
        <w:t>Y</w:t>
      </w:r>
      <w:r>
        <w:t>)</w:t>
      </w:r>
    </w:p>
    <w:p w:rsidR="002A44BC" w:rsidRDefault="00E406BE" w:rsidP="00E406BE">
      <w:pPr>
        <w:pStyle w:val="Paragraphedeliste"/>
        <w:numPr>
          <w:ilvl w:val="0"/>
          <w:numId w:val="17"/>
        </w:numPr>
      </w:pPr>
      <w:r>
        <w:t>=&gt; Il faut « remonter » N</w:t>
      </w:r>
      <w:r>
        <w:rPr>
          <w:vertAlign w:val="subscript"/>
        </w:rPr>
        <w:t>Y</w:t>
      </w:r>
      <w:r>
        <w:t xml:space="preserve"> – N</w:t>
      </w:r>
      <w:r>
        <w:rPr>
          <w:vertAlign w:val="subscript"/>
        </w:rPr>
        <w:t>X</w:t>
      </w:r>
      <w:r>
        <w:t xml:space="preserve"> chainages statiques depuis le bloc courant en PILE</w:t>
      </w:r>
    </w:p>
    <w:p w:rsidR="002A44BC" w:rsidRDefault="002A44BC" w:rsidP="002A44BC"/>
    <w:p w:rsidR="002A44BC" w:rsidRDefault="002A44BC" w:rsidP="002A44BC"/>
    <w:p w:rsidR="00E406BE" w:rsidRDefault="002A44BC" w:rsidP="002A44BC">
      <w:r>
        <w:t xml:space="preserve">Comment mettre en place ce chainage sémantique ? </w:t>
      </w:r>
      <w:r w:rsidR="00E406BE">
        <w:t xml:space="preserve"> </w:t>
      </w:r>
    </w:p>
    <w:p w:rsidR="00373D99" w:rsidRDefault="00373D99" w:rsidP="002A44BC"/>
    <w:p w:rsidR="00373D99" w:rsidRDefault="00373D99" w:rsidP="00587D39">
      <w:pPr>
        <w:pStyle w:val="Paragraphedeliste"/>
        <w:numPr>
          <w:ilvl w:val="0"/>
          <w:numId w:val="17"/>
        </w:numPr>
      </w:pPr>
      <w:r>
        <w:t xml:space="preserve">Supposons que : </w:t>
      </w:r>
    </w:p>
    <w:p w:rsidR="00373D99" w:rsidRDefault="00373D99" w:rsidP="00587D39">
      <w:pPr>
        <w:pStyle w:val="Paragraphedeliste"/>
        <w:numPr>
          <w:ilvl w:val="1"/>
          <w:numId w:val="17"/>
        </w:numPr>
      </w:pPr>
      <w:r>
        <w:t>L’appelant est un bloc d’imbrication N</w:t>
      </w:r>
      <w:r>
        <w:rPr>
          <w:vertAlign w:val="subscript"/>
        </w:rPr>
        <w:t>X</w:t>
      </w:r>
    </w:p>
    <w:p w:rsidR="00373D99" w:rsidRDefault="00373D99" w:rsidP="00587D39">
      <w:pPr>
        <w:pStyle w:val="Paragraphedeliste"/>
        <w:numPr>
          <w:ilvl w:val="1"/>
          <w:numId w:val="17"/>
        </w:numPr>
        <w:tabs>
          <w:tab w:val="left" w:pos="4395"/>
        </w:tabs>
      </w:pPr>
      <w:r>
        <w:t xml:space="preserve">L’appelé </w:t>
      </w:r>
      <w:r>
        <w:tab/>
        <w:t>N</w:t>
      </w:r>
      <w:r>
        <w:rPr>
          <w:vertAlign w:val="subscript"/>
        </w:rPr>
        <w:t>Y</w:t>
      </w:r>
      <w:r>
        <w:t> </w:t>
      </w:r>
    </w:p>
    <w:p w:rsidR="00587D39" w:rsidRDefault="00587D39" w:rsidP="00373D99">
      <w:pPr>
        <w:pStyle w:val="Paragraphedeliste"/>
        <w:numPr>
          <w:ilvl w:val="0"/>
          <w:numId w:val="17"/>
        </w:numPr>
        <w:tabs>
          <w:tab w:val="left" w:pos="4395"/>
        </w:tabs>
      </w:pPr>
      <w:r>
        <w:t>Le chainage statique du bloc appelé doit désigner (le dernier) le bloc d’imbrication de numéro N</w:t>
      </w:r>
      <w:r>
        <w:rPr>
          <w:vertAlign w:val="subscript"/>
        </w:rPr>
        <w:t>Z</w:t>
      </w:r>
      <w:r>
        <w:t xml:space="preserve"> = N</w:t>
      </w:r>
      <w:r>
        <w:rPr>
          <w:vertAlign w:val="subscript"/>
        </w:rPr>
        <w:t>Y</w:t>
      </w:r>
      <w:r>
        <w:t xml:space="preserve"> – 1</w:t>
      </w:r>
    </w:p>
    <w:p w:rsidR="00587D39" w:rsidRDefault="00587D39" w:rsidP="00373D99">
      <w:pPr>
        <w:pStyle w:val="Paragraphedeliste"/>
        <w:numPr>
          <w:ilvl w:val="0"/>
          <w:numId w:val="17"/>
        </w:numPr>
        <w:tabs>
          <w:tab w:val="left" w:pos="4395"/>
        </w:tabs>
      </w:pPr>
      <w:r>
        <w:t>Depuis l’appelant, on trouve le bloc d’imbrication N</w:t>
      </w:r>
      <w:r>
        <w:rPr>
          <w:vertAlign w:val="subscript"/>
        </w:rPr>
        <w:t>Z</w:t>
      </w:r>
      <w:r>
        <w:t xml:space="preserve"> = N</w:t>
      </w:r>
      <w:r>
        <w:rPr>
          <w:vertAlign w:val="subscript"/>
        </w:rPr>
        <w:t>Y</w:t>
      </w:r>
      <w:r>
        <w:t xml:space="preserve"> – 1 en parcourant N</w:t>
      </w:r>
      <w:r>
        <w:rPr>
          <w:vertAlign w:val="subscript"/>
        </w:rPr>
        <w:t>Y</w:t>
      </w:r>
      <w:r>
        <w:t xml:space="preserve"> – N</w:t>
      </w:r>
      <w:r>
        <w:rPr>
          <w:vertAlign w:val="subscript"/>
        </w:rPr>
        <w:t>Z</w:t>
      </w:r>
      <w:r>
        <w:t xml:space="preserve"> chainages statiques</w:t>
      </w:r>
    </w:p>
    <w:p w:rsidR="00587D39" w:rsidRDefault="00587D39" w:rsidP="00373D99">
      <w:pPr>
        <w:pStyle w:val="Paragraphedeliste"/>
        <w:numPr>
          <w:ilvl w:val="0"/>
          <w:numId w:val="17"/>
        </w:numPr>
        <w:tabs>
          <w:tab w:val="left" w:pos="4395"/>
        </w:tabs>
      </w:pPr>
      <w:r>
        <w:t xml:space="preserve">=&gt; Il faut parcourir </w:t>
      </w:r>
      <w:proofErr w:type="spellStart"/>
      <w:r>
        <w:t>N</w:t>
      </w:r>
      <w:r>
        <w:rPr>
          <w:vertAlign w:val="subscript"/>
        </w:rPr>
        <w:t>x</w:t>
      </w:r>
      <w:proofErr w:type="spellEnd"/>
      <w:r>
        <w:t xml:space="preserve"> – (N</w:t>
      </w:r>
      <w:r>
        <w:rPr>
          <w:vertAlign w:val="subscript"/>
        </w:rPr>
        <w:t>Y</w:t>
      </w:r>
      <w:r>
        <w:t xml:space="preserve"> – 1) = </w:t>
      </w:r>
      <w:proofErr w:type="spellStart"/>
      <w:r>
        <w:t>N</w:t>
      </w:r>
      <w:r>
        <w:rPr>
          <w:vertAlign w:val="subscript"/>
        </w:rPr>
        <w:t>x</w:t>
      </w:r>
      <w:proofErr w:type="spellEnd"/>
      <w:r>
        <w:t xml:space="preserve"> – N</w:t>
      </w:r>
      <w:r>
        <w:rPr>
          <w:vertAlign w:val="subscript"/>
        </w:rPr>
        <w:t>Y</w:t>
      </w:r>
      <w:r>
        <w:t xml:space="preserve"> + 1 chainages </w:t>
      </w:r>
      <w:r w:rsidR="00CE6E6D">
        <w:t>statiques</w:t>
      </w:r>
      <w:r>
        <w:t xml:space="preserve"> pour trouver le chainage statique de l’appelé</w:t>
      </w:r>
    </w:p>
    <w:p w:rsidR="00CE6E6D" w:rsidRDefault="00CE6E6D" w:rsidP="005B686B">
      <w:pPr>
        <w:tabs>
          <w:tab w:val="left" w:pos="4395"/>
        </w:tabs>
      </w:pPr>
    </w:p>
    <w:p w:rsidR="005B686B" w:rsidRDefault="005B686B" w:rsidP="005B686B">
      <w:pPr>
        <w:tabs>
          <w:tab w:val="left" w:pos="4395"/>
        </w:tabs>
      </w:pPr>
    </w:p>
    <w:p w:rsidR="005B686B" w:rsidRDefault="005B686B" w:rsidP="005B686B">
      <w:pPr>
        <w:tabs>
          <w:tab w:val="left" w:pos="4395"/>
        </w:tabs>
      </w:pPr>
      <w:r>
        <w:t>C’est l’appelant qui calcule le chainage statique.</w:t>
      </w:r>
    </w:p>
    <w:p w:rsidR="005B686B" w:rsidRPr="001A2419" w:rsidRDefault="005B686B" w:rsidP="005B686B">
      <w:pPr>
        <w:tabs>
          <w:tab w:val="left" w:pos="4395"/>
        </w:tabs>
      </w:pPr>
      <w:r>
        <w:t>C’est l’appelé qui met en place le chainage statique.</w:t>
      </w:r>
    </w:p>
    <w:p w:rsidR="005B686B" w:rsidRDefault="005B686B" w:rsidP="005B686B">
      <w:pPr>
        <w:tabs>
          <w:tab w:val="left" w:pos="4395"/>
        </w:tabs>
      </w:pPr>
    </w:p>
    <w:p w:rsidR="0075797B" w:rsidRPr="001A2419" w:rsidRDefault="0075797B" w:rsidP="005B686B">
      <w:pPr>
        <w:tabs>
          <w:tab w:val="left" w:pos="4395"/>
        </w:tabs>
      </w:pPr>
      <w:r>
        <w:t xml:space="preserve">Tous les chainages (statiques et dynamiques) pointent sur l’octet de point faible des chainages </w:t>
      </w:r>
      <w:r w:rsidR="007F0437">
        <w:t>dynamique</w:t>
      </w:r>
      <w:r w:rsidR="000958B4">
        <w:t>.</w:t>
      </w:r>
    </w:p>
    <w:sectPr w:rsidR="0075797B" w:rsidRPr="001A2419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C16" w:rsidRDefault="00A43C16" w:rsidP="00C244EE">
      <w:r>
        <w:separator/>
      </w:r>
    </w:p>
  </w:endnote>
  <w:endnote w:type="continuationSeparator" w:id="0">
    <w:p w:rsidR="00A43C16" w:rsidRDefault="00A43C16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C16" w:rsidRDefault="00A43C16" w:rsidP="00C244EE">
      <w:r>
        <w:separator/>
      </w:r>
    </w:p>
  </w:footnote>
  <w:footnote w:type="continuationSeparator" w:id="0">
    <w:p w:rsidR="00A43C16" w:rsidRDefault="00A43C16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A1B09"/>
    <w:multiLevelType w:val="hybridMultilevel"/>
    <w:tmpl w:val="A918971A"/>
    <w:lvl w:ilvl="0" w:tplc="A6F0EE4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8"/>
  </w:num>
  <w:num w:numId="8">
    <w:abstractNumId w:val="1"/>
    <w:lvlOverride w:ilvl="0">
      <w:startOverride w:val="1"/>
    </w:lvlOverride>
  </w:num>
  <w:num w:numId="9">
    <w:abstractNumId w:val="6"/>
  </w:num>
  <w:num w:numId="10">
    <w:abstractNumId w:val="0"/>
  </w:num>
  <w:num w:numId="11">
    <w:abstractNumId w:val="6"/>
    <w:lvlOverride w:ilvl="0">
      <w:startOverride w:val="1"/>
    </w:lvlOverride>
  </w:num>
  <w:num w:numId="12">
    <w:abstractNumId w:val="10"/>
  </w:num>
  <w:num w:numId="13">
    <w:abstractNumId w:val="3"/>
  </w:num>
  <w:num w:numId="14">
    <w:abstractNumId w:val="1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49"/>
    <w:rsid w:val="00007E7F"/>
    <w:rsid w:val="00016358"/>
    <w:rsid w:val="000278B2"/>
    <w:rsid w:val="000472A6"/>
    <w:rsid w:val="0005475D"/>
    <w:rsid w:val="000832F0"/>
    <w:rsid w:val="00092881"/>
    <w:rsid w:val="000958B4"/>
    <w:rsid w:val="000A4026"/>
    <w:rsid w:val="000B1F2E"/>
    <w:rsid w:val="00112A82"/>
    <w:rsid w:val="00114BDB"/>
    <w:rsid w:val="00120678"/>
    <w:rsid w:val="00130F78"/>
    <w:rsid w:val="00144CE7"/>
    <w:rsid w:val="00146FCB"/>
    <w:rsid w:val="00155953"/>
    <w:rsid w:val="00160DD4"/>
    <w:rsid w:val="00167B74"/>
    <w:rsid w:val="00182FBF"/>
    <w:rsid w:val="001924F9"/>
    <w:rsid w:val="00197440"/>
    <w:rsid w:val="001A1AFB"/>
    <w:rsid w:val="001A2419"/>
    <w:rsid w:val="001B2A5C"/>
    <w:rsid w:val="001D3A3D"/>
    <w:rsid w:val="001F43D6"/>
    <w:rsid w:val="00205964"/>
    <w:rsid w:val="00216B7C"/>
    <w:rsid w:val="0022071E"/>
    <w:rsid w:val="002401F1"/>
    <w:rsid w:val="002741C1"/>
    <w:rsid w:val="00275EC9"/>
    <w:rsid w:val="002A44BC"/>
    <w:rsid w:val="002A66BB"/>
    <w:rsid w:val="002C1C9A"/>
    <w:rsid w:val="002C5B98"/>
    <w:rsid w:val="002E1A2F"/>
    <w:rsid w:val="002E353F"/>
    <w:rsid w:val="002E40E3"/>
    <w:rsid w:val="002F0814"/>
    <w:rsid w:val="002F1EDC"/>
    <w:rsid w:val="00305DE6"/>
    <w:rsid w:val="00317A4A"/>
    <w:rsid w:val="00334DA2"/>
    <w:rsid w:val="00361416"/>
    <w:rsid w:val="0036742F"/>
    <w:rsid w:val="00373D99"/>
    <w:rsid w:val="00377EB5"/>
    <w:rsid w:val="00391F5B"/>
    <w:rsid w:val="003957B9"/>
    <w:rsid w:val="003B6F68"/>
    <w:rsid w:val="003C3559"/>
    <w:rsid w:val="00410267"/>
    <w:rsid w:val="00411724"/>
    <w:rsid w:val="00444D3C"/>
    <w:rsid w:val="00451E5A"/>
    <w:rsid w:val="00453979"/>
    <w:rsid w:val="00453D26"/>
    <w:rsid w:val="004560B5"/>
    <w:rsid w:val="0047283A"/>
    <w:rsid w:val="00477FCA"/>
    <w:rsid w:val="0049109B"/>
    <w:rsid w:val="004A6626"/>
    <w:rsid w:val="004B3166"/>
    <w:rsid w:val="004B364B"/>
    <w:rsid w:val="004C25F4"/>
    <w:rsid w:val="00546670"/>
    <w:rsid w:val="00550122"/>
    <w:rsid w:val="00553EE2"/>
    <w:rsid w:val="00566D37"/>
    <w:rsid w:val="00576953"/>
    <w:rsid w:val="00580F8C"/>
    <w:rsid w:val="00587D39"/>
    <w:rsid w:val="00592D74"/>
    <w:rsid w:val="005B1FCE"/>
    <w:rsid w:val="005B3CDF"/>
    <w:rsid w:val="005B686B"/>
    <w:rsid w:val="005C7488"/>
    <w:rsid w:val="005E110F"/>
    <w:rsid w:val="005F2035"/>
    <w:rsid w:val="005F2EC3"/>
    <w:rsid w:val="005F3D03"/>
    <w:rsid w:val="00616C7B"/>
    <w:rsid w:val="00653FBF"/>
    <w:rsid w:val="006572D0"/>
    <w:rsid w:val="00657CA7"/>
    <w:rsid w:val="00667F2B"/>
    <w:rsid w:val="00677C31"/>
    <w:rsid w:val="006932C3"/>
    <w:rsid w:val="006A3E19"/>
    <w:rsid w:val="006D4CC5"/>
    <w:rsid w:val="006F47E0"/>
    <w:rsid w:val="007026EB"/>
    <w:rsid w:val="007028D7"/>
    <w:rsid w:val="007236F0"/>
    <w:rsid w:val="00737943"/>
    <w:rsid w:val="00740FA2"/>
    <w:rsid w:val="007473C0"/>
    <w:rsid w:val="00752497"/>
    <w:rsid w:val="00756ABC"/>
    <w:rsid w:val="0075797B"/>
    <w:rsid w:val="0077720A"/>
    <w:rsid w:val="00795D0A"/>
    <w:rsid w:val="007A1837"/>
    <w:rsid w:val="007A3D12"/>
    <w:rsid w:val="007B7C5B"/>
    <w:rsid w:val="007D10DB"/>
    <w:rsid w:val="007F0437"/>
    <w:rsid w:val="007F7E02"/>
    <w:rsid w:val="008055E5"/>
    <w:rsid w:val="008139F5"/>
    <w:rsid w:val="0081742E"/>
    <w:rsid w:val="0084357E"/>
    <w:rsid w:val="00854B13"/>
    <w:rsid w:val="008618F6"/>
    <w:rsid w:val="0086764D"/>
    <w:rsid w:val="00873531"/>
    <w:rsid w:val="00881B91"/>
    <w:rsid w:val="008B7D47"/>
    <w:rsid w:val="008C0C92"/>
    <w:rsid w:val="00921E16"/>
    <w:rsid w:val="00925A3F"/>
    <w:rsid w:val="00953F7F"/>
    <w:rsid w:val="00961ED0"/>
    <w:rsid w:val="009726F1"/>
    <w:rsid w:val="0097517F"/>
    <w:rsid w:val="00994A7B"/>
    <w:rsid w:val="009C7057"/>
    <w:rsid w:val="009D5BCB"/>
    <w:rsid w:val="009E2EB9"/>
    <w:rsid w:val="00A43C16"/>
    <w:rsid w:val="00A44C93"/>
    <w:rsid w:val="00A46BC6"/>
    <w:rsid w:val="00A50274"/>
    <w:rsid w:val="00A649E2"/>
    <w:rsid w:val="00A70256"/>
    <w:rsid w:val="00A7074D"/>
    <w:rsid w:val="00A77233"/>
    <w:rsid w:val="00A83ADB"/>
    <w:rsid w:val="00A860FB"/>
    <w:rsid w:val="00AB74D3"/>
    <w:rsid w:val="00AC3BAC"/>
    <w:rsid w:val="00AC4D79"/>
    <w:rsid w:val="00AD3265"/>
    <w:rsid w:val="00AD6E4B"/>
    <w:rsid w:val="00B16513"/>
    <w:rsid w:val="00B17916"/>
    <w:rsid w:val="00B43B13"/>
    <w:rsid w:val="00B52D89"/>
    <w:rsid w:val="00B62DEA"/>
    <w:rsid w:val="00B724C7"/>
    <w:rsid w:val="00B82A67"/>
    <w:rsid w:val="00B839AD"/>
    <w:rsid w:val="00B96768"/>
    <w:rsid w:val="00BB0E19"/>
    <w:rsid w:val="00BB3E54"/>
    <w:rsid w:val="00BC67EA"/>
    <w:rsid w:val="00BD79F0"/>
    <w:rsid w:val="00C02D36"/>
    <w:rsid w:val="00C22CB7"/>
    <w:rsid w:val="00C2419A"/>
    <w:rsid w:val="00C244EE"/>
    <w:rsid w:val="00C37AF3"/>
    <w:rsid w:val="00C634EE"/>
    <w:rsid w:val="00C6664F"/>
    <w:rsid w:val="00C66B75"/>
    <w:rsid w:val="00C860F2"/>
    <w:rsid w:val="00C92F89"/>
    <w:rsid w:val="00CB1E19"/>
    <w:rsid w:val="00CC5425"/>
    <w:rsid w:val="00CD211E"/>
    <w:rsid w:val="00CD5315"/>
    <w:rsid w:val="00CD7D79"/>
    <w:rsid w:val="00CE39CD"/>
    <w:rsid w:val="00CE6E6D"/>
    <w:rsid w:val="00CF1E62"/>
    <w:rsid w:val="00D01C8B"/>
    <w:rsid w:val="00D03BE8"/>
    <w:rsid w:val="00D103CC"/>
    <w:rsid w:val="00D24A06"/>
    <w:rsid w:val="00D262C2"/>
    <w:rsid w:val="00D35BA3"/>
    <w:rsid w:val="00D43C33"/>
    <w:rsid w:val="00D9644F"/>
    <w:rsid w:val="00DC08A1"/>
    <w:rsid w:val="00DD596E"/>
    <w:rsid w:val="00DE3A49"/>
    <w:rsid w:val="00DF6778"/>
    <w:rsid w:val="00E10C10"/>
    <w:rsid w:val="00E2282B"/>
    <w:rsid w:val="00E406BE"/>
    <w:rsid w:val="00E731D1"/>
    <w:rsid w:val="00E87227"/>
    <w:rsid w:val="00E929C1"/>
    <w:rsid w:val="00E94CDB"/>
    <w:rsid w:val="00EA5E2B"/>
    <w:rsid w:val="00EB3D97"/>
    <w:rsid w:val="00EC1A1F"/>
    <w:rsid w:val="00ED0AA2"/>
    <w:rsid w:val="00ED2760"/>
    <w:rsid w:val="00EE065C"/>
    <w:rsid w:val="00F37652"/>
    <w:rsid w:val="00F80158"/>
    <w:rsid w:val="00F8329F"/>
    <w:rsid w:val="00F944DF"/>
    <w:rsid w:val="00FA7C9B"/>
    <w:rsid w:val="00FC0028"/>
    <w:rsid w:val="00FD292E"/>
    <w:rsid w:val="00FE49F0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FB6BE-0ED6-0041-B528-9757E0F3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%20Nancy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 Nancy.dotx</Template>
  <TotalTime>102</TotalTime>
  <Pages>9</Pages>
  <Words>782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67</cp:revision>
  <dcterms:created xsi:type="dcterms:W3CDTF">2019-11-05T08:13:00Z</dcterms:created>
  <dcterms:modified xsi:type="dcterms:W3CDTF">2019-12-05T20:23:00Z</dcterms:modified>
</cp:coreProperties>
</file>
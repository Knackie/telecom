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652" w:rsidRDefault="00E66989" w:rsidP="00DC08A1">
      <w:pPr>
        <w:pStyle w:val="Titre"/>
      </w:pPr>
      <w:r>
        <w:t>La communication : éléments de base.</w:t>
      </w:r>
    </w:p>
    <w:p w:rsidR="0005187F" w:rsidRDefault="0005187F" w:rsidP="0005187F"/>
    <w:p w:rsidR="0005187F" w:rsidRPr="0005187F" w:rsidRDefault="0005187F" w:rsidP="0005187F">
      <w:pPr>
        <w:pStyle w:val="Titre1"/>
      </w:pPr>
      <w:r>
        <w:t xml:space="preserve">Citation 1 </w:t>
      </w:r>
    </w:p>
    <w:p w:rsidR="00E66989" w:rsidRDefault="00E66989" w:rsidP="00E66989"/>
    <w:p w:rsidR="00E66989" w:rsidRDefault="00E66989" w:rsidP="00E66989">
      <w:r>
        <w:t xml:space="preserve">« On ne peut pas ne pas communiquer » de Paul </w:t>
      </w:r>
      <w:proofErr w:type="spellStart"/>
      <w:r>
        <w:t>Watzlawick</w:t>
      </w:r>
      <w:proofErr w:type="spellEnd"/>
      <w:r>
        <w:t xml:space="preserve"> : École de </w:t>
      </w:r>
      <w:proofErr w:type="spellStart"/>
      <w:r>
        <w:t>Palo</w:t>
      </w:r>
      <w:proofErr w:type="spellEnd"/>
      <w:r>
        <w:t xml:space="preserve"> Alto</w:t>
      </w:r>
    </w:p>
    <w:p w:rsidR="00EC44E7" w:rsidRDefault="00EC44E7" w:rsidP="00E66989"/>
    <w:p w:rsidR="00EC44E7" w:rsidRDefault="00EC44E7" w:rsidP="00E66989"/>
    <w:p w:rsidR="00EC44E7" w:rsidRDefault="00EC44E7" w:rsidP="00E66989">
      <w:r>
        <w:t>La communication, c’est simple : FAUX, il y a tellement d’éléments qui sont lié au corps.</w:t>
      </w:r>
    </w:p>
    <w:p w:rsidR="0005187F" w:rsidRDefault="0005187F" w:rsidP="00E66989"/>
    <w:p w:rsidR="0005187F" w:rsidRDefault="0005187F" w:rsidP="0005187F">
      <w:pPr>
        <w:pStyle w:val="Titre1"/>
      </w:pPr>
      <w:r>
        <w:t>Citation 2</w:t>
      </w:r>
    </w:p>
    <w:p w:rsidR="0005187F" w:rsidRDefault="0005187F" w:rsidP="0005187F"/>
    <w:p w:rsidR="0005187F" w:rsidRDefault="0005187F" w:rsidP="0005187F">
      <w:r>
        <w:t xml:space="preserve">E. </w:t>
      </w:r>
      <w:proofErr w:type="spellStart"/>
      <w:r>
        <w:t>Walls</w:t>
      </w:r>
      <w:proofErr w:type="spellEnd"/>
      <w:r>
        <w:t xml:space="preserve"> – Encyclopédie </w:t>
      </w:r>
      <w:r w:rsidR="00A17CB5">
        <w:t>du S</w:t>
      </w:r>
      <w:r>
        <w:t>avoir relatif et absolu</w:t>
      </w:r>
    </w:p>
    <w:p w:rsidR="000445E1" w:rsidRDefault="000445E1" w:rsidP="0005187F"/>
    <w:p w:rsidR="000445E1" w:rsidRDefault="000445E1" w:rsidP="0005187F"/>
    <w:p w:rsidR="000445E1" w:rsidRDefault="000445E1" w:rsidP="000445E1">
      <w:pPr>
        <w:pStyle w:val="Titre1"/>
      </w:pPr>
      <w:r>
        <w:t xml:space="preserve">Modèle </w:t>
      </w:r>
      <w:proofErr w:type="spellStart"/>
      <w:r>
        <w:t>d’aristote</w:t>
      </w:r>
      <w:proofErr w:type="spellEnd"/>
      <w:r>
        <w:t xml:space="preserve"> – 350 av J. C.</w:t>
      </w:r>
    </w:p>
    <w:p w:rsidR="000445E1" w:rsidRDefault="000445E1" w:rsidP="000445E1"/>
    <w:p w:rsidR="000445E1" w:rsidRDefault="000445E1" w:rsidP="000445E1">
      <w:r>
        <w:rPr>
          <w:noProof/>
        </w:rPr>
        <w:drawing>
          <wp:inline distT="0" distB="0" distL="0" distR="0">
            <wp:extent cx="5756910" cy="4430395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8---modele-d-Aristot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A81" w:rsidRDefault="004B2A81" w:rsidP="000445E1"/>
    <w:p w:rsidR="004B2A81" w:rsidRDefault="004B2A81" w:rsidP="000445E1"/>
    <w:p w:rsidR="004B2A81" w:rsidRDefault="004B2A81" w:rsidP="004B2A81">
      <w:pPr>
        <w:pStyle w:val="Titre1"/>
      </w:pPr>
      <w:r>
        <w:lastRenderedPageBreak/>
        <w:t xml:space="preserve">Le schéma de Shannon – 1948 </w:t>
      </w:r>
    </w:p>
    <w:p w:rsidR="004B2A81" w:rsidRDefault="004B2A81" w:rsidP="004B2A81">
      <w:pPr>
        <w:pStyle w:val="Titre1"/>
      </w:pPr>
      <w:r>
        <w:rPr>
          <w:noProof/>
        </w:rPr>
        <w:drawing>
          <wp:inline distT="0" distB="0" distL="0" distR="0">
            <wp:extent cx="5756910" cy="2993390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0Y8QJJ06M40oegEMN0iqrVKCZ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A81" w:rsidRDefault="004B2A81" w:rsidP="004B2A81"/>
    <w:p w:rsidR="004B2A81" w:rsidRPr="004B2A81" w:rsidRDefault="004B2A81" w:rsidP="004B2A81">
      <w:pPr>
        <w:pStyle w:val="Titre1"/>
      </w:pPr>
      <w:r>
        <w:t xml:space="preserve">Le modèle de Shannon et </w:t>
      </w:r>
      <w:r w:rsidR="008F2ECB">
        <w:t>Weaver</w:t>
      </w:r>
      <w:r>
        <w:t xml:space="preserve"> </w:t>
      </w:r>
    </w:p>
    <w:p w:rsidR="004B2A81" w:rsidRDefault="004B2A81" w:rsidP="004B2A8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5E2793" w:rsidTr="005E2793">
        <w:tc>
          <w:tcPr>
            <w:tcW w:w="4528" w:type="dxa"/>
          </w:tcPr>
          <w:p w:rsidR="005E2793" w:rsidRDefault="005E2793" w:rsidP="004B2A81">
            <w:r>
              <w:t>Avantage</w:t>
            </w:r>
          </w:p>
        </w:tc>
        <w:tc>
          <w:tcPr>
            <w:tcW w:w="4528" w:type="dxa"/>
          </w:tcPr>
          <w:p w:rsidR="005E2793" w:rsidRDefault="005E2793" w:rsidP="004B2A81">
            <w:r>
              <w:t>Inconvénients</w:t>
            </w:r>
          </w:p>
        </w:tc>
      </w:tr>
      <w:tr w:rsidR="005E2793" w:rsidTr="005E2793">
        <w:tc>
          <w:tcPr>
            <w:tcW w:w="4528" w:type="dxa"/>
          </w:tcPr>
          <w:p w:rsidR="005E2793" w:rsidRDefault="005E2793" w:rsidP="00FA5BFD">
            <w:pPr>
              <w:pStyle w:val="Paragraphedeliste"/>
              <w:numPr>
                <w:ilvl w:val="0"/>
                <w:numId w:val="5"/>
              </w:numPr>
            </w:pPr>
            <w:r>
              <w:t xml:space="preserve">Identifier les facteurs perturbateurs dans la transmission de l’information </w:t>
            </w:r>
          </w:p>
        </w:tc>
        <w:tc>
          <w:tcPr>
            <w:tcW w:w="4528" w:type="dxa"/>
          </w:tcPr>
          <w:p w:rsidR="008F2ECB" w:rsidRDefault="005E2793" w:rsidP="004B2A81">
            <w:pPr>
              <w:pStyle w:val="Paragraphedeliste"/>
              <w:numPr>
                <w:ilvl w:val="0"/>
                <w:numId w:val="5"/>
              </w:numPr>
            </w:pPr>
            <w:r>
              <w:t xml:space="preserve">Ne s’applique pas à toutes les situations de communication </w:t>
            </w:r>
          </w:p>
          <w:p w:rsidR="008F2ECB" w:rsidRDefault="005E2793" w:rsidP="004B2A81">
            <w:pPr>
              <w:pStyle w:val="Paragraphedeliste"/>
              <w:numPr>
                <w:ilvl w:val="0"/>
                <w:numId w:val="5"/>
              </w:numPr>
            </w:pPr>
            <w:r>
              <w:t>Ignore la pluralité des récepteurs</w:t>
            </w:r>
          </w:p>
          <w:p w:rsidR="008F2ECB" w:rsidRDefault="005E2793" w:rsidP="004B2A81">
            <w:pPr>
              <w:pStyle w:val="Paragraphedeliste"/>
              <w:numPr>
                <w:ilvl w:val="0"/>
                <w:numId w:val="5"/>
              </w:numPr>
            </w:pPr>
            <w:r>
              <w:t xml:space="preserve">Néglige </w:t>
            </w:r>
            <w:r w:rsidR="00726E7D">
              <w:t>les éléments psychologiques</w:t>
            </w:r>
            <w:r>
              <w:t xml:space="preserve"> et sociologique</w:t>
            </w:r>
          </w:p>
          <w:p w:rsidR="005E2793" w:rsidRPr="005E2793" w:rsidRDefault="005E2793" w:rsidP="004B2A81">
            <w:pPr>
              <w:pStyle w:val="Paragraphedeliste"/>
              <w:numPr>
                <w:ilvl w:val="0"/>
                <w:numId w:val="5"/>
              </w:numPr>
            </w:pPr>
            <w:r w:rsidRPr="008F2ECB">
              <w:rPr>
                <w:color w:val="FFC000"/>
              </w:rPr>
              <w:t xml:space="preserve">N’envisage pas de retour du </w:t>
            </w:r>
            <w:proofErr w:type="spellStart"/>
            <w:r w:rsidRPr="008F2ECB">
              <w:rPr>
                <w:color w:val="FFC000"/>
              </w:rPr>
              <w:t>recepteur</w:t>
            </w:r>
            <w:proofErr w:type="spellEnd"/>
          </w:p>
        </w:tc>
      </w:tr>
    </w:tbl>
    <w:p w:rsidR="004B2A81" w:rsidRDefault="004B2A81" w:rsidP="004B2A81"/>
    <w:p w:rsidR="004B6AB2" w:rsidRDefault="004B6AB2" w:rsidP="004B2A81">
      <w:r>
        <w:t>Il n’y a pas d’outil miracle, il s’agit d’un facteur humain, cela change tout le temps en fonction des individus et de leur expérience.</w:t>
      </w:r>
    </w:p>
    <w:p w:rsidR="004B2A81" w:rsidRDefault="004B2A81" w:rsidP="004B2A81"/>
    <w:p w:rsidR="0089346F" w:rsidRDefault="0089346F" w:rsidP="004B2A81"/>
    <w:p w:rsidR="0089346F" w:rsidRDefault="0089346F" w:rsidP="0089346F">
      <w:pPr>
        <w:pStyle w:val="Titre1"/>
      </w:pPr>
      <w:r>
        <w:t>Exercice du puzzle – Conclusions</w:t>
      </w:r>
    </w:p>
    <w:p w:rsidR="0089346F" w:rsidRDefault="0089346F" w:rsidP="0089346F"/>
    <w:p w:rsidR="0089346F" w:rsidRDefault="0089346F" w:rsidP="0089346F">
      <w:pPr>
        <w:pStyle w:val="Paragraphedeliste"/>
        <w:numPr>
          <w:ilvl w:val="0"/>
          <w:numId w:val="5"/>
        </w:numPr>
      </w:pPr>
      <w:r>
        <w:t xml:space="preserve">Mise en </w:t>
      </w:r>
      <w:r w:rsidR="001F6DDD">
        <w:t>évidence</w:t>
      </w:r>
      <w:r>
        <w:t xml:space="preserve"> du feedback</w:t>
      </w:r>
    </w:p>
    <w:p w:rsidR="0089346F" w:rsidRDefault="0089346F" w:rsidP="0089346F">
      <w:pPr>
        <w:pStyle w:val="Paragraphedeliste"/>
        <w:numPr>
          <w:ilvl w:val="0"/>
          <w:numId w:val="5"/>
        </w:numPr>
      </w:pPr>
      <w:r>
        <w:t>Facteurs limitant pour la transmission de l’information</w:t>
      </w:r>
    </w:p>
    <w:p w:rsidR="0089346F" w:rsidRDefault="0089346F" w:rsidP="0089346F">
      <w:pPr>
        <w:pStyle w:val="Paragraphedeliste"/>
        <w:numPr>
          <w:ilvl w:val="1"/>
          <w:numId w:val="5"/>
        </w:numPr>
      </w:pPr>
      <w:r>
        <w:t>Bruit ambiant</w:t>
      </w:r>
    </w:p>
    <w:p w:rsidR="0089346F" w:rsidRDefault="0089346F" w:rsidP="0089346F">
      <w:pPr>
        <w:pStyle w:val="Paragraphedeliste"/>
        <w:numPr>
          <w:ilvl w:val="1"/>
          <w:numId w:val="5"/>
        </w:numPr>
      </w:pPr>
      <w:r>
        <w:t xml:space="preserve">Absence de repères communs (termes utilisés, </w:t>
      </w:r>
      <w:r w:rsidR="001F6DDD">
        <w:t>orientation</w:t>
      </w:r>
      <w:r>
        <w:t xml:space="preserve"> dans l’espace)</w:t>
      </w:r>
    </w:p>
    <w:p w:rsidR="0089346F" w:rsidRDefault="0089346F" w:rsidP="0089346F">
      <w:pPr>
        <w:pStyle w:val="Paragraphedeliste"/>
        <w:numPr>
          <w:ilvl w:val="1"/>
          <w:numId w:val="5"/>
        </w:numPr>
      </w:pPr>
      <w:r>
        <w:t xml:space="preserve">Consignes floues, imprécises (objectif non défini absence de reformulation, état </w:t>
      </w:r>
      <w:r w:rsidR="001F6DDD">
        <w:t>psychologique)</w:t>
      </w:r>
    </w:p>
    <w:p w:rsidR="001F6DDD" w:rsidRDefault="001F6DDD" w:rsidP="0089346F">
      <w:pPr>
        <w:pStyle w:val="Paragraphedeliste"/>
        <w:numPr>
          <w:ilvl w:val="1"/>
          <w:numId w:val="5"/>
        </w:numPr>
      </w:pPr>
      <w:r>
        <w:t xml:space="preserve">Attitude de l’élève </w:t>
      </w:r>
    </w:p>
    <w:p w:rsidR="00AF00F2" w:rsidRDefault="00AF00F2" w:rsidP="00AF00F2">
      <w:pPr>
        <w:pStyle w:val="Titre1"/>
      </w:pPr>
      <w:r>
        <w:t>Boucle de communication</w:t>
      </w:r>
    </w:p>
    <w:p w:rsidR="00AF00F2" w:rsidRDefault="00AF00F2" w:rsidP="00AF00F2"/>
    <w:p w:rsidR="002A0F45" w:rsidRPr="00AF00F2" w:rsidRDefault="002A0F45" w:rsidP="002A0F4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254D3F" wp14:editId="6D115E9F">
                <wp:simplePos x="0" y="0"/>
                <wp:positionH relativeFrom="column">
                  <wp:posOffset>-625475</wp:posOffset>
                </wp:positionH>
                <wp:positionV relativeFrom="paragraph">
                  <wp:posOffset>1872978</wp:posOffset>
                </wp:positionV>
                <wp:extent cx="1188720" cy="339090"/>
                <wp:effectExtent l="0" t="0" r="17780" b="1651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3390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0F45" w:rsidRDefault="002A0F45" w:rsidP="002A0F45">
                            <w:pPr>
                              <w:jc w:val="center"/>
                            </w:pPr>
                            <w:r>
                              <w:t>Interprétation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54D3F" id="Rectangle 15" o:spid="_x0000_s1026" style="position:absolute;margin-left:-49.25pt;margin-top:147.5pt;width:93.6pt;height:26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" fillcolor="#ed7d31 [3205]" strokecolor="#823b0b [1605]" strokeweight="1pt">
                <v:textbox>
                  <w:txbxContent>
                    <w:p w:rsidR="002A0F45" w:rsidRDefault="002A0F45" w:rsidP="002A0F45">
                      <w:pPr>
                        <w:jc w:val="center"/>
                      </w:pPr>
                      <w:r>
                        <w:t>Interprétation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4F0AAD" wp14:editId="22597F51">
                <wp:simplePos x="0" y="0"/>
                <wp:positionH relativeFrom="column">
                  <wp:posOffset>937351</wp:posOffset>
                </wp:positionH>
                <wp:positionV relativeFrom="paragraph">
                  <wp:posOffset>1920784</wp:posOffset>
                </wp:positionV>
                <wp:extent cx="1018903" cy="339634"/>
                <wp:effectExtent l="0" t="0" r="10160" b="1651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903" cy="33963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0F45" w:rsidRDefault="002A0F45" w:rsidP="002A0F45">
                            <w:pPr>
                              <w:jc w:val="center"/>
                            </w:pPr>
                            <w:r>
                              <w:t>Réception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F0AAD" id="Rectangle 14" o:spid="_x0000_s1027" style="position:absolute;margin-left:73.8pt;margin-top:151.25pt;width:80.25pt;height:26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" fillcolor="#4472c4 [3204]" strokecolor="#1f3763 [1604]" strokeweight="1pt">
                <v:textbox>
                  <w:txbxContent>
                    <w:p w:rsidR="002A0F45" w:rsidRDefault="002A0F45" w:rsidP="002A0F45">
                      <w:pPr>
                        <w:jc w:val="center"/>
                      </w:pPr>
                      <w:r>
                        <w:t>Réception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7612A0" wp14:editId="72B579E9">
                <wp:simplePos x="0" y="0"/>
                <wp:positionH relativeFrom="column">
                  <wp:posOffset>2361475</wp:posOffset>
                </wp:positionH>
                <wp:positionV relativeFrom="paragraph">
                  <wp:posOffset>1946820</wp:posOffset>
                </wp:positionV>
                <wp:extent cx="1097280" cy="339090"/>
                <wp:effectExtent l="0" t="0" r="7620" b="1651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390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0F45" w:rsidRDefault="002A0F45" w:rsidP="002A0F45">
                            <w:pPr>
                              <w:jc w:val="center"/>
                            </w:pPr>
                            <w:r>
                              <w:t>Transmission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612A0" id="Rectangle 13" o:spid="_x0000_s1028" style="position:absolute;margin-left:185.95pt;margin-top:153.3pt;width:86.4pt;height:26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" fillcolor="#4472c4 [3204]" strokecolor="#1f3763 [1604]" strokeweight="1pt">
                <v:textbox>
                  <w:txbxContent>
                    <w:p w:rsidR="002A0F45" w:rsidRDefault="002A0F45" w:rsidP="002A0F45">
                      <w:pPr>
                        <w:jc w:val="center"/>
                      </w:pPr>
                      <w:r>
                        <w:t>Transmission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E9C4EE" wp14:editId="38349CE1">
                <wp:simplePos x="0" y="0"/>
                <wp:positionH relativeFrom="column">
                  <wp:posOffset>3707039</wp:posOffset>
                </wp:positionH>
                <wp:positionV relativeFrom="paragraph">
                  <wp:posOffset>1999252</wp:posOffset>
                </wp:positionV>
                <wp:extent cx="1018903" cy="339634"/>
                <wp:effectExtent l="0" t="0" r="10160" b="1651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903" cy="33963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0F45" w:rsidRDefault="002A0F45" w:rsidP="002A0F45">
                            <w:pPr>
                              <w:jc w:val="center"/>
                            </w:pPr>
                            <w:r>
                              <w:t>Expression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E9C4EE" id="Rectangle 11" o:spid="_x0000_s1029" style="position:absolute;margin-left:291.9pt;margin-top:157.4pt;width:80.25pt;height:26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" fillcolor="#4472c4 [3204]" strokecolor="#1f3763 [1604]" strokeweight="1pt">
                <v:textbox>
                  <w:txbxContent>
                    <w:p w:rsidR="002A0F45" w:rsidRDefault="002A0F45" w:rsidP="002A0F45">
                      <w:pPr>
                        <w:jc w:val="center"/>
                      </w:pPr>
                      <w:r>
                        <w:t>Expression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7322FA" wp14:editId="3D11B659">
                <wp:simplePos x="0" y="0"/>
                <wp:positionH relativeFrom="column">
                  <wp:posOffset>5183233</wp:posOffset>
                </wp:positionH>
                <wp:positionV relativeFrom="paragraph">
                  <wp:posOffset>1959792</wp:posOffset>
                </wp:positionV>
                <wp:extent cx="1018903" cy="339634"/>
                <wp:effectExtent l="0" t="0" r="10160" b="165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903" cy="33963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0F45" w:rsidRDefault="002A0F45" w:rsidP="002A0F45">
                            <w:pPr>
                              <w:jc w:val="center"/>
                            </w:pPr>
                            <w:r>
                              <w:t>Formulation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7322FA" id="Rectangle 10" o:spid="_x0000_s1030" style="position:absolute;margin-left:408.15pt;margin-top:154.3pt;width:80.25pt;height:26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" fillcolor="#4472c4 [3204]" strokecolor="#1f3763 [1604]" strokeweight="1pt">
                <v:textbox>
                  <w:txbxContent>
                    <w:p w:rsidR="002A0F45" w:rsidRDefault="002A0F45" w:rsidP="002A0F45">
                      <w:pPr>
                        <w:jc w:val="center"/>
                      </w:pPr>
                      <w:r>
                        <w:t>Formulation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8D52E4" wp14:editId="27B1D783">
                <wp:simplePos x="0" y="0"/>
                <wp:positionH relativeFrom="column">
                  <wp:posOffset>5091430</wp:posOffset>
                </wp:positionH>
                <wp:positionV relativeFrom="paragraph">
                  <wp:posOffset>1175838</wp:posOffset>
                </wp:positionV>
                <wp:extent cx="1018903" cy="339634"/>
                <wp:effectExtent l="0" t="0" r="10160" b="165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903" cy="33963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0F45" w:rsidRDefault="002A0F45" w:rsidP="002A0F45">
                            <w:pPr>
                              <w:jc w:val="center"/>
                            </w:pPr>
                            <w:r>
                              <w:t>Feed-back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D52E4" id="Rectangle 8" o:spid="_x0000_s1031" style="position:absolute;margin-left:400.9pt;margin-top:92.6pt;width:80.25pt;height:2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" fillcolor="#4472c4 [3204]" strokecolor="#1f3763 [1604]" strokeweight="1pt">
                <v:textbox>
                  <w:txbxContent>
                    <w:p w:rsidR="002A0F45" w:rsidRDefault="002A0F45" w:rsidP="002A0F45">
                      <w:pPr>
                        <w:jc w:val="center"/>
                      </w:pPr>
                      <w:r>
                        <w:t>Feed-back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803EC2" wp14:editId="56F46B0C">
                <wp:simplePos x="0" y="0"/>
                <wp:positionH relativeFrom="column">
                  <wp:posOffset>3680279</wp:posOffset>
                </wp:positionH>
                <wp:positionV relativeFrom="paragraph">
                  <wp:posOffset>418465</wp:posOffset>
                </wp:positionV>
                <wp:extent cx="1018903" cy="339634"/>
                <wp:effectExtent l="0" t="0" r="10160" b="165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903" cy="33963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0F45" w:rsidRDefault="002A0F45" w:rsidP="002A0F45">
                            <w:pPr>
                              <w:jc w:val="center"/>
                            </w:pPr>
                            <w:r>
                              <w:t>Réceptions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03EC2" id="Rectangle 6" o:spid="_x0000_s1032" style="position:absolute;margin-left:289.8pt;margin-top:32.95pt;width:80.25pt;height:2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" fillcolor="#4472c4 [3204]" strokecolor="#1f3763 [1604]" strokeweight="1pt">
                <v:textbox>
                  <w:txbxContent>
                    <w:p w:rsidR="002A0F45" w:rsidRDefault="002A0F45" w:rsidP="002A0F45">
                      <w:pPr>
                        <w:jc w:val="center"/>
                      </w:pPr>
                      <w:r>
                        <w:t>Réceptions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1B5B84" wp14:editId="7F929F08">
                <wp:simplePos x="0" y="0"/>
                <wp:positionH relativeFrom="column">
                  <wp:posOffset>-651601</wp:posOffset>
                </wp:positionH>
                <wp:positionV relativeFrom="paragraph">
                  <wp:posOffset>291919</wp:posOffset>
                </wp:positionV>
                <wp:extent cx="1018903" cy="339634"/>
                <wp:effectExtent l="0" t="0" r="10160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903" cy="33963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0F45" w:rsidRDefault="002A0F45" w:rsidP="002A0F45">
                            <w:pPr>
                              <w:jc w:val="center"/>
                            </w:pPr>
                            <w:r>
                              <w:t>Formulation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1B5B84" id="Rectangle 3" o:spid="_x0000_s1033" style="position:absolute;margin-left:-51.3pt;margin-top:23pt;width:80.25pt;height:26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" fillcolor="#4472c4 [3204]" strokecolor="#1f3763 [1604]" strokeweight="1pt">
                <v:textbox>
                  <w:txbxContent>
                    <w:p w:rsidR="002A0F45" w:rsidRDefault="002A0F45" w:rsidP="002A0F45">
                      <w:pPr>
                        <w:jc w:val="center"/>
                      </w:pPr>
                      <w:r>
                        <w:t>Formulation</w:t>
                      </w:r>
                    </w:p>
                  </w:txbxContent>
                </v:textbox>
              </v:rect>
            </w:pict>
          </mc:Fallback>
        </mc:AlternateContent>
      </w:r>
    </w:p>
    <w:p w:rsidR="00AF00F2" w:rsidRDefault="00224C85" w:rsidP="00AF00F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12CE2A" wp14:editId="677BF819">
                <wp:simplePos x="0" y="0"/>
                <wp:positionH relativeFrom="column">
                  <wp:posOffset>2117635</wp:posOffset>
                </wp:positionH>
                <wp:positionV relativeFrom="paragraph">
                  <wp:posOffset>184513</wp:posOffset>
                </wp:positionV>
                <wp:extent cx="1097280" cy="339090"/>
                <wp:effectExtent l="0" t="0" r="7620" b="165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390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0F45" w:rsidRDefault="002A0F45" w:rsidP="002A0F45">
                            <w:pPr>
                              <w:jc w:val="center"/>
                            </w:pPr>
                            <w:r>
                              <w:t>Transmission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2CE2A" id="Rectangle 5" o:spid="_x0000_s1034" style="position:absolute;margin-left:166.75pt;margin-top:14.55pt;width:86.4pt;height:2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" fillcolor="#4472c4 [3204]" strokecolor="#1f3763 [1604]" strokeweight="1pt">
                <v:textbox>
                  <w:txbxContent>
                    <w:p w:rsidR="002A0F45" w:rsidRDefault="002A0F45" w:rsidP="002A0F45">
                      <w:pPr>
                        <w:jc w:val="center"/>
                      </w:pPr>
                      <w:r>
                        <w:t>Transmission</w:t>
                      </w:r>
                    </w:p>
                  </w:txbxContent>
                </v:textbox>
              </v:rect>
            </w:pict>
          </mc:Fallback>
        </mc:AlternateContent>
      </w:r>
      <w:r w:rsidR="002A0F4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BB8BA4" wp14:editId="2AE8FC14">
                <wp:simplePos x="0" y="0"/>
                <wp:positionH relativeFrom="column">
                  <wp:posOffset>648697</wp:posOffset>
                </wp:positionH>
                <wp:positionV relativeFrom="paragraph">
                  <wp:posOffset>100511</wp:posOffset>
                </wp:positionV>
                <wp:extent cx="1018540" cy="339090"/>
                <wp:effectExtent l="0" t="0" r="10160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3390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0F45" w:rsidRDefault="002A0F45" w:rsidP="002A0F45">
                            <w:pPr>
                              <w:jc w:val="center"/>
                            </w:pPr>
                            <w:r>
                              <w:t>Expression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BB8BA4" id="Rectangle 4" o:spid="_x0000_s1035" style="position:absolute;margin-left:51.1pt;margin-top:7.9pt;width:80.2pt;height:26.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" fillcolor="#4472c4 [3204]" strokecolor="#1f3763 [1604]" strokeweight="1pt">
                <v:textbox>
                  <w:txbxContent>
                    <w:p w:rsidR="002A0F45" w:rsidRDefault="002A0F45" w:rsidP="002A0F45">
                      <w:pPr>
                        <w:jc w:val="center"/>
                      </w:pPr>
                      <w:r>
                        <w:t>Expression</w:t>
                      </w:r>
                    </w:p>
                  </w:txbxContent>
                </v:textbox>
              </v:rect>
            </w:pict>
          </mc:Fallback>
        </mc:AlternateContent>
      </w:r>
    </w:p>
    <w:p w:rsidR="00AF00F2" w:rsidRDefault="001B21CD" w:rsidP="00AF00F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A5789B" wp14:editId="2310BF1B">
                <wp:simplePos x="0" y="0"/>
                <wp:positionH relativeFrom="column">
                  <wp:posOffset>5030741</wp:posOffset>
                </wp:positionH>
                <wp:positionV relativeFrom="paragraph">
                  <wp:posOffset>57241</wp:posOffset>
                </wp:positionV>
                <wp:extent cx="1227909" cy="339090"/>
                <wp:effectExtent l="0" t="0" r="17145" b="165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909" cy="3390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0F45" w:rsidRDefault="002A0F45" w:rsidP="002A0F45">
                            <w:pPr>
                              <w:jc w:val="center"/>
                            </w:pPr>
                            <w:r>
                              <w:t>Interprétation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5789B" id="Rectangle 7" o:spid="_x0000_s1036" style="position:absolute;margin-left:396.1pt;margin-top:4.5pt;width:96.7pt;height:26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" fillcolor="#ed7d31 [3205]" strokecolor="#823b0b [1605]" strokeweight="1pt">
                <v:textbox>
                  <w:txbxContent>
                    <w:p w:rsidR="002A0F45" w:rsidRDefault="002A0F45" w:rsidP="002A0F45">
                      <w:pPr>
                        <w:jc w:val="center"/>
                      </w:pPr>
                      <w:r>
                        <w:t>Interprétation</w:t>
                      </w:r>
                    </w:p>
                  </w:txbxContent>
                </v:textbox>
              </v:rect>
            </w:pict>
          </mc:Fallback>
        </mc:AlternateContent>
      </w:r>
      <w:r w:rsidR="00224C8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5A72F3" wp14:editId="37F8A952">
                <wp:simplePos x="0" y="0"/>
                <wp:positionH relativeFrom="column">
                  <wp:posOffset>1751512</wp:posOffset>
                </wp:positionH>
                <wp:positionV relativeFrom="paragraph">
                  <wp:posOffset>140516</wp:posOffset>
                </wp:positionV>
                <wp:extent cx="252000" cy="0"/>
                <wp:effectExtent l="0" t="63500" r="0" b="7620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8A0D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0" o:spid="_x0000_s1026" type="#_x0000_t32" style="position:absolute;margin-left:137.9pt;margin-top:11.05pt;width:19.8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 w:rsidR="00224C8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432616</wp:posOffset>
                </wp:positionH>
                <wp:positionV relativeFrom="paragraph">
                  <wp:posOffset>70304</wp:posOffset>
                </wp:positionV>
                <wp:extent cx="169818" cy="0"/>
                <wp:effectExtent l="0" t="63500" r="0" b="7620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8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33F35F" id="Connecteur droit avec flèche 19" o:spid="_x0000_s1026" type="#_x0000_t32" style="position:absolute;margin-left:34.05pt;margin-top:5.55pt;width:13.3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</w:p>
    <w:p w:rsidR="0045704F" w:rsidRDefault="00224C85" w:rsidP="00AF00F2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C7A9B2" wp14:editId="39C5E06A">
                <wp:simplePos x="0" y="0"/>
                <wp:positionH relativeFrom="column">
                  <wp:posOffset>4725942</wp:posOffset>
                </wp:positionH>
                <wp:positionV relativeFrom="paragraph">
                  <wp:posOffset>34381</wp:posOffset>
                </wp:positionV>
                <wp:extent cx="252000" cy="0"/>
                <wp:effectExtent l="0" t="63500" r="0" b="7620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696C" id="Connecteur droit avec flèche 22" o:spid="_x0000_s1026" type="#_x0000_t32" style="position:absolute;margin-left:372.1pt;margin-top:2.7pt;width:19.8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9C7FF7" wp14:editId="60E61CBE">
                <wp:simplePos x="0" y="0"/>
                <wp:positionH relativeFrom="column">
                  <wp:posOffset>3301637</wp:posOffset>
                </wp:positionH>
                <wp:positionV relativeFrom="paragraph">
                  <wp:posOffset>34834</wp:posOffset>
                </wp:positionV>
                <wp:extent cx="252000" cy="0"/>
                <wp:effectExtent l="0" t="63500" r="0" b="7620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23BD6" id="Connecteur droit avec flèche 21" o:spid="_x0000_s1026" type="#_x0000_t32" style="position:absolute;margin-left:259.95pt;margin-top:2.75pt;width:19.8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 w:rsidR="002A0F4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140268" wp14:editId="7AAD3023">
                <wp:simplePos x="0" y="0"/>
                <wp:positionH relativeFrom="column">
                  <wp:posOffset>-45810</wp:posOffset>
                </wp:positionH>
                <wp:positionV relativeFrom="paragraph">
                  <wp:posOffset>118473</wp:posOffset>
                </wp:positionV>
                <wp:extent cx="0" cy="301172"/>
                <wp:effectExtent l="63500" t="25400" r="38100" b="1651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11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4560D" id="Connecteur droit avec flèche 18" o:spid="_x0000_s1026" type="#_x0000_t32" style="position:absolute;margin-left:-3.6pt;margin-top:9.35pt;width:0;height:23.7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</w:p>
    <w:p w:rsidR="0045704F" w:rsidRDefault="00224C85" w:rsidP="00AF00F2">
      <w:r w:rsidRPr="00224C85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378570" wp14:editId="4007171E">
                <wp:simplePos x="0" y="0"/>
                <wp:positionH relativeFrom="column">
                  <wp:posOffset>5634536</wp:posOffset>
                </wp:positionH>
                <wp:positionV relativeFrom="paragraph">
                  <wp:posOffset>47625</wp:posOffset>
                </wp:positionV>
                <wp:extent cx="0" cy="301172"/>
                <wp:effectExtent l="63500" t="0" r="38100" b="4191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117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249B9" id="Connecteur droit avec flèche 24" o:spid="_x0000_s1026" type="#_x0000_t32" style="position:absolute;margin-left:443.65pt;margin-top:3.75pt;width:0;height:23.7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" strokecolor="#4472c4 [3204]" strokeweight=".5pt">
                <v:stroke startarrow="block" joinstyle="miter"/>
              </v:shape>
            </w:pict>
          </mc:Fallback>
        </mc:AlternateContent>
      </w:r>
      <w:r w:rsidR="002A0F4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67F9F7" wp14:editId="05ED4A7B">
                <wp:simplePos x="0" y="0"/>
                <wp:positionH relativeFrom="column">
                  <wp:posOffset>-551634</wp:posOffset>
                </wp:positionH>
                <wp:positionV relativeFrom="paragraph">
                  <wp:posOffset>288562</wp:posOffset>
                </wp:positionV>
                <wp:extent cx="1018903" cy="339634"/>
                <wp:effectExtent l="0" t="0" r="10160" b="1651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903" cy="33963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0F45" w:rsidRDefault="002A0F45" w:rsidP="002A0F45">
                            <w:pPr>
                              <w:jc w:val="center"/>
                            </w:pPr>
                            <w:r>
                              <w:t>Feed-back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7F9F7" id="Rectangle 16" o:spid="_x0000_s1037" style="position:absolute;margin-left:-43.45pt;margin-top:22.7pt;width:80.25pt;height:2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" fillcolor="#4472c4 [3204]" strokecolor="#1f3763 [1604]" strokeweight="1pt">
                <v:textbox>
                  <w:txbxContent>
                    <w:p w:rsidR="002A0F45" w:rsidRDefault="002A0F45" w:rsidP="002A0F45">
                      <w:pPr>
                        <w:jc w:val="center"/>
                      </w:pPr>
                      <w:r>
                        <w:t>Feed-back</w:t>
                      </w:r>
                    </w:p>
                  </w:txbxContent>
                </v:textbox>
              </v:rect>
            </w:pict>
          </mc:Fallback>
        </mc:AlternateContent>
      </w:r>
    </w:p>
    <w:p w:rsidR="0045704F" w:rsidRDefault="0045704F" w:rsidP="00AF00F2"/>
    <w:p w:rsidR="0045704F" w:rsidRDefault="0045704F" w:rsidP="00AF00F2"/>
    <w:p w:rsidR="0045704F" w:rsidRDefault="002A0F45" w:rsidP="00AF00F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-50709</wp:posOffset>
                </wp:positionH>
                <wp:positionV relativeFrom="paragraph">
                  <wp:posOffset>172629</wp:posOffset>
                </wp:positionV>
                <wp:extent cx="13063" cy="352697"/>
                <wp:effectExtent l="63500" t="25400" r="38100" b="15875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63" cy="3526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6634E6" id="Connecteur droit avec flèche 17" o:spid="_x0000_s1026" type="#_x0000_t32" style="position:absolute;margin-left:-4pt;margin-top:13.6pt;width:1.05pt;height:27.7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45704F" w:rsidRDefault="00224C85" w:rsidP="00AF00F2">
      <w:r w:rsidRPr="00224C85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D222B5" wp14:editId="708A5D08">
                <wp:simplePos x="0" y="0"/>
                <wp:positionH relativeFrom="column">
                  <wp:posOffset>5630091</wp:posOffset>
                </wp:positionH>
                <wp:positionV relativeFrom="paragraph">
                  <wp:posOffset>100965</wp:posOffset>
                </wp:positionV>
                <wp:extent cx="13063" cy="352697"/>
                <wp:effectExtent l="50800" t="0" r="38100" b="41275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63" cy="35269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B1DB7" id="Connecteur droit avec flèche 23" o:spid="_x0000_s1026" type="#_x0000_t32" style="position:absolute;margin-left:443.3pt;margin-top:7.95pt;width:1.05pt;height:27.7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" strokecolor="#4472c4 [3204]" strokeweight=".5pt">
                <v:stroke startarrow="block" joinstyle="miter"/>
              </v:shape>
            </w:pict>
          </mc:Fallback>
        </mc:AlternateContent>
      </w:r>
    </w:p>
    <w:p w:rsidR="0045704F" w:rsidRDefault="0045704F" w:rsidP="00AF00F2"/>
    <w:p w:rsidR="0045704F" w:rsidRDefault="00224C85" w:rsidP="00AF00F2">
      <w:r w:rsidRPr="00224C85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0A680A" wp14:editId="22462CDD">
                <wp:simplePos x="0" y="0"/>
                <wp:positionH relativeFrom="column">
                  <wp:posOffset>639898</wp:posOffset>
                </wp:positionH>
                <wp:positionV relativeFrom="paragraph">
                  <wp:posOffset>155212</wp:posOffset>
                </wp:positionV>
                <wp:extent cx="169818" cy="0"/>
                <wp:effectExtent l="25400" t="63500" r="0" b="76200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818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E9F15B" id="Connecteur droit avec flèche 25" o:spid="_x0000_s1026" type="#_x0000_t32" style="position:absolute;margin-left:50.4pt;margin-top:12.2pt;width:13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" strokecolor="#4472c4 [3204]" strokeweight=".5pt">
                <v:stroke startarrow="block" joinstyle="miter"/>
              </v:shape>
            </w:pict>
          </mc:Fallback>
        </mc:AlternateContent>
      </w:r>
    </w:p>
    <w:p w:rsidR="0045704F" w:rsidRDefault="00224C85" w:rsidP="00AF00F2">
      <w:r w:rsidRPr="00224C85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095D71" wp14:editId="2C5280F5">
                <wp:simplePos x="0" y="0"/>
                <wp:positionH relativeFrom="column">
                  <wp:posOffset>4932680</wp:posOffset>
                </wp:positionH>
                <wp:positionV relativeFrom="paragraph">
                  <wp:posOffset>119380</wp:posOffset>
                </wp:positionV>
                <wp:extent cx="251460" cy="0"/>
                <wp:effectExtent l="25400" t="63500" r="0" b="76200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330EB" id="Connecteur droit avec flèche 28" o:spid="_x0000_s1026" type="#_x0000_t32" style="position:absolute;margin-left:388.4pt;margin-top:9.4pt;width:19.8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" strokecolor="#4472c4 [3204]" strokeweight=".5pt">
                <v:stroke startarrow="block" joinstyle="miter"/>
              </v:shape>
            </w:pict>
          </mc:Fallback>
        </mc:AlternateContent>
      </w:r>
      <w:r w:rsidRPr="00224C85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19F1B1" wp14:editId="675A04BD">
                <wp:simplePos x="0" y="0"/>
                <wp:positionH relativeFrom="column">
                  <wp:posOffset>3508375</wp:posOffset>
                </wp:positionH>
                <wp:positionV relativeFrom="paragraph">
                  <wp:posOffset>119380</wp:posOffset>
                </wp:positionV>
                <wp:extent cx="251460" cy="0"/>
                <wp:effectExtent l="25400" t="63500" r="0" b="76200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160C6" id="Connecteur droit avec flèche 27" o:spid="_x0000_s1026" type="#_x0000_t32" style="position:absolute;margin-left:276.25pt;margin-top:9.4pt;width:19.8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" strokecolor="#4472c4 [3204]" strokeweight=".5pt">
                <v:stroke startarrow="block" joinstyle="miter"/>
              </v:shape>
            </w:pict>
          </mc:Fallback>
        </mc:AlternateContent>
      </w:r>
      <w:r w:rsidRPr="00224C85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B10942" wp14:editId="03BD09DD">
                <wp:simplePos x="0" y="0"/>
                <wp:positionH relativeFrom="column">
                  <wp:posOffset>1958793</wp:posOffset>
                </wp:positionH>
                <wp:positionV relativeFrom="paragraph">
                  <wp:posOffset>39642</wp:posOffset>
                </wp:positionV>
                <wp:extent cx="252000" cy="0"/>
                <wp:effectExtent l="25400" t="63500" r="0" b="7620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759DA" id="Connecteur droit avec flèche 26" o:spid="_x0000_s1026" type="#_x0000_t32" style="position:absolute;margin-left:154.25pt;margin-top:3.1pt;width:19.8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" strokecolor="#4472c4 [3204]" strokeweight=".5pt">
                <v:stroke startarrow="block" joinstyle="miter"/>
              </v:shape>
            </w:pict>
          </mc:Fallback>
        </mc:AlternateContent>
      </w:r>
    </w:p>
    <w:p w:rsidR="0045704F" w:rsidRDefault="0045704F" w:rsidP="00AF00F2"/>
    <w:p w:rsidR="0045704F" w:rsidRDefault="0045704F" w:rsidP="00AF00F2"/>
    <w:p w:rsidR="0045704F" w:rsidRDefault="00E6453F" w:rsidP="00CA02C5">
      <w:pPr>
        <w:pStyle w:val="Paragraphedeliste"/>
        <w:numPr>
          <w:ilvl w:val="0"/>
          <w:numId w:val="5"/>
        </w:numPr>
      </w:pPr>
      <w:r>
        <w:t xml:space="preserve">Interprétations : </w:t>
      </w:r>
    </w:p>
    <w:p w:rsidR="00E6453F" w:rsidRDefault="00E6453F" w:rsidP="00CA02C5">
      <w:pPr>
        <w:pStyle w:val="Paragraphedeliste"/>
        <w:numPr>
          <w:ilvl w:val="1"/>
          <w:numId w:val="5"/>
        </w:numPr>
      </w:pPr>
      <w:r>
        <w:t>Humeur, émotion</w:t>
      </w:r>
    </w:p>
    <w:p w:rsidR="00E6453F" w:rsidRDefault="00E6453F" w:rsidP="00CA02C5">
      <w:pPr>
        <w:pStyle w:val="Paragraphedeliste"/>
        <w:numPr>
          <w:ilvl w:val="1"/>
          <w:numId w:val="5"/>
        </w:numPr>
      </w:pPr>
      <w:r>
        <w:t>Culture</w:t>
      </w:r>
      <w:r>
        <w:tab/>
      </w:r>
    </w:p>
    <w:p w:rsidR="00E6453F" w:rsidRDefault="00E6453F" w:rsidP="00CA02C5">
      <w:pPr>
        <w:pStyle w:val="Paragraphedeliste"/>
        <w:numPr>
          <w:ilvl w:val="1"/>
          <w:numId w:val="5"/>
        </w:numPr>
      </w:pPr>
      <w:r>
        <w:t>Relation avec la personne</w:t>
      </w:r>
    </w:p>
    <w:p w:rsidR="00E6453F" w:rsidRDefault="00E6453F" w:rsidP="00CA02C5">
      <w:pPr>
        <w:pStyle w:val="Paragraphedeliste"/>
        <w:numPr>
          <w:ilvl w:val="1"/>
          <w:numId w:val="5"/>
        </w:numPr>
      </w:pPr>
      <w:r>
        <w:t>Contexte (lieu, manière)</w:t>
      </w:r>
    </w:p>
    <w:p w:rsidR="008C075F" w:rsidRDefault="008C075F" w:rsidP="00CA02C5">
      <w:pPr>
        <w:pStyle w:val="Paragraphedeliste"/>
        <w:numPr>
          <w:ilvl w:val="1"/>
          <w:numId w:val="5"/>
        </w:numPr>
      </w:pPr>
      <w:r>
        <w:t>Mœurs et tabou</w:t>
      </w:r>
    </w:p>
    <w:p w:rsidR="002A0F45" w:rsidRDefault="002A0F45" w:rsidP="00CA02C5">
      <w:pPr>
        <w:pStyle w:val="Paragraphedeliste"/>
        <w:numPr>
          <w:ilvl w:val="1"/>
          <w:numId w:val="5"/>
        </w:numPr>
      </w:pPr>
      <w:r>
        <w:t>L’éducation</w:t>
      </w:r>
    </w:p>
    <w:p w:rsidR="00CA02C5" w:rsidRDefault="002A0F45" w:rsidP="00953154">
      <w:pPr>
        <w:pStyle w:val="Paragraphedeliste"/>
        <w:numPr>
          <w:ilvl w:val="1"/>
          <w:numId w:val="5"/>
        </w:numPr>
      </w:pPr>
      <w:r>
        <w:t>Le sexe de la personne</w:t>
      </w:r>
      <w:r w:rsidR="00953154">
        <w:t>, l</w:t>
      </w:r>
      <w:r w:rsidR="00DF2C7A">
        <w:t>’âge</w:t>
      </w:r>
      <w:r w:rsidR="00CA02C5">
        <w:t xml:space="preserve"> </w:t>
      </w:r>
    </w:p>
    <w:p w:rsidR="00224C85" w:rsidRDefault="00CA02C5" w:rsidP="00224C85">
      <w:pPr>
        <w:pStyle w:val="Paragraphedeliste"/>
        <w:numPr>
          <w:ilvl w:val="1"/>
          <w:numId w:val="5"/>
        </w:numPr>
      </w:pPr>
      <w:r>
        <w:t>L’expérience</w:t>
      </w:r>
      <w:r w:rsidR="00665027">
        <w:t>, le v</w:t>
      </w:r>
      <w:r w:rsidR="00224C85">
        <w:t xml:space="preserve">écu </w:t>
      </w:r>
    </w:p>
    <w:p w:rsidR="00224C85" w:rsidRDefault="00224C85" w:rsidP="00224C85"/>
    <w:p w:rsidR="00224C85" w:rsidRDefault="00224C85" w:rsidP="00224C85">
      <w:r>
        <w:t xml:space="preserve">Valeurs, </w:t>
      </w:r>
      <w:r w:rsidR="00114E75">
        <w:t xml:space="preserve">convictions croyance </w:t>
      </w:r>
    </w:p>
    <w:p w:rsidR="001B21CD" w:rsidRDefault="001B21CD" w:rsidP="00224C85"/>
    <w:p w:rsidR="001B21CD" w:rsidRDefault="001B21CD" w:rsidP="00224C85"/>
    <w:p w:rsidR="001B21CD" w:rsidRDefault="001B21CD" w:rsidP="00224C85">
      <w:r>
        <w:t xml:space="preserve">Le </w:t>
      </w:r>
      <w:r w:rsidR="00C14484">
        <w:t>cerveau</w:t>
      </w:r>
      <w:r>
        <w:t xml:space="preserve"> humain est capable de ne traiter que 10 informations à la fois</w:t>
      </w:r>
    </w:p>
    <w:p w:rsidR="00C318A0" w:rsidRDefault="00C318A0" w:rsidP="00224C85"/>
    <w:p w:rsidR="00C318A0" w:rsidRDefault="00C318A0" w:rsidP="00224C85">
      <w:r>
        <w:t xml:space="preserve">Explication ≠ </w:t>
      </w:r>
      <w:r w:rsidR="005F32B6">
        <w:t>excuse</w:t>
      </w:r>
    </w:p>
    <w:p w:rsidR="00411B00" w:rsidRDefault="00411B00" w:rsidP="00224C85">
      <w:r>
        <w:t>Comprendre n’est pas admet</w:t>
      </w:r>
      <w:r w:rsidR="00CE46B1">
        <w:t>tre</w:t>
      </w:r>
      <w:r w:rsidR="00707F6D">
        <w:t>.</w:t>
      </w:r>
    </w:p>
    <w:p w:rsidR="00C371FB" w:rsidRDefault="00C371FB" w:rsidP="00224C85">
      <w:r>
        <w:t xml:space="preserve">Quand il n’y a pas d’échange, on peut arriver sur une représentation </w:t>
      </w:r>
      <w:r w:rsidR="003C66EA">
        <w:t xml:space="preserve">erronée de l’élément </w:t>
      </w:r>
    </w:p>
    <w:p w:rsidR="008705CE" w:rsidRDefault="008705CE" w:rsidP="00224C85"/>
    <w:p w:rsidR="008705CE" w:rsidRDefault="008705CE" w:rsidP="00224C85"/>
    <w:p w:rsidR="008705CE" w:rsidRDefault="008705CE" w:rsidP="008705CE">
      <w:pPr>
        <w:pStyle w:val="Titre1"/>
      </w:pPr>
      <w:r>
        <w:t xml:space="preserve">Le cadre de référence </w:t>
      </w:r>
    </w:p>
    <w:p w:rsidR="008705CE" w:rsidRDefault="008705CE" w:rsidP="008705CE"/>
    <w:p w:rsidR="008705CE" w:rsidRDefault="008705CE" w:rsidP="008705CE">
      <w:pPr>
        <w:pStyle w:val="Paragraphedeliste"/>
        <w:numPr>
          <w:ilvl w:val="0"/>
          <w:numId w:val="5"/>
        </w:numPr>
      </w:pPr>
      <w:r>
        <w:t>« La carte n’est pas le territoire</w:t>
      </w:r>
      <w:r w:rsidR="005D209B">
        <w:t> »</w:t>
      </w:r>
      <w:r>
        <w:t xml:space="preserve"> Alfred </w:t>
      </w:r>
      <w:proofErr w:type="spellStart"/>
      <w:r>
        <w:t>Korz</w:t>
      </w:r>
      <w:r w:rsidR="005D209B">
        <w:t>ybski</w:t>
      </w:r>
      <w:proofErr w:type="spellEnd"/>
    </w:p>
    <w:p w:rsidR="005D209B" w:rsidRDefault="005D209B" w:rsidP="008705CE">
      <w:pPr>
        <w:pStyle w:val="Paragraphedeliste"/>
        <w:numPr>
          <w:ilvl w:val="0"/>
          <w:numId w:val="5"/>
        </w:numPr>
      </w:pPr>
      <w:r>
        <w:t xml:space="preserve"> Nous avons sans cesse tendance à identifier et amalgamer : </w:t>
      </w:r>
    </w:p>
    <w:p w:rsidR="005D209B" w:rsidRDefault="005D209B" w:rsidP="005D209B">
      <w:pPr>
        <w:pStyle w:val="Paragraphedeliste"/>
        <w:numPr>
          <w:ilvl w:val="1"/>
          <w:numId w:val="5"/>
        </w:numPr>
      </w:pPr>
      <w:r>
        <w:t>Le réel</w:t>
      </w:r>
    </w:p>
    <w:p w:rsidR="005D209B" w:rsidRDefault="005D209B" w:rsidP="005D209B">
      <w:pPr>
        <w:pStyle w:val="Paragraphedeliste"/>
        <w:numPr>
          <w:ilvl w:val="1"/>
          <w:numId w:val="5"/>
        </w:numPr>
      </w:pPr>
      <w:r>
        <w:t>La réalité</w:t>
      </w:r>
    </w:p>
    <w:p w:rsidR="005D209B" w:rsidRDefault="005D209B" w:rsidP="005D209B">
      <w:pPr>
        <w:pStyle w:val="Paragraphedeliste"/>
        <w:numPr>
          <w:ilvl w:val="1"/>
          <w:numId w:val="5"/>
        </w:numPr>
      </w:pPr>
      <w:r>
        <w:t xml:space="preserve">Nos </w:t>
      </w:r>
      <w:r w:rsidR="00C51C35">
        <w:t>représentations</w:t>
      </w:r>
    </w:p>
    <w:p w:rsidR="005D209B" w:rsidRDefault="005D209B" w:rsidP="005D209B">
      <w:pPr>
        <w:pStyle w:val="Paragraphedeliste"/>
        <w:numPr>
          <w:ilvl w:val="1"/>
          <w:numId w:val="5"/>
        </w:numPr>
      </w:pPr>
      <w:r>
        <w:t>Le « Symbolique »</w:t>
      </w:r>
    </w:p>
    <w:p w:rsidR="00E138C5" w:rsidRDefault="00E138C5" w:rsidP="00E138C5"/>
    <w:p w:rsidR="00E138C5" w:rsidRDefault="00E138C5" w:rsidP="00E138C5">
      <w:pPr>
        <w:pStyle w:val="Paragraphedeliste"/>
        <w:numPr>
          <w:ilvl w:val="0"/>
          <w:numId w:val="5"/>
        </w:numPr>
      </w:pPr>
      <w:r>
        <w:t xml:space="preserve">Le feedback : </w:t>
      </w:r>
    </w:p>
    <w:p w:rsidR="00E138C5" w:rsidRDefault="00E138C5" w:rsidP="00E138C5">
      <w:pPr>
        <w:pStyle w:val="Paragraphedeliste"/>
        <w:numPr>
          <w:ilvl w:val="1"/>
          <w:numId w:val="5"/>
        </w:numPr>
      </w:pPr>
      <w:r>
        <w:t xml:space="preserve">Il faut le chercher quand </w:t>
      </w:r>
      <w:r w:rsidR="00F216CA">
        <w:t>on n’en a pas</w:t>
      </w:r>
      <w:r>
        <w:t xml:space="preserve"> </w:t>
      </w:r>
    </w:p>
    <w:p w:rsidR="00E138C5" w:rsidRDefault="00E138C5" w:rsidP="00E138C5">
      <w:pPr>
        <w:pStyle w:val="Paragraphedeliste"/>
        <w:numPr>
          <w:ilvl w:val="1"/>
          <w:numId w:val="5"/>
        </w:numPr>
      </w:pPr>
      <w:r>
        <w:t xml:space="preserve">Il faut en tenir compte quand on </w:t>
      </w:r>
      <w:r w:rsidR="00F113FC">
        <w:t>en un.</w:t>
      </w:r>
    </w:p>
    <w:p w:rsidR="00B505F7" w:rsidRDefault="00B505F7" w:rsidP="00B505F7"/>
    <w:p w:rsidR="003C66EA" w:rsidRDefault="003C66EA" w:rsidP="00B505F7"/>
    <w:p w:rsidR="008218A9" w:rsidRDefault="008218A9" w:rsidP="00B505F7"/>
    <w:p w:rsidR="008B4F6C" w:rsidRDefault="008218A9" w:rsidP="00B505F7">
      <w:pPr>
        <w:pStyle w:val="Paragraphedeliste"/>
        <w:numPr>
          <w:ilvl w:val="0"/>
          <w:numId w:val="5"/>
        </w:numPr>
        <w:rPr>
          <w:color w:val="FF0000"/>
        </w:rPr>
      </w:pPr>
      <w:r w:rsidRPr="008B4F6C">
        <w:rPr>
          <w:color w:val="FF0000"/>
        </w:rPr>
        <w:t>L’important n’est pas ce que nous présentons, mais ce que l’autre perçoit.</w:t>
      </w:r>
    </w:p>
    <w:p w:rsidR="008218A9" w:rsidRPr="00F3695F" w:rsidRDefault="008218A9" w:rsidP="00B505F7">
      <w:pPr>
        <w:pStyle w:val="Paragraphedeliste"/>
        <w:numPr>
          <w:ilvl w:val="0"/>
          <w:numId w:val="5"/>
        </w:numPr>
        <w:rPr>
          <w:color w:val="FF0000"/>
        </w:rPr>
      </w:pPr>
      <w:r>
        <w:t>La communication s’établit dans les deux sens.</w:t>
      </w:r>
    </w:p>
    <w:p w:rsidR="00F3695F" w:rsidRDefault="00F3695F" w:rsidP="00F3695F">
      <w:pPr>
        <w:rPr>
          <w:color w:val="FF0000"/>
        </w:rPr>
      </w:pPr>
    </w:p>
    <w:p w:rsidR="00F3695F" w:rsidRDefault="00F3695F" w:rsidP="00F3695F">
      <w:pPr>
        <w:rPr>
          <w:color w:val="FF0000"/>
        </w:rPr>
      </w:pPr>
    </w:p>
    <w:p w:rsidR="00F3695F" w:rsidRDefault="00885FAC" w:rsidP="00F3695F">
      <w:pPr>
        <w:pStyle w:val="Titre1"/>
      </w:pPr>
      <w:r>
        <w:t>Répartition</w:t>
      </w:r>
      <w:r w:rsidR="00F3695F">
        <w:t xml:space="preserve"> d’un message : </w:t>
      </w:r>
    </w:p>
    <w:p w:rsidR="00F3695F" w:rsidRDefault="00F3695F" w:rsidP="00F3695F"/>
    <w:p w:rsidR="00F3695F" w:rsidRDefault="00F3695F" w:rsidP="00F3695F">
      <w:pPr>
        <w:pStyle w:val="Paragraphedeliste"/>
        <w:numPr>
          <w:ilvl w:val="0"/>
          <w:numId w:val="5"/>
        </w:numPr>
      </w:pPr>
      <w:r>
        <w:t>7% Verbale</w:t>
      </w:r>
    </w:p>
    <w:p w:rsidR="00F3695F" w:rsidRDefault="00F3695F" w:rsidP="00F3695F">
      <w:pPr>
        <w:pStyle w:val="Paragraphedeliste"/>
        <w:numPr>
          <w:ilvl w:val="0"/>
          <w:numId w:val="5"/>
        </w:numPr>
      </w:pPr>
      <w:r>
        <w:t>55% postures ( Attitudes gestuelles, … )</w:t>
      </w:r>
    </w:p>
    <w:p w:rsidR="00F3695F" w:rsidRDefault="00F3695F" w:rsidP="00F3695F">
      <w:pPr>
        <w:pStyle w:val="Paragraphedeliste"/>
        <w:numPr>
          <w:ilvl w:val="0"/>
          <w:numId w:val="5"/>
        </w:numPr>
      </w:pPr>
      <w:r>
        <w:t xml:space="preserve">38% Voix (Débit, rythme, pauses, … ) </w:t>
      </w:r>
    </w:p>
    <w:p w:rsidR="00A21DCD" w:rsidRDefault="00A21DCD" w:rsidP="00A21DCD"/>
    <w:p w:rsidR="00A21DCD" w:rsidRDefault="00A21DCD" w:rsidP="00106471">
      <w:r>
        <w:sym w:font="Wingdings" w:char="F0E8"/>
      </w:r>
      <w:r>
        <w:t xml:space="preserve"> 93% de Paralangage =&gt; </w:t>
      </w:r>
      <w:r w:rsidRPr="00106471">
        <w:t>d’inconscient</w:t>
      </w:r>
      <w:r>
        <w:t xml:space="preserve"> à inconscient</w:t>
      </w:r>
    </w:p>
    <w:p w:rsidR="00B00ECD" w:rsidRDefault="00B00ECD" w:rsidP="00106471"/>
    <w:p w:rsidR="004776F9" w:rsidRDefault="00B00ECD" w:rsidP="00106471">
      <w:r>
        <w:t xml:space="preserve">Pour qu’il n’y </w:t>
      </w:r>
      <w:proofErr w:type="gramStart"/>
      <w:r>
        <w:t>ai</w:t>
      </w:r>
      <w:proofErr w:type="gramEnd"/>
      <w:r>
        <w:t xml:space="preserve"> pas d</w:t>
      </w:r>
      <w:r w:rsidR="004776F9">
        <w:t xml:space="preserve">’incompréhension, il est </w:t>
      </w:r>
      <w:r w:rsidR="000076B0">
        <w:t>nécessaire</w:t>
      </w:r>
      <w:r w:rsidR="004776F9">
        <w:t xml:space="preserve"> de combiner le Verbale et le non-verbale. Chacun peut associer les gestes à des choses </w:t>
      </w:r>
      <w:r w:rsidR="000076B0">
        <w:t>différentes</w:t>
      </w:r>
      <w:r w:rsidR="004776F9">
        <w:t xml:space="preserve"> (cf. histoire racontée par la prof</w:t>
      </w:r>
      <w:r w:rsidR="00B5021E">
        <w:t>)</w:t>
      </w:r>
    </w:p>
    <w:p w:rsidR="00271D94" w:rsidRDefault="00271D94" w:rsidP="00106471"/>
    <w:p w:rsidR="00271D94" w:rsidRDefault="00271D94" w:rsidP="00271D94">
      <w:pPr>
        <w:pStyle w:val="Titre1"/>
      </w:pPr>
      <w:r>
        <w:t>Les inférences</w:t>
      </w:r>
    </w:p>
    <w:p w:rsidR="00271D94" w:rsidRDefault="00271D94" w:rsidP="00271D94"/>
    <w:p w:rsidR="00271D94" w:rsidRPr="00271D94" w:rsidRDefault="00271D94" w:rsidP="00271D94">
      <w:pPr>
        <w:pStyle w:val="Paragraphedeliste"/>
        <w:numPr>
          <w:ilvl w:val="0"/>
          <w:numId w:val="5"/>
        </w:numPr>
      </w:pPr>
      <w:r>
        <w:t xml:space="preserve">Un jugement sain exige une distinction </w:t>
      </w:r>
      <w:bookmarkStart w:id="0" w:name="_GoBack"/>
      <w:bookmarkEnd w:id="0"/>
    </w:p>
    <w:sectPr w:rsidR="00271D94" w:rsidRPr="00271D94" w:rsidSect="00F944D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B429E"/>
    <w:multiLevelType w:val="hybridMultilevel"/>
    <w:tmpl w:val="93BAB62E"/>
    <w:lvl w:ilvl="0" w:tplc="89809C60">
      <w:start w:val="1"/>
      <w:numFmt w:val="decimal"/>
      <w:pStyle w:val="Titre2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028C1"/>
    <w:multiLevelType w:val="hybridMultilevel"/>
    <w:tmpl w:val="E39ED0C2"/>
    <w:lvl w:ilvl="0" w:tplc="55E0CBD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28298C"/>
    <w:multiLevelType w:val="hybridMultilevel"/>
    <w:tmpl w:val="B5F2A842"/>
    <w:lvl w:ilvl="0" w:tplc="9A985D5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B11720"/>
    <w:multiLevelType w:val="hybridMultilevel"/>
    <w:tmpl w:val="B372C384"/>
    <w:lvl w:ilvl="0" w:tplc="6A14E098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46491A"/>
    <w:multiLevelType w:val="hybridMultilevel"/>
    <w:tmpl w:val="252C6366"/>
    <w:lvl w:ilvl="0" w:tplc="9CC81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attachedTemplate r:id="rId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989"/>
    <w:rsid w:val="000076B0"/>
    <w:rsid w:val="00007E7F"/>
    <w:rsid w:val="000445E1"/>
    <w:rsid w:val="0005187F"/>
    <w:rsid w:val="000832F0"/>
    <w:rsid w:val="00106471"/>
    <w:rsid w:val="00114E75"/>
    <w:rsid w:val="00167E9C"/>
    <w:rsid w:val="001B21CD"/>
    <w:rsid w:val="001D3774"/>
    <w:rsid w:val="001F6DDD"/>
    <w:rsid w:val="00224C85"/>
    <w:rsid w:val="00271D94"/>
    <w:rsid w:val="002A0F45"/>
    <w:rsid w:val="003C66EA"/>
    <w:rsid w:val="00411B00"/>
    <w:rsid w:val="0045704F"/>
    <w:rsid w:val="004776F9"/>
    <w:rsid w:val="004B2A81"/>
    <w:rsid w:val="004B6AB2"/>
    <w:rsid w:val="00550122"/>
    <w:rsid w:val="005C7488"/>
    <w:rsid w:val="005D209B"/>
    <w:rsid w:val="005E2793"/>
    <w:rsid w:val="005F2035"/>
    <w:rsid w:val="005F32B6"/>
    <w:rsid w:val="00653FBF"/>
    <w:rsid w:val="00665027"/>
    <w:rsid w:val="00707F6D"/>
    <w:rsid w:val="00726E7D"/>
    <w:rsid w:val="007908CC"/>
    <w:rsid w:val="007A3D12"/>
    <w:rsid w:val="008218A9"/>
    <w:rsid w:val="008705CE"/>
    <w:rsid w:val="00873531"/>
    <w:rsid w:val="00885FAC"/>
    <w:rsid w:val="0089346F"/>
    <w:rsid w:val="008B4F6C"/>
    <w:rsid w:val="008C075F"/>
    <w:rsid w:val="008F2ECB"/>
    <w:rsid w:val="00953154"/>
    <w:rsid w:val="00A17CB5"/>
    <w:rsid w:val="00A21DCD"/>
    <w:rsid w:val="00AD6E4B"/>
    <w:rsid w:val="00AF00F2"/>
    <w:rsid w:val="00B00ECD"/>
    <w:rsid w:val="00B5021E"/>
    <w:rsid w:val="00B505F7"/>
    <w:rsid w:val="00C14484"/>
    <w:rsid w:val="00C318A0"/>
    <w:rsid w:val="00C371FB"/>
    <w:rsid w:val="00C51C35"/>
    <w:rsid w:val="00C66B75"/>
    <w:rsid w:val="00CA02C5"/>
    <w:rsid w:val="00CE46B1"/>
    <w:rsid w:val="00DA399E"/>
    <w:rsid w:val="00DC08A1"/>
    <w:rsid w:val="00DF2C7A"/>
    <w:rsid w:val="00E138C5"/>
    <w:rsid w:val="00E16C5D"/>
    <w:rsid w:val="00E27504"/>
    <w:rsid w:val="00E6453F"/>
    <w:rsid w:val="00E66989"/>
    <w:rsid w:val="00EA5E2B"/>
    <w:rsid w:val="00EC44E7"/>
    <w:rsid w:val="00F113FC"/>
    <w:rsid w:val="00F216CA"/>
    <w:rsid w:val="00F3695F"/>
    <w:rsid w:val="00F37652"/>
    <w:rsid w:val="00F944DF"/>
    <w:rsid w:val="00FA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40B20"/>
  <w15:chartTrackingRefBased/>
  <w15:docId w15:val="{17D22318-BFDB-484A-A255-FD1A348B2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37652"/>
    <w:rPr>
      <w:b/>
    </w:rPr>
  </w:style>
  <w:style w:type="paragraph" w:styleId="Titre1">
    <w:name w:val="heading 1"/>
    <w:basedOn w:val="Normal"/>
    <w:next w:val="Normal"/>
    <w:link w:val="Titre1Car"/>
    <w:uiPriority w:val="9"/>
    <w:qFormat/>
    <w:rsid w:val="00F376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D883FF"/>
      <w:sz w:val="32"/>
      <w:szCs w:val="32"/>
    </w:rPr>
  </w:style>
  <w:style w:type="paragraph" w:styleId="Titre2">
    <w:name w:val="heading 2"/>
    <w:basedOn w:val="Paragraphedeliste"/>
    <w:next w:val="Normal"/>
    <w:link w:val="Titre2Car"/>
    <w:autoRedefine/>
    <w:uiPriority w:val="9"/>
    <w:unhideWhenUsed/>
    <w:qFormat/>
    <w:rsid w:val="00F37652"/>
    <w:pPr>
      <w:numPr>
        <w:numId w:val="4"/>
      </w:numPr>
      <w:outlineLvl w:val="1"/>
    </w:pPr>
    <w:rPr>
      <w:color w:val="00B0F0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37652"/>
    <w:rPr>
      <w:b/>
      <w:color w:val="00B0F0"/>
      <w:sz w:val="28"/>
    </w:rPr>
  </w:style>
  <w:style w:type="paragraph" w:styleId="NormalWeb">
    <w:name w:val="Normal (Web)"/>
    <w:basedOn w:val="Normal"/>
    <w:uiPriority w:val="99"/>
    <w:semiHidden/>
    <w:unhideWhenUsed/>
    <w:rsid w:val="00EA5E2B"/>
    <w:rPr>
      <w:rFonts w:ascii="Times New Roman" w:hAnsi="Times New Roman" w:cs="Times New Roman"/>
    </w:rPr>
  </w:style>
  <w:style w:type="character" w:customStyle="1" w:styleId="Titre1Car">
    <w:name w:val="Titre 1 Car"/>
    <w:basedOn w:val="Policepardfaut"/>
    <w:link w:val="Titre1"/>
    <w:uiPriority w:val="9"/>
    <w:rsid w:val="00F37652"/>
    <w:rPr>
      <w:rFonts w:asciiTheme="majorHAnsi" w:eastAsiaTheme="majorEastAsia" w:hAnsiTheme="majorHAnsi" w:cstheme="majorBidi"/>
      <w:b/>
      <w:color w:val="D883F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50122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C08A1"/>
    <w:pPr>
      <w:jc w:val="center"/>
    </w:pPr>
    <w:rPr>
      <w:color w:val="FF0000"/>
      <w:sz w:val="52"/>
    </w:rPr>
  </w:style>
  <w:style w:type="character" w:customStyle="1" w:styleId="TitreCar">
    <w:name w:val="Titre Car"/>
    <w:basedOn w:val="Policepardfaut"/>
    <w:link w:val="Titre"/>
    <w:uiPriority w:val="10"/>
    <w:rsid w:val="00DC08A1"/>
    <w:rPr>
      <w:b/>
      <w:color w:val="FF0000"/>
      <w:sz w:val="52"/>
    </w:rPr>
  </w:style>
  <w:style w:type="table" w:styleId="Grilledutableau">
    <w:name w:val="Table Grid"/>
    <w:basedOn w:val="TableauNormal"/>
    <w:uiPriority w:val="39"/>
    <w:rsid w:val="005E27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Quentin/Library/Group%20Containers/UBF8T346G9.Office/User%20Content.localized/Templates.localized/Cours%20-%20Te&#769;le&#769;com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- Télécom.dotx</Template>
  <TotalTime>46</TotalTime>
  <Pages>4</Pages>
  <Words>380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millardet</dc:creator>
  <cp:keywords/>
  <dc:description/>
  <cp:lastModifiedBy>quentin millardet</cp:lastModifiedBy>
  <cp:revision>47</cp:revision>
  <dcterms:created xsi:type="dcterms:W3CDTF">2019-01-18T13:17:00Z</dcterms:created>
  <dcterms:modified xsi:type="dcterms:W3CDTF">2019-01-25T14:40:00Z</dcterms:modified>
</cp:coreProperties>
</file>
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76321E" w:rsidP="0076321E">
      <w:pPr>
        <w:pStyle w:val="Titre"/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>Stratégie de domaine « </w:t>
      </w:r>
      <w:proofErr w:type="spellStart"/>
      <w:r>
        <w:rPr>
          <w:rStyle w:val="Accentuation"/>
          <w:b w:val="0"/>
          <w:i w:val="0"/>
        </w:rPr>
        <w:t>buissness</w:t>
      </w:r>
      <w:proofErr w:type="spellEnd"/>
      <w:r>
        <w:rPr>
          <w:rStyle w:val="Accentuation"/>
          <w:b w:val="0"/>
          <w:i w:val="0"/>
        </w:rPr>
        <w:t xml:space="preserve"> stratégie »</w:t>
      </w:r>
    </w:p>
    <w:p w:rsidR="0076321E" w:rsidRDefault="0076321E" w:rsidP="0076321E"/>
    <w:p w:rsidR="0076321E" w:rsidRDefault="00573FEF" w:rsidP="0076321E">
      <w:pPr>
        <w:pStyle w:val="Titre1"/>
      </w:pPr>
      <w:r>
        <w:t>Introduction</w:t>
      </w:r>
    </w:p>
    <w:p w:rsidR="00573FEF" w:rsidRDefault="00573FEF" w:rsidP="00573FEF"/>
    <w:p w:rsidR="00573FEF" w:rsidRDefault="00573FEF" w:rsidP="00573FEF">
      <w:pPr>
        <w:pStyle w:val="Paragraphedeliste"/>
        <w:numPr>
          <w:ilvl w:val="0"/>
          <w:numId w:val="18"/>
        </w:numPr>
      </w:pPr>
      <w:r>
        <w:t xml:space="preserve">Cette classification a été élaborée par M. Porter pour un domaine d’activité stratégique donné. On parle aussi de « Business </w:t>
      </w:r>
      <w:proofErr w:type="spellStart"/>
      <w:r>
        <w:t>Strategy</w:t>
      </w:r>
      <w:proofErr w:type="spellEnd"/>
      <w:r>
        <w:t xml:space="preserve">» </w:t>
      </w:r>
      <w:r w:rsidRPr="00573FEF">
        <w:rPr>
          <w:color w:val="FFC000"/>
        </w:rPr>
        <w:t>qui concernent les caractéristiques des produits pour créer de la valeur (chaine de valeur</w:t>
      </w:r>
      <w:r>
        <w:rPr>
          <w:color w:val="FFC000"/>
        </w:rPr>
        <w:t>)</w:t>
      </w:r>
    </w:p>
    <w:p w:rsidR="00573FEF" w:rsidRDefault="00573FEF" w:rsidP="00573FEF">
      <w:pPr>
        <w:pStyle w:val="Paragraphedeliste"/>
        <w:numPr>
          <w:ilvl w:val="0"/>
          <w:numId w:val="18"/>
        </w:numPr>
      </w:pPr>
      <w:r>
        <w:t xml:space="preserve">Il définit 3 grandes familles de stratégies : </w:t>
      </w:r>
    </w:p>
    <w:p w:rsidR="00573FEF" w:rsidRDefault="00573FEF" w:rsidP="00573FEF">
      <w:pPr>
        <w:pStyle w:val="Paragraphedeliste"/>
        <w:numPr>
          <w:ilvl w:val="1"/>
          <w:numId w:val="18"/>
        </w:numPr>
      </w:pPr>
      <w:r>
        <w:t>Domination par les couts</w:t>
      </w:r>
    </w:p>
    <w:p w:rsidR="00573FEF" w:rsidRDefault="00573FEF" w:rsidP="00573FEF">
      <w:pPr>
        <w:pStyle w:val="Paragraphedeliste"/>
        <w:numPr>
          <w:ilvl w:val="1"/>
          <w:numId w:val="18"/>
        </w:numPr>
      </w:pPr>
      <w:r>
        <w:t xml:space="preserve">Différenciation </w:t>
      </w:r>
    </w:p>
    <w:p w:rsidR="00573FEF" w:rsidRDefault="00573FEF" w:rsidP="00573FEF">
      <w:pPr>
        <w:pStyle w:val="Paragraphedeliste"/>
        <w:numPr>
          <w:ilvl w:val="1"/>
          <w:numId w:val="18"/>
        </w:numPr>
      </w:pPr>
      <w:r>
        <w:t>Focalisation</w:t>
      </w:r>
    </w:p>
    <w:p w:rsidR="00573FEF" w:rsidRDefault="00573FEF" w:rsidP="00573FEF">
      <w:pPr>
        <w:pStyle w:val="Paragraphedeliste"/>
        <w:numPr>
          <w:ilvl w:val="0"/>
          <w:numId w:val="18"/>
        </w:numPr>
      </w:pPr>
      <w:r>
        <w:t xml:space="preserve">La matrice de M. Porter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573FEF" w:rsidTr="00573FEF">
        <w:tc>
          <w:tcPr>
            <w:tcW w:w="3018" w:type="dxa"/>
          </w:tcPr>
          <w:p w:rsidR="00573FEF" w:rsidRDefault="00573FEF" w:rsidP="00573FEF">
            <w:r>
              <w:t>Cible stratégique</w:t>
            </w:r>
          </w:p>
        </w:tc>
        <w:tc>
          <w:tcPr>
            <w:tcW w:w="3019" w:type="dxa"/>
          </w:tcPr>
          <w:p w:rsidR="00573FEF" w:rsidRDefault="00573FEF" w:rsidP="00573FEF">
            <w:r>
              <w:t xml:space="preserve">Caractérise unique du </w:t>
            </w:r>
            <w:r w:rsidR="00A4716E" w:rsidRPr="00573FEF">
              <w:rPr>
                <w:color w:val="00B0F0"/>
              </w:rPr>
              <w:t>produit</w:t>
            </w:r>
            <w:r w:rsidRPr="00573FEF">
              <w:rPr>
                <w:color w:val="00B0F0"/>
              </w:rPr>
              <w:t xml:space="preserve"> perçu par la </w:t>
            </w:r>
            <w:r w:rsidR="00A4716E" w:rsidRPr="00573FEF">
              <w:rPr>
                <w:color w:val="00B0F0"/>
              </w:rPr>
              <w:t>cliente</w:t>
            </w:r>
          </w:p>
        </w:tc>
        <w:tc>
          <w:tcPr>
            <w:tcW w:w="3019" w:type="dxa"/>
          </w:tcPr>
          <w:p w:rsidR="00573FEF" w:rsidRDefault="00573FEF" w:rsidP="00573FEF">
            <w:r w:rsidRPr="00573FEF">
              <w:rPr>
                <w:color w:val="00B0F0"/>
              </w:rPr>
              <w:t>Situation de la firme </w:t>
            </w:r>
            <w:r>
              <w:t>: couts faible</w:t>
            </w:r>
          </w:p>
        </w:tc>
      </w:tr>
      <w:tr w:rsidR="00573FEF" w:rsidTr="00573FEF">
        <w:tc>
          <w:tcPr>
            <w:tcW w:w="3018" w:type="dxa"/>
          </w:tcPr>
          <w:p w:rsidR="00573FEF" w:rsidRDefault="00573FEF" w:rsidP="00573FEF">
            <w:r>
              <w:t>Secteur tout entier : Front large</w:t>
            </w:r>
          </w:p>
        </w:tc>
        <w:tc>
          <w:tcPr>
            <w:tcW w:w="3019" w:type="dxa"/>
          </w:tcPr>
          <w:p w:rsidR="00573FEF" w:rsidRDefault="00573FEF" w:rsidP="00573FEF">
            <w:r>
              <w:t>Différenciation</w:t>
            </w:r>
          </w:p>
        </w:tc>
        <w:tc>
          <w:tcPr>
            <w:tcW w:w="3019" w:type="dxa"/>
          </w:tcPr>
          <w:p w:rsidR="00573FEF" w:rsidRDefault="00573FEF" w:rsidP="00573FEF">
            <w:r>
              <w:t>Domination par les couts</w:t>
            </w:r>
          </w:p>
        </w:tc>
      </w:tr>
      <w:tr w:rsidR="00573FEF" w:rsidTr="00573FEF">
        <w:tc>
          <w:tcPr>
            <w:tcW w:w="3018" w:type="dxa"/>
          </w:tcPr>
          <w:p w:rsidR="00573FEF" w:rsidRDefault="00573FEF" w:rsidP="00573FEF">
            <w:r>
              <w:t>Un segment particulier : Front étroit</w:t>
            </w:r>
          </w:p>
        </w:tc>
        <w:tc>
          <w:tcPr>
            <w:tcW w:w="3019" w:type="dxa"/>
          </w:tcPr>
          <w:p w:rsidR="00573FEF" w:rsidRDefault="00573FEF" w:rsidP="00573FEF">
            <w:r>
              <w:t>Concentration focalisation</w:t>
            </w:r>
          </w:p>
        </w:tc>
        <w:tc>
          <w:tcPr>
            <w:tcW w:w="3019" w:type="dxa"/>
          </w:tcPr>
          <w:p w:rsidR="00573FEF" w:rsidRDefault="00573FEF" w:rsidP="00573FEF">
            <w:r>
              <w:t>Concentration coût réduits</w:t>
            </w:r>
          </w:p>
        </w:tc>
      </w:tr>
    </w:tbl>
    <w:p w:rsidR="00573FEF" w:rsidRPr="00573FEF" w:rsidRDefault="00573FEF" w:rsidP="00573FEF"/>
    <w:p w:rsidR="0076321E" w:rsidRDefault="0076321E" w:rsidP="0076321E">
      <w:pPr>
        <w:pStyle w:val="Titre1"/>
      </w:pPr>
      <w:r>
        <w:t xml:space="preserve">La domination par les couts </w:t>
      </w:r>
    </w:p>
    <w:p w:rsidR="0076321E" w:rsidRDefault="0076321E" w:rsidP="007879E7">
      <w:pPr>
        <w:pStyle w:val="Titre2"/>
      </w:pPr>
      <w:r>
        <w:t xml:space="preserve">Principes </w:t>
      </w:r>
    </w:p>
    <w:p w:rsidR="00A4716E" w:rsidRPr="00A4716E" w:rsidRDefault="00A4716E" w:rsidP="00A4716E"/>
    <w:p w:rsidR="00432CF1" w:rsidRDefault="00432CF1" w:rsidP="00432CF1">
      <w:pPr>
        <w:pStyle w:val="Paragraphedeliste"/>
        <w:numPr>
          <w:ilvl w:val="0"/>
          <w:numId w:val="18"/>
        </w:numPr>
      </w:pPr>
      <w:r>
        <w:t xml:space="preserve">L’objectif est d’avoir </w:t>
      </w:r>
      <w:r w:rsidRPr="00432CF1">
        <w:rPr>
          <w:color w:val="00B0F0"/>
        </w:rPr>
        <w:t xml:space="preserve">une stratégie de volume </w:t>
      </w:r>
      <w:r>
        <w:t xml:space="preserve">pour « inonder » le marché et ainsi pouvoir pratiquer </w:t>
      </w:r>
      <w:r w:rsidRPr="00432CF1">
        <w:rPr>
          <w:color w:val="00B0F0"/>
        </w:rPr>
        <w:t>des prix bas</w:t>
      </w:r>
    </w:p>
    <w:p w:rsidR="00432CF1" w:rsidRPr="00432CF1" w:rsidRDefault="00432CF1" w:rsidP="00432CF1">
      <w:pPr>
        <w:pStyle w:val="Paragraphedeliste"/>
        <w:numPr>
          <w:ilvl w:val="0"/>
          <w:numId w:val="18"/>
        </w:numPr>
        <w:rPr>
          <w:color w:val="00B0F0"/>
        </w:rPr>
      </w:pPr>
      <w:r w:rsidRPr="00432CF1">
        <w:rPr>
          <w:color w:val="00B0F0"/>
        </w:rPr>
        <w:t>Avantages</w:t>
      </w:r>
    </w:p>
    <w:p w:rsidR="00432CF1" w:rsidRDefault="00432CF1" w:rsidP="00432CF1">
      <w:pPr>
        <w:pStyle w:val="Paragraphedeliste"/>
        <w:numPr>
          <w:ilvl w:val="1"/>
          <w:numId w:val="18"/>
        </w:numPr>
      </w:pPr>
      <w:r>
        <w:t xml:space="preserve">Meilleure résistance à la concurrence : </w:t>
      </w:r>
      <w:r w:rsidR="00F22556" w:rsidRPr="00432CF1">
        <w:rPr>
          <w:color w:val="FFC000"/>
        </w:rPr>
        <w:t>compétitivité</w:t>
      </w:r>
      <w:r w:rsidRPr="00432CF1">
        <w:rPr>
          <w:color w:val="FFC000"/>
        </w:rPr>
        <w:t>-prix </w:t>
      </w:r>
      <w:r>
        <w:t>= avantage concurrentiel</w:t>
      </w:r>
    </w:p>
    <w:p w:rsidR="00432CF1" w:rsidRPr="003903B8" w:rsidRDefault="00432CF1" w:rsidP="003903B8">
      <w:pPr>
        <w:pStyle w:val="Paragraphedeliste"/>
        <w:numPr>
          <w:ilvl w:val="1"/>
          <w:numId w:val="18"/>
        </w:numPr>
        <w:rPr>
          <w:color w:val="FFC000"/>
        </w:rPr>
      </w:pPr>
      <w:r>
        <w:t xml:space="preserve">Assure un </w:t>
      </w:r>
      <w:r w:rsidR="001B58D6">
        <w:t>niveau</w:t>
      </w:r>
      <w:r>
        <w:t xml:space="preserve"> de </w:t>
      </w:r>
      <w:r w:rsidRPr="003903B8">
        <w:rPr>
          <w:color w:val="FFC000"/>
        </w:rPr>
        <w:t>couts bas</w:t>
      </w:r>
      <w:r>
        <w:t xml:space="preserve"> : </w:t>
      </w:r>
      <w:r w:rsidRPr="003903B8">
        <w:rPr>
          <w:color w:val="FFC000"/>
        </w:rPr>
        <w:t>économie d’</w:t>
      </w:r>
      <w:r w:rsidR="00F22556" w:rsidRPr="003903B8">
        <w:rPr>
          <w:color w:val="FFC000"/>
        </w:rPr>
        <w:t>échelle</w:t>
      </w:r>
    </w:p>
    <w:p w:rsidR="00A4716E" w:rsidRPr="00432CF1" w:rsidRDefault="00A4716E" w:rsidP="00432CF1">
      <w:pPr>
        <w:rPr>
          <w:color w:val="FFC000"/>
        </w:rPr>
      </w:pPr>
    </w:p>
    <w:p w:rsidR="00D3140C" w:rsidRDefault="003B0636" w:rsidP="00F75007">
      <w:pPr>
        <w:pStyle w:val="Titre2"/>
      </w:pPr>
      <w:r>
        <w:t>Effet d’</w:t>
      </w:r>
      <w:r w:rsidR="00327ED8">
        <w:t>expérience</w:t>
      </w:r>
    </w:p>
    <w:p w:rsidR="00327ED8" w:rsidRPr="00327ED8" w:rsidRDefault="00327ED8" w:rsidP="00327ED8"/>
    <w:p w:rsidR="00D3140C" w:rsidRDefault="00D3140C" w:rsidP="00D3140C">
      <w:pPr>
        <w:pStyle w:val="Paragraphedeliste"/>
        <w:numPr>
          <w:ilvl w:val="0"/>
          <w:numId w:val="19"/>
        </w:numPr>
      </w:pPr>
      <w:r>
        <w:t>Courbe de l’effet d’expérience (E. E.)</w:t>
      </w:r>
    </w:p>
    <w:p w:rsidR="00C1415C" w:rsidRDefault="00C1415C" w:rsidP="00C1415C"/>
    <w:p w:rsidR="00C1415C" w:rsidRDefault="00C1415C" w:rsidP="00C1415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239540</wp:posOffset>
                </wp:positionH>
                <wp:positionV relativeFrom="paragraph">
                  <wp:posOffset>118303</wp:posOffset>
                </wp:positionV>
                <wp:extent cx="1053296" cy="289367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296" cy="289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E7" w:rsidRDefault="007879E7">
                            <w:r>
                              <w:t>Cout moyen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8.85pt;margin-top:9.3pt;width:82.95pt;height:2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" filled="f" stroked="f">
                <v:textbox>
                  <w:txbxContent>
                    <w:p w:rsidR="007879E7" w:rsidRDefault="007879E7">
                      <w:r>
                        <w:t>Cout moyen</w:t>
                      </w:r>
                    </w:p>
                  </w:txbxContent>
                </v:textbox>
              </v:shape>
            </w:pict>
          </mc:Fallback>
        </mc:AlternateContent>
      </w:r>
    </w:p>
    <w:p w:rsidR="003903B8" w:rsidRDefault="00D3140C" w:rsidP="003903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222949</wp:posOffset>
                </wp:positionH>
                <wp:positionV relativeFrom="paragraph">
                  <wp:posOffset>62849</wp:posOffset>
                </wp:positionV>
                <wp:extent cx="0" cy="1006997"/>
                <wp:effectExtent l="63500" t="25400" r="38100" b="952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CBC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7.55pt;margin-top:4.95pt;width:0;height:79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3903B8" w:rsidRDefault="007879E7" w:rsidP="003903B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127251" wp14:editId="7FB853A1">
                <wp:simplePos x="0" y="0"/>
                <wp:positionH relativeFrom="column">
                  <wp:posOffset>1739232</wp:posOffset>
                </wp:positionH>
                <wp:positionV relativeFrom="paragraph">
                  <wp:posOffset>37119</wp:posOffset>
                </wp:positionV>
                <wp:extent cx="1591551" cy="289367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551" cy="289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7879E7" w:rsidRDefault="007879E7" w:rsidP="007879E7">
                            <w:r>
                              <w:t>Cou</w:t>
                            </w:r>
                            <w:r w:rsidR="006E2A03">
                              <w:t>r</w:t>
                            </w:r>
                            <w:r>
                              <w:t>be d’expérience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7251" id="Zone de texte 5" o:spid="_x0000_s1027" type="#_x0000_t202" style="position:absolute;margin-left:136.95pt;margin-top:2.9pt;width:125.3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" filled="f" stroked="f">
                <v:textbox>
                  <w:txbxContent>
                    <w:p w:rsidR="007879E7" w:rsidRDefault="007879E7" w:rsidP="007879E7">
                      <w:r>
                        <w:t>C</w:t>
                      </w:r>
                      <w:r>
                        <w:t>ou</w:t>
                      </w:r>
                      <w:r w:rsidR="006E2A03">
                        <w:t>r</w:t>
                      </w:r>
                      <w:r>
                        <w:t>be d’expérience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466017</wp:posOffset>
                </wp:positionH>
                <wp:positionV relativeFrom="paragraph">
                  <wp:posOffset>71843</wp:posOffset>
                </wp:positionV>
                <wp:extent cx="2592729" cy="625033"/>
                <wp:effectExtent l="0" t="0" r="23495" b="228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729" cy="62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2C6AB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5.65pt" to="240.85pt,5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" strokecolor="#ed7d31 [3205]" strokeweight=".5pt">
                <v:stroke joinstyle="miter"/>
              </v:line>
            </w:pict>
          </mc:Fallback>
        </mc:AlternateContent>
      </w:r>
    </w:p>
    <w:p w:rsidR="00D3140C" w:rsidRDefault="00D3140C" w:rsidP="003903B8"/>
    <w:p w:rsidR="00D3140C" w:rsidRDefault="00D3140C" w:rsidP="003903B8"/>
    <w:p w:rsidR="00D3140C" w:rsidRDefault="00C1415C" w:rsidP="003903B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090581" wp14:editId="5D24E2B4">
                <wp:simplePos x="0" y="0"/>
                <wp:positionH relativeFrom="column">
                  <wp:posOffset>3325849</wp:posOffset>
                </wp:positionH>
                <wp:positionV relativeFrom="paragraph">
                  <wp:posOffset>139716</wp:posOffset>
                </wp:positionV>
                <wp:extent cx="1591551" cy="289367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551" cy="289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E7" w:rsidRDefault="007879E7" w:rsidP="007879E7">
                            <w:r>
                              <w:t xml:space="preserve">Quantité cumulée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90581" id="Zone de texte 6" o:spid="_x0000_s1028" type="#_x0000_t202" style="position:absolute;margin-left:261.9pt;margin-top:11pt;width:125.3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" filled="f" stroked="f">
                <v:textbox>
                  <w:txbxContent>
                    <w:p w:rsidR="007879E7" w:rsidRDefault="007879E7" w:rsidP="007879E7">
                      <w:r>
                        <w:t xml:space="preserve">Quantité cumulée </w:t>
                      </w:r>
                    </w:p>
                  </w:txbxContent>
                </v:textbox>
              </v:shape>
            </w:pict>
          </mc:Fallback>
        </mc:AlternateContent>
      </w:r>
    </w:p>
    <w:p w:rsidR="00D3140C" w:rsidRDefault="00D3140C" w:rsidP="003903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FDC03" wp14:editId="3748346F">
                <wp:simplePos x="0" y="0"/>
                <wp:positionH relativeFrom="column">
                  <wp:posOffset>233045</wp:posOffset>
                </wp:positionH>
                <wp:positionV relativeFrom="paragraph">
                  <wp:posOffset>137160</wp:posOffset>
                </wp:positionV>
                <wp:extent cx="3096260" cy="0"/>
                <wp:effectExtent l="0" t="63500" r="0" b="762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6A22A" id="Connecteur droit avec flèche 2" o:spid="_x0000_s1026" type="#_x0000_t32" style="position:absolute;margin-left:18.35pt;margin-top:10.8pt;width:243.8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</w:p>
    <w:p w:rsidR="00D3140C" w:rsidRDefault="00D3140C" w:rsidP="003903B8"/>
    <w:p w:rsidR="007879E7" w:rsidRDefault="007879E7" w:rsidP="00F75007">
      <w:pPr>
        <w:pStyle w:val="Titre2"/>
      </w:pPr>
      <w:r>
        <w:lastRenderedPageBreak/>
        <w:t>L’</w:t>
      </w:r>
      <w:r w:rsidR="00F75007">
        <w:t>impact</w:t>
      </w:r>
      <w:r>
        <w:t xml:space="preserve"> </w:t>
      </w:r>
      <w:r w:rsidR="00F75007">
        <w:t>d</w:t>
      </w:r>
      <w:r>
        <w:t xml:space="preserve">e la stratégie de domination par les couts </w:t>
      </w:r>
    </w:p>
    <w:p w:rsidR="007879E7" w:rsidRDefault="007879E7" w:rsidP="007879E7"/>
    <w:p w:rsidR="007879E7" w:rsidRDefault="007879E7" w:rsidP="007879E7"/>
    <w:p w:rsidR="007879E7" w:rsidRDefault="007879E7" w:rsidP="007879E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FCAA4A" wp14:editId="1E1DD1D2">
                <wp:simplePos x="0" y="0"/>
                <wp:positionH relativeFrom="column">
                  <wp:posOffset>3359689</wp:posOffset>
                </wp:positionH>
                <wp:positionV relativeFrom="paragraph">
                  <wp:posOffset>146338</wp:posOffset>
                </wp:positionV>
                <wp:extent cx="810227" cy="261644"/>
                <wp:effectExtent l="0" t="0" r="28575" b="5588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227" cy="261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85B5" id="Connecteur droit avec flèche 20" o:spid="_x0000_s1026" type="#_x0000_t32" style="position:absolute;margin-left:264.55pt;margin-top:11.5pt;width:63.8pt;height:20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DD9832" wp14:editId="0224A0F1">
                <wp:simplePos x="0" y="0"/>
                <wp:positionH relativeFrom="column">
                  <wp:posOffset>1983973</wp:posOffset>
                </wp:positionH>
                <wp:positionV relativeFrom="paragraph">
                  <wp:posOffset>-145986</wp:posOffset>
                </wp:positionV>
                <wp:extent cx="1365812" cy="520861"/>
                <wp:effectExtent l="0" t="0" r="19050" b="12700"/>
                <wp:wrapNone/>
                <wp:docPr id="8" name="Rectangle : avec coin rogn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2" cy="520861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9E7" w:rsidRDefault="007879E7" w:rsidP="007879E7">
                            <w:pPr>
                              <w:jc w:val="center"/>
                            </w:pPr>
                            <w:r>
                              <w:t xml:space="preserve">Couts faibles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9832" id="Rectangle : avec coin rogné 8" o:spid="_x0000_s1029" style="position:absolute;margin-left:156.2pt;margin-top:-11.5pt;width:107.55pt;height:4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812,520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" adj="-11796480,,5400" path="m,l1279000,r86812,86812l1365812,520861,,520861,,xe" fillcolor="#4472c4 [3204]" strokecolor="#1f3763 [1604]" strokeweight="1pt">
                <v:stroke joinstyle="miter"/>
                <v:formulas/>
                <v:path arrowok="t" o:connecttype="custom" o:connectlocs="0,0;1279000,0;1365812,86812;1365812,520861;0,520861;0,0" o:connectangles="0,0,0,0,0,0" textboxrect="0,0,1365812,520861"/>
                <v:textbox>
                  <w:txbxContent>
                    <w:p w:rsidR="007879E7" w:rsidRDefault="007879E7" w:rsidP="007879E7">
                      <w:pPr>
                        <w:jc w:val="center"/>
                      </w:pPr>
                      <w:r>
                        <w:t xml:space="preserve">Couts faibles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-66804</wp:posOffset>
                </wp:positionH>
                <wp:positionV relativeFrom="paragraph">
                  <wp:posOffset>-112395</wp:posOffset>
                </wp:positionV>
                <wp:extent cx="1365812" cy="520861"/>
                <wp:effectExtent l="0" t="0" r="19050" b="12700"/>
                <wp:wrapNone/>
                <wp:docPr id="7" name="Rectangle : avec coin rogn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2" cy="520861"/>
                        </a:xfrm>
                        <a:prstGeom prst="snip1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E7" w:rsidRDefault="007879E7" w:rsidP="007879E7">
                            <w:pPr>
                              <w:jc w:val="center"/>
                            </w:pPr>
                            <w:bookmarkStart w:id="0" w:name="_GoBack"/>
                            <w:r>
                              <w:t>Contrôle strict des cours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 : avec coin rogné 7" o:spid="_x0000_s1030" style="position:absolute;margin-left:-5.25pt;margin-top:-8.85pt;width:107.55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812,520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" adj="-11796480,,5400" path="m,l1279000,r86812,86812l1365812,520861,,520861,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0,0;1279000,0;1365812,86812;1365812,520861;0,520861;0,0" o:connectangles="0,0,0,0,0,0" textboxrect="0,0,1365812,520861"/>
                <v:textbox>
                  <w:txbxContent>
                    <w:p w:rsidR="007879E7" w:rsidRDefault="007879E7" w:rsidP="007879E7">
                      <w:pPr>
                        <w:jc w:val="center"/>
                      </w:pPr>
                      <w:bookmarkStart w:id="1" w:name="_GoBack"/>
                      <w:r>
                        <w:t>Contrôle strict des cours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7879E7" w:rsidRDefault="007879E7" w:rsidP="007879E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29E96B" wp14:editId="26EC7AC0">
                <wp:simplePos x="0" y="0"/>
                <wp:positionH relativeFrom="column">
                  <wp:posOffset>1299395</wp:posOffset>
                </wp:positionH>
                <wp:positionV relativeFrom="paragraph">
                  <wp:posOffset>63910</wp:posOffset>
                </wp:positionV>
                <wp:extent cx="682906" cy="45719"/>
                <wp:effectExtent l="0" t="63500" r="0" b="4381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B4C4" id="Connecteur droit avec flèche 19" o:spid="_x0000_s1026" type="#_x0000_t32" style="position:absolute;margin-left:102.3pt;margin-top:5.05pt;width:53.7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1298832</wp:posOffset>
                </wp:positionH>
                <wp:positionV relativeFrom="paragraph">
                  <wp:posOffset>187204</wp:posOffset>
                </wp:positionV>
                <wp:extent cx="359378" cy="266379"/>
                <wp:effectExtent l="25400" t="25400" r="22225" b="1333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378" cy="266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DCAB8" id="Connecteur droit avec flèche 17" o:spid="_x0000_s1026" type="#_x0000_t32" style="position:absolute;margin-left:102.25pt;margin-top:14.75pt;width:28.3pt;height:20.9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DD9832" wp14:editId="0224A0F1">
                <wp:simplePos x="0" y="0"/>
                <wp:positionH relativeFrom="column">
                  <wp:posOffset>4166886</wp:posOffset>
                </wp:positionH>
                <wp:positionV relativeFrom="paragraph">
                  <wp:posOffset>69673</wp:posOffset>
                </wp:positionV>
                <wp:extent cx="1365812" cy="520861"/>
                <wp:effectExtent l="0" t="0" r="19050" b="12700"/>
                <wp:wrapNone/>
                <wp:docPr id="10" name="Rectangle : avec coin rogné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2" cy="520861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9E7" w:rsidRDefault="007879E7" w:rsidP="007879E7">
                            <w:pPr>
                              <w:jc w:val="center"/>
                            </w:pPr>
                            <w:r>
                              <w:t xml:space="preserve">Prix bas : large marché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9832" id="Rectangle : avec coin rogné 10" o:spid="_x0000_s1031" style="position:absolute;margin-left:328.1pt;margin-top:5.5pt;width:107.55pt;height:4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812,520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" adj="-11796480,,5400" path="m,l1279000,r86812,86812l1365812,520861,,520861,,xe" fillcolor="#4472c4 [3204]" strokecolor="#1f3763 [1604]" strokeweight="1pt">
                <v:stroke joinstyle="miter"/>
                <v:formulas/>
                <v:path arrowok="t" o:connecttype="custom" o:connectlocs="0,0;1279000,0;1365812,86812;1365812,520861;0,520861;0,0" o:connectangles="0,0,0,0,0,0" textboxrect="0,0,1365812,520861"/>
                <v:textbox>
                  <w:txbxContent>
                    <w:p w:rsidR="007879E7" w:rsidRDefault="007879E7" w:rsidP="007879E7">
                      <w:pPr>
                        <w:jc w:val="center"/>
                      </w:pPr>
                      <w:r>
                        <w:t xml:space="preserve">Prix bas : large marché </w:t>
                      </w:r>
                    </w:p>
                  </w:txbxContent>
                </v:textbox>
              </v:shape>
            </w:pict>
          </mc:Fallback>
        </mc:AlternateContent>
      </w:r>
    </w:p>
    <w:p w:rsidR="007879E7" w:rsidRDefault="007879E7" w:rsidP="007879E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8E5DFA" wp14:editId="43B823DA">
                <wp:simplePos x="0" y="0"/>
                <wp:positionH relativeFrom="column">
                  <wp:posOffset>480422</wp:posOffset>
                </wp:positionH>
                <wp:positionV relativeFrom="paragraph">
                  <wp:posOffset>107732</wp:posOffset>
                </wp:positionV>
                <wp:extent cx="45719" cy="298530"/>
                <wp:effectExtent l="25400" t="25400" r="43815" b="190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8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EE4E1" id="Connecteur droit avec flèche 26" o:spid="_x0000_s1026" type="#_x0000_t32" style="position:absolute;margin-left:37.85pt;margin-top:8.5pt;width:3.6pt;height:23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7879E7" w:rsidRDefault="007879E7" w:rsidP="007879E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CA17A1" wp14:editId="75F959BF">
                <wp:simplePos x="0" y="0"/>
                <wp:positionH relativeFrom="column">
                  <wp:posOffset>1422561</wp:posOffset>
                </wp:positionH>
                <wp:positionV relativeFrom="paragraph">
                  <wp:posOffset>83828</wp:posOffset>
                </wp:positionV>
                <wp:extent cx="1365812" cy="520861"/>
                <wp:effectExtent l="0" t="0" r="19050" b="12700"/>
                <wp:wrapNone/>
                <wp:docPr id="16" name="Rectangle : avec coin rogn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2" cy="520861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9E7" w:rsidRDefault="007879E7" w:rsidP="007879E7">
                            <w:pPr>
                              <w:jc w:val="center"/>
                            </w:pPr>
                            <w:r>
                              <w:t xml:space="preserve">Investissement de capacité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A17A1" id="Rectangle : avec coin rogné 16" o:spid="_x0000_s1032" style="position:absolute;margin-left:112pt;margin-top:6.6pt;width:107.55pt;height:4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812,520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" adj="-11796480,,5400" path="m,l1279000,r86812,86812l1365812,520861,,520861,,xe" fillcolor="#4472c4 [3204]" strokecolor="#1f3763 [1604]" strokeweight="1pt">
                <v:stroke joinstyle="miter"/>
                <v:formulas/>
                <v:path arrowok="t" o:connecttype="custom" o:connectlocs="0,0;1279000,0;1365812,86812;1365812,520861;0,520861;0,0" o:connectangles="0,0,0,0,0,0" textboxrect="0,0,1365812,520861"/>
                <v:textbox>
                  <w:txbxContent>
                    <w:p w:rsidR="007879E7" w:rsidRDefault="007879E7" w:rsidP="007879E7">
                      <w:pPr>
                        <w:jc w:val="center"/>
                      </w:pPr>
                      <w:r>
                        <w:t xml:space="preserve">Investissement de capacité </w:t>
                      </w:r>
                    </w:p>
                  </w:txbxContent>
                </v:textbox>
              </v:shape>
            </w:pict>
          </mc:Fallback>
        </mc:AlternateContent>
      </w:r>
    </w:p>
    <w:p w:rsidR="007879E7" w:rsidRDefault="007879E7" w:rsidP="007879E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0BACA9" wp14:editId="21EBB5D3">
                <wp:simplePos x="0" y="0"/>
                <wp:positionH relativeFrom="column">
                  <wp:posOffset>4389835</wp:posOffset>
                </wp:positionH>
                <wp:positionV relativeFrom="paragraph">
                  <wp:posOffset>92188</wp:posOffset>
                </wp:positionV>
                <wp:extent cx="555585" cy="323930"/>
                <wp:effectExtent l="0" t="0" r="54610" b="317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85" cy="323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D6D8" id="Connecteur droit avec flèche 21" o:spid="_x0000_s1026" type="#_x0000_t32" style="position:absolute;margin-left:345.65pt;margin-top:7.25pt;width:43.7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CA17A1" wp14:editId="75F959BF">
                <wp:simplePos x="0" y="0"/>
                <wp:positionH relativeFrom="column">
                  <wp:posOffset>-358815</wp:posOffset>
                </wp:positionH>
                <wp:positionV relativeFrom="paragraph">
                  <wp:posOffset>130986</wp:posOffset>
                </wp:positionV>
                <wp:extent cx="1365812" cy="520861"/>
                <wp:effectExtent l="0" t="0" r="19050" b="12700"/>
                <wp:wrapNone/>
                <wp:docPr id="15" name="Rectangle : avec coin rogn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2" cy="520861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9E7" w:rsidRDefault="007879E7" w:rsidP="007879E7">
                            <w:pPr>
                              <w:jc w:val="center"/>
                            </w:pPr>
                            <w:r>
                              <w:t>Effet d’expérience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A17A1" id="Rectangle : avec coin rogné 15" o:spid="_x0000_s1033" style="position:absolute;margin-left:-28.25pt;margin-top:10.3pt;width:107.55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812,520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" adj="-11796480,,5400" path="m,l1279000,r86812,86812l1365812,520861,,520861,,xe" fillcolor="#ed7d31 [3205]" strokecolor="#823b0b [1605]" strokeweight="1pt">
                <v:stroke joinstyle="miter"/>
                <v:formulas/>
                <v:path arrowok="t" o:connecttype="custom" o:connectlocs="0,0;1279000,0;1365812,86812;1365812,520861;0,520861;0,0" o:connectangles="0,0,0,0,0,0" textboxrect="0,0,1365812,520861"/>
                <v:textbox>
                  <w:txbxContent>
                    <w:p w:rsidR="007879E7" w:rsidRDefault="007879E7" w:rsidP="007879E7">
                      <w:pPr>
                        <w:jc w:val="center"/>
                      </w:pPr>
                      <w:r>
                        <w:t>Effet d’expérience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7879E7" w:rsidRDefault="007879E7" w:rsidP="007879E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4E6505" wp14:editId="7A863213">
                <wp:simplePos x="0" y="0"/>
                <wp:positionH relativeFrom="column">
                  <wp:posOffset>1012278</wp:posOffset>
                </wp:positionH>
                <wp:positionV relativeFrom="paragraph">
                  <wp:posOffset>21879</wp:posOffset>
                </wp:positionV>
                <wp:extent cx="414438" cy="205620"/>
                <wp:effectExtent l="25400" t="0" r="17780" b="3619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438" cy="20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BA07" id="Connecteur droit avec flèche 18" o:spid="_x0000_s1026" type="#_x0000_t32" style="position:absolute;margin-left:79.7pt;margin-top:1.7pt;width:32.65pt;height:16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7879E7" w:rsidRDefault="007879E7" w:rsidP="007879E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34F72F" wp14:editId="78FB8D2E">
                <wp:simplePos x="0" y="0"/>
                <wp:positionH relativeFrom="column">
                  <wp:posOffset>4171339</wp:posOffset>
                </wp:positionH>
                <wp:positionV relativeFrom="paragraph">
                  <wp:posOffset>126623</wp:posOffset>
                </wp:positionV>
                <wp:extent cx="1365812" cy="520861"/>
                <wp:effectExtent l="0" t="0" r="19050" b="12700"/>
                <wp:wrapNone/>
                <wp:docPr id="11" name="Rectangle : avec coin rogné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2" cy="520861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9E7" w:rsidRDefault="003B0636" w:rsidP="007879E7">
                            <w:pPr>
                              <w:jc w:val="center"/>
                            </w:pPr>
                            <w:r>
                              <w:t>Consommation</w:t>
                            </w:r>
                            <w:r w:rsidR="007879E7">
                              <w:t xml:space="preserve"> de masse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F72F" id="Rectangle : avec coin rogné 11" o:spid="_x0000_s1034" style="position:absolute;margin-left:328.45pt;margin-top:9.95pt;width:107.55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812,520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" adj="-11796480,,5400" path="m,l1279000,r86812,86812l1365812,520861,,520861,,xe" fillcolor="#4472c4 [3204]" strokecolor="#1f3763 [1604]" strokeweight="1pt">
                <v:stroke joinstyle="miter"/>
                <v:formulas/>
                <v:path arrowok="t" o:connecttype="custom" o:connectlocs="0,0;1279000,0;1365812,86812;1365812,520861;0,520861;0,0" o:connectangles="0,0,0,0,0,0" textboxrect="0,0,1365812,520861"/>
                <v:textbox>
                  <w:txbxContent>
                    <w:p w:rsidR="007879E7" w:rsidRDefault="003B0636" w:rsidP="007879E7">
                      <w:pPr>
                        <w:jc w:val="center"/>
                      </w:pPr>
                      <w:r>
                        <w:t>Consommation</w:t>
                      </w:r>
                      <w:r w:rsidR="007879E7">
                        <w:t xml:space="preserve"> de masse</w:t>
                      </w:r>
                    </w:p>
                  </w:txbxContent>
                </v:textbox>
              </v:shape>
            </w:pict>
          </mc:Fallback>
        </mc:AlternateContent>
      </w:r>
    </w:p>
    <w:p w:rsidR="007879E7" w:rsidRDefault="007879E7" w:rsidP="007879E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8E5DFA" wp14:editId="43B823DA">
                <wp:simplePos x="0" y="0"/>
                <wp:positionH relativeFrom="column">
                  <wp:posOffset>178901</wp:posOffset>
                </wp:positionH>
                <wp:positionV relativeFrom="paragraph">
                  <wp:posOffset>91857</wp:posOffset>
                </wp:positionV>
                <wp:extent cx="101922" cy="367978"/>
                <wp:effectExtent l="38100" t="25400" r="12700" b="1333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22" cy="367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D680" id="Connecteur droit avec flèche 25" o:spid="_x0000_s1026" type="#_x0000_t32" style="position:absolute;margin-left:14.1pt;margin-top:7.25pt;width:8.05pt;height:28.9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7879E7" w:rsidRDefault="007879E7" w:rsidP="007879E7"/>
    <w:p w:rsidR="007879E7" w:rsidRDefault="007879E7" w:rsidP="007879E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0BACA9" wp14:editId="21EBB5D3">
                <wp:simplePos x="0" y="0"/>
                <wp:positionH relativeFrom="column">
                  <wp:posOffset>4169916</wp:posOffset>
                </wp:positionH>
                <wp:positionV relativeFrom="paragraph">
                  <wp:posOffset>83015</wp:posOffset>
                </wp:positionV>
                <wp:extent cx="289367" cy="525571"/>
                <wp:effectExtent l="25400" t="0" r="15875" b="3365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367" cy="525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3D0E" id="Connecteur droit avec flèche 22" o:spid="_x0000_s1026" type="#_x0000_t32" style="position:absolute;margin-left:328.35pt;margin-top:6.55pt;width:22.8pt;height:41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CA17A1" wp14:editId="75F959BF">
                <wp:simplePos x="0" y="0"/>
                <wp:positionH relativeFrom="column">
                  <wp:posOffset>-358815</wp:posOffset>
                </wp:positionH>
                <wp:positionV relativeFrom="paragraph">
                  <wp:posOffset>82807</wp:posOffset>
                </wp:positionV>
                <wp:extent cx="1365812" cy="520861"/>
                <wp:effectExtent l="0" t="0" r="19050" b="12700"/>
                <wp:wrapNone/>
                <wp:docPr id="14" name="Rectangle : avec coin rogné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2" cy="520861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9E7" w:rsidRDefault="007879E7" w:rsidP="007879E7">
                            <w:pPr>
                              <w:jc w:val="center"/>
                            </w:pPr>
                            <w:r>
                              <w:t xml:space="preserve">Économie </w:t>
                            </w:r>
                            <w:proofErr w:type="spellStart"/>
                            <w:r>
                              <w:t>d’echelle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A17A1" id="Rectangle : avec coin rogné 14" o:spid="_x0000_s1035" style="position:absolute;margin-left:-28.25pt;margin-top:6.5pt;width:107.55pt;height:4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812,520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" adj="-11796480,,5400" path="m,l1279000,r86812,86812l1365812,520861,,520861,,xe" fillcolor="#ed7d31 [3205]" strokecolor="#823b0b [1605]" strokeweight="1pt">
                <v:stroke joinstyle="miter"/>
                <v:formulas/>
                <v:path arrowok="t" o:connecttype="custom" o:connectlocs="0,0;1279000,0;1365812,86812;1365812,520861;0,520861;0,0" o:connectangles="0,0,0,0,0,0" textboxrect="0,0,1365812,520861"/>
                <v:textbox>
                  <w:txbxContent>
                    <w:p w:rsidR="007879E7" w:rsidRDefault="007879E7" w:rsidP="007879E7">
                      <w:pPr>
                        <w:jc w:val="center"/>
                      </w:pPr>
                      <w:r>
                        <w:t>Économie d’</w:t>
                      </w:r>
                      <w:proofErr w:type="spellStart"/>
                      <w:r>
                        <w:t>echelle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879E7" w:rsidRDefault="007879E7" w:rsidP="007879E7"/>
    <w:p w:rsidR="007879E7" w:rsidRDefault="007879E7" w:rsidP="007879E7"/>
    <w:p w:rsidR="007879E7" w:rsidRDefault="007879E7" w:rsidP="007879E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BBAD66" wp14:editId="02F8003F">
                <wp:simplePos x="0" y="0"/>
                <wp:positionH relativeFrom="column">
                  <wp:posOffset>526141</wp:posOffset>
                </wp:positionH>
                <wp:positionV relativeFrom="paragraph">
                  <wp:posOffset>170614</wp:posOffset>
                </wp:positionV>
                <wp:extent cx="680655" cy="296658"/>
                <wp:effectExtent l="25400" t="25400" r="18415" b="2095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655" cy="296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65B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41.45pt;margin-top:13.45pt;width:53.6pt;height:23.3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412415" wp14:editId="2E11EF0E">
                <wp:simplePos x="0" y="0"/>
                <wp:positionH relativeFrom="column">
                  <wp:posOffset>3060338</wp:posOffset>
                </wp:positionH>
                <wp:positionV relativeFrom="paragraph">
                  <wp:posOffset>163557</wp:posOffset>
                </wp:positionV>
                <wp:extent cx="289367" cy="525571"/>
                <wp:effectExtent l="25400" t="0" r="15875" b="3365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367" cy="525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34512" id="Connecteur droit avec flèche 23" o:spid="_x0000_s1026" type="#_x0000_t32" style="position:absolute;margin-left:240.95pt;margin-top:12.9pt;width:22.8pt;height:41.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34F72F" wp14:editId="78FB8D2E">
                <wp:simplePos x="0" y="0"/>
                <wp:positionH relativeFrom="column">
                  <wp:posOffset>3344255</wp:posOffset>
                </wp:positionH>
                <wp:positionV relativeFrom="paragraph">
                  <wp:posOffset>163685</wp:posOffset>
                </wp:positionV>
                <wp:extent cx="1365812" cy="520861"/>
                <wp:effectExtent l="0" t="0" r="19050" b="12700"/>
                <wp:wrapNone/>
                <wp:docPr id="12" name="Rectangle : avec coin rogn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2" cy="520861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9E7" w:rsidRDefault="007879E7" w:rsidP="007879E7">
                            <w:pPr>
                              <w:jc w:val="center"/>
                            </w:pPr>
                            <w:r>
                              <w:t>Large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F72F" id="Rectangle : avec coin rogné 12" o:spid="_x0000_s1036" style="position:absolute;margin-left:263.35pt;margin-top:12.9pt;width:107.55pt;height:4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812,520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" adj="-11796480,,5400" path="m,l1279000,r86812,86812l1365812,520861,,520861,,xe" fillcolor="#70ad47 [3209]" strokecolor="#375623 [1609]" strokeweight="1pt">
                <v:stroke joinstyle="miter"/>
                <v:formulas/>
                <v:path arrowok="t" o:connecttype="custom" o:connectlocs="0,0;1279000,0;1365812,86812;1365812,520861;0,520861;0,0" o:connectangles="0,0,0,0,0,0" textboxrect="0,0,1365812,520861"/>
                <v:textbox>
                  <w:txbxContent>
                    <w:p w:rsidR="007879E7" w:rsidRDefault="007879E7" w:rsidP="007879E7">
                      <w:pPr>
                        <w:jc w:val="center"/>
                      </w:pPr>
                      <w:r>
                        <w:t>Large distribution</w:t>
                      </w:r>
                    </w:p>
                  </w:txbxContent>
                </v:textbox>
              </v:shape>
            </w:pict>
          </mc:Fallback>
        </mc:AlternateContent>
      </w:r>
    </w:p>
    <w:p w:rsidR="007879E7" w:rsidRDefault="007879E7" w:rsidP="007879E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CA17A1" wp14:editId="75F959BF">
                <wp:simplePos x="0" y="0"/>
                <wp:positionH relativeFrom="column">
                  <wp:posOffset>1298832</wp:posOffset>
                </wp:positionH>
                <wp:positionV relativeFrom="paragraph">
                  <wp:posOffset>38148</wp:posOffset>
                </wp:positionV>
                <wp:extent cx="1724628" cy="520861"/>
                <wp:effectExtent l="0" t="0" r="15875" b="12700"/>
                <wp:wrapNone/>
                <wp:docPr id="13" name="Rectangle : avec coin rogné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28" cy="520861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9E7" w:rsidRDefault="007879E7" w:rsidP="007879E7">
                            <w:pPr>
                              <w:jc w:val="center"/>
                            </w:pPr>
                            <w:r>
                              <w:t>Internationalisation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A17A1" id="Rectangle : avec coin rogné 13" o:spid="_x0000_s1037" style="position:absolute;margin-left:102.25pt;margin-top:3pt;width:135.8pt;height:4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4628,5208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" adj="-11796480,,5400" path="m,l1637816,r86812,86812l1724628,520861,,520861,,xe" fillcolor="#ffc000 [3207]" strokecolor="#7f5f00 [1607]" strokeweight="1pt">
                <v:stroke joinstyle="miter"/>
                <v:formulas/>
                <v:path arrowok="t" o:connecttype="custom" o:connectlocs="0,0;1637816,0;1724628,86812;1724628,520861;0,520861;0,0" o:connectangles="0,0,0,0,0,0" textboxrect="0,0,1724628,520861"/>
                <v:textbox>
                  <w:txbxContent>
                    <w:p w:rsidR="007879E7" w:rsidRDefault="007879E7" w:rsidP="007879E7">
                      <w:pPr>
                        <w:jc w:val="center"/>
                      </w:pPr>
                      <w:r>
                        <w:t>Internationalisation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879E7" w:rsidRDefault="007879E7" w:rsidP="007879E7"/>
    <w:p w:rsidR="007879E7" w:rsidRDefault="007879E7" w:rsidP="007879E7"/>
    <w:p w:rsidR="007879E7" w:rsidRDefault="007879E7" w:rsidP="007879E7"/>
    <w:p w:rsidR="007879E7" w:rsidRDefault="007879E7" w:rsidP="007879E7"/>
    <w:p w:rsidR="007879E7" w:rsidRPr="007879E7" w:rsidRDefault="007879E7" w:rsidP="007879E7"/>
    <w:p w:rsidR="0076321E" w:rsidRDefault="0076321E" w:rsidP="0076321E">
      <w:pPr>
        <w:pStyle w:val="Titre1"/>
      </w:pPr>
      <w:r>
        <w:t>La différentiation</w:t>
      </w:r>
    </w:p>
    <w:p w:rsidR="003B0636" w:rsidRPr="003B0636" w:rsidRDefault="003B0636" w:rsidP="003B0636"/>
    <w:p w:rsidR="0076321E" w:rsidRDefault="0076321E" w:rsidP="007879E7">
      <w:pPr>
        <w:pStyle w:val="Titre2"/>
        <w:numPr>
          <w:ilvl w:val="0"/>
          <w:numId w:val="21"/>
        </w:numPr>
      </w:pPr>
      <w:r>
        <w:t>Présentation</w:t>
      </w:r>
    </w:p>
    <w:p w:rsidR="003B0636" w:rsidRPr="003B0636" w:rsidRDefault="003B0636" w:rsidP="003B0636"/>
    <w:p w:rsidR="007879E7" w:rsidRDefault="007879E7" w:rsidP="007879E7">
      <w:pPr>
        <w:pStyle w:val="Paragraphedeliste"/>
        <w:numPr>
          <w:ilvl w:val="0"/>
          <w:numId w:val="19"/>
        </w:numPr>
      </w:pPr>
      <w:r>
        <w:t xml:space="preserve">Stratégie qui fonde l’avantage concurrentiel d’une firme sur la spécificité de son offre reconnue et valorisée par le marché </w:t>
      </w:r>
    </w:p>
    <w:p w:rsidR="007879E7" w:rsidRDefault="007879E7" w:rsidP="007879E7">
      <w:pPr>
        <w:pStyle w:val="Paragraphedeliste"/>
        <w:numPr>
          <w:ilvl w:val="0"/>
          <w:numId w:val="19"/>
        </w:numPr>
      </w:pPr>
      <w:r>
        <w:t xml:space="preserve">L’entreprise veut montrer des </w:t>
      </w:r>
      <w:r w:rsidRPr="00E258A5">
        <w:rPr>
          <w:color w:val="00B0F0"/>
          <w:u w:val="single"/>
        </w:rPr>
        <w:t>caractéristiques spécifiques</w:t>
      </w:r>
      <w:r w:rsidRPr="00E258A5">
        <w:rPr>
          <w:color w:val="00B0F0"/>
        </w:rPr>
        <w:t xml:space="preserve"> </w:t>
      </w:r>
      <w:r>
        <w:t xml:space="preserve">du produit = </w:t>
      </w:r>
      <w:r w:rsidRPr="00E258A5">
        <w:rPr>
          <w:color w:val="FFC000"/>
          <w:u w:val="single"/>
        </w:rPr>
        <w:t>modification de la valeur de celui-ci</w:t>
      </w:r>
      <w:r>
        <w:t xml:space="preserve"> (originalité, notoriété, non-conformité aux produits de références … )</w:t>
      </w:r>
    </w:p>
    <w:p w:rsidR="00B35341" w:rsidRDefault="00B35341" w:rsidP="007879E7">
      <w:pPr>
        <w:pStyle w:val="Paragraphedeliste"/>
        <w:numPr>
          <w:ilvl w:val="0"/>
          <w:numId w:val="19"/>
        </w:numPr>
      </w:pPr>
      <w:r w:rsidRPr="00A07BC6">
        <w:rPr>
          <w:color w:val="00B0F0"/>
        </w:rPr>
        <w:t>Cette différenciation peut concerner </w:t>
      </w:r>
      <w:r>
        <w:t xml:space="preserve">: </w:t>
      </w:r>
    </w:p>
    <w:p w:rsidR="00B35341" w:rsidRPr="00A07BC6" w:rsidRDefault="00B35341" w:rsidP="00B35341">
      <w:pPr>
        <w:pStyle w:val="Paragraphedeliste"/>
        <w:numPr>
          <w:ilvl w:val="1"/>
          <w:numId w:val="19"/>
        </w:numPr>
        <w:rPr>
          <w:color w:val="FFC000"/>
        </w:rPr>
      </w:pPr>
      <w:r w:rsidRPr="00A07BC6">
        <w:rPr>
          <w:color w:val="FFC000"/>
        </w:rPr>
        <w:t>Domaine technologie</w:t>
      </w:r>
    </w:p>
    <w:p w:rsidR="00B35341" w:rsidRDefault="00B35341" w:rsidP="00B35341">
      <w:pPr>
        <w:pStyle w:val="Paragraphedeliste"/>
        <w:numPr>
          <w:ilvl w:val="2"/>
          <w:numId w:val="19"/>
        </w:numPr>
      </w:pPr>
      <w:r>
        <w:t>Brevet, procédés</w:t>
      </w:r>
    </w:p>
    <w:p w:rsidR="00B35341" w:rsidRPr="00A07BC6" w:rsidRDefault="00B35341" w:rsidP="00B35341">
      <w:pPr>
        <w:pStyle w:val="Paragraphedeliste"/>
        <w:numPr>
          <w:ilvl w:val="1"/>
          <w:numId w:val="19"/>
        </w:numPr>
        <w:rPr>
          <w:color w:val="FFC000"/>
        </w:rPr>
      </w:pPr>
      <w:r w:rsidRPr="00A07BC6">
        <w:rPr>
          <w:color w:val="FFC000"/>
        </w:rPr>
        <w:t>Domaine de production</w:t>
      </w:r>
    </w:p>
    <w:p w:rsidR="00B35341" w:rsidRDefault="00B35341" w:rsidP="00B35341">
      <w:pPr>
        <w:pStyle w:val="Paragraphedeliste"/>
        <w:numPr>
          <w:ilvl w:val="2"/>
          <w:numId w:val="19"/>
        </w:numPr>
      </w:pPr>
      <w:r>
        <w:t>Qualité, esthétique, choix des M. P.</w:t>
      </w:r>
    </w:p>
    <w:p w:rsidR="00A07BC6" w:rsidRDefault="00B35341" w:rsidP="00B35341">
      <w:pPr>
        <w:pStyle w:val="Paragraphedeliste"/>
        <w:numPr>
          <w:ilvl w:val="1"/>
          <w:numId w:val="19"/>
        </w:numPr>
      </w:pPr>
      <w:r w:rsidRPr="00A07BC6">
        <w:rPr>
          <w:color w:val="FFC000"/>
        </w:rPr>
        <w:t>Domaine de la commercialisation </w:t>
      </w:r>
      <w:r>
        <w:t xml:space="preserve">: </w:t>
      </w:r>
    </w:p>
    <w:p w:rsidR="00B35341" w:rsidRDefault="00B35341" w:rsidP="00A07BC6">
      <w:pPr>
        <w:pStyle w:val="Paragraphedeliste"/>
        <w:numPr>
          <w:ilvl w:val="2"/>
          <w:numId w:val="19"/>
        </w:numPr>
      </w:pPr>
      <w:r>
        <w:t>SAV</w:t>
      </w:r>
    </w:p>
    <w:p w:rsidR="00A07BC6" w:rsidRDefault="00B35341" w:rsidP="00B35341">
      <w:pPr>
        <w:pStyle w:val="Paragraphedeliste"/>
        <w:numPr>
          <w:ilvl w:val="1"/>
          <w:numId w:val="19"/>
        </w:numPr>
      </w:pPr>
      <w:r>
        <w:t xml:space="preserve">Le produit répond aux besoins des </w:t>
      </w:r>
      <w:r w:rsidRPr="00A07BC6">
        <w:rPr>
          <w:color w:val="00B0F0"/>
        </w:rPr>
        <w:t>cibles </w:t>
      </w:r>
      <w:r>
        <w:t>:</w:t>
      </w:r>
    </w:p>
    <w:p w:rsidR="00B35341" w:rsidRDefault="00A07BC6" w:rsidP="00A07BC6">
      <w:pPr>
        <w:pStyle w:val="Paragraphedeliste"/>
        <w:numPr>
          <w:ilvl w:val="2"/>
          <w:numId w:val="19"/>
        </w:numPr>
      </w:pPr>
      <w:r>
        <w:t>S</w:t>
      </w:r>
      <w:r w:rsidR="00B35341">
        <w:t>atisfait mieux les besoins des clients mais accroits les couts produits/marchés</w:t>
      </w:r>
    </w:p>
    <w:p w:rsidR="00B35341" w:rsidRPr="007879E7" w:rsidRDefault="00B35341" w:rsidP="00B35341">
      <w:pPr>
        <w:pStyle w:val="Paragraphedeliste"/>
        <w:numPr>
          <w:ilvl w:val="1"/>
          <w:numId w:val="19"/>
        </w:numPr>
      </w:pPr>
      <w:r>
        <w:t xml:space="preserve">Segmentation </w:t>
      </w:r>
    </w:p>
    <w:p w:rsidR="0076321E" w:rsidRDefault="0076321E" w:rsidP="0076321E">
      <w:pPr>
        <w:pStyle w:val="Titre1"/>
      </w:pPr>
      <w:r>
        <w:t>Focalisation / Concentration</w:t>
      </w:r>
    </w:p>
    <w:p w:rsidR="006001F1" w:rsidRDefault="006001F1" w:rsidP="006001F1">
      <w:pPr>
        <w:pStyle w:val="Paragraphedeliste"/>
        <w:numPr>
          <w:ilvl w:val="0"/>
          <w:numId w:val="19"/>
        </w:numPr>
      </w:pPr>
      <w:r>
        <w:t xml:space="preserve">Elle ne porte pas sur un marché mais uniquement sur un </w:t>
      </w:r>
      <w:r w:rsidRPr="000E1A7B">
        <w:rPr>
          <w:color w:val="FFC000"/>
        </w:rPr>
        <w:t xml:space="preserve">segment </w:t>
      </w:r>
      <w:r>
        <w:t xml:space="preserve">de marché. </w:t>
      </w:r>
      <w:r w:rsidRPr="0014393B">
        <w:rPr>
          <w:color w:val="FFC000"/>
        </w:rPr>
        <w:t xml:space="preserve">Elle </w:t>
      </w:r>
      <w:r w:rsidR="0014393B" w:rsidRPr="0014393B">
        <w:rPr>
          <w:color w:val="FFC000"/>
        </w:rPr>
        <w:t>adapté</w:t>
      </w:r>
      <w:r w:rsidRPr="0014393B">
        <w:rPr>
          <w:color w:val="FFC000"/>
        </w:rPr>
        <w:t xml:space="preserve"> son produit à la </w:t>
      </w:r>
      <w:r w:rsidR="0014393B" w:rsidRPr="0014393B">
        <w:rPr>
          <w:color w:val="FFC000"/>
        </w:rPr>
        <w:t>clientèle</w:t>
      </w:r>
      <w:r w:rsidRPr="0014393B">
        <w:rPr>
          <w:color w:val="FFC000"/>
        </w:rPr>
        <w:t xml:space="preserve"> visée </w:t>
      </w:r>
    </w:p>
    <w:p w:rsidR="006001F1" w:rsidRPr="0014393B" w:rsidRDefault="0014393B" w:rsidP="006001F1">
      <w:pPr>
        <w:pStyle w:val="Paragraphedeliste"/>
        <w:numPr>
          <w:ilvl w:val="0"/>
          <w:numId w:val="19"/>
        </w:numPr>
        <w:rPr>
          <w:color w:val="00B0F0"/>
        </w:rPr>
      </w:pPr>
      <w:r w:rsidRPr="0014393B">
        <w:rPr>
          <w:u w:val="single"/>
        </w:rPr>
        <w:lastRenderedPageBreak/>
        <w:t>Segmentation</w:t>
      </w:r>
      <w:r w:rsidR="006001F1" w:rsidRPr="0014393B">
        <w:rPr>
          <w:u w:val="single"/>
        </w:rPr>
        <w:t xml:space="preserve"> du marché</w:t>
      </w:r>
      <w:r w:rsidR="006001F1">
        <w:t xml:space="preserve"> : </w:t>
      </w:r>
      <w:r w:rsidR="006001F1" w:rsidRPr="0014393B">
        <w:rPr>
          <w:color w:val="00B0F0"/>
        </w:rPr>
        <w:t>est le découpage de l’</w:t>
      </w:r>
      <w:r w:rsidRPr="0014393B">
        <w:rPr>
          <w:color w:val="00B0F0"/>
        </w:rPr>
        <w:t>ensemble</w:t>
      </w:r>
      <w:r w:rsidR="006001F1" w:rsidRPr="0014393B">
        <w:rPr>
          <w:color w:val="00B0F0"/>
        </w:rPr>
        <w:t xml:space="preserve"> des consommateurs en groupes </w:t>
      </w:r>
      <w:r w:rsidRPr="0014393B">
        <w:rPr>
          <w:color w:val="00B0F0"/>
        </w:rPr>
        <w:t>distincts</w:t>
      </w:r>
      <w:r w:rsidR="006001F1" w:rsidRPr="0014393B">
        <w:rPr>
          <w:color w:val="00B0F0"/>
        </w:rPr>
        <w:t xml:space="preserve"> en fonction de critères </w:t>
      </w:r>
      <w:r w:rsidRPr="0014393B">
        <w:rPr>
          <w:color w:val="00B0F0"/>
        </w:rPr>
        <w:t>d’Age</w:t>
      </w:r>
      <w:r w:rsidR="006001F1" w:rsidRPr="0014393B">
        <w:rPr>
          <w:color w:val="00B0F0"/>
        </w:rPr>
        <w:t>, de situation géographique</w:t>
      </w:r>
      <w:r w:rsidRPr="0014393B">
        <w:rPr>
          <w:color w:val="00B0F0"/>
        </w:rPr>
        <w:t>, de CSP ,</w:t>
      </w:r>
    </w:p>
    <w:p w:rsidR="0014393B" w:rsidRDefault="00DC69BC" w:rsidP="00DC69BC">
      <w:pPr>
        <w:pStyle w:val="Paragraphedeliste"/>
        <w:numPr>
          <w:ilvl w:val="1"/>
          <w:numId w:val="19"/>
        </w:numPr>
      </w:pPr>
      <w:r>
        <w:t>(</w:t>
      </w:r>
      <w:r w:rsidR="0014393B">
        <w:t xml:space="preserve">Affinée, grâce aux techniques de Web analytiques et se fonde maintenant sue des données comportementales (volumes d’achat, fréquence des achats, canaux utilisées, etc …) </w:t>
      </w:r>
    </w:p>
    <w:p w:rsidR="0014393B" w:rsidRPr="006001F1" w:rsidRDefault="0014393B" w:rsidP="006001F1">
      <w:pPr>
        <w:pStyle w:val="Paragraphedeliste"/>
        <w:numPr>
          <w:ilvl w:val="0"/>
          <w:numId w:val="19"/>
        </w:numPr>
      </w:pPr>
      <w:r w:rsidRPr="0014393B">
        <w:rPr>
          <w:u w:val="single"/>
        </w:rPr>
        <w:t>Positionnement</w:t>
      </w:r>
      <w:r>
        <w:t xml:space="preserve"> : Cible qui cherche à donner à une offre une position </w:t>
      </w:r>
      <w:r w:rsidR="000207AA">
        <w:t>c</w:t>
      </w:r>
      <w:r>
        <w:t xml:space="preserve">rédible, attractive et différente au sein d’une marché et dans l’esprit des clients. S’appuie </w:t>
      </w:r>
      <w:r w:rsidRPr="0014393B">
        <w:rPr>
          <w:color w:val="00B0F0"/>
        </w:rPr>
        <w:t>sur le mix marketing</w:t>
      </w:r>
    </w:p>
    <w:p w:rsidR="0076321E" w:rsidRPr="0076321E" w:rsidRDefault="0076321E" w:rsidP="0076321E">
      <w:pPr>
        <w:pStyle w:val="Titre1"/>
      </w:pPr>
      <w:r>
        <w:t>Mix Marketin</w:t>
      </w:r>
      <w:r w:rsidR="000552F7">
        <w:t>g</w:t>
      </w:r>
    </w:p>
    <w:sectPr w:rsidR="0076321E" w:rsidRPr="0076321E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B53" w:rsidRDefault="00B02B53" w:rsidP="00C244EE">
      <w:r>
        <w:separator/>
      </w:r>
    </w:p>
  </w:endnote>
  <w:endnote w:type="continuationSeparator" w:id="0">
    <w:p w:rsidR="00B02B53" w:rsidRDefault="00B02B53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B53" w:rsidRDefault="00B02B53" w:rsidP="00C244EE">
      <w:r>
        <w:separator/>
      </w:r>
    </w:p>
  </w:footnote>
  <w:footnote w:type="continuationSeparator" w:id="0">
    <w:p w:rsidR="00B02B53" w:rsidRDefault="00B02B53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E8FA402E"/>
    <w:lvl w:ilvl="0" w:tplc="9B163342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14D28"/>
    <w:multiLevelType w:val="hybridMultilevel"/>
    <w:tmpl w:val="E84A2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DD3247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13921"/>
    <w:multiLevelType w:val="hybridMultilevel"/>
    <w:tmpl w:val="55A63A60"/>
    <w:lvl w:ilvl="0" w:tplc="BD8AE9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BCA34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60E62"/>
    <w:multiLevelType w:val="hybridMultilevel"/>
    <w:tmpl w:val="7C5C4FFA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9"/>
  </w:num>
  <w:num w:numId="8">
    <w:abstractNumId w:val="1"/>
    <w:lvlOverride w:ilvl="0">
      <w:startOverride w:val="1"/>
    </w:lvlOverride>
  </w:num>
  <w:num w:numId="9">
    <w:abstractNumId w:val="8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12"/>
  </w:num>
  <w:num w:numId="13">
    <w:abstractNumId w:val="3"/>
  </w:num>
  <w:num w:numId="14">
    <w:abstractNumId w:val="1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7"/>
  </w:num>
  <w:num w:numId="17">
    <w:abstractNumId w:val="11"/>
  </w:num>
  <w:num w:numId="18">
    <w:abstractNumId w:val="4"/>
  </w:num>
  <w:num w:numId="19">
    <w:abstractNumId w:val="6"/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1E"/>
    <w:rsid w:val="00007E7F"/>
    <w:rsid w:val="00016358"/>
    <w:rsid w:val="000207AA"/>
    <w:rsid w:val="000472A6"/>
    <w:rsid w:val="000552F7"/>
    <w:rsid w:val="000832F0"/>
    <w:rsid w:val="00092881"/>
    <w:rsid w:val="000A4026"/>
    <w:rsid w:val="000B1F2E"/>
    <w:rsid w:val="000E1A7B"/>
    <w:rsid w:val="00112A82"/>
    <w:rsid w:val="00114BDB"/>
    <w:rsid w:val="00120678"/>
    <w:rsid w:val="0014393B"/>
    <w:rsid w:val="00144CE7"/>
    <w:rsid w:val="00146FCB"/>
    <w:rsid w:val="00155953"/>
    <w:rsid w:val="00160DD4"/>
    <w:rsid w:val="001924F9"/>
    <w:rsid w:val="00197440"/>
    <w:rsid w:val="001A1AFB"/>
    <w:rsid w:val="001B58D6"/>
    <w:rsid w:val="001D3A3D"/>
    <w:rsid w:val="00205964"/>
    <w:rsid w:val="0022071E"/>
    <w:rsid w:val="002401F1"/>
    <w:rsid w:val="002741C1"/>
    <w:rsid w:val="00275EC9"/>
    <w:rsid w:val="002C1C9A"/>
    <w:rsid w:val="002E1A2F"/>
    <w:rsid w:val="002E353F"/>
    <w:rsid w:val="002E40E3"/>
    <w:rsid w:val="002F0814"/>
    <w:rsid w:val="002F123D"/>
    <w:rsid w:val="002F1EDC"/>
    <w:rsid w:val="00305DE6"/>
    <w:rsid w:val="00327ED8"/>
    <w:rsid w:val="00334DA2"/>
    <w:rsid w:val="00361416"/>
    <w:rsid w:val="0036742F"/>
    <w:rsid w:val="00377EB5"/>
    <w:rsid w:val="003903B8"/>
    <w:rsid w:val="00390F6B"/>
    <w:rsid w:val="00391F5B"/>
    <w:rsid w:val="003957B9"/>
    <w:rsid w:val="003B0636"/>
    <w:rsid w:val="00411724"/>
    <w:rsid w:val="00432CF1"/>
    <w:rsid w:val="00444D3C"/>
    <w:rsid w:val="00451E5A"/>
    <w:rsid w:val="00453979"/>
    <w:rsid w:val="00453D26"/>
    <w:rsid w:val="004560B5"/>
    <w:rsid w:val="0047283A"/>
    <w:rsid w:val="00477FCA"/>
    <w:rsid w:val="0049109B"/>
    <w:rsid w:val="004B3166"/>
    <w:rsid w:val="004C25F4"/>
    <w:rsid w:val="00546670"/>
    <w:rsid w:val="00550122"/>
    <w:rsid w:val="00553EE2"/>
    <w:rsid w:val="00573FEF"/>
    <w:rsid w:val="00592D74"/>
    <w:rsid w:val="005B1FCE"/>
    <w:rsid w:val="005B3CDF"/>
    <w:rsid w:val="005C7488"/>
    <w:rsid w:val="005E110F"/>
    <w:rsid w:val="005F2035"/>
    <w:rsid w:val="005F2EC3"/>
    <w:rsid w:val="005F3D03"/>
    <w:rsid w:val="006001F1"/>
    <w:rsid w:val="00616C7B"/>
    <w:rsid w:val="00653FBF"/>
    <w:rsid w:val="006572D0"/>
    <w:rsid w:val="00667F2B"/>
    <w:rsid w:val="00677C31"/>
    <w:rsid w:val="006A3E19"/>
    <w:rsid w:val="006E2A03"/>
    <w:rsid w:val="007028D7"/>
    <w:rsid w:val="007236F0"/>
    <w:rsid w:val="00740FA2"/>
    <w:rsid w:val="00756ABC"/>
    <w:rsid w:val="0076321E"/>
    <w:rsid w:val="007879E7"/>
    <w:rsid w:val="007A1837"/>
    <w:rsid w:val="007A3D12"/>
    <w:rsid w:val="007D10DB"/>
    <w:rsid w:val="007F7E02"/>
    <w:rsid w:val="008055E5"/>
    <w:rsid w:val="0081742E"/>
    <w:rsid w:val="00854B13"/>
    <w:rsid w:val="0086764D"/>
    <w:rsid w:val="00873531"/>
    <w:rsid w:val="00881B91"/>
    <w:rsid w:val="008B7D47"/>
    <w:rsid w:val="00921E16"/>
    <w:rsid w:val="00925A3F"/>
    <w:rsid w:val="00953F7F"/>
    <w:rsid w:val="00961ED0"/>
    <w:rsid w:val="00994A7B"/>
    <w:rsid w:val="009C7057"/>
    <w:rsid w:val="009D5BCB"/>
    <w:rsid w:val="00A07BC6"/>
    <w:rsid w:val="00A46BC6"/>
    <w:rsid w:val="00A4716E"/>
    <w:rsid w:val="00A50274"/>
    <w:rsid w:val="00A649E2"/>
    <w:rsid w:val="00A70256"/>
    <w:rsid w:val="00A7074D"/>
    <w:rsid w:val="00A77233"/>
    <w:rsid w:val="00A960A8"/>
    <w:rsid w:val="00AC3BAC"/>
    <w:rsid w:val="00AD3265"/>
    <w:rsid w:val="00AD6E4B"/>
    <w:rsid w:val="00B02B53"/>
    <w:rsid w:val="00B142EB"/>
    <w:rsid w:val="00B16513"/>
    <w:rsid w:val="00B35341"/>
    <w:rsid w:val="00B43B13"/>
    <w:rsid w:val="00B839AD"/>
    <w:rsid w:val="00BB3E54"/>
    <w:rsid w:val="00BD79F0"/>
    <w:rsid w:val="00C02D36"/>
    <w:rsid w:val="00C1415C"/>
    <w:rsid w:val="00C22CB7"/>
    <w:rsid w:val="00C2419A"/>
    <w:rsid w:val="00C244EE"/>
    <w:rsid w:val="00C37AF3"/>
    <w:rsid w:val="00C634EE"/>
    <w:rsid w:val="00C6664F"/>
    <w:rsid w:val="00C66B75"/>
    <w:rsid w:val="00CD211E"/>
    <w:rsid w:val="00CD5315"/>
    <w:rsid w:val="00CD7D79"/>
    <w:rsid w:val="00CF1E62"/>
    <w:rsid w:val="00D03BE8"/>
    <w:rsid w:val="00D262C2"/>
    <w:rsid w:val="00D3140C"/>
    <w:rsid w:val="00D35BA3"/>
    <w:rsid w:val="00D9644F"/>
    <w:rsid w:val="00DC08A1"/>
    <w:rsid w:val="00DC69BC"/>
    <w:rsid w:val="00DF6778"/>
    <w:rsid w:val="00E10C10"/>
    <w:rsid w:val="00E12AB5"/>
    <w:rsid w:val="00E2282B"/>
    <w:rsid w:val="00E258A5"/>
    <w:rsid w:val="00E929C1"/>
    <w:rsid w:val="00EA5E2B"/>
    <w:rsid w:val="00EB3D97"/>
    <w:rsid w:val="00EC1A1F"/>
    <w:rsid w:val="00ED0AA2"/>
    <w:rsid w:val="00F00AB0"/>
    <w:rsid w:val="00F22556"/>
    <w:rsid w:val="00F37652"/>
    <w:rsid w:val="00F75007"/>
    <w:rsid w:val="00F80158"/>
    <w:rsid w:val="00F8329F"/>
    <w:rsid w:val="00F944DF"/>
    <w:rsid w:val="00FA7C9B"/>
    <w:rsid w:val="00FC0028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D2E6C-3232-0D44-8422-642322AC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7879E7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879E7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79E7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79E7"/>
    <w:rPr>
      <w:rFonts w:ascii="Times New Roman" w:hAnsi="Times New Roman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Cours%20-%20Télécom%20Nancy.dotx</Template>
  <TotalTime>50</TotalTime>
  <Pages>3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24</cp:revision>
  <dcterms:created xsi:type="dcterms:W3CDTF">2019-04-05T06:46:00Z</dcterms:created>
  <dcterms:modified xsi:type="dcterms:W3CDTF">2019-05-23T20:32:00Z</dcterms:modified>
</cp:coreProperties>
</file>
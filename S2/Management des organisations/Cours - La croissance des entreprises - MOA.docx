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FF2697" w:rsidP="00FF2697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L</w:t>
      </w:r>
      <w:r w:rsidR="00435B07">
        <w:rPr>
          <w:rStyle w:val="Accentuation"/>
          <w:b w:val="0"/>
          <w:i w:val="0"/>
        </w:rPr>
        <w:t>a</w:t>
      </w:r>
      <w:r>
        <w:rPr>
          <w:rStyle w:val="Accentuation"/>
          <w:b w:val="0"/>
          <w:i w:val="0"/>
        </w:rPr>
        <w:t xml:space="preserve"> croissance des entreprises </w:t>
      </w:r>
    </w:p>
    <w:p w:rsidR="00FF2697" w:rsidRDefault="00FF2697" w:rsidP="00FF2697"/>
    <w:p w:rsidR="00FF2697" w:rsidRDefault="00FF2697" w:rsidP="00FF2697">
      <w:r>
        <w:t xml:space="preserve">« Protégez-moi de mes amis, mes ennemis, je m’en charge » </w:t>
      </w:r>
      <w:r w:rsidR="00681D00">
        <w:t>Voltaire</w:t>
      </w:r>
    </w:p>
    <w:p w:rsidR="00FF2697" w:rsidRDefault="00FF2697" w:rsidP="00FF2697"/>
    <w:p w:rsidR="00FF2697" w:rsidRDefault="00FF2697" w:rsidP="00FF2697">
      <w:pPr>
        <w:pStyle w:val="Titre1"/>
      </w:pPr>
      <w:r>
        <w:t>Croissance interne</w:t>
      </w:r>
    </w:p>
    <w:p w:rsidR="00C938FE" w:rsidRDefault="00C938FE" w:rsidP="00C938FE"/>
    <w:p w:rsidR="00BC06B6" w:rsidRDefault="00BC06B6" w:rsidP="00C938FE">
      <w:r>
        <w:t xml:space="preserve">Pour faire face à son </w:t>
      </w:r>
      <w:r w:rsidR="003C6FA7">
        <w:t>environnements</w:t>
      </w:r>
      <w:r>
        <w:t xml:space="preserve"> l’</w:t>
      </w:r>
      <w:r w:rsidR="003C6FA7">
        <w:t>entreprise</w:t>
      </w:r>
      <w:r>
        <w:t xml:space="preserve"> peut choisir de grandir</w:t>
      </w:r>
    </w:p>
    <w:p w:rsidR="00BC06B6" w:rsidRDefault="00BC06B6" w:rsidP="00C938FE">
      <w:r>
        <w:t xml:space="preserve">On parle alors de processus de croissance qui </w:t>
      </w:r>
      <w:r w:rsidR="003C6FA7">
        <w:t>génère</w:t>
      </w:r>
      <w:r>
        <w:t xml:space="preserve"> différentes modifications dans les ressources, les produits et les résultats </w:t>
      </w:r>
    </w:p>
    <w:p w:rsidR="00BC06B6" w:rsidRDefault="00BC06B6" w:rsidP="00C938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5CB2F" wp14:editId="3B908DA9">
                <wp:simplePos x="0" y="0"/>
                <wp:positionH relativeFrom="column">
                  <wp:posOffset>2623185</wp:posOffset>
                </wp:positionH>
                <wp:positionV relativeFrom="paragraph">
                  <wp:posOffset>155575</wp:posOffset>
                </wp:positionV>
                <wp:extent cx="967105" cy="382270"/>
                <wp:effectExtent l="0" t="0" r="10795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6B6" w:rsidRDefault="00BC06B6" w:rsidP="00BC06B6">
                            <w:pPr>
                              <w:jc w:val="center"/>
                            </w:pPr>
                            <w:r>
                              <w:t>Croissance externe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5CB2F" id="Rectangle : coins arrondis 3" o:spid="_x0000_s1026" style="position:absolute;margin-left:206.55pt;margin-top:12.25pt;width:76.15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BC06B6" w:rsidRDefault="00BC06B6" w:rsidP="00BC06B6">
                      <w:pPr>
                        <w:jc w:val="center"/>
                      </w:pPr>
                      <w:r>
                        <w:t>Croissanc</w:t>
                      </w:r>
                      <w:r>
                        <w:t>e externe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152474</wp:posOffset>
                </wp:positionV>
                <wp:extent cx="967105" cy="382270"/>
                <wp:effectExtent l="0" t="0" r="10795" b="1143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6B6" w:rsidRDefault="00BC06B6" w:rsidP="00BC06B6">
                            <w:pPr>
                              <w:jc w:val="center"/>
                            </w:pPr>
                            <w:r>
                              <w:t>Croissance 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" o:spid="_x0000_s1027" style="position:absolute;margin-left:47.15pt;margin-top:12pt;width:76.15pt;height: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:rsidR="00BC06B6" w:rsidRDefault="00BC06B6" w:rsidP="00BC06B6">
                      <w:pPr>
                        <w:jc w:val="center"/>
                      </w:pPr>
                      <w:r>
                        <w:t>Croissance interne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06B6" w:rsidRDefault="00BC06B6" w:rsidP="00C938FE"/>
    <w:p w:rsidR="00BC06B6" w:rsidRDefault="00BC06B6" w:rsidP="00C938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EDF68" wp14:editId="1B4D6AE8">
                <wp:simplePos x="0" y="0"/>
                <wp:positionH relativeFrom="column">
                  <wp:posOffset>-215900</wp:posOffset>
                </wp:positionH>
                <wp:positionV relativeFrom="paragraph">
                  <wp:posOffset>219769</wp:posOffset>
                </wp:positionV>
                <wp:extent cx="967105" cy="382270"/>
                <wp:effectExtent l="0" t="0" r="10795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6B6" w:rsidRDefault="00BC06B6" w:rsidP="00BC06B6">
                            <w:pPr>
                              <w:jc w:val="center"/>
                            </w:pPr>
                            <w:r>
                              <w:t>Croissance auto entretenu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EDF68" id="Rectangle : coins arrondis 2" o:spid="_x0000_s1028" style="position:absolute;margin-left:-17pt;margin-top:17.3pt;width:76.15pt;height:3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:rsidR="00BC06B6" w:rsidRDefault="00BC06B6" w:rsidP="00BC06B6">
                      <w:pPr>
                        <w:jc w:val="center"/>
                      </w:pPr>
                      <w:r>
                        <w:t>Croissance auto entretenu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06B6" w:rsidRDefault="00BC06B6" w:rsidP="00C938FE"/>
    <w:p w:rsidR="00BC06B6" w:rsidRDefault="00BC06B6" w:rsidP="00C938FE"/>
    <w:p w:rsidR="00BC06B6" w:rsidRDefault="00BC06B6" w:rsidP="00C938FE"/>
    <w:p w:rsidR="003C6FA7" w:rsidRDefault="003C6FA7" w:rsidP="00C938FE"/>
    <w:p w:rsidR="003C6FA7" w:rsidRPr="003C6FA7" w:rsidRDefault="003C6FA7" w:rsidP="003C6FA7">
      <w:pPr>
        <w:pStyle w:val="Paragraphedeliste"/>
        <w:numPr>
          <w:ilvl w:val="0"/>
          <w:numId w:val="20"/>
        </w:numPr>
        <w:rPr>
          <w:lang w:eastAsia="fr-FR"/>
        </w:rPr>
      </w:pPr>
      <w:r w:rsidRPr="003C6FA7">
        <w:rPr>
          <w:color w:val="0000FF"/>
          <w:lang w:eastAsia="fr-FR"/>
        </w:rPr>
        <w:t>Croissance Interne</w:t>
      </w:r>
      <w:r w:rsidRPr="003C6FA7">
        <w:rPr>
          <w:lang w:eastAsia="fr-FR"/>
        </w:rPr>
        <w:t xml:space="preserve"> : croissance auto-entretenue</w:t>
      </w:r>
    </w:p>
    <w:p w:rsidR="003C6FA7" w:rsidRPr="003C6FA7" w:rsidRDefault="003C6FA7" w:rsidP="003C6FA7">
      <w:pPr>
        <w:pStyle w:val="Paragraphedeliste"/>
        <w:numPr>
          <w:ilvl w:val="0"/>
          <w:numId w:val="20"/>
        </w:numPr>
        <w:rPr>
          <w:lang w:eastAsia="fr-FR"/>
        </w:rPr>
      </w:pPr>
      <w:r w:rsidRPr="003C6FA7">
        <w:rPr>
          <w:color w:val="0000FF"/>
          <w:lang w:eastAsia="fr-FR"/>
        </w:rPr>
        <w:t>Croissance Externe</w:t>
      </w:r>
      <w:r w:rsidRPr="003C6FA7">
        <w:rPr>
          <w:lang w:eastAsia="fr-FR"/>
        </w:rPr>
        <w:t xml:space="preserve"> : Alliances, Modification juridique et financière (absorption et fusion)</w:t>
      </w:r>
    </w:p>
    <w:p w:rsidR="00BC06B6" w:rsidRDefault="00BC06B6" w:rsidP="00C938FE"/>
    <w:p w:rsidR="00BC06B6" w:rsidRDefault="00BC06B6" w:rsidP="00C938FE">
      <w:r>
        <w:t xml:space="preserve">Constitution d’un avantage </w:t>
      </w:r>
      <w:r w:rsidR="003C6FA7">
        <w:t>concurrentiel</w:t>
      </w:r>
      <w:r>
        <w:t xml:space="preserve"> (besoin de sécurité et meilleure compétitivité-</w:t>
      </w:r>
      <w:r w:rsidR="003C6FA7">
        <w:t>prix et</w:t>
      </w:r>
      <w:r>
        <w:t xml:space="preserve"> rentabilité) </w:t>
      </w:r>
    </w:p>
    <w:p w:rsidR="00BC06B6" w:rsidRPr="00C938FE" w:rsidRDefault="00BC06B6" w:rsidP="00C938FE"/>
    <w:p w:rsidR="00FF2697" w:rsidRDefault="00FF2697" w:rsidP="008760B5">
      <w:pPr>
        <w:pStyle w:val="Titre2"/>
      </w:pPr>
      <w:r>
        <w:t>Causes</w:t>
      </w:r>
    </w:p>
    <w:p w:rsidR="00C938FE" w:rsidRDefault="003C6FA7" w:rsidP="00C938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-219311</wp:posOffset>
                </wp:positionH>
                <wp:positionV relativeFrom="paragraph">
                  <wp:posOffset>73616</wp:posOffset>
                </wp:positionV>
                <wp:extent cx="6102350" cy="584170"/>
                <wp:effectExtent l="0" t="0" r="19050" b="13335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584170"/>
                        </a:xfrm>
                        <a:prstGeom prst="frame">
                          <a:avLst>
                            <a:gd name="adj1" fmla="val 8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3B9B" id="Cadre 4" o:spid="_x0000_s1026" style="position:absolute;margin-left:-17.25pt;margin-top:5.8pt;width:480.5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0,584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" path="m,l6102350,r,584170l,584170,,xm48130,48130r,487910l6054220,536040r,-487910l48130,48130xe" fillcolor="#4472c4 [3204]" strokecolor="#1f3763 [1604]" strokeweight="1pt">
                <v:stroke joinstyle="miter"/>
                <v:path arrowok="t" o:connecttype="custom" o:connectlocs="0,0;6102350,0;6102350,584170;0,584170;0,0;48130,48130;48130,536040;6054220,536040;6054220,48130;48130,48130" o:connectangles="0,0,0,0,0,0,0,0,0,0"/>
              </v:shape>
            </w:pict>
          </mc:Fallback>
        </mc:AlternateContent>
      </w:r>
    </w:p>
    <w:p w:rsidR="00BC06B6" w:rsidRDefault="00BC06B6" w:rsidP="00C938FE">
      <w:r w:rsidRPr="00BC06B6">
        <w:rPr>
          <w:color w:val="FFC000"/>
        </w:rPr>
        <w:t>Causes </w:t>
      </w:r>
      <w:r>
        <w:t>: intensification de la concurrence, apparition de produit de substitution, évolution technologique, etc …</w:t>
      </w:r>
    </w:p>
    <w:p w:rsidR="00BC06B6" w:rsidRDefault="00BC06B6" w:rsidP="00BC06B6">
      <w:pPr>
        <w:ind w:left="1418" w:firstLine="709"/>
      </w:pPr>
      <w:r>
        <w:t>||</w:t>
      </w:r>
    </w:p>
    <w:p w:rsidR="00BC06B6" w:rsidRDefault="00BC06B6" w:rsidP="00C938FE">
      <w:r>
        <w:tab/>
      </w:r>
      <w:r>
        <w:tab/>
      </w:r>
      <w:r>
        <w:tab/>
        <w:t>V</w:t>
      </w:r>
    </w:p>
    <w:p w:rsidR="00BC06B6" w:rsidRDefault="003C6FA7" w:rsidP="00C938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6A983" wp14:editId="0241D5A5">
                <wp:simplePos x="0" y="0"/>
                <wp:positionH relativeFrom="column">
                  <wp:posOffset>-219311</wp:posOffset>
                </wp:positionH>
                <wp:positionV relativeFrom="paragraph">
                  <wp:posOffset>84455</wp:posOffset>
                </wp:positionV>
                <wp:extent cx="6102350" cy="1307805"/>
                <wp:effectExtent l="0" t="0" r="6350" b="635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307805"/>
                        </a:xfrm>
                        <a:prstGeom prst="frame">
                          <a:avLst>
                            <a:gd name="adj1" fmla="val 5602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BF3B" id="Cadre 5" o:spid="_x0000_s1026" style="position:absolute;margin-left:-17.25pt;margin-top:6.65pt;width:480.5pt;height:10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2350,13078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" path="m,l6102350,r,1307805l,1307805,,xm73263,73263r,1161279l6029087,1234542r,-1161279l73263,73263xe" fillcolor="#ed7d31 [3205]" stroked="f" strokeweight="1pt">
                <v:stroke joinstyle="miter"/>
                <v:path arrowok="t" o:connecttype="custom" o:connectlocs="0,0;6102350,0;6102350,1307805;0,1307805;0,0;73263,73263;73263,1234542;6029087,1234542;6029087,73263;73263,73263" o:connectangles="0,0,0,0,0,0,0,0,0,0"/>
              </v:shape>
            </w:pict>
          </mc:Fallback>
        </mc:AlternateContent>
      </w:r>
    </w:p>
    <w:p w:rsidR="00BC06B6" w:rsidRDefault="00BC06B6" w:rsidP="00C938FE">
      <w:r w:rsidRPr="00BC06B6">
        <w:rPr>
          <w:color w:val="FFC000"/>
        </w:rPr>
        <w:t xml:space="preserve">Croissance interne </w:t>
      </w:r>
      <w:r>
        <w:t xml:space="preserve">(organique) : </w:t>
      </w:r>
      <w:r w:rsidRPr="00BC06B6">
        <w:rPr>
          <w:color w:val="00B0F0"/>
        </w:rPr>
        <w:t>désigne la croissance de chiffre d’affaire d’une entreprise qu’elle a générée par ses propres moyens en augmentant ses ventes en volume ou en prix.</w:t>
      </w:r>
    </w:p>
    <w:p w:rsidR="00BC06B6" w:rsidRDefault="00BC06B6" w:rsidP="00C938FE"/>
    <w:p w:rsidR="003C6FA7" w:rsidRDefault="00BC06B6" w:rsidP="00C938FE">
      <w:r>
        <w:t xml:space="preserve">Elle résulte donc de l’accroissement des moyens de </w:t>
      </w:r>
      <w:r w:rsidRPr="00BC06B6">
        <w:rPr>
          <w:color w:val="FFC000"/>
        </w:rPr>
        <w:t>distribution</w:t>
      </w:r>
      <w:r>
        <w:t xml:space="preserve">, </w:t>
      </w:r>
      <w:r w:rsidRPr="00BC06B6">
        <w:rPr>
          <w:color w:val="FFC000"/>
        </w:rPr>
        <w:t xml:space="preserve">production </w:t>
      </w:r>
      <w:r>
        <w:t xml:space="preserve">et </w:t>
      </w:r>
      <w:r w:rsidRPr="00BC06B6">
        <w:rPr>
          <w:color w:val="FFC000"/>
        </w:rPr>
        <w:t>de recherche</w:t>
      </w:r>
      <w:r>
        <w:t xml:space="preserve"> de l’entreprise créé grâce à ses propres ressources interne (ressources humaines, financières et technique)</w:t>
      </w:r>
    </w:p>
    <w:p w:rsidR="003C6FA7" w:rsidRDefault="003C6FA7" w:rsidP="00C938FE"/>
    <w:p w:rsidR="003C6FA7" w:rsidRDefault="003C6FA7" w:rsidP="00C938FE"/>
    <w:p w:rsidR="00C938FE" w:rsidRPr="00C938FE" w:rsidRDefault="00C938FE" w:rsidP="00C938FE"/>
    <w:p w:rsidR="00FF2697" w:rsidRDefault="00FF2697" w:rsidP="008760B5">
      <w:pPr>
        <w:pStyle w:val="Titre2"/>
      </w:pPr>
      <w:r>
        <w:t>Les moyens</w:t>
      </w:r>
    </w:p>
    <w:p w:rsidR="00C938FE" w:rsidRDefault="00C938FE" w:rsidP="00C938FE"/>
    <w:p w:rsidR="00C938FE" w:rsidRDefault="00C90A9D" w:rsidP="00C90A9D">
      <w:pPr>
        <w:pStyle w:val="Paragraphedeliste"/>
        <w:numPr>
          <w:ilvl w:val="0"/>
          <w:numId w:val="21"/>
        </w:numPr>
      </w:pPr>
      <w:r>
        <w:t xml:space="preserve">Elle s’exerce dans le cadre de l’activité actuelle par son </w:t>
      </w:r>
      <w:r w:rsidR="00976BAD">
        <w:t>approfondissement</w:t>
      </w:r>
      <w:r>
        <w:t xml:space="preserve"> dans divers domaines </w:t>
      </w:r>
    </w:p>
    <w:p w:rsidR="00C90A9D" w:rsidRDefault="00976BAD" w:rsidP="00C90A9D">
      <w:pPr>
        <w:pStyle w:val="Paragraphedeliste"/>
        <w:numPr>
          <w:ilvl w:val="1"/>
          <w:numId w:val="21"/>
        </w:numPr>
      </w:pPr>
      <w:r>
        <w:t>Extensions géographiques</w:t>
      </w:r>
    </w:p>
    <w:p w:rsidR="00C90A9D" w:rsidRDefault="00C90A9D" w:rsidP="00C90A9D">
      <w:pPr>
        <w:pStyle w:val="Paragraphedeliste"/>
        <w:numPr>
          <w:ilvl w:val="1"/>
          <w:numId w:val="21"/>
        </w:numPr>
      </w:pPr>
      <w:r>
        <w:t>Développement de produits nouveaux (</w:t>
      </w:r>
      <w:r w:rsidR="00481C7E">
        <w:t>Finley</w:t>
      </w:r>
      <w:r>
        <w:t xml:space="preserve"> pour Coca)</w:t>
      </w:r>
    </w:p>
    <w:p w:rsidR="00C90A9D" w:rsidRDefault="00C90A9D" w:rsidP="00C90A9D">
      <w:pPr>
        <w:pStyle w:val="Paragraphedeliste"/>
        <w:numPr>
          <w:ilvl w:val="1"/>
          <w:numId w:val="21"/>
        </w:numPr>
      </w:pPr>
      <w:r>
        <w:lastRenderedPageBreak/>
        <w:t>Acquisition d’un nouveau métier (diversification)</w:t>
      </w:r>
    </w:p>
    <w:p w:rsidR="00C90A9D" w:rsidRDefault="00C90A9D" w:rsidP="00C90A9D">
      <w:pPr>
        <w:pStyle w:val="Paragraphedeliste"/>
        <w:numPr>
          <w:ilvl w:val="0"/>
          <w:numId w:val="21"/>
        </w:numPr>
      </w:pPr>
      <w:r>
        <w:t xml:space="preserve">Elle passe par des </w:t>
      </w:r>
      <w:r w:rsidRPr="00C90A9D">
        <w:rPr>
          <w:color w:val="FFC000"/>
        </w:rPr>
        <w:t xml:space="preserve">investissements financés </w:t>
      </w:r>
      <w:r>
        <w:t>soit par des profits réalisés en interne et non distribués (</w:t>
      </w:r>
      <w:r w:rsidRPr="00C90A9D">
        <w:rPr>
          <w:color w:val="FFC000"/>
        </w:rPr>
        <w:t>autofinancement</w:t>
      </w:r>
      <w:r>
        <w:t xml:space="preserve">), soit par le recours à l’emprunt (et ou </w:t>
      </w:r>
      <w:r w:rsidRPr="00C90A9D">
        <w:rPr>
          <w:color w:val="FFC000"/>
        </w:rPr>
        <w:t>marché des capitaux</w:t>
      </w:r>
      <w:r>
        <w:t>)</w:t>
      </w:r>
    </w:p>
    <w:p w:rsidR="00C938FE" w:rsidRPr="00C938FE" w:rsidRDefault="00C938FE" w:rsidP="00C938FE"/>
    <w:p w:rsidR="00FF2697" w:rsidRDefault="00FF2697" w:rsidP="008760B5">
      <w:pPr>
        <w:pStyle w:val="Titre2"/>
      </w:pPr>
      <w:r>
        <w:t>Les conséquences</w:t>
      </w:r>
    </w:p>
    <w:p w:rsidR="00976BAD" w:rsidRDefault="00976BAD" w:rsidP="00976BA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8"/>
        <w:gridCol w:w="4528"/>
      </w:tblGrid>
      <w:tr w:rsidR="00976BAD" w:rsidTr="001F5A7A">
        <w:trPr>
          <w:jc w:val="center"/>
        </w:trPr>
        <w:tc>
          <w:tcPr>
            <w:tcW w:w="452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1F5A7A" w:rsidRDefault="00976BAD" w:rsidP="001F5A7A">
            <w:pPr>
              <w:jc w:val="center"/>
              <w:rPr>
                <w:color w:val="FFC000"/>
              </w:rPr>
            </w:pPr>
            <w:r w:rsidRPr="001F5A7A">
              <w:rPr>
                <w:color w:val="FFC000"/>
              </w:rPr>
              <w:t>Avantages</w:t>
            </w:r>
          </w:p>
          <w:p w:rsidR="001F5A7A" w:rsidRPr="001F5A7A" w:rsidRDefault="001F5A7A" w:rsidP="001F5A7A">
            <w:pPr>
              <w:jc w:val="center"/>
              <w:rPr>
                <w:color w:val="FFC000"/>
              </w:rPr>
            </w:pPr>
          </w:p>
        </w:tc>
        <w:tc>
          <w:tcPr>
            <w:tcW w:w="4528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976BAD" w:rsidRDefault="00976BAD" w:rsidP="001F5A7A">
            <w:pPr>
              <w:jc w:val="center"/>
              <w:rPr>
                <w:color w:val="FFC000"/>
              </w:rPr>
            </w:pPr>
            <w:r w:rsidRPr="001F5A7A">
              <w:rPr>
                <w:color w:val="FFC000"/>
              </w:rPr>
              <w:t>Limites</w:t>
            </w:r>
          </w:p>
          <w:p w:rsidR="001F5A7A" w:rsidRPr="001F5A7A" w:rsidRDefault="001F5A7A" w:rsidP="001F5A7A">
            <w:pPr>
              <w:jc w:val="center"/>
              <w:rPr>
                <w:color w:val="FFC000"/>
              </w:rPr>
            </w:pPr>
          </w:p>
        </w:tc>
      </w:tr>
      <w:tr w:rsidR="00976BAD" w:rsidTr="001F5A7A">
        <w:trPr>
          <w:jc w:val="center"/>
        </w:trPr>
        <w:tc>
          <w:tcPr>
            <w:tcW w:w="452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</w:tcPr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>
              <w:t xml:space="preserve">Acquérir de </w:t>
            </w:r>
            <w:r w:rsidRPr="001F5A7A">
              <w:rPr>
                <w:color w:val="0070C0"/>
              </w:rPr>
              <w:t xml:space="preserve">nouvelles compétences </w:t>
            </w:r>
          </w:p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 w:rsidRPr="001F5A7A">
              <w:rPr>
                <w:color w:val="0070C0"/>
              </w:rPr>
              <w:t xml:space="preserve">Contrôle </w:t>
            </w:r>
            <w:r>
              <w:t>sur le processus</w:t>
            </w:r>
          </w:p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>
              <w:t xml:space="preserve">Capture de l’intégralité des </w:t>
            </w:r>
            <w:r w:rsidRPr="001F5A7A">
              <w:rPr>
                <w:color w:val="0070C0"/>
              </w:rPr>
              <w:t xml:space="preserve">bénéfices </w:t>
            </w:r>
            <w:r>
              <w:t>issus de l’activité nouvelle</w:t>
            </w:r>
          </w:p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>
              <w:t xml:space="preserve">Ressources financières ou </w:t>
            </w:r>
            <w:r w:rsidRPr="001F5A7A">
              <w:rPr>
                <w:color w:val="0070C0"/>
              </w:rPr>
              <w:t>endettement plus faible</w:t>
            </w:r>
            <w:r>
              <w:t xml:space="preserve"> que la croissance externe</w:t>
            </w:r>
          </w:p>
          <w:p w:rsidR="00976BAD" w:rsidRPr="001F5A7A" w:rsidRDefault="001F5A7A" w:rsidP="00976BAD">
            <w:pPr>
              <w:pStyle w:val="Paragraphedeliste"/>
              <w:numPr>
                <w:ilvl w:val="0"/>
                <w:numId w:val="21"/>
              </w:numPr>
              <w:rPr>
                <w:color w:val="0070C0"/>
              </w:rPr>
            </w:pPr>
            <w:r w:rsidRPr="001F5A7A">
              <w:rPr>
                <w:color w:val="0070C0"/>
              </w:rPr>
              <w:t>Économie</w:t>
            </w:r>
            <w:r w:rsidR="00976BAD" w:rsidRPr="001F5A7A">
              <w:rPr>
                <w:color w:val="0070C0"/>
              </w:rPr>
              <w:t xml:space="preserve"> d’</w:t>
            </w:r>
            <w:r w:rsidRPr="001F5A7A">
              <w:rPr>
                <w:color w:val="0070C0"/>
              </w:rPr>
              <w:t>échelle</w:t>
            </w:r>
          </w:p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>
              <w:t xml:space="preserve">Effet d’apprentissage et </w:t>
            </w:r>
            <w:r w:rsidRPr="001F5A7A">
              <w:rPr>
                <w:color w:val="0070C0"/>
              </w:rPr>
              <w:t xml:space="preserve">effet d’expérience </w:t>
            </w:r>
            <w:r>
              <w:t xml:space="preserve">du fait d’une forte spécialisation ex : </w:t>
            </w:r>
            <w:r w:rsidRPr="001F5A7A">
              <w:rPr>
                <w:color w:val="FFC000"/>
              </w:rPr>
              <w:t xml:space="preserve">Danone </w:t>
            </w:r>
          </w:p>
        </w:tc>
        <w:tc>
          <w:tcPr>
            <w:tcW w:w="452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 w:rsidRPr="001F5A7A">
              <w:rPr>
                <w:color w:val="0070C0"/>
              </w:rPr>
              <w:t>Processus lent </w:t>
            </w:r>
            <w:r>
              <w:t xml:space="preserve">: si nouveau métier apprentissage et mis en place longue </w:t>
            </w:r>
          </w:p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>
              <w:t xml:space="preserve">Besoin de </w:t>
            </w:r>
            <w:r w:rsidRPr="001F5A7A">
              <w:rPr>
                <w:color w:val="0070C0"/>
              </w:rPr>
              <w:t>ressources financières</w:t>
            </w:r>
            <w:r>
              <w:t>, fragilité, …</w:t>
            </w:r>
          </w:p>
          <w:p w:rsidR="00976BAD" w:rsidRDefault="001F5A7A" w:rsidP="00976BAD">
            <w:pPr>
              <w:pStyle w:val="Paragraphedeliste"/>
              <w:numPr>
                <w:ilvl w:val="0"/>
                <w:numId w:val="21"/>
              </w:numPr>
            </w:pPr>
            <w:r>
              <w:t>Législation</w:t>
            </w:r>
            <w:r w:rsidR="00976BAD">
              <w:t xml:space="preserve"> complexe si </w:t>
            </w:r>
            <w:r>
              <w:t>implémentation</w:t>
            </w:r>
            <w:r w:rsidR="00976BAD">
              <w:t xml:space="preserve"> à l’étranger…</w:t>
            </w:r>
          </w:p>
          <w:p w:rsidR="00976BAD" w:rsidRDefault="00976BAD" w:rsidP="00976BAD">
            <w:pPr>
              <w:pStyle w:val="Paragraphedeliste"/>
              <w:numPr>
                <w:ilvl w:val="0"/>
                <w:numId w:val="21"/>
              </w:numPr>
            </w:pPr>
            <w:r>
              <w:t>Difficulté de personnel (carrières – Salaires etc)</w:t>
            </w:r>
          </w:p>
        </w:tc>
      </w:tr>
    </w:tbl>
    <w:p w:rsidR="00976BAD" w:rsidRPr="00976BAD" w:rsidRDefault="00976BAD" w:rsidP="00976BAD"/>
    <w:p w:rsidR="00FF2697" w:rsidRDefault="00FF2697" w:rsidP="00FF2697"/>
    <w:p w:rsidR="001F5A7A" w:rsidRDefault="001F5A7A" w:rsidP="00FF2697"/>
    <w:p w:rsidR="00FF2697" w:rsidRDefault="00FF2697" w:rsidP="00FF2697">
      <w:pPr>
        <w:pStyle w:val="Titre1"/>
      </w:pPr>
      <w:r>
        <w:t xml:space="preserve">Croissance </w:t>
      </w:r>
      <w:r w:rsidR="00EC3885">
        <w:t>externe</w:t>
      </w:r>
    </w:p>
    <w:p w:rsidR="00FF2697" w:rsidRDefault="00FF2697" w:rsidP="00FF2697"/>
    <w:p w:rsidR="008A39CA" w:rsidRDefault="008A39CA" w:rsidP="008A39CA">
      <w:pPr>
        <w:pStyle w:val="Paragraphedeliste"/>
        <w:numPr>
          <w:ilvl w:val="0"/>
          <w:numId w:val="21"/>
        </w:numPr>
      </w:pPr>
      <w:r>
        <w:t xml:space="preserve">Contrairement au </w:t>
      </w:r>
      <w:r w:rsidR="008760B5">
        <w:t>mouvement</w:t>
      </w:r>
      <w:r>
        <w:t xml:space="preserve"> de croissance interne, la C.E est une stratégie qui concerne : </w:t>
      </w:r>
    </w:p>
    <w:p w:rsidR="008A39CA" w:rsidRDefault="008A39CA" w:rsidP="008A39CA">
      <w:pPr>
        <w:pStyle w:val="Paragraphedeliste"/>
        <w:numPr>
          <w:ilvl w:val="1"/>
          <w:numId w:val="21"/>
        </w:numPr>
      </w:pPr>
      <w:r>
        <w:t>Plusieurs acteurs (entreprises)</w:t>
      </w:r>
    </w:p>
    <w:p w:rsidR="008A39CA" w:rsidRDefault="008A39CA" w:rsidP="008A39CA">
      <w:pPr>
        <w:pStyle w:val="Paragraphedeliste"/>
        <w:numPr>
          <w:ilvl w:val="1"/>
          <w:numId w:val="21"/>
        </w:numPr>
      </w:pPr>
      <w:r>
        <w:t>Des modalités diverses (juridiques et financières)</w:t>
      </w:r>
    </w:p>
    <w:p w:rsidR="008A39CA" w:rsidRDefault="008A39CA" w:rsidP="008A39CA">
      <w:pPr>
        <w:pStyle w:val="Paragraphedeliste"/>
        <w:numPr>
          <w:ilvl w:val="1"/>
          <w:numId w:val="21"/>
        </w:numPr>
      </w:pPr>
      <w:r>
        <w:t>Un impact plus important sur l’environnement</w:t>
      </w:r>
    </w:p>
    <w:p w:rsidR="008A39CA" w:rsidRDefault="008A39CA" w:rsidP="00FF2697"/>
    <w:p w:rsidR="00FF2697" w:rsidRDefault="00FF2697" w:rsidP="008760B5">
      <w:pPr>
        <w:pStyle w:val="Titre2"/>
        <w:numPr>
          <w:ilvl w:val="0"/>
          <w:numId w:val="17"/>
        </w:numPr>
      </w:pPr>
      <w:r>
        <w:t xml:space="preserve">Les causes </w:t>
      </w:r>
    </w:p>
    <w:p w:rsidR="00C938FE" w:rsidRDefault="00C938FE" w:rsidP="00C938FE"/>
    <w:p w:rsidR="00C938FE" w:rsidRDefault="00C938FE" w:rsidP="00C938FE"/>
    <w:p w:rsidR="008760B5" w:rsidRDefault="008760B5" w:rsidP="008760B5">
      <w:pPr>
        <w:pStyle w:val="Paragraphedeliste"/>
        <w:numPr>
          <w:ilvl w:val="0"/>
          <w:numId w:val="22"/>
        </w:numPr>
      </w:pPr>
      <w:r w:rsidRPr="003E63DE">
        <w:rPr>
          <w:color w:val="A8D08D" w:themeColor="accent6" w:themeTint="99"/>
        </w:rPr>
        <w:t xml:space="preserve">Motif </w:t>
      </w:r>
      <w:r>
        <w:t>(causes) :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>Maitriser une nouvelle technologie,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 xml:space="preserve">Intégrer un nouveau marché 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 xml:space="preserve">Maitriser les approvisionnement (M. P.) 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 xml:space="preserve">Rechercher des complémentarités </w:t>
      </w:r>
    </w:p>
    <w:p w:rsidR="008760B5" w:rsidRDefault="008760B5" w:rsidP="008760B5"/>
    <w:p w:rsidR="008760B5" w:rsidRPr="003E63DE" w:rsidRDefault="008760B5" w:rsidP="008760B5">
      <w:pPr>
        <w:pStyle w:val="Paragraphedeliste"/>
        <w:numPr>
          <w:ilvl w:val="0"/>
          <w:numId w:val="22"/>
        </w:numPr>
        <w:rPr>
          <w:color w:val="FFC000"/>
        </w:rPr>
      </w:pPr>
      <w:r w:rsidRPr="003E63DE">
        <w:rPr>
          <w:color w:val="FFC000"/>
        </w:rPr>
        <w:t>Objectifs recherchés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>Choix d’une stratégie de diversification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>Atteindre « une taille critique »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t>Éliminer un concurrent</w:t>
      </w:r>
    </w:p>
    <w:p w:rsidR="008760B5" w:rsidRDefault="008760B5" w:rsidP="008760B5">
      <w:pPr>
        <w:pStyle w:val="Paragraphedeliste"/>
        <w:numPr>
          <w:ilvl w:val="1"/>
          <w:numId w:val="22"/>
        </w:numPr>
      </w:pPr>
      <w:r>
        <w:lastRenderedPageBreak/>
        <w:t xml:space="preserve">Obtenir de nouveau circuit de distribution </w:t>
      </w:r>
    </w:p>
    <w:p w:rsidR="00C938FE" w:rsidRPr="00C938FE" w:rsidRDefault="00C938FE" w:rsidP="00C938FE"/>
    <w:p w:rsidR="00FF2697" w:rsidRPr="00FF2697" w:rsidRDefault="00FF2697" w:rsidP="008760B5">
      <w:pPr>
        <w:pStyle w:val="Titre2"/>
      </w:pPr>
      <w:r>
        <w:t xml:space="preserve">La C.E. et ses </w:t>
      </w:r>
      <w:r w:rsidR="00EC3885">
        <w:t>différentes</w:t>
      </w:r>
      <w:r>
        <w:t xml:space="preserve"> formes</w:t>
      </w:r>
    </w:p>
    <w:p w:rsidR="00FF2697" w:rsidRDefault="00FF2697" w:rsidP="00FF2697"/>
    <w:p w:rsidR="003E63DE" w:rsidRDefault="003E63DE" w:rsidP="003E63DE">
      <w:pPr>
        <w:pStyle w:val="Paragraphedeliste"/>
        <w:numPr>
          <w:ilvl w:val="0"/>
          <w:numId w:val="22"/>
        </w:numPr>
      </w:pPr>
      <w:r w:rsidRPr="004078A9">
        <w:rPr>
          <w:color w:val="FFC000"/>
        </w:rPr>
        <w:t>La fusion</w:t>
      </w:r>
      <w:r>
        <w:t xml:space="preserve"> </w:t>
      </w:r>
    </w:p>
    <w:p w:rsidR="006031A3" w:rsidRDefault="006031A3" w:rsidP="006031A3">
      <w:pPr>
        <w:pStyle w:val="Paragraphedeliste"/>
        <w:numPr>
          <w:ilvl w:val="1"/>
          <w:numId w:val="22"/>
        </w:numPr>
      </w:pPr>
      <w:r>
        <w:t xml:space="preserve">Union de 2 ou plusieurs entreprises de </w:t>
      </w:r>
      <w:r w:rsidR="009A28FF">
        <w:t>dimension</w:t>
      </w:r>
      <w:r>
        <w:t xml:space="preserve"> proche qui décident de réunit leurs actifs pour donner </w:t>
      </w:r>
      <w:r w:rsidR="009A28FF">
        <w:t>naissance</w:t>
      </w:r>
      <w:r>
        <w:t xml:space="preserve"> à une nouvelle entité.</w:t>
      </w:r>
    </w:p>
    <w:p w:rsidR="006031A3" w:rsidRDefault="006031A3" w:rsidP="006031A3">
      <w:pPr>
        <w:pStyle w:val="Paragraphedeliste"/>
        <w:numPr>
          <w:ilvl w:val="1"/>
          <w:numId w:val="22"/>
        </w:numPr>
      </w:pPr>
      <w:r>
        <w:t xml:space="preserve">Les deux </w:t>
      </w:r>
      <w:r w:rsidR="009A28FF">
        <w:t>anciennes</w:t>
      </w:r>
      <w:r>
        <w:t xml:space="preserve"> </w:t>
      </w:r>
      <w:r w:rsidR="009A28FF">
        <w:t>disparaissent</w:t>
      </w:r>
      <w:r>
        <w:t xml:space="preserve"> au profit d’une seule entité : A + B = C</w:t>
      </w:r>
    </w:p>
    <w:p w:rsidR="006031A3" w:rsidRDefault="006031A3" w:rsidP="006031A3">
      <w:pPr>
        <w:pStyle w:val="Paragraphedeliste"/>
        <w:numPr>
          <w:ilvl w:val="1"/>
          <w:numId w:val="22"/>
        </w:numPr>
      </w:pPr>
      <w:r>
        <w:t xml:space="preserve">Les actionnaires seront </w:t>
      </w:r>
      <w:r w:rsidR="009A28FF">
        <w:t>indemnisés</w:t>
      </w:r>
    </w:p>
    <w:p w:rsidR="006031A3" w:rsidRDefault="006031A3" w:rsidP="006031A3">
      <w:pPr>
        <w:pStyle w:val="Paragraphedeliste"/>
        <w:numPr>
          <w:ilvl w:val="1"/>
          <w:numId w:val="22"/>
        </w:numPr>
      </w:pPr>
      <w:r>
        <w:t>FUSION :</w:t>
      </w:r>
      <w:r w:rsidR="009A28FF">
        <w:t xml:space="preserve"> égalitaire</w:t>
      </w:r>
      <w:r>
        <w:t xml:space="preserve"> = assez rare</w:t>
      </w:r>
    </w:p>
    <w:p w:rsidR="006031A3" w:rsidRDefault="006031A3" w:rsidP="006031A3">
      <w:pPr>
        <w:pStyle w:val="Paragraphedeliste"/>
        <w:numPr>
          <w:ilvl w:val="2"/>
          <w:numId w:val="22"/>
        </w:numPr>
      </w:pPr>
      <w:r>
        <w:t xml:space="preserve">A+B = C </w:t>
      </w:r>
    </w:p>
    <w:p w:rsidR="006031A3" w:rsidRDefault="006031A3" w:rsidP="006031A3">
      <w:pPr>
        <w:pStyle w:val="Paragraphedeliste"/>
        <w:numPr>
          <w:ilvl w:val="2"/>
          <w:numId w:val="22"/>
        </w:numPr>
      </w:pPr>
      <w:r>
        <w:t xml:space="preserve">Actions A </w:t>
      </w:r>
      <w:r>
        <w:sym w:font="Wingdings" w:char="F0E0"/>
      </w:r>
      <w:r>
        <w:t xml:space="preserve">  actions C</w:t>
      </w:r>
    </w:p>
    <w:p w:rsidR="006031A3" w:rsidRDefault="006031A3" w:rsidP="006031A3">
      <w:pPr>
        <w:pStyle w:val="Paragraphedeliste"/>
        <w:numPr>
          <w:ilvl w:val="2"/>
          <w:numId w:val="22"/>
        </w:numPr>
      </w:pPr>
      <w:r>
        <w:t xml:space="preserve">Actions B </w:t>
      </w:r>
      <w:r>
        <w:sym w:font="Wingdings" w:char="F0E0"/>
      </w:r>
      <w:r>
        <w:t xml:space="preserve"> Actions C</w:t>
      </w:r>
    </w:p>
    <w:p w:rsidR="006031A3" w:rsidRDefault="006031A3" w:rsidP="006031A3">
      <w:pPr>
        <w:pStyle w:val="Paragraphedeliste"/>
        <w:numPr>
          <w:ilvl w:val="1"/>
          <w:numId w:val="22"/>
        </w:numPr>
      </w:pPr>
      <w:r>
        <w:t>En 1987, Louis Vuitton et Moët-</w:t>
      </w:r>
      <w:r w:rsidR="004078A9">
        <w:t>Hennessy</w:t>
      </w:r>
      <w:r>
        <w:t xml:space="preserve"> ont fusionné dans LVMH qui devient le leader mondial du luxe</w:t>
      </w:r>
    </w:p>
    <w:p w:rsidR="003E63DE" w:rsidRPr="004078A9" w:rsidRDefault="006031A3" w:rsidP="003E63DE">
      <w:pPr>
        <w:pStyle w:val="Paragraphedeliste"/>
        <w:numPr>
          <w:ilvl w:val="0"/>
          <w:numId w:val="22"/>
        </w:numPr>
        <w:rPr>
          <w:color w:val="FFC000"/>
        </w:rPr>
      </w:pPr>
      <w:r w:rsidRPr="004078A9">
        <w:rPr>
          <w:color w:val="FFC000"/>
        </w:rPr>
        <w:t>Abs</w:t>
      </w:r>
      <w:r w:rsidR="009A28FF" w:rsidRPr="004078A9">
        <w:rPr>
          <w:color w:val="FFC000"/>
        </w:rPr>
        <w:t>orption</w:t>
      </w:r>
    </w:p>
    <w:p w:rsidR="009A28FF" w:rsidRDefault="004078A9" w:rsidP="009A28FF">
      <w:pPr>
        <w:pStyle w:val="Paragraphedeliste"/>
        <w:numPr>
          <w:ilvl w:val="1"/>
          <w:numId w:val="22"/>
        </w:numPr>
      </w:pPr>
      <w:r>
        <w:t>Réunion</w:t>
      </w:r>
      <w:r w:rsidR="009A28FF">
        <w:t xml:space="preserve"> s’Entreprise d’inégales dimensions</w:t>
      </w:r>
    </w:p>
    <w:p w:rsidR="009A28FF" w:rsidRPr="004078A9" w:rsidRDefault="004078A9" w:rsidP="009A28FF">
      <w:pPr>
        <w:pStyle w:val="Paragraphedeliste"/>
        <w:numPr>
          <w:ilvl w:val="1"/>
          <w:numId w:val="22"/>
        </w:numPr>
        <w:rPr>
          <w:color w:val="8EAADB" w:themeColor="accent1" w:themeTint="99"/>
        </w:rPr>
      </w:pPr>
      <w:r w:rsidRPr="004078A9">
        <w:rPr>
          <w:color w:val="8EAADB" w:themeColor="accent1" w:themeTint="99"/>
        </w:rPr>
        <w:t>Opération</w:t>
      </w:r>
      <w:r w:rsidR="009A28FF" w:rsidRPr="004078A9">
        <w:rPr>
          <w:color w:val="8EAADB" w:themeColor="accent1" w:themeTint="99"/>
        </w:rPr>
        <w:t xml:space="preserve"> par laquelle une société </w:t>
      </w:r>
      <w:r w:rsidRPr="004078A9">
        <w:rPr>
          <w:color w:val="8EAADB" w:themeColor="accent1" w:themeTint="99"/>
        </w:rPr>
        <w:t>absorbante</w:t>
      </w:r>
      <w:r w:rsidR="009A28FF" w:rsidRPr="004078A9">
        <w:rPr>
          <w:color w:val="8EAADB" w:themeColor="accent1" w:themeTint="99"/>
        </w:rPr>
        <w:t xml:space="preserve"> s’approprie l’ensemble du patrimoine d’autres sociétés qui dérobées disparaissent au profit de « l’absorbante ». Celle-ci conserve sa personnalité juridique.</w:t>
      </w:r>
    </w:p>
    <w:p w:rsidR="009A28FF" w:rsidRDefault="009A28FF" w:rsidP="009A28FF">
      <w:pPr>
        <w:pStyle w:val="Paragraphedeliste"/>
        <w:numPr>
          <w:ilvl w:val="1"/>
          <w:numId w:val="22"/>
        </w:numPr>
      </w:pPr>
      <w:r>
        <w:t xml:space="preserve">Résulte </w:t>
      </w:r>
      <w:r w:rsidR="00DE7B90">
        <w:t>d’une décision unilatérale</w:t>
      </w:r>
      <w:r>
        <w:t xml:space="preserve"> </w:t>
      </w:r>
      <w:r w:rsidR="004078A9">
        <w:t>(</w:t>
      </w:r>
      <w:r>
        <w:t xml:space="preserve">A </w:t>
      </w:r>
      <w:r w:rsidR="004078A9">
        <w:t>décidé</w:t>
      </w:r>
      <w:r>
        <w:t xml:space="preserve"> de racheter B sans son accord) modalité habituelle sur le marché boursier</w:t>
      </w:r>
    </w:p>
    <w:p w:rsidR="009A28FF" w:rsidRDefault="009A28FF" w:rsidP="009A28FF">
      <w:pPr>
        <w:pStyle w:val="Paragraphedeliste"/>
        <w:numPr>
          <w:ilvl w:val="1"/>
          <w:numId w:val="22"/>
        </w:numPr>
      </w:pPr>
      <w:r>
        <w:t>B disparait juridiquement, son patrimoine est transféré à A et les actionnaires sont dédommagés (</w:t>
      </w:r>
      <w:r w:rsidRPr="003477C8">
        <w:rPr>
          <w:i/>
        </w:rPr>
        <w:t>actions nouvelles de de A</w:t>
      </w:r>
      <w:r>
        <w:t>)</w:t>
      </w:r>
    </w:p>
    <w:p w:rsidR="003477C8" w:rsidRDefault="003477C8" w:rsidP="009A28FF">
      <w:pPr>
        <w:pStyle w:val="Paragraphedeliste"/>
        <w:numPr>
          <w:ilvl w:val="1"/>
          <w:numId w:val="22"/>
        </w:numPr>
      </w:pPr>
      <w:r>
        <w:t xml:space="preserve">A </w:t>
      </w:r>
      <w:r w:rsidR="004B6023">
        <w:t>subsiste</w:t>
      </w:r>
    </w:p>
    <w:p w:rsidR="003477C8" w:rsidRDefault="003477C8" w:rsidP="003477C8">
      <w:pPr>
        <w:pStyle w:val="Paragraphedeliste"/>
        <w:numPr>
          <w:ilvl w:val="0"/>
          <w:numId w:val="22"/>
        </w:numPr>
      </w:pPr>
      <w:r>
        <w:t>La scission</w:t>
      </w:r>
    </w:p>
    <w:p w:rsidR="003477C8" w:rsidRDefault="003477C8" w:rsidP="003477C8">
      <w:pPr>
        <w:pStyle w:val="Paragraphedeliste"/>
        <w:numPr>
          <w:ilvl w:val="1"/>
          <w:numId w:val="22"/>
        </w:numPr>
      </w:pPr>
      <w:r>
        <w:t>La disparition d’une société qui répartit le total de son actif entre 2 ou plusieurs sociétés préexistantes (fusion – scission) ou scission simple</w:t>
      </w:r>
    </w:p>
    <w:p w:rsidR="003477C8" w:rsidRDefault="003477C8" w:rsidP="003477C8">
      <w:pPr>
        <w:pStyle w:val="Paragraphedeliste"/>
        <w:numPr>
          <w:ilvl w:val="1"/>
          <w:numId w:val="22"/>
        </w:numPr>
      </w:pPr>
      <w:r>
        <w:t xml:space="preserve">Bayer : fin 2001 l’une spécialisée dans la chimie et l’autre dans la pharmacie </w:t>
      </w:r>
    </w:p>
    <w:p w:rsidR="003477C8" w:rsidRDefault="003477C8" w:rsidP="003477C8">
      <w:pPr>
        <w:pStyle w:val="Paragraphedeliste"/>
        <w:numPr>
          <w:ilvl w:val="1"/>
          <w:numId w:val="22"/>
        </w:numPr>
      </w:pPr>
      <w:r>
        <w:t>L’apport partiel d’actifs est l’apport par une société, d’une partie de son actif à une autre contre des parts sociales de celle-ci</w:t>
      </w:r>
    </w:p>
    <w:p w:rsidR="003477C8" w:rsidRDefault="003477C8" w:rsidP="003477C8">
      <w:pPr>
        <w:pStyle w:val="Paragraphedeliste"/>
        <w:numPr>
          <w:ilvl w:val="0"/>
          <w:numId w:val="22"/>
        </w:numPr>
      </w:pPr>
      <w:r>
        <w:t>La prise de participation</w:t>
      </w:r>
    </w:p>
    <w:p w:rsidR="003477C8" w:rsidRDefault="003477C8" w:rsidP="003477C8">
      <w:pPr>
        <w:pStyle w:val="Paragraphedeliste"/>
        <w:numPr>
          <w:ilvl w:val="1"/>
          <w:numId w:val="22"/>
        </w:numPr>
      </w:pPr>
      <w:r>
        <w:t xml:space="preserve">L’actions : titre délivré par une société de capitaux qui rend détendeurs propriétaire de l’entreprise à hauteur du nombre d’actions achetées) avec </w:t>
      </w:r>
      <w:r w:rsidR="00DE7B90">
        <w:t>tout le droit attaché</w:t>
      </w:r>
      <w:r>
        <w:t xml:space="preserve"> à </w:t>
      </w:r>
      <w:r w:rsidR="00DE7B90">
        <w:t>cette propriété.</w:t>
      </w:r>
    </w:p>
    <w:p w:rsidR="003477C8" w:rsidRDefault="003477C8" w:rsidP="003477C8">
      <w:pPr>
        <w:pStyle w:val="Paragraphedeliste"/>
        <w:numPr>
          <w:ilvl w:val="2"/>
          <w:numId w:val="22"/>
        </w:numPr>
      </w:pPr>
      <w:r>
        <w:t>Droit de regard</w:t>
      </w:r>
    </w:p>
    <w:p w:rsidR="003477C8" w:rsidRPr="00DE7B90" w:rsidRDefault="003477C8" w:rsidP="003477C8">
      <w:pPr>
        <w:pStyle w:val="Paragraphedeliste"/>
        <w:numPr>
          <w:ilvl w:val="3"/>
          <w:numId w:val="22"/>
        </w:numPr>
        <w:rPr>
          <w:color w:val="7F7F7F" w:themeColor="text1" w:themeTint="80"/>
        </w:rPr>
      </w:pPr>
      <w:r w:rsidRPr="00DE7B90">
        <w:rPr>
          <w:color w:val="7F7F7F" w:themeColor="text1" w:themeTint="80"/>
        </w:rPr>
        <w:t>Sur la gestion lors de l’AGO (annuelle) ou des AGE</w:t>
      </w:r>
    </w:p>
    <w:p w:rsidR="003477C8" w:rsidRDefault="003477C8" w:rsidP="003477C8">
      <w:pPr>
        <w:pStyle w:val="Paragraphedeliste"/>
        <w:numPr>
          <w:ilvl w:val="2"/>
          <w:numId w:val="22"/>
        </w:numPr>
      </w:pPr>
      <w:r>
        <w:t>Droit sur les profits</w:t>
      </w:r>
    </w:p>
    <w:p w:rsidR="003477C8" w:rsidRPr="00DE7B90" w:rsidRDefault="003477C8" w:rsidP="003477C8">
      <w:pPr>
        <w:pStyle w:val="Paragraphedeliste"/>
        <w:numPr>
          <w:ilvl w:val="3"/>
          <w:numId w:val="22"/>
        </w:numPr>
        <w:rPr>
          <w:color w:val="7F7F7F" w:themeColor="text1" w:themeTint="80"/>
        </w:rPr>
      </w:pPr>
      <w:r w:rsidRPr="00DE7B90">
        <w:rPr>
          <w:color w:val="7F7F7F" w:themeColor="text1" w:themeTint="80"/>
        </w:rPr>
        <w:t>Une partie des bénéfices est distribuée à chaque détenteur : Bénéfice distribué / Nb d’actions = Le dividende</w:t>
      </w:r>
    </w:p>
    <w:p w:rsidR="00002762" w:rsidRDefault="00DE7B90" w:rsidP="00002762">
      <w:pPr>
        <w:pStyle w:val="Paragraphedeliste"/>
        <w:numPr>
          <w:ilvl w:val="0"/>
          <w:numId w:val="22"/>
        </w:numPr>
      </w:pPr>
      <w:r>
        <w:t>Vocabulaire</w:t>
      </w:r>
    </w:p>
    <w:p w:rsidR="00DE7B90" w:rsidRDefault="00DE7B90" w:rsidP="00DE7B90">
      <w:pPr>
        <w:pStyle w:val="Paragraphedeliste"/>
        <w:numPr>
          <w:ilvl w:val="1"/>
          <w:numId w:val="22"/>
        </w:numPr>
      </w:pPr>
      <w:r>
        <w:t>L’action à une valeur mobilière cotée en bourse (titre)</w:t>
      </w:r>
    </w:p>
    <w:p w:rsidR="00DE7B90" w:rsidRPr="00EB08C0" w:rsidRDefault="00DE7B90" w:rsidP="00DE7B90">
      <w:pPr>
        <w:pStyle w:val="Paragraphedeliste"/>
        <w:numPr>
          <w:ilvl w:val="2"/>
          <w:numId w:val="22"/>
        </w:numPr>
        <w:rPr>
          <w:color w:val="FFC000"/>
        </w:rPr>
      </w:pPr>
      <w:r w:rsidRPr="00EB08C0">
        <w:rPr>
          <w:color w:val="FFC000"/>
        </w:rPr>
        <w:t xml:space="preserve">Objectifs : </w:t>
      </w:r>
      <w:r w:rsidR="00EB08C0" w:rsidRPr="00EB08C0">
        <w:rPr>
          <w:color w:val="FFC000"/>
        </w:rPr>
        <w:t>Plus-value</w:t>
      </w:r>
      <w:r w:rsidRPr="00EB08C0">
        <w:rPr>
          <w:color w:val="FFC000"/>
        </w:rPr>
        <w:t xml:space="preserve"> + dividende</w:t>
      </w:r>
    </w:p>
    <w:p w:rsidR="00DE7B90" w:rsidRDefault="00DE7B90" w:rsidP="00DE7B90">
      <w:pPr>
        <w:pStyle w:val="Paragraphedeliste"/>
        <w:numPr>
          <w:ilvl w:val="1"/>
          <w:numId w:val="22"/>
        </w:numPr>
      </w:pPr>
      <w:r w:rsidRPr="00EB08C0">
        <w:rPr>
          <w:color w:val="8EAADB" w:themeColor="accent1" w:themeTint="99"/>
        </w:rPr>
        <w:t>Problème de % d’actions détenues </w:t>
      </w:r>
      <w:r>
        <w:t xml:space="preserve">: </w:t>
      </w:r>
    </w:p>
    <w:p w:rsidR="00DE7B90" w:rsidRDefault="00DE7B90" w:rsidP="00DE7B90">
      <w:pPr>
        <w:pStyle w:val="Paragraphedeliste"/>
        <w:numPr>
          <w:ilvl w:val="2"/>
          <w:numId w:val="22"/>
        </w:numPr>
      </w:pPr>
      <w:r>
        <w:t>Si 100% détenue : liberté totale de gestion</w:t>
      </w:r>
    </w:p>
    <w:p w:rsidR="00DE7B90" w:rsidRDefault="00DE7B90" w:rsidP="00DE7B90">
      <w:pPr>
        <w:pStyle w:val="Paragraphedeliste"/>
        <w:numPr>
          <w:ilvl w:val="2"/>
          <w:numId w:val="22"/>
        </w:numPr>
      </w:pPr>
      <w:r>
        <w:t>Si 50%+1 = majoritaire</w:t>
      </w:r>
    </w:p>
    <w:p w:rsidR="00CD04B4" w:rsidRDefault="00CD04B4" w:rsidP="00DE7B90">
      <w:pPr>
        <w:pStyle w:val="Paragraphedeliste"/>
        <w:numPr>
          <w:ilvl w:val="2"/>
          <w:numId w:val="22"/>
        </w:numPr>
      </w:pPr>
      <w:r>
        <w:t>Entre 1 et 50 % = minoritaire</w:t>
      </w:r>
    </w:p>
    <w:p w:rsidR="00CD04B4" w:rsidRPr="00EB08C0" w:rsidRDefault="00CD04B4" w:rsidP="00DE7B90">
      <w:pPr>
        <w:pStyle w:val="Paragraphedeliste"/>
        <w:numPr>
          <w:ilvl w:val="2"/>
          <w:numId w:val="22"/>
        </w:numPr>
        <w:rPr>
          <w:color w:val="FFC000"/>
        </w:rPr>
      </w:pPr>
      <w:r w:rsidRPr="00EB08C0">
        <w:rPr>
          <w:color w:val="FFC000"/>
        </w:rPr>
        <w:lastRenderedPageBreak/>
        <w:t>Minorité de blocage : si A détient 33% + 1 action de B</w:t>
      </w:r>
    </w:p>
    <w:p w:rsidR="00CD04B4" w:rsidRDefault="00CD04B4" w:rsidP="00CD04B4">
      <w:pPr>
        <w:pStyle w:val="Paragraphedeliste"/>
        <w:numPr>
          <w:ilvl w:val="1"/>
          <w:numId w:val="22"/>
        </w:numPr>
      </w:pPr>
      <w:r>
        <w:t>Contrôle indirectement la gestion de B car il peut s’opposer et bloquer les décisions lors d’une A. G.</w:t>
      </w:r>
    </w:p>
    <w:p w:rsidR="00C635D0" w:rsidRDefault="00C635D0" w:rsidP="00C635D0">
      <w:pPr>
        <w:pStyle w:val="Titre2"/>
      </w:pPr>
      <w:r>
        <w:t>Les limite de la C.E</w:t>
      </w:r>
      <w:r w:rsidR="00503825">
        <w:t>.</w:t>
      </w:r>
    </w:p>
    <w:p w:rsidR="00C635D0" w:rsidRDefault="00C635D0" w:rsidP="00C635D0"/>
    <w:p w:rsidR="00C635D0" w:rsidRPr="00C635D0" w:rsidRDefault="00C635D0" w:rsidP="00C635D0">
      <w:pPr>
        <w:pStyle w:val="Paragraphedeliste"/>
        <w:numPr>
          <w:ilvl w:val="0"/>
          <w:numId w:val="23"/>
        </w:numPr>
      </w:pPr>
      <w:r>
        <w:t xml:space="preserve">La croissance externe résulte d’un contexte de </w:t>
      </w:r>
      <w:r>
        <w:rPr>
          <w:color w:val="FFC000"/>
        </w:rPr>
        <w:t xml:space="preserve">mondialisation des entreprises et du marché … </w:t>
      </w:r>
    </w:p>
    <w:p w:rsidR="00C635D0" w:rsidRDefault="00C635D0" w:rsidP="00C635D0">
      <w:pPr>
        <w:pStyle w:val="Paragraphedeliste"/>
        <w:numPr>
          <w:ilvl w:val="0"/>
          <w:numId w:val="23"/>
        </w:numPr>
      </w:pPr>
      <w:r w:rsidRPr="00C635D0">
        <w:rPr>
          <w:color w:val="8EAADB" w:themeColor="accent1" w:themeTint="99"/>
        </w:rPr>
        <w:t xml:space="preserve">T. Lewitt : « penser global, agir local » </w:t>
      </w:r>
      <w:r w:rsidRPr="00C635D0">
        <w:t xml:space="preserve">mais c’est difficile </w:t>
      </w:r>
      <w:r>
        <w:t>à mettre en œuvre par la difficulté de cerner ce qu’est le « local »</w:t>
      </w:r>
    </w:p>
    <w:p w:rsidR="00C635D0" w:rsidRDefault="00C635D0" w:rsidP="00C635D0">
      <w:pPr>
        <w:pStyle w:val="Paragraphedeliste"/>
        <w:numPr>
          <w:ilvl w:val="0"/>
          <w:numId w:val="23"/>
        </w:numPr>
      </w:pPr>
      <w:r>
        <w:t>Mouvement de fond important à « un instant T »</w:t>
      </w:r>
    </w:p>
    <w:p w:rsidR="00C635D0" w:rsidRDefault="00C635D0" w:rsidP="00C635D0">
      <w:pPr>
        <w:pStyle w:val="Paragraphedeliste"/>
        <w:numPr>
          <w:ilvl w:val="0"/>
          <w:numId w:val="23"/>
        </w:numPr>
      </w:pPr>
      <w:r>
        <w:t xml:space="preserve">Peur de la part des collaborateurs (licenciements ?) </w:t>
      </w:r>
    </w:p>
    <w:p w:rsidR="00C635D0" w:rsidRPr="00C635D0" w:rsidRDefault="00C635D0" w:rsidP="00C635D0">
      <w:pPr>
        <w:pStyle w:val="Paragraphedeliste"/>
        <w:numPr>
          <w:ilvl w:val="0"/>
          <w:numId w:val="23"/>
        </w:numPr>
      </w:pPr>
      <w:r>
        <w:t xml:space="preserve">Image et médiatisation de l’opération de C.E. (contrôle) </w:t>
      </w:r>
    </w:p>
    <w:p w:rsidR="00FF2697" w:rsidRDefault="00FF2697" w:rsidP="00FF2697">
      <w:pPr>
        <w:pStyle w:val="Titre1"/>
      </w:pPr>
      <w:r>
        <w:t xml:space="preserve">Alliances </w:t>
      </w:r>
    </w:p>
    <w:p w:rsidR="00FF2697" w:rsidRDefault="00FF2697" w:rsidP="00FF2697"/>
    <w:p w:rsidR="00FF2697" w:rsidRDefault="00FF2697" w:rsidP="008760B5">
      <w:pPr>
        <w:pStyle w:val="Titre2"/>
        <w:numPr>
          <w:ilvl w:val="0"/>
          <w:numId w:val="18"/>
        </w:numPr>
      </w:pPr>
      <w:r>
        <w:t>Les différents partenariats</w:t>
      </w:r>
    </w:p>
    <w:p w:rsidR="00C938FE" w:rsidRDefault="00C938FE" w:rsidP="00C938FE"/>
    <w:p w:rsidR="00C938FE" w:rsidRDefault="00A45429" w:rsidP="00A45429">
      <w:pPr>
        <w:pStyle w:val="Paragraphedeliste"/>
        <w:numPr>
          <w:ilvl w:val="0"/>
          <w:numId w:val="24"/>
        </w:numPr>
      </w:pPr>
      <w:r>
        <w:t xml:space="preserve">C’est un type de regroupement par association, </w:t>
      </w:r>
    </w:p>
    <w:p w:rsidR="00A45429" w:rsidRDefault="00A45429" w:rsidP="00A45429">
      <w:pPr>
        <w:pStyle w:val="Paragraphedeliste"/>
        <w:numPr>
          <w:ilvl w:val="1"/>
          <w:numId w:val="24"/>
        </w:numPr>
      </w:pPr>
      <w:r>
        <w:rPr>
          <w:u w:val="single"/>
        </w:rPr>
        <w:t>Sans modification notable</w:t>
      </w:r>
      <w:r>
        <w:t xml:space="preserve"> sur le plan juridique ou financier </w:t>
      </w:r>
      <w:r w:rsidRPr="00A45429">
        <w:rPr>
          <w:i/>
        </w:rPr>
        <w:t>création de</w:t>
      </w:r>
      <w:r>
        <w:rPr>
          <w:i/>
        </w:rPr>
        <w:t xml:space="preserve"> réseaux, d’alliances, de partenariats, etc …</w:t>
      </w:r>
    </w:p>
    <w:p w:rsidR="00A45429" w:rsidRDefault="00A45429" w:rsidP="00650297">
      <w:pPr>
        <w:pStyle w:val="Paragraphedeliste"/>
        <w:numPr>
          <w:ilvl w:val="1"/>
          <w:numId w:val="24"/>
        </w:numPr>
      </w:pPr>
      <w:r>
        <w:t xml:space="preserve">Types d’accords : </w:t>
      </w:r>
    </w:p>
    <w:p w:rsidR="00A45429" w:rsidRDefault="00A45429" w:rsidP="00650297">
      <w:pPr>
        <w:pStyle w:val="Paragraphedeliste"/>
        <w:numPr>
          <w:ilvl w:val="2"/>
          <w:numId w:val="24"/>
        </w:numPr>
      </w:pPr>
      <w:r>
        <w:rPr>
          <w:i/>
          <w:u w:val="single"/>
        </w:rPr>
        <w:t>Partenariat logistiques</w:t>
      </w:r>
      <w:r>
        <w:t xml:space="preserve"> (technopoles, centre d’affaires (mise en commun des moyens, de transport, de locaux informations, etc … )</w:t>
      </w:r>
    </w:p>
    <w:p w:rsidR="00E30E59" w:rsidRPr="00650297" w:rsidRDefault="00E30E59" w:rsidP="00650297">
      <w:pPr>
        <w:pStyle w:val="Paragraphedeliste"/>
        <w:numPr>
          <w:ilvl w:val="2"/>
          <w:numId w:val="24"/>
        </w:numPr>
      </w:pPr>
      <w:r>
        <w:rPr>
          <w:i/>
          <w:u w:val="single"/>
        </w:rPr>
        <w:t>Partenariat industriel</w:t>
      </w:r>
      <w:r>
        <w:t xml:space="preserve"> : </w:t>
      </w:r>
      <w:r w:rsidRPr="00E30E59">
        <w:rPr>
          <w:color w:val="FFC000"/>
        </w:rPr>
        <w:t>la sous-traitance</w:t>
      </w:r>
    </w:p>
    <w:p w:rsidR="00650297" w:rsidRPr="00B91CD7" w:rsidRDefault="00522B6F" w:rsidP="00522B6F">
      <w:pPr>
        <w:pStyle w:val="Paragraphedeliste"/>
        <w:numPr>
          <w:ilvl w:val="2"/>
          <w:numId w:val="24"/>
        </w:numPr>
        <w:rPr>
          <w:i/>
          <w:u w:val="single"/>
        </w:rPr>
      </w:pPr>
      <w:r w:rsidRPr="00B91CD7">
        <w:rPr>
          <w:i/>
          <w:u w:val="single"/>
        </w:rPr>
        <w:t>Partenariat intellectuel</w:t>
      </w:r>
      <w:r w:rsidR="00B91CD7">
        <w:t xml:space="preserve"> : </w:t>
      </w:r>
      <w:r w:rsidR="0054413A">
        <w:t xml:space="preserve">Contrat de prestation de service </w:t>
      </w:r>
      <w:r w:rsidR="00984758">
        <w:t>intellectuels</w:t>
      </w:r>
      <w:r w:rsidR="0054413A">
        <w:t xml:space="preserve"> come audit, R&amp;D, aide au </w:t>
      </w:r>
      <w:r w:rsidR="00984758">
        <w:t>conseil</w:t>
      </w:r>
      <w:r w:rsidR="0054413A">
        <w:t xml:space="preserve">, etc … </w:t>
      </w:r>
    </w:p>
    <w:p w:rsidR="00522B6F" w:rsidRPr="00B91CD7" w:rsidRDefault="00522B6F" w:rsidP="00522B6F">
      <w:pPr>
        <w:pStyle w:val="Paragraphedeliste"/>
        <w:numPr>
          <w:ilvl w:val="2"/>
          <w:numId w:val="24"/>
        </w:numPr>
        <w:rPr>
          <w:i/>
          <w:u w:val="single"/>
        </w:rPr>
      </w:pPr>
      <w:r w:rsidRPr="00B91CD7">
        <w:rPr>
          <w:i/>
          <w:u w:val="single"/>
        </w:rPr>
        <w:t>Partenariat essaimage</w:t>
      </w:r>
      <w:r w:rsidR="00B91CD7">
        <w:t xml:space="preserve"> : </w:t>
      </w:r>
      <w:r w:rsidR="0054413A">
        <w:t xml:space="preserve"> aide d’une entreprise à </w:t>
      </w:r>
      <w:r w:rsidR="00872694">
        <w:t>(un de) ses salariés</w:t>
      </w:r>
    </w:p>
    <w:p w:rsidR="00522B6F" w:rsidRPr="00941EE5" w:rsidRDefault="00522B6F" w:rsidP="00522B6F">
      <w:pPr>
        <w:pStyle w:val="Paragraphedeliste"/>
        <w:numPr>
          <w:ilvl w:val="2"/>
          <w:numId w:val="24"/>
        </w:numPr>
        <w:rPr>
          <w:i/>
          <w:color w:val="8EAADB" w:themeColor="accent1" w:themeTint="99"/>
          <w:u w:val="single"/>
        </w:rPr>
      </w:pPr>
      <w:r w:rsidRPr="00B91CD7">
        <w:rPr>
          <w:i/>
          <w:u w:val="single"/>
        </w:rPr>
        <w:t>Partenariat de coopération : joint-venture</w:t>
      </w:r>
      <w:r w:rsidR="00B91CD7">
        <w:t xml:space="preserve"> : </w:t>
      </w:r>
      <w:r w:rsidR="00872694">
        <w:t xml:space="preserve">accord de co-entreprise, </w:t>
      </w:r>
      <w:r w:rsidR="00984758">
        <w:t>également</w:t>
      </w:r>
      <w:r w:rsidR="00872694">
        <w:t xml:space="preserve"> appelée une entreprise commune : </w:t>
      </w:r>
      <w:r w:rsidR="00872694" w:rsidRPr="00941EE5">
        <w:rPr>
          <w:color w:val="8EAADB" w:themeColor="accent1" w:themeTint="99"/>
        </w:rPr>
        <w:t xml:space="preserve">une </w:t>
      </w:r>
      <w:r w:rsidR="00984758" w:rsidRPr="00941EE5">
        <w:rPr>
          <w:color w:val="8EAADB" w:themeColor="accent1" w:themeTint="99"/>
        </w:rPr>
        <w:t>entreprise</w:t>
      </w:r>
      <w:r w:rsidR="00872694" w:rsidRPr="00941EE5">
        <w:rPr>
          <w:color w:val="8EAADB" w:themeColor="accent1" w:themeTint="99"/>
        </w:rPr>
        <w:t xml:space="preserve"> en participation est un accord </w:t>
      </w:r>
      <w:r w:rsidR="00984758">
        <w:rPr>
          <w:color w:val="8EAADB" w:themeColor="accent1" w:themeTint="99"/>
        </w:rPr>
        <w:t>passé</w:t>
      </w:r>
    </w:p>
    <w:p w:rsidR="00522B6F" w:rsidRDefault="00522B6F" w:rsidP="00522B6F">
      <w:pPr>
        <w:pStyle w:val="Paragraphedeliste"/>
        <w:numPr>
          <w:ilvl w:val="2"/>
          <w:numId w:val="24"/>
        </w:numPr>
      </w:pPr>
      <w:r w:rsidRPr="00B91CD7">
        <w:rPr>
          <w:i/>
          <w:u w:val="single"/>
        </w:rPr>
        <w:t>Partenariat commercial (franchise / concession)</w:t>
      </w:r>
      <w:r w:rsidR="00B91CD7">
        <w:t xml:space="preserve"> : </w:t>
      </w:r>
      <w:r w:rsidR="00402C8A" w:rsidRPr="00941EE5">
        <w:rPr>
          <w:color w:val="FFC000"/>
        </w:rPr>
        <w:t xml:space="preserve">il peut prendre différentes formes de contrats </w:t>
      </w:r>
    </w:p>
    <w:p w:rsidR="00402C8A" w:rsidRPr="00941EE5" w:rsidRDefault="00402C8A" w:rsidP="00402C8A">
      <w:pPr>
        <w:pStyle w:val="Paragraphedeliste"/>
        <w:numPr>
          <w:ilvl w:val="3"/>
          <w:numId w:val="24"/>
        </w:numPr>
      </w:pPr>
      <w:r w:rsidRPr="00941EE5">
        <w:t>D’approvisionnement (centrale d’achat)</w:t>
      </w:r>
    </w:p>
    <w:p w:rsidR="00402C8A" w:rsidRPr="00941EE5" w:rsidRDefault="00402C8A" w:rsidP="00402C8A">
      <w:pPr>
        <w:pStyle w:val="Paragraphedeliste"/>
        <w:numPr>
          <w:ilvl w:val="3"/>
          <w:numId w:val="24"/>
        </w:numPr>
      </w:pPr>
      <w:r w:rsidRPr="00941EE5">
        <w:t>De distribution</w:t>
      </w:r>
    </w:p>
    <w:p w:rsidR="00402C8A" w:rsidRPr="00941EE5" w:rsidRDefault="00402C8A" w:rsidP="00402C8A">
      <w:pPr>
        <w:pStyle w:val="Paragraphedeliste"/>
        <w:numPr>
          <w:ilvl w:val="4"/>
          <w:numId w:val="24"/>
        </w:numPr>
      </w:pPr>
      <w:r w:rsidRPr="00941EE5">
        <w:t xml:space="preserve">La franchise </w:t>
      </w:r>
    </w:p>
    <w:p w:rsidR="00402C8A" w:rsidRPr="00941EE5" w:rsidRDefault="00402C8A" w:rsidP="00402C8A">
      <w:pPr>
        <w:pStyle w:val="Paragraphedeliste"/>
        <w:numPr>
          <w:ilvl w:val="4"/>
          <w:numId w:val="24"/>
        </w:numPr>
      </w:pPr>
      <w:r w:rsidRPr="00941EE5">
        <w:t>La concession</w:t>
      </w:r>
    </w:p>
    <w:p w:rsidR="00402C8A" w:rsidRPr="00941EE5" w:rsidRDefault="00402C8A" w:rsidP="00402C8A">
      <w:pPr>
        <w:pStyle w:val="Paragraphedeliste"/>
        <w:numPr>
          <w:ilvl w:val="4"/>
          <w:numId w:val="24"/>
        </w:numPr>
      </w:pPr>
      <w:r w:rsidRPr="00941EE5">
        <w:t>Le « </w:t>
      </w:r>
      <w:proofErr w:type="spellStart"/>
      <w:r w:rsidRPr="00941EE5">
        <w:t>piggy</w:t>
      </w:r>
      <w:proofErr w:type="spellEnd"/>
      <w:r w:rsidRPr="00941EE5">
        <w:t>-back »</w:t>
      </w:r>
    </w:p>
    <w:p w:rsidR="00810D20" w:rsidRDefault="00810D20" w:rsidP="00810D20">
      <w:pPr>
        <w:pStyle w:val="Paragraphedeliste"/>
        <w:numPr>
          <w:ilvl w:val="0"/>
          <w:numId w:val="24"/>
        </w:numPr>
      </w:pPr>
      <w:r>
        <w:t xml:space="preserve">La </w:t>
      </w:r>
      <w:r w:rsidR="00D85CE2">
        <w:t>sous-traitance</w:t>
      </w:r>
      <w:r>
        <w:t xml:space="preserve"> peut prendre deux formes : </w:t>
      </w:r>
    </w:p>
    <w:p w:rsidR="00810D20" w:rsidRDefault="00D85CE2" w:rsidP="00810D20">
      <w:pPr>
        <w:pStyle w:val="Paragraphedeliste"/>
        <w:numPr>
          <w:ilvl w:val="1"/>
          <w:numId w:val="24"/>
        </w:numPr>
      </w:pPr>
      <w:r w:rsidRPr="002C4D68">
        <w:rPr>
          <w:color w:val="FFC000"/>
        </w:rPr>
        <w:t>Sous-traitance</w:t>
      </w:r>
      <w:r w:rsidR="00810D20" w:rsidRPr="002C4D68">
        <w:rPr>
          <w:color w:val="FFC000"/>
        </w:rPr>
        <w:t xml:space="preserve"> de capacité</w:t>
      </w:r>
      <w:r w:rsidR="00810D20">
        <w:t xml:space="preserve"> </w:t>
      </w:r>
    </w:p>
    <w:p w:rsidR="00810D20" w:rsidRDefault="002C4D68" w:rsidP="00810D20">
      <w:pPr>
        <w:pStyle w:val="Paragraphedeliste"/>
        <w:numPr>
          <w:ilvl w:val="2"/>
          <w:numId w:val="24"/>
        </w:numPr>
      </w:pPr>
      <w:r>
        <w:t>Une</w:t>
      </w:r>
      <w:r w:rsidR="00810D20">
        <w:t xml:space="preserve"> entreprise est </w:t>
      </w:r>
      <w:r>
        <w:t>chargée</w:t>
      </w:r>
      <w:r w:rsidR="00810D20">
        <w:t xml:space="preserve"> par un « </w:t>
      </w:r>
      <w:r w:rsidR="00810D20" w:rsidRPr="00D85CE2">
        <w:rPr>
          <w:color w:val="8EAADB" w:themeColor="accent1" w:themeTint="99"/>
          <w:u w:val="single"/>
        </w:rPr>
        <w:t>donneur d’ordre</w:t>
      </w:r>
      <w:r w:rsidR="00810D20" w:rsidRPr="00D85CE2">
        <w:rPr>
          <w:color w:val="8EAADB" w:themeColor="accent1" w:themeTint="99"/>
        </w:rPr>
        <w:t> </w:t>
      </w:r>
      <w:r w:rsidR="00810D20">
        <w:t xml:space="preserve">» de réaliser une partie de sa production </w:t>
      </w:r>
      <w:r w:rsidR="00810D20">
        <w:sym w:font="Wingdings" w:char="F0E0"/>
      </w:r>
      <w:r w:rsidR="00810D20">
        <w:t xml:space="preserve"> </w:t>
      </w:r>
      <w:r w:rsidR="00810D20" w:rsidRPr="002C4D68">
        <w:rPr>
          <w:color w:val="FFC000"/>
        </w:rPr>
        <w:t xml:space="preserve">Le produit est identique </w:t>
      </w:r>
      <w:r w:rsidR="00810D20">
        <w:t xml:space="preserve">mais le nom de l’entreprise </w:t>
      </w:r>
      <w:r>
        <w:t>sous-traitent</w:t>
      </w:r>
      <w:r w:rsidR="00810D20">
        <w:t xml:space="preserve"> n’apparait pas </w:t>
      </w:r>
    </w:p>
    <w:p w:rsidR="00810D20" w:rsidRPr="002C4D68" w:rsidRDefault="002C4D68" w:rsidP="002C4D68">
      <w:pPr>
        <w:pStyle w:val="Paragraphedeliste"/>
        <w:numPr>
          <w:ilvl w:val="2"/>
          <w:numId w:val="24"/>
        </w:numPr>
        <w:rPr>
          <w:u w:val="single"/>
        </w:rPr>
      </w:pPr>
      <w:r w:rsidRPr="002C4D68">
        <w:rPr>
          <w:u w:val="single"/>
        </w:rPr>
        <w:t>Cette fo</w:t>
      </w:r>
      <w:r>
        <w:rPr>
          <w:u w:val="single"/>
        </w:rPr>
        <w:t>r</w:t>
      </w:r>
      <w:r w:rsidRPr="002C4D68">
        <w:rPr>
          <w:u w:val="single"/>
        </w:rPr>
        <w:t>me per</w:t>
      </w:r>
      <w:r>
        <w:rPr>
          <w:u w:val="single"/>
        </w:rPr>
        <w:t>m</w:t>
      </w:r>
      <w:r w:rsidRPr="002C4D68">
        <w:rPr>
          <w:u w:val="single"/>
        </w:rPr>
        <w:t>et de </w:t>
      </w:r>
      <w:r w:rsidR="001122C8">
        <w:rPr>
          <w:u w:val="single"/>
        </w:rPr>
        <w:t>r</w:t>
      </w:r>
    </w:p>
    <w:p w:rsidR="009260C4" w:rsidRPr="002C4D68" w:rsidRDefault="002C4D68" w:rsidP="00DE7728">
      <w:pPr>
        <w:pStyle w:val="Paragraphedeliste"/>
        <w:numPr>
          <w:ilvl w:val="3"/>
          <w:numId w:val="24"/>
        </w:numPr>
      </w:pPr>
      <w:r w:rsidRPr="002C4D68">
        <w:rPr>
          <w:color w:val="8EAADB" w:themeColor="accent1" w:themeTint="99"/>
          <w:u w:val="single"/>
        </w:rPr>
        <w:t>Faire. Face aux commandes importantes</w:t>
      </w:r>
      <w:r w:rsidRPr="002C4D68">
        <w:rPr>
          <w:color w:val="8EAADB" w:themeColor="accent1" w:themeTint="99"/>
        </w:rPr>
        <w:t xml:space="preserve"> </w:t>
      </w:r>
      <w:r>
        <w:t>(dépassant les capacités de production d’une entreprise) sans avoi</w:t>
      </w:r>
      <w:r w:rsidR="001122C8">
        <w:t>r</w:t>
      </w:r>
      <w:r>
        <w:t xml:space="preserve"> à investir </w:t>
      </w:r>
      <w:r w:rsidR="0054413A" w:rsidRPr="0054413A">
        <w:rPr>
          <w:b w:val="0"/>
          <w:i/>
          <w:vertAlign w:val="subscript"/>
        </w:rPr>
        <w:t>(</w:t>
      </w:r>
      <w:r w:rsidRPr="0054413A">
        <w:rPr>
          <w:b w:val="0"/>
          <w:i/>
          <w:vertAlign w:val="subscript"/>
        </w:rPr>
        <w:t>pour le donneur d’ordre</w:t>
      </w:r>
      <w:r w:rsidR="0054413A" w:rsidRPr="0054413A">
        <w:rPr>
          <w:b w:val="0"/>
          <w:i/>
          <w:vertAlign w:val="subscript"/>
        </w:rPr>
        <w:t>)</w:t>
      </w:r>
    </w:p>
    <w:p w:rsidR="002C4D68" w:rsidRDefault="002C4D68" w:rsidP="002C4D68">
      <w:pPr>
        <w:pStyle w:val="Paragraphedeliste"/>
        <w:numPr>
          <w:ilvl w:val="3"/>
          <w:numId w:val="24"/>
        </w:numPr>
      </w:pPr>
      <w:r w:rsidRPr="002C4D68">
        <w:rPr>
          <w:color w:val="8EAADB" w:themeColor="accent1" w:themeTint="99"/>
          <w:u w:val="single"/>
        </w:rPr>
        <w:lastRenderedPageBreak/>
        <w:t>Dépendance</w:t>
      </w:r>
      <w:r w:rsidRPr="002C4D68">
        <w:rPr>
          <w:color w:val="8EAADB" w:themeColor="accent1" w:themeTint="99"/>
        </w:rPr>
        <w:t xml:space="preserve"> </w:t>
      </w:r>
      <w:r>
        <w:t xml:space="preserve">du sous-traitant </w:t>
      </w:r>
    </w:p>
    <w:p w:rsidR="0054413A" w:rsidRDefault="0054413A" w:rsidP="0054413A">
      <w:pPr>
        <w:pStyle w:val="Paragraphedeliste"/>
        <w:numPr>
          <w:ilvl w:val="1"/>
          <w:numId w:val="24"/>
        </w:numPr>
      </w:pPr>
      <w:r>
        <w:t xml:space="preserve">Sous-traitance de spécialité </w:t>
      </w:r>
    </w:p>
    <w:p w:rsidR="0054413A" w:rsidRDefault="0054413A" w:rsidP="0054413A">
      <w:pPr>
        <w:pStyle w:val="Paragraphedeliste"/>
        <w:numPr>
          <w:ilvl w:val="2"/>
          <w:numId w:val="24"/>
        </w:numPr>
      </w:pPr>
      <w:r>
        <w:t xml:space="preserve">Le produit est </w:t>
      </w:r>
      <w:r>
        <w:rPr>
          <w:color w:val="FFC000"/>
        </w:rPr>
        <w:t>spécifique</w:t>
      </w:r>
      <w:r>
        <w:t xml:space="preserve"> car la sous-traitance détient un </w:t>
      </w:r>
      <w:r>
        <w:rPr>
          <w:color w:val="FFC000"/>
        </w:rPr>
        <w:t>savoir-faire</w:t>
      </w:r>
      <w:r>
        <w:t xml:space="preserve"> (</w:t>
      </w:r>
      <w:r w:rsidR="003E4820">
        <w:t>une compétence particulière</w:t>
      </w:r>
      <w:r>
        <w:t xml:space="preserve"> et est donc spécialisée </w:t>
      </w:r>
    </w:p>
    <w:p w:rsidR="0054413A" w:rsidRDefault="0054413A" w:rsidP="0054413A">
      <w:pPr>
        <w:pStyle w:val="Paragraphedeliste"/>
        <w:numPr>
          <w:ilvl w:val="2"/>
          <w:numId w:val="24"/>
        </w:numPr>
      </w:pPr>
      <w:r>
        <w:t>Ex = Équipement de l’</w:t>
      </w:r>
      <w:r w:rsidR="003E4820">
        <w:t>automobile</w:t>
      </w:r>
      <w:r>
        <w:t xml:space="preserve">, aviation, domaine médical, </w:t>
      </w:r>
    </w:p>
    <w:p w:rsidR="009260C4" w:rsidRPr="00456C15" w:rsidRDefault="009260C4" w:rsidP="009260C4">
      <w:pPr>
        <w:pStyle w:val="Paragraphedeliste"/>
        <w:numPr>
          <w:ilvl w:val="0"/>
          <w:numId w:val="24"/>
        </w:numPr>
        <w:rPr>
          <w:color w:val="FFC000"/>
        </w:rPr>
      </w:pPr>
      <w:r>
        <w:t>L</w:t>
      </w:r>
      <w:r w:rsidRPr="00456C15">
        <w:rPr>
          <w:color w:val="FFC000"/>
        </w:rPr>
        <w:t xml:space="preserve">A franchise </w:t>
      </w:r>
    </w:p>
    <w:p w:rsidR="009260C4" w:rsidRDefault="009260C4" w:rsidP="009260C4">
      <w:pPr>
        <w:pStyle w:val="Paragraphedeliste"/>
        <w:numPr>
          <w:ilvl w:val="1"/>
          <w:numId w:val="24"/>
        </w:numPr>
      </w:pPr>
      <w:r w:rsidRPr="003E4820">
        <w:rPr>
          <w:color w:val="8EAADB" w:themeColor="accent1" w:themeTint="99"/>
        </w:rPr>
        <w:t>« </w:t>
      </w:r>
      <w:r w:rsidR="003E4820" w:rsidRPr="003E4820">
        <w:rPr>
          <w:color w:val="8EAADB" w:themeColor="accent1" w:themeTint="99"/>
        </w:rPr>
        <w:t>Contrat</w:t>
      </w:r>
      <w:r w:rsidRPr="003E4820">
        <w:rPr>
          <w:color w:val="8EAADB" w:themeColor="accent1" w:themeTint="99"/>
        </w:rPr>
        <w:t xml:space="preserve"> de collaboration par </w:t>
      </w:r>
      <w:r w:rsidR="003E4820" w:rsidRPr="003E4820">
        <w:rPr>
          <w:color w:val="8EAADB" w:themeColor="accent1" w:themeTint="99"/>
        </w:rPr>
        <w:t>laquelle</w:t>
      </w:r>
      <w:r w:rsidRPr="003E4820">
        <w:rPr>
          <w:color w:val="8EAADB" w:themeColor="accent1" w:themeTint="99"/>
        </w:rPr>
        <w:t xml:space="preserve"> « </w:t>
      </w:r>
      <w:r w:rsidR="003E4820" w:rsidRPr="003E4820">
        <w:rPr>
          <w:color w:val="8EAADB" w:themeColor="accent1" w:themeTint="99"/>
        </w:rPr>
        <w:t>franchiseur</w:t>
      </w:r>
      <w:r w:rsidRPr="003E4820">
        <w:rPr>
          <w:color w:val="8EAADB" w:themeColor="accent1" w:themeTint="99"/>
        </w:rPr>
        <w:t> » met à la disposition de « </w:t>
      </w:r>
      <w:r w:rsidR="003E4820" w:rsidRPr="003E4820">
        <w:rPr>
          <w:color w:val="8EAADB" w:themeColor="accent1" w:themeTint="99"/>
        </w:rPr>
        <w:t>franchisée</w:t>
      </w:r>
      <w:r w:rsidRPr="003E4820">
        <w:rPr>
          <w:color w:val="8EAADB" w:themeColor="accent1" w:themeTint="99"/>
        </w:rPr>
        <w:t xml:space="preserve"> » soit une galle de produit </w:t>
      </w:r>
      <w:r w:rsidR="003E4820" w:rsidRPr="003E4820">
        <w:rPr>
          <w:color w:val="8EAADB" w:themeColor="accent1" w:themeTint="99"/>
        </w:rPr>
        <w:t>originale</w:t>
      </w:r>
      <w:r w:rsidRPr="003E4820">
        <w:rPr>
          <w:color w:val="8EAADB" w:themeColor="accent1" w:themeTint="99"/>
        </w:rPr>
        <w:t xml:space="preserve">, soit une assistance nécessaire à la commercialisation </w:t>
      </w:r>
      <w:r w:rsidR="003E4820" w:rsidRPr="003E4820">
        <w:rPr>
          <w:color w:val="8EAADB" w:themeColor="accent1" w:themeTint="99"/>
        </w:rPr>
        <w:t>des produits</w:t>
      </w:r>
      <w:r w:rsidRPr="003E4820">
        <w:rPr>
          <w:color w:val="8EAADB" w:themeColor="accent1" w:themeTint="99"/>
        </w:rPr>
        <w:t xml:space="preserve">, soit les 2 » </w:t>
      </w:r>
      <w:r>
        <w:t>Lexique de gestion (Dalloz)</w:t>
      </w:r>
    </w:p>
    <w:p w:rsidR="009260C4" w:rsidRDefault="009260C4" w:rsidP="009260C4">
      <w:pPr>
        <w:pStyle w:val="Paragraphedeliste"/>
        <w:numPr>
          <w:ilvl w:val="1"/>
          <w:numId w:val="24"/>
        </w:numPr>
      </w:pPr>
      <w:r>
        <w:t>En général la franchise doit ver</w:t>
      </w:r>
      <w:r w:rsidR="003E4820">
        <w:t>s</w:t>
      </w:r>
      <w:r>
        <w:t xml:space="preserve">er </w:t>
      </w:r>
      <w:r w:rsidRPr="00236809">
        <w:rPr>
          <w:color w:val="FFC000"/>
        </w:rPr>
        <w:t xml:space="preserve">des « royalties » </w:t>
      </w:r>
      <w:r>
        <w:t>(</w:t>
      </w:r>
      <w:r w:rsidR="003E4820">
        <w:t>redevances)</w:t>
      </w:r>
      <w:r>
        <w:t xml:space="preserve"> et divers % sur son C.A. + </w:t>
      </w:r>
      <w:r w:rsidRPr="003E4820">
        <w:rPr>
          <w:color w:val="FFC000"/>
        </w:rPr>
        <w:t xml:space="preserve">participation à différents couts </w:t>
      </w:r>
      <w:r>
        <w:t>(publicité etc…)</w:t>
      </w:r>
    </w:p>
    <w:p w:rsidR="009260C4" w:rsidRDefault="009260C4" w:rsidP="009260C4">
      <w:pPr>
        <w:pStyle w:val="Paragraphedeliste"/>
        <w:numPr>
          <w:ilvl w:val="1"/>
          <w:numId w:val="24"/>
        </w:numPr>
      </w:pPr>
      <w:r>
        <w:t xml:space="preserve">Exemples : McDonald’s, Benetton, </w:t>
      </w:r>
      <w:r w:rsidR="003E4820">
        <w:t>Éléphant</w:t>
      </w:r>
      <w:r>
        <w:t xml:space="preserve"> bleu, Cinq à Sec, Ibis, Troc de l’Ile, </w:t>
      </w:r>
      <w:proofErr w:type="spellStart"/>
      <w:r>
        <w:t>Speedy</w:t>
      </w:r>
      <w:proofErr w:type="spellEnd"/>
      <w:r>
        <w:t>, Midas, Formule 1, Feu vert, Saint Algue , Krys</w:t>
      </w:r>
    </w:p>
    <w:p w:rsidR="00DE7728" w:rsidRPr="00456C15" w:rsidRDefault="00DE7728" w:rsidP="00DE7728">
      <w:pPr>
        <w:pStyle w:val="Paragraphedeliste"/>
        <w:numPr>
          <w:ilvl w:val="0"/>
          <w:numId w:val="24"/>
        </w:numPr>
        <w:rPr>
          <w:color w:val="FFC000"/>
        </w:rPr>
      </w:pPr>
      <w:r w:rsidRPr="00456C15">
        <w:rPr>
          <w:color w:val="FFC000"/>
        </w:rPr>
        <w:t xml:space="preserve">La concession </w:t>
      </w:r>
    </w:p>
    <w:p w:rsidR="00DE7728" w:rsidRDefault="00DE7728" w:rsidP="00DE7728">
      <w:pPr>
        <w:pStyle w:val="Paragraphedeliste"/>
        <w:numPr>
          <w:ilvl w:val="1"/>
          <w:numId w:val="24"/>
        </w:numPr>
      </w:pPr>
      <w:r>
        <w:t>« </w:t>
      </w:r>
      <w:r w:rsidRPr="00DE7728">
        <w:rPr>
          <w:color w:val="8EAADB" w:themeColor="accent1" w:themeTint="99"/>
        </w:rPr>
        <w:t>Autorisation accordée pour une durée déterminée, à une entreprise de réaliser un ouvrage public et de l’exploiter à ses risques ou de gérer un service public à ses risques par des perceptions prélevées sur les usagers </w:t>
      </w:r>
      <w:r>
        <w:t>» Lexique de gestion (Dalloz)</w:t>
      </w:r>
    </w:p>
    <w:p w:rsidR="00DE7728" w:rsidRDefault="00DE7728" w:rsidP="00DE7728">
      <w:pPr>
        <w:pStyle w:val="Paragraphedeliste"/>
        <w:numPr>
          <w:ilvl w:val="1"/>
          <w:numId w:val="24"/>
        </w:numPr>
      </w:pPr>
      <w:r w:rsidRPr="00FF3781">
        <w:rPr>
          <w:u w:val="single"/>
        </w:rPr>
        <w:t>Exemples</w:t>
      </w:r>
      <w:r w:rsidR="00FF3781">
        <w:t> :</w:t>
      </w:r>
      <w:r>
        <w:t xml:space="preserve"> </w:t>
      </w:r>
    </w:p>
    <w:p w:rsidR="00DE7728" w:rsidRDefault="00DE7728" w:rsidP="00DE7728">
      <w:pPr>
        <w:pStyle w:val="Paragraphedeliste"/>
        <w:numPr>
          <w:ilvl w:val="2"/>
          <w:numId w:val="24"/>
        </w:numPr>
      </w:pPr>
      <w:r>
        <w:t>Distribution de l’eau</w:t>
      </w:r>
    </w:p>
    <w:p w:rsidR="00DE7728" w:rsidRDefault="00DE7728" w:rsidP="00DE7728">
      <w:pPr>
        <w:pStyle w:val="Paragraphedeliste"/>
        <w:numPr>
          <w:ilvl w:val="2"/>
          <w:numId w:val="24"/>
        </w:numPr>
      </w:pPr>
      <w:r>
        <w:t>Ramassage des ordures</w:t>
      </w:r>
    </w:p>
    <w:p w:rsidR="00DE7728" w:rsidRDefault="00DE7728" w:rsidP="00DE7728">
      <w:pPr>
        <w:pStyle w:val="Paragraphedeliste"/>
        <w:numPr>
          <w:ilvl w:val="2"/>
          <w:numId w:val="24"/>
        </w:numPr>
      </w:pPr>
      <w:r>
        <w:t>Gestion des autoroutes</w:t>
      </w:r>
    </w:p>
    <w:p w:rsidR="00DE7728" w:rsidRDefault="00DE7728" w:rsidP="00DE7728">
      <w:pPr>
        <w:pStyle w:val="Paragraphedeliste"/>
        <w:numPr>
          <w:ilvl w:val="2"/>
          <w:numId w:val="24"/>
        </w:numPr>
      </w:pPr>
      <w:r>
        <w:t>Des ponts payants,</w:t>
      </w:r>
    </w:p>
    <w:p w:rsidR="00DE7728" w:rsidRDefault="00DE7728" w:rsidP="00DE7728">
      <w:pPr>
        <w:pStyle w:val="Paragraphedeliste"/>
        <w:numPr>
          <w:ilvl w:val="2"/>
          <w:numId w:val="24"/>
        </w:numPr>
      </w:pPr>
      <w:r>
        <w:t>Etc ….</w:t>
      </w:r>
    </w:p>
    <w:p w:rsidR="00456C15" w:rsidRPr="00456C15" w:rsidRDefault="00456C15" w:rsidP="00456C15">
      <w:pPr>
        <w:pStyle w:val="Paragraphedeliste"/>
        <w:numPr>
          <w:ilvl w:val="0"/>
          <w:numId w:val="24"/>
        </w:numPr>
        <w:rPr>
          <w:color w:val="FFC000"/>
        </w:rPr>
      </w:pPr>
      <w:r w:rsidRPr="00456C15">
        <w:rPr>
          <w:color w:val="FFC000"/>
        </w:rPr>
        <w:t>Alliance à l’international pour PME</w:t>
      </w:r>
    </w:p>
    <w:p w:rsidR="00456C15" w:rsidRDefault="00456C15" w:rsidP="00456C15">
      <w:pPr>
        <w:pStyle w:val="Paragraphedeliste"/>
        <w:numPr>
          <w:ilvl w:val="1"/>
          <w:numId w:val="24"/>
        </w:numPr>
      </w:pPr>
      <w:r>
        <w:t>« </w:t>
      </w:r>
      <w:r w:rsidRPr="00456C15">
        <w:rPr>
          <w:color w:val="8EAADB" w:themeColor="accent1" w:themeTint="99"/>
        </w:rPr>
        <w:t xml:space="preserve">Le </w:t>
      </w:r>
      <w:proofErr w:type="spellStart"/>
      <w:r w:rsidRPr="00456C15">
        <w:rPr>
          <w:color w:val="8EAADB" w:themeColor="accent1" w:themeTint="99"/>
        </w:rPr>
        <w:t>Piggy</w:t>
      </w:r>
      <w:proofErr w:type="spellEnd"/>
      <w:r w:rsidRPr="00456C15">
        <w:rPr>
          <w:color w:val="8EAADB" w:themeColor="accent1" w:themeTint="99"/>
        </w:rPr>
        <w:t>-back</w:t>
      </w:r>
      <w:r>
        <w:t> »</w:t>
      </w:r>
    </w:p>
    <w:p w:rsidR="00456C15" w:rsidRDefault="00456C15" w:rsidP="00456C15">
      <w:pPr>
        <w:pStyle w:val="Paragraphedeliste"/>
        <w:numPr>
          <w:ilvl w:val="1"/>
          <w:numId w:val="24"/>
        </w:numPr>
      </w:pPr>
      <w:r>
        <w:t xml:space="preserve">Moyennant une commission sur le CA réalisé, un groupe met à la </w:t>
      </w:r>
      <w:proofErr w:type="spellStart"/>
      <w:r>
        <w:t>dispostion</w:t>
      </w:r>
      <w:proofErr w:type="spellEnd"/>
      <w:r>
        <w:t xml:space="preserve"> d’une PME son réseau international</w:t>
      </w:r>
    </w:p>
    <w:p w:rsidR="00456C15" w:rsidRDefault="00456C15" w:rsidP="00456C15">
      <w:pPr>
        <w:pStyle w:val="Paragraphedeliste"/>
        <w:numPr>
          <w:ilvl w:val="1"/>
          <w:numId w:val="24"/>
        </w:numPr>
      </w:pPr>
      <w:r>
        <w:t>EX : Information, contactes et réseaux de relation, locaux, circuits de distribution …</w:t>
      </w:r>
      <w:bookmarkStart w:id="0" w:name="_GoBack"/>
      <w:bookmarkEnd w:id="0"/>
    </w:p>
    <w:p w:rsidR="00456C15" w:rsidRDefault="00456C15" w:rsidP="00456C15">
      <w:pPr>
        <w:pStyle w:val="Paragraphedeliste"/>
        <w:numPr>
          <w:ilvl w:val="1"/>
          <w:numId w:val="24"/>
        </w:numPr>
      </w:pPr>
      <w:r>
        <w:t>L’objectif est d’obtenir rapidement des informations pour s’implanter avec « un parrain » dans le pays souhaité</w:t>
      </w:r>
    </w:p>
    <w:p w:rsidR="00456C15" w:rsidRDefault="00456C15" w:rsidP="00456C15"/>
    <w:p w:rsidR="00456C15" w:rsidRDefault="00456C15" w:rsidP="00456C15">
      <w:r>
        <w:t>Synthèse</w:t>
      </w:r>
    </w:p>
    <w:p w:rsidR="00693362" w:rsidRDefault="00693362" w:rsidP="00456C15"/>
    <w:p w:rsidR="00947887" w:rsidRPr="00C938FE" w:rsidRDefault="00947887" w:rsidP="009478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B8D01" wp14:editId="495D37A1">
                <wp:simplePos x="0" y="0"/>
                <wp:positionH relativeFrom="column">
                  <wp:posOffset>2586355</wp:posOffset>
                </wp:positionH>
                <wp:positionV relativeFrom="paragraph">
                  <wp:posOffset>958215</wp:posOffset>
                </wp:positionV>
                <wp:extent cx="0" cy="590876"/>
                <wp:effectExtent l="63500" t="0" r="38100" b="317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AE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03.65pt;margin-top:75.45pt;width:0;height:4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BF448" wp14:editId="69472AFF">
                <wp:simplePos x="0" y="0"/>
                <wp:positionH relativeFrom="column">
                  <wp:posOffset>3493770</wp:posOffset>
                </wp:positionH>
                <wp:positionV relativeFrom="paragraph">
                  <wp:posOffset>559435</wp:posOffset>
                </wp:positionV>
                <wp:extent cx="889140" cy="0"/>
                <wp:effectExtent l="0" t="63500" r="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FA40" id="Connecteur droit avec flèche 11" o:spid="_x0000_s1026" type="#_x0000_t32" style="position:absolute;margin-left:275.1pt;margin-top:44.05pt;width:70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9655B" wp14:editId="1CC24368">
                <wp:simplePos x="0" y="0"/>
                <wp:positionH relativeFrom="column">
                  <wp:posOffset>973610</wp:posOffset>
                </wp:positionH>
                <wp:positionV relativeFrom="paragraph">
                  <wp:posOffset>646105</wp:posOffset>
                </wp:positionV>
                <wp:extent cx="512956" cy="0"/>
                <wp:effectExtent l="25400" t="63500" r="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05379" id="Connecteur droit avec flèche 10" o:spid="_x0000_s1026" type="#_x0000_t32" style="position:absolute;margin-left:76.65pt;margin-top:50.85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09D1C" wp14:editId="23B81B15">
                <wp:simplePos x="0" y="0"/>
                <wp:positionH relativeFrom="column">
                  <wp:posOffset>1307991</wp:posOffset>
                </wp:positionH>
                <wp:positionV relativeFrom="paragraph">
                  <wp:posOffset>1547526</wp:posOffset>
                </wp:positionV>
                <wp:extent cx="3144644" cy="1025912"/>
                <wp:effectExtent l="0" t="0" r="17780" b="15875"/>
                <wp:wrapNone/>
                <wp:docPr id="9" name="Rectangle : avec coin rogn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644" cy="102591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887" w:rsidRDefault="00947887" w:rsidP="00947887">
                            <w:pPr>
                              <w:jc w:val="center"/>
                            </w:pPr>
                            <w:r>
                              <w:t>Alliances</w:t>
                            </w:r>
                          </w:p>
                          <w:p w:rsidR="00947887" w:rsidRPr="00351F1B" w:rsidRDefault="00947887" w:rsidP="00947887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t>Différents types de partenariats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9D1C" id="Rectangle : avec coin rogné 9" o:spid="_x0000_s1029" style="position:absolute;margin-left:103pt;margin-top:121.85pt;width:247.6pt;height:8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4644,102591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" adj="-11796480,,5400" path="m,l2973655,r170989,170989l3144644,1025912,,1025912,,xe" fillcolor="#4472c4 [3204]" strokecolor="#1f3763 [1604]" strokeweight="1pt">
                <v:stroke joinstyle="miter"/>
                <v:formulas/>
                <v:path arrowok="t" o:connecttype="custom" o:connectlocs="0,0;2973655,0;3144644,170989;3144644,1025912;0,1025912;0,0" o:connectangles="0,0,0,0,0,0" textboxrect="0,0,3144644,1025912"/>
                <v:textbox>
                  <w:txbxContent>
                    <w:p w:rsidR="00947887" w:rsidRDefault="00947887" w:rsidP="00947887">
                      <w:pPr>
                        <w:jc w:val="center"/>
                      </w:pPr>
                      <w:r>
                        <w:t>Alliances</w:t>
                      </w:r>
                    </w:p>
                    <w:p w:rsidR="00947887" w:rsidRPr="00351F1B" w:rsidRDefault="00947887" w:rsidP="00947887">
                      <w:pPr>
                        <w:jc w:val="center"/>
                        <w:rPr>
                          <w:b w:val="0"/>
                        </w:rPr>
                      </w:pPr>
                      <w:r>
                        <w:t>Différents types de partenariats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3BB49" wp14:editId="6964C45F">
                <wp:simplePos x="0" y="0"/>
                <wp:positionH relativeFrom="column">
                  <wp:posOffset>-312667</wp:posOffset>
                </wp:positionH>
                <wp:positionV relativeFrom="paragraph">
                  <wp:posOffset>127960</wp:posOffset>
                </wp:positionV>
                <wp:extent cx="1226635" cy="1159727"/>
                <wp:effectExtent l="0" t="0" r="18415" b="8890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635" cy="115972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887" w:rsidRDefault="00947887" w:rsidP="00947887">
                            <w:pPr>
                              <w:jc w:val="center"/>
                            </w:pPr>
                            <w:r>
                              <w:t>Croissance interne</w:t>
                            </w:r>
                          </w:p>
                          <w:p w:rsidR="00947887" w:rsidRPr="00351F1B" w:rsidRDefault="00947887" w:rsidP="00947887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A son rythme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BB49" id="Rectangle : avec coin rogné 8" o:spid="_x0000_s1030" style="position:absolute;margin-left:-24.6pt;margin-top:10.1pt;width:96.6pt;height:9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26635,115972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" adj="-11796480,,5400" path="m,l1033343,r193292,193292l1226635,1159727,,1159727,,xe" fillcolor="#70ad47 [3209]" strokecolor="#375623 [1609]" strokeweight="1pt">
                <v:stroke joinstyle="miter"/>
                <v:formulas/>
                <v:path arrowok="t" o:connecttype="custom" o:connectlocs="0,0;1033343,0;1226635,193292;1226635,1159727;0,1159727;0,0" o:connectangles="0,0,0,0,0,0" textboxrect="0,0,1226635,1159727"/>
                <v:textbox>
                  <w:txbxContent>
                    <w:p w:rsidR="00947887" w:rsidRDefault="00947887" w:rsidP="00947887">
                      <w:pPr>
                        <w:jc w:val="center"/>
                      </w:pPr>
                      <w:r>
                        <w:t>Croissance interne</w:t>
                      </w:r>
                    </w:p>
                    <w:p w:rsidR="00947887" w:rsidRPr="00351F1B" w:rsidRDefault="00947887" w:rsidP="00947887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A son rythme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E5D15" wp14:editId="5CD5D009">
                <wp:simplePos x="0" y="0"/>
                <wp:positionH relativeFrom="column">
                  <wp:posOffset>4452790</wp:posOffset>
                </wp:positionH>
                <wp:positionV relativeFrom="paragraph">
                  <wp:posOffset>64816</wp:posOffset>
                </wp:positionV>
                <wp:extent cx="1226635" cy="1159727"/>
                <wp:effectExtent l="0" t="0" r="18415" b="8890"/>
                <wp:wrapNone/>
                <wp:docPr id="7" name="Rectangle : avec coin rogn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635" cy="115972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887" w:rsidRDefault="00947887" w:rsidP="00947887">
                            <w:pPr>
                              <w:jc w:val="center"/>
                            </w:pPr>
                            <w:r>
                              <w:t>Croissance externe</w:t>
                            </w:r>
                          </w:p>
                          <w:p w:rsidR="00947887" w:rsidRDefault="00947887" w:rsidP="00947887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Rachat</w:t>
                            </w:r>
                          </w:p>
                          <w:p w:rsidR="00947887" w:rsidRPr="00351F1B" w:rsidRDefault="00947887" w:rsidP="00947887">
                            <w:pPr>
                              <w:jc w:val="center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Prise de </w:t>
                            </w:r>
                            <w:r w:rsidR="00693362">
                              <w:rPr>
                                <w:b w:val="0"/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5D15" id="Rectangle : avec coin rogné 7" o:spid="_x0000_s1031" style="position:absolute;margin-left:350.6pt;margin-top:5.1pt;width:96.6pt;height:91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26635,115972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" adj="-11796480,,5400" path="m,l1033343,r193292,193292l1226635,1159727,,1159727,,xe" fillcolor="#ffc000 [3207]" strokecolor="#7f5f00 [1607]" strokeweight="1pt">
                <v:stroke joinstyle="miter"/>
                <v:formulas/>
                <v:path arrowok="t" o:connecttype="custom" o:connectlocs="0,0;1033343,0;1226635,193292;1226635,1159727;0,1159727;0,0" o:connectangles="0,0,0,0,0,0" textboxrect="0,0,1226635,1159727"/>
                <v:textbox>
                  <w:txbxContent>
                    <w:p w:rsidR="00947887" w:rsidRDefault="00947887" w:rsidP="00947887">
                      <w:pPr>
                        <w:jc w:val="center"/>
                      </w:pPr>
                      <w:r>
                        <w:t>Croissance externe</w:t>
                      </w:r>
                    </w:p>
                    <w:p w:rsidR="00947887" w:rsidRDefault="00947887" w:rsidP="00947887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Rachat</w:t>
                      </w:r>
                    </w:p>
                    <w:p w:rsidR="00947887" w:rsidRPr="00351F1B" w:rsidRDefault="00947887" w:rsidP="00947887">
                      <w:pPr>
                        <w:jc w:val="center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Prise de </w:t>
                      </w:r>
                      <w:r w:rsidR="00693362">
                        <w:rPr>
                          <w:b w:val="0"/>
                        </w:rPr>
                        <w:t>contrôle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AC835" wp14:editId="79FF520C">
                <wp:simplePos x="0" y="0"/>
                <wp:positionH relativeFrom="column">
                  <wp:posOffset>1664985</wp:posOffset>
                </wp:positionH>
                <wp:positionV relativeFrom="paragraph">
                  <wp:posOffset>254388</wp:posOffset>
                </wp:positionV>
                <wp:extent cx="1773044" cy="635620"/>
                <wp:effectExtent l="0" t="0" r="17780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044" cy="635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887" w:rsidRDefault="00947887" w:rsidP="00947887">
                            <w:pPr>
                              <w:jc w:val="center"/>
                            </w:pPr>
                            <w:r>
                              <w:t>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AC835" id="Ellipse 6" o:spid="_x0000_s1032" style="position:absolute;margin-left:131.1pt;margin-top:20.05pt;width:139.6pt;height:5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:rsidR="00947887" w:rsidRDefault="00947887" w:rsidP="00947887">
                      <w:pPr>
                        <w:jc w:val="center"/>
                      </w:pPr>
                      <w:r>
                        <w:t>Entreprise</w:t>
                      </w:r>
                    </w:p>
                  </w:txbxContent>
                </v:textbox>
              </v:oval>
            </w:pict>
          </mc:Fallback>
        </mc:AlternateContent>
      </w:r>
    </w:p>
    <w:p w:rsidR="00351F1B" w:rsidRDefault="00351F1B">
      <w:r>
        <w:br w:type="page"/>
      </w:r>
    </w:p>
    <w:p w:rsidR="00351F1B" w:rsidRDefault="00351F1B" w:rsidP="00456C15">
      <w:r>
        <w:lastRenderedPageBreak/>
        <w:t xml:space="preserve">Objectifs : garantir sa </w:t>
      </w:r>
      <w:r w:rsidR="00D97D73">
        <w:t>pérennité</w:t>
      </w:r>
      <w:r>
        <w:t>, de développer …</w:t>
      </w:r>
    </w:p>
    <w:sectPr w:rsidR="00351F1B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EA2" w:rsidRDefault="00D20EA2" w:rsidP="00C244EE">
      <w:r>
        <w:separator/>
      </w:r>
    </w:p>
  </w:endnote>
  <w:endnote w:type="continuationSeparator" w:id="0">
    <w:p w:rsidR="00D20EA2" w:rsidRDefault="00D20EA2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EA2" w:rsidRDefault="00D20EA2" w:rsidP="00C244EE">
      <w:r>
        <w:separator/>
      </w:r>
    </w:p>
  </w:footnote>
  <w:footnote w:type="continuationSeparator" w:id="0">
    <w:p w:rsidR="00D20EA2" w:rsidRDefault="00D20EA2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420"/>
    <w:multiLevelType w:val="hybridMultilevel"/>
    <w:tmpl w:val="F0184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1305A"/>
    <w:multiLevelType w:val="multilevel"/>
    <w:tmpl w:val="33D8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B429E"/>
    <w:multiLevelType w:val="hybridMultilevel"/>
    <w:tmpl w:val="F404F0A6"/>
    <w:lvl w:ilvl="0" w:tplc="9B98C3F8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5E06"/>
    <w:multiLevelType w:val="hybridMultilevel"/>
    <w:tmpl w:val="A80C6848"/>
    <w:lvl w:ilvl="0" w:tplc="226AA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F7E1D"/>
    <w:multiLevelType w:val="hybridMultilevel"/>
    <w:tmpl w:val="399C6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733F"/>
    <w:multiLevelType w:val="hybridMultilevel"/>
    <w:tmpl w:val="18329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31683"/>
    <w:multiLevelType w:val="hybridMultilevel"/>
    <w:tmpl w:val="552E5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3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12"/>
  </w:num>
  <w:num w:numId="8">
    <w:abstractNumId w:val="3"/>
    <w:lvlOverride w:ilvl="0">
      <w:startOverride w:val="1"/>
    </w:lvlOverride>
  </w:num>
  <w:num w:numId="9">
    <w:abstractNumId w:val="10"/>
  </w:num>
  <w:num w:numId="10">
    <w:abstractNumId w:val="1"/>
  </w:num>
  <w:num w:numId="11">
    <w:abstractNumId w:val="10"/>
    <w:lvlOverride w:ilvl="0">
      <w:startOverride w:val="1"/>
    </w:lvlOverride>
  </w:num>
  <w:num w:numId="12">
    <w:abstractNumId w:val="15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9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2"/>
  </w:num>
  <w:num w:numId="20">
    <w:abstractNumId w:val="8"/>
  </w:num>
  <w:num w:numId="21">
    <w:abstractNumId w:val="14"/>
  </w:num>
  <w:num w:numId="22">
    <w:abstractNumId w:val="6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B6"/>
    <w:rsid w:val="00002762"/>
    <w:rsid w:val="00007E7F"/>
    <w:rsid w:val="00016358"/>
    <w:rsid w:val="000472A6"/>
    <w:rsid w:val="000832F0"/>
    <w:rsid w:val="00092881"/>
    <w:rsid w:val="000A4026"/>
    <w:rsid w:val="000B1F2E"/>
    <w:rsid w:val="001122C8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1F5A7A"/>
    <w:rsid w:val="00205964"/>
    <w:rsid w:val="0022071E"/>
    <w:rsid w:val="00236809"/>
    <w:rsid w:val="002401F1"/>
    <w:rsid w:val="002741C1"/>
    <w:rsid w:val="00275EC9"/>
    <w:rsid w:val="002C1C9A"/>
    <w:rsid w:val="002C4D68"/>
    <w:rsid w:val="002E1A2F"/>
    <w:rsid w:val="002E353F"/>
    <w:rsid w:val="002E40E3"/>
    <w:rsid w:val="002F0814"/>
    <w:rsid w:val="002F1EDC"/>
    <w:rsid w:val="00305DE6"/>
    <w:rsid w:val="00334DA2"/>
    <w:rsid w:val="003434C3"/>
    <w:rsid w:val="003477C8"/>
    <w:rsid w:val="00351F1B"/>
    <w:rsid w:val="00361416"/>
    <w:rsid w:val="0036742F"/>
    <w:rsid w:val="00377EB5"/>
    <w:rsid w:val="00391F5B"/>
    <w:rsid w:val="003957B9"/>
    <w:rsid w:val="003C6FA7"/>
    <w:rsid w:val="003E4820"/>
    <w:rsid w:val="003E63DE"/>
    <w:rsid w:val="00402C8A"/>
    <w:rsid w:val="004078A9"/>
    <w:rsid w:val="00411724"/>
    <w:rsid w:val="00435B07"/>
    <w:rsid w:val="00444D3C"/>
    <w:rsid w:val="00451E5A"/>
    <w:rsid w:val="00453979"/>
    <w:rsid w:val="004560B5"/>
    <w:rsid w:val="00456C15"/>
    <w:rsid w:val="0047283A"/>
    <w:rsid w:val="00477FCA"/>
    <w:rsid w:val="00481C7E"/>
    <w:rsid w:val="0049109B"/>
    <w:rsid w:val="004B3166"/>
    <w:rsid w:val="004B6023"/>
    <w:rsid w:val="004C25F4"/>
    <w:rsid w:val="004E745A"/>
    <w:rsid w:val="00503825"/>
    <w:rsid w:val="00522B6F"/>
    <w:rsid w:val="0054413A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031A3"/>
    <w:rsid w:val="00616C7B"/>
    <w:rsid w:val="00650297"/>
    <w:rsid w:val="00653FBF"/>
    <w:rsid w:val="006572D0"/>
    <w:rsid w:val="00667F2B"/>
    <w:rsid w:val="00677C31"/>
    <w:rsid w:val="00681D00"/>
    <w:rsid w:val="00693362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0D20"/>
    <w:rsid w:val="0081742E"/>
    <w:rsid w:val="00821736"/>
    <w:rsid w:val="008542B6"/>
    <w:rsid w:val="00854B13"/>
    <w:rsid w:val="0086764D"/>
    <w:rsid w:val="00872694"/>
    <w:rsid w:val="00873531"/>
    <w:rsid w:val="008760B5"/>
    <w:rsid w:val="00881B91"/>
    <w:rsid w:val="008A39CA"/>
    <w:rsid w:val="008B7D47"/>
    <w:rsid w:val="00912BC0"/>
    <w:rsid w:val="00921E16"/>
    <w:rsid w:val="00925A3F"/>
    <w:rsid w:val="009260C4"/>
    <w:rsid w:val="00941EE5"/>
    <w:rsid w:val="00947887"/>
    <w:rsid w:val="00953F7F"/>
    <w:rsid w:val="00961ED0"/>
    <w:rsid w:val="00976BAD"/>
    <w:rsid w:val="00984758"/>
    <w:rsid w:val="00994A7B"/>
    <w:rsid w:val="009A28FF"/>
    <w:rsid w:val="009C7057"/>
    <w:rsid w:val="009D5BCB"/>
    <w:rsid w:val="00A2146D"/>
    <w:rsid w:val="00A45429"/>
    <w:rsid w:val="00A46BC6"/>
    <w:rsid w:val="00A50274"/>
    <w:rsid w:val="00A649E2"/>
    <w:rsid w:val="00A70256"/>
    <w:rsid w:val="00A7074D"/>
    <w:rsid w:val="00A77233"/>
    <w:rsid w:val="00AC3BAC"/>
    <w:rsid w:val="00AD6E4B"/>
    <w:rsid w:val="00B16513"/>
    <w:rsid w:val="00B32AC1"/>
    <w:rsid w:val="00B43B13"/>
    <w:rsid w:val="00B839AD"/>
    <w:rsid w:val="00B91CD7"/>
    <w:rsid w:val="00BB3E54"/>
    <w:rsid w:val="00BC06B6"/>
    <w:rsid w:val="00BD79F0"/>
    <w:rsid w:val="00C02D36"/>
    <w:rsid w:val="00C22CB7"/>
    <w:rsid w:val="00C2419A"/>
    <w:rsid w:val="00C244EE"/>
    <w:rsid w:val="00C37AF3"/>
    <w:rsid w:val="00C634EE"/>
    <w:rsid w:val="00C635D0"/>
    <w:rsid w:val="00C6664F"/>
    <w:rsid w:val="00C66B75"/>
    <w:rsid w:val="00C90A9D"/>
    <w:rsid w:val="00C938FE"/>
    <w:rsid w:val="00CD04B4"/>
    <w:rsid w:val="00CD211E"/>
    <w:rsid w:val="00CD5315"/>
    <w:rsid w:val="00CD7D79"/>
    <w:rsid w:val="00CF1E62"/>
    <w:rsid w:val="00D20EA2"/>
    <w:rsid w:val="00D262C2"/>
    <w:rsid w:val="00D35BA3"/>
    <w:rsid w:val="00D85CE2"/>
    <w:rsid w:val="00D9644F"/>
    <w:rsid w:val="00D97D73"/>
    <w:rsid w:val="00DC08A1"/>
    <w:rsid w:val="00DD1305"/>
    <w:rsid w:val="00DE7728"/>
    <w:rsid w:val="00DE7B90"/>
    <w:rsid w:val="00DF6778"/>
    <w:rsid w:val="00E10C10"/>
    <w:rsid w:val="00E2282B"/>
    <w:rsid w:val="00E30E59"/>
    <w:rsid w:val="00E929C1"/>
    <w:rsid w:val="00EA5E2B"/>
    <w:rsid w:val="00EB08C0"/>
    <w:rsid w:val="00EB3D97"/>
    <w:rsid w:val="00EC1A1F"/>
    <w:rsid w:val="00EC3885"/>
    <w:rsid w:val="00ED0AA2"/>
    <w:rsid w:val="00F37652"/>
    <w:rsid w:val="00F80158"/>
    <w:rsid w:val="00F8329F"/>
    <w:rsid w:val="00F944DF"/>
    <w:rsid w:val="00FA7C9B"/>
    <w:rsid w:val="00FC0028"/>
    <w:rsid w:val="00FF2433"/>
    <w:rsid w:val="00FF2697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371A"/>
  <w15:chartTrackingRefBased/>
  <w15:docId w15:val="{23306145-4CBE-2747-B848-4DFD7C37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8760B5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760B5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.do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Télécom.dotm</Template>
  <TotalTime>118</TotalTime>
  <Pages>6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39</cp:revision>
  <dcterms:created xsi:type="dcterms:W3CDTF">2019-02-08T08:24:00Z</dcterms:created>
  <dcterms:modified xsi:type="dcterms:W3CDTF">2019-03-22T08:41:00Z</dcterms:modified>
</cp:coreProperties>
</file>
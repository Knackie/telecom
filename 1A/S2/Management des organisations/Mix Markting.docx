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7D9" w:rsidRDefault="002A07D9" w:rsidP="00BE696B">
      <w:pPr>
        <w:pStyle w:val="Titre"/>
      </w:pPr>
      <w:r>
        <w:t>Mix Marketing</w:t>
      </w:r>
    </w:p>
    <w:p w:rsidR="002A07D9" w:rsidRDefault="002A07D9" w:rsidP="002A07D9"/>
    <w:p w:rsidR="00BE696B" w:rsidRDefault="00BE696B" w:rsidP="002A07D9"/>
    <w:p w:rsidR="002A07D9" w:rsidRDefault="002A07D9" w:rsidP="002A07D9">
      <w:r>
        <w:t>Les différentes stratégies</w:t>
      </w:r>
    </w:p>
    <w:p w:rsidR="002A07D9" w:rsidRDefault="002A07D9" w:rsidP="002A07D9"/>
    <w:p w:rsidR="002A07D9" w:rsidRDefault="002A07D9" w:rsidP="00BE696B">
      <w:pPr>
        <w:pStyle w:val="Titre1"/>
      </w:pPr>
      <w:r>
        <w:t xml:space="preserve">La connaissance du marché </w:t>
      </w:r>
    </w:p>
    <w:p w:rsidR="00BE696B" w:rsidRPr="00BE696B" w:rsidRDefault="00BE696B" w:rsidP="00BE696B"/>
    <w:p w:rsidR="002A07D9" w:rsidRDefault="002A07D9" w:rsidP="00BE696B">
      <w:pPr>
        <w:pStyle w:val="Titre2"/>
      </w:pPr>
      <w:r>
        <w:t xml:space="preserve">La </w:t>
      </w:r>
      <w:r w:rsidR="00BE696B">
        <w:t>démarche</w:t>
      </w:r>
      <w:r>
        <w:t xml:space="preserve"> marketing</w:t>
      </w:r>
    </w:p>
    <w:p w:rsidR="002A07D9" w:rsidRDefault="002A07D9" w:rsidP="002A07D9"/>
    <w:p w:rsidR="002A07D9" w:rsidRDefault="002A07D9" w:rsidP="002A07D9">
      <w:pPr>
        <w:pStyle w:val="Paragraphedeliste"/>
        <w:numPr>
          <w:ilvl w:val="0"/>
          <w:numId w:val="17"/>
        </w:numPr>
      </w:pPr>
      <w:r>
        <w:t>Le marketing est l’ensemble des moyens utilisés par l’Entreprise pour connaître, entretenir et même susciter les besoins des consommateurs d’une part et pour adapter l’appareil productif et commerciale de l’entreprise à ces besoins d’autre part</w:t>
      </w:r>
    </w:p>
    <w:p w:rsidR="002A07D9" w:rsidRPr="00BE696B" w:rsidRDefault="002A07D9" w:rsidP="002A07D9">
      <w:pPr>
        <w:pStyle w:val="Paragraphedeliste"/>
        <w:numPr>
          <w:ilvl w:val="0"/>
          <w:numId w:val="17"/>
        </w:numPr>
        <w:rPr>
          <w:color w:val="FF0000"/>
        </w:rPr>
      </w:pPr>
      <w:r w:rsidRPr="00BE696B">
        <w:rPr>
          <w:color w:val="FF0000"/>
        </w:rPr>
        <w:t xml:space="preserve">Se </w:t>
      </w:r>
      <w:r w:rsidR="00BE696B" w:rsidRPr="00BE696B">
        <w:rPr>
          <w:color w:val="FF0000"/>
        </w:rPr>
        <w:t>distinguer</w:t>
      </w:r>
    </w:p>
    <w:p w:rsidR="00BE696B" w:rsidRDefault="002A07D9" w:rsidP="00BE696B">
      <w:pPr>
        <w:pStyle w:val="Paragraphedeliste"/>
        <w:numPr>
          <w:ilvl w:val="0"/>
          <w:numId w:val="17"/>
        </w:numPr>
        <w:rPr>
          <w:color w:val="FF0000"/>
        </w:rPr>
      </w:pPr>
      <w:r w:rsidRPr="00BE696B">
        <w:rPr>
          <w:color w:val="FF0000"/>
        </w:rPr>
        <w:t xml:space="preserve">Être </w:t>
      </w:r>
      <w:r w:rsidR="00BE696B" w:rsidRPr="00BE696B">
        <w:rPr>
          <w:color w:val="FF0000"/>
        </w:rPr>
        <w:t>incontournable</w:t>
      </w:r>
      <w:r w:rsidRPr="00BE696B">
        <w:rPr>
          <w:color w:val="FF0000"/>
        </w:rPr>
        <w:t xml:space="preserve"> </w:t>
      </w:r>
    </w:p>
    <w:p w:rsidR="00BE696B" w:rsidRPr="007207EE" w:rsidRDefault="007207EE" w:rsidP="00BE696B">
      <w:pPr>
        <w:pStyle w:val="Paragraphedeliste"/>
        <w:numPr>
          <w:ilvl w:val="0"/>
          <w:numId w:val="17"/>
        </w:numPr>
        <w:rPr>
          <w:color w:val="000000" w:themeColor="text1"/>
        </w:rPr>
      </w:pPr>
      <w:r w:rsidRPr="007207EE">
        <w:rPr>
          <w:color w:val="000000" w:themeColor="text1"/>
        </w:rPr>
        <w:t>Les deux dimensions</w:t>
      </w:r>
      <w:r>
        <w:rPr>
          <w:color w:val="000000" w:themeColor="text1"/>
        </w:rPr>
        <w:t> :</w:t>
      </w:r>
    </w:p>
    <w:p w:rsidR="00B745C7" w:rsidRDefault="00B745C7" w:rsidP="00B745C7">
      <w:pPr>
        <w:pStyle w:val="Paragraphedeliste"/>
        <w:numPr>
          <w:ilvl w:val="1"/>
          <w:numId w:val="17"/>
        </w:numPr>
        <w:rPr>
          <w:color w:val="FF0000"/>
        </w:rPr>
      </w:pPr>
      <w:r w:rsidRPr="007207E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-240038</wp:posOffset>
                </wp:positionH>
                <wp:positionV relativeFrom="paragraph">
                  <wp:posOffset>476112</wp:posOffset>
                </wp:positionV>
                <wp:extent cx="2407534" cy="1261593"/>
                <wp:effectExtent l="0" t="0" r="18415" b="8890"/>
                <wp:wrapNone/>
                <wp:docPr id="1" name="Rectangle : avec coin arrondi et coin rogné en ha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534" cy="1261593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5C7" w:rsidRDefault="00B745C7" w:rsidP="00B745C7">
                            <w:pPr>
                              <w:jc w:val="center"/>
                            </w:pPr>
                            <w:r>
                              <w:t xml:space="preserve">Dimension stratégique </w:t>
                            </w:r>
                          </w:p>
                          <w:p w:rsidR="00B745C7" w:rsidRDefault="00B745C7" w:rsidP="00B745C7">
                            <w:pPr>
                              <w:jc w:val="center"/>
                            </w:pPr>
                          </w:p>
                          <w:p w:rsidR="00B745C7" w:rsidRDefault="00B745C7" w:rsidP="00B745C7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jc w:val="center"/>
                            </w:pPr>
                            <w:r>
                              <w:t>Analyse du besoin</w:t>
                            </w:r>
                          </w:p>
                          <w:p w:rsidR="00B745C7" w:rsidRDefault="00B745C7" w:rsidP="00B745C7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Choix de l’offre produit</w:t>
                            </w:r>
                          </w:p>
                          <w:p w:rsidR="00B745C7" w:rsidRDefault="00B745C7" w:rsidP="00B745C7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jc w:val="center"/>
                            </w:pPr>
                            <w:r>
                              <w:t>Dispositif commerciale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 : avec coin arrondi et coin rogné en haut 1" o:spid="_x0000_s1026" style="position:absolute;left:0;text-align:left;margin-left:-18.9pt;margin-top:37.5pt;width:189.55pt;height:9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7534,1261593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" adj="-11796480,,5400" path="m210270,l2197264,r210270,210270l2407534,1261593,,1261593,,210270c,94141,94141,,210270,xe" fillcolor="#4472c4 [3204]" strokecolor="#1f3763 [1604]" strokeweight="1pt">
                <v:stroke joinstyle="miter"/>
                <v:formulas/>
                <v:path arrowok="t" o:connecttype="custom" o:connectlocs="210270,0;2197264,0;2407534,210270;2407534,1261593;0,1261593;0,210270;210270,0" o:connectangles="0,0,0,0,0,0,0" textboxrect="0,0,2407534,1261593"/>
                <v:textbox>
                  <w:txbxContent>
                    <w:p w:rsidR="00B745C7" w:rsidRDefault="00B745C7" w:rsidP="00B745C7">
                      <w:pPr>
                        <w:jc w:val="center"/>
                      </w:pPr>
                      <w:r>
                        <w:t xml:space="preserve">Dimension stratégique </w:t>
                      </w:r>
                    </w:p>
                    <w:p w:rsidR="00B745C7" w:rsidRDefault="00B745C7" w:rsidP="00B745C7">
                      <w:pPr>
                        <w:jc w:val="center"/>
                      </w:pPr>
                    </w:p>
                    <w:p w:rsidR="00B745C7" w:rsidRDefault="00B745C7" w:rsidP="00B745C7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jc w:val="center"/>
                      </w:pPr>
                      <w:r>
                        <w:t>Analyse du besoin</w:t>
                      </w:r>
                    </w:p>
                    <w:p w:rsidR="00B745C7" w:rsidRDefault="00B745C7" w:rsidP="00B745C7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</w:pPr>
                      <w:r>
                        <w:t>Choix de l’offre produit</w:t>
                      </w:r>
                    </w:p>
                    <w:p w:rsidR="00B745C7" w:rsidRDefault="00B745C7" w:rsidP="00B745C7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jc w:val="center"/>
                      </w:pPr>
                      <w:r>
                        <w:t>Dispositif commerciale</w:t>
                      </w:r>
                    </w:p>
                  </w:txbxContent>
                </v:textbox>
              </v:shape>
            </w:pict>
          </mc:Fallback>
        </mc:AlternateContent>
      </w:r>
      <w:r w:rsidRPr="007207EE">
        <w:rPr>
          <w:color w:val="000000" w:themeColor="text1"/>
        </w:rPr>
        <w:t xml:space="preserve">Réflexion à deux niveaux :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</w:p>
    <w:p w:rsidR="00B745C7" w:rsidRDefault="00DD40D4" w:rsidP="00B745C7">
      <w:pPr>
        <w:pStyle w:val="Paragraphedeliste"/>
        <w:numPr>
          <w:ilvl w:val="1"/>
          <w:numId w:val="17"/>
        </w:numPr>
        <w:rPr>
          <w:color w:val="FF0000"/>
        </w:rPr>
      </w:pPr>
      <w:r w:rsidRPr="007207EE">
        <w:rPr>
          <w:color w:val="000000" w:themeColor="text1"/>
        </w:rPr>
        <w:t>Conquête</w:t>
      </w:r>
      <w:r w:rsidR="00B745C7" w:rsidRPr="007207EE">
        <w:rPr>
          <w:color w:val="000000" w:themeColor="text1"/>
        </w:rPr>
        <w:t xml:space="preserve"> du marché : découvrir, gagner et développer une </w:t>
      </w:r>
      <w:r w:rsidR="007207EE" w:rsidRPr="00896422">
        <w:rPr>
          <w:color w:val="000000" w:themeColor="text1"/>
        </w:rPr>
        <w:t>clientèle</w:t>
      </w:r>
      <w:r w:rsidR="00B745C7" w:rsidRPr="00896422">
        <w:rPr>
          <w:color w:val="000000" w:themeColor="text1"/>
        </w:rPr>
        <w:t xml:space="preserve"> : </w:t>
      </w:r>
      <w:r w:rsidR="00B745C7" w:rsidRPr="00DD40D4">
        <w:rPr>
          <w:color w:val="FFC000"/>
        </w:rPr>
        <w:t xml:space="preserve">gagner des parts de marché / Profit </w:t>
      </w:r>
    </w:p>
    <w:p w:rsidR="00B745C7" w:rsidRDefault="00B745C7" w:rsidP="00B745C7">
      <w:pPr>
        <w:rPr>
          <w:color w:val="FF0000"/>
        </w:rPr>
      </w:pPr>
    </w:p>
    <w:p w:rsidR="00B745C7" w:rsidRDefault="00B745C7" w:rsidP="00B745C7">
      <w:pPr>
        <w:pStyle w:val="Titre2"/>
      </w:pPr>
      <w:r>
        <w:t xml:space="preserve">Le marché </w:t>
      </w:r>
    </w:p>
    <w:p w:rsidR="00B745C7" w:rsidRDefault="00B745C7" w:rsidP="00B745C7"/>
    <w:p w:rsidR="00B745C7" w:rsidRDefault="00B745C7" w:rsidP="00B745C7">
      <w:pPr>
        <w:pStyle w:val="Paragraphedeliste"/>
        <w:numPr>
          <w:ilvl w:val="0"/>
          <w:numId w:val="17"/>
        </w:numPr>
      </w:pPr>
      <w:r>
        <w:t>Il est important de le cerner et son analyse complète le diagnostic stratégique</w:t>
      </w:r>
    </w:p>
    <w:p w:rsidR="00B745C7" w:rsidRPr="005B2226" w:rsidRDefault="00B745C7" w:rsidP="00B745C7">
      <w:pPr>
        <w:pStyle w:val="Paragraphedeliste"/>
        <w:numPr>
          <w:ilvl w:val="0"/>
          <w:numId w:val="17"/>
        </w:numPr>
        <w:rPr>
          <w:color w:val="8EAADB" w:themeColor="accent1" w:themeTint="99"/>
        </w:rPr>
      </w:pPr>
      <w:r w:rsidRPr="005B2226">
        <w:rPr>
          <w:color w:val="8EAADB" w:themeColor="accent1" w:themeTint="99"/>
        </w:rPr>
        <w:t>L</w:t>
      </w:r>
      <w:r w:rsidR="00896422" w:rsidRPr="005B2226">
        <w:rPr>
          <w:color w:val="8EAADB" w:themeColor="accent1" w:themeTint="99"/>
        </w:rPr>
        <w:t>e</w:t>
      </w:r>
      <w:r w:rsidRPr="005B2226">
        <w:rPr>
          <w:color w:val="8EAADB" w:themeColor="accent1" w:themeTint="99"/>
        </w:rPr>
        <w:t xml:space="preserve"> marché est traditionnellement défini comme le lieu de rencontre entre l’offre et la demande d’un produit</w:t>
      </w:r>
    </w:p>
    <w:p w:rsidR="00B745C7" w:rsidRDefault="00896422" w:rsidP="00B745C7">
      <w:pPr>
        <w:pStyle w:val="Paragraphedeliste"/>
        <w:numPr>
          <w:ilvl w:val="0"/>
          <w:numId w:val="17"/>
        </w:numPr>
      </w:pPr>
      <w:r>
        <w:t>Néanmoins</w:t>
      </w:r>
      <w:r w:rsidR="00B745C7">
        <w:t xml:space="preserve"> , on désigne souvent le marché d’une entreprise par </w:t>
      </w:r>
      <w:r w:rsidR="00B745C7" w:rsidRPr="005B2226">
        <w:rPr>
          <w:u w:val="single"/>
        </w:rPr>
        <w:t>le montant des ventes</w:t>
      </w:r>
      <w:r w:rsidR="00B745C7">
        <w:t xml:space="preserve"> d’un produit ou d’une marque pendant une période donnée (années)</w:t>
      </w:r>
    </w:p>
    <w:p w:rsidR="005B2226" w:rsidRDefault="005B2226" w:rsidP="00B745C7">
      <w:pPr>
        <w:pStyle w:val="Paragraphedeliste"/>
        <w:numPr>
          <w:ilvl w:val="0"/>
          <w:numId w:val="17"/>
        </w:numPr>
      </w:pPr>
      <w:r>
        <w:t>AL dimension mercatique de l’Entreprise</w:t>
      </w:r>
    </w:p>
    <w:p w:rsidR="005B2226" w:rsidRDefault="005B2226" w:rsidP="005B2226">
      <w:pPr>
        <w:pStyle w:val="Paragraphedeliste"/>
        <w:numPr>
          <w:ilvl w:val="1"/>
          <w:numId w:val="1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266065</wp:posOffset>
                </wp:positionV>
                <wp:extent cx="1654810" cy="1108710"/>
                <wp:effectExtent l="0" t="0" r="8890" b="8890"/>
                <wp:wrapNone/>
                <wp:docPr id="2" name="Rectangle : avec coin arrondi et coin rogné en ha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110871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226" w:rsidRDefault="005B2226" w:rsidP="005B2226">
                            <w:pPr>
                              <w:jc w:val="center"/>
                            </w:pPr>
                            <w:r>
                              <w:t>Appro</w:t>
                            </w:r>
                          </w:p>
                          <w:p w:rsidR="005B2226" w:rsidRDefault="005B2226" w:rsidP="005B2226">
                            <w:pPr>
                              <w:jc w:val="center"/>
                            </w:pPr>
                            <w:r>
                              <w:t>Production (chaine de valeur de porter)</w:t>
                            </w:r>
                          </w:p>
                          <w:p w:rsidR="005B2226" w:rsidRDefault="005B2226" w:rsidP="005B2226">
                            <w:pPr>
                              <w:jc w:val="center"/>
                            </w:pPr>
                            <w:r>
                              <w:t xml:space="preserve">Facteur capital et travail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 : avec coin arrondi et coin rogné en haut 2" o:spid="_x0000_s1027" style="position:absolute;left:0;text-align:left;margin-left:-12.2pt;margin-top:20.95pt;width:130.3pt;height:87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54810,110871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" adj="-11796480,,5400" path="m184789,l1470021,r184789,184789l1654810,1108710,,1108710,,184789c,82733,82733,,184789,xe" fillcolor="#70ad47 [3209]" strokecolor="#375623 [1609]" strokeweight="1pt">
                <v:stroke joinstyle="miter"/>
                <v:formulas/>
                <v:path arrowok="t" o:connecttype="custom" o:connectlocs="184789,0;1470021,0;1654810,184789;1654810,1108710;0,1108710;0,184789;184789,0" o:connectangles="0,0,0,0,0,0,0" textboxrect="0,0,1654810,1108710"/>
                <v:textbox>
                  <w:txbxContent>
                    <w:p w:rsidR="005B2226" w:rsidRDefault="005B2226" w:rsidP="005B2226">
                      <w:pPr>
                        <w:jc w:val="center"/>
                      </w:pPr>
                      <w:r>
                        <w:t>Appro</w:t>
                      </w:r>
                    </w:p>
                    <w:p w:rsidR="005B2226" w:rsidRDefault="005B2226" w:rsidP="005B2226">
                      <w:pPr>
                        <w:jc w:val="center"/>
                      </w:pPr>
                      <w:r>
                        <w:t>Production (chaine de valeur de porter)</w:t>
                      </w:r>
                    </w:p>
                    <w:p w:rsidR="005B2226" w:rsidRDefault="005B2226" w:rsidP="005B2226">
                      <w:pPr>
                        <w:jc w:val="center"/>
                      </w:pPr>
                      <w:r>
                        <w:t xml:space="preserve">Facteur capital et travail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Le consommateur </w:t>
      </w:r>
      <w:r>
        <w:br/>
      </w:r>
    </w:p>
    <w:p w:rsidR="005B2226" w:rsidRDefault="005B2226" w:rsidP="005B222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5F9E5E" wp14:editId="3F4B2F40">
                <wp:simplePos x="0" y="0"/>
                <wp:positionH relativeFrom="column">
                  <wp:posOffset>5049592</wp:posOffset>
                </wp:positionH>
                <wp:positionV relativeFrom="paragraph">
                  <wp:posOffset>138735</wp:posOffset>
                </wp:positionV>
                <wp:extent cx="324091" cy="91384"/>
                <wp:effectExtent l="0" t="0" r="31750" b="4889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91" cy="91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6D7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397.6pt;margin-top:10.9pt;width:25.5pt;height: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383D2" wp14:editId="0F84CCF5">
                <wp:simplePos x="0" y="0"/>
                <wp:positionH relativeFrom="column">
                  <wp:posOffset>3186068</wp:posOffset>
                </wp:positionH>
                <wp:positionV relativeFrom="paragraph">
                  <wp:posOffset>188409</wp:posOffset>
                </wp:positionV>
                <wp:extent cx="590309" cy="45719"/>
                <wp:effectExtent l="0" t="25400" r="19685" b="6921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30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88F7" id="Connecteur droit avec flèche 8" o:spid="_x0000_s1026" type="#_x0000_t32" style="position:absolute;margin-left:250.85pt;margin-top:14.85pt;width:46.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5292661</wp:posOffset>
                </wp:positionH>
                <wp:positionV relativeFrom="paragraph">
                  <wp:posOffset>136485</wp:posOffset>
                </wp:positionV>
                <wp:extent cx="1203220" cy="648182"/>
                <wp:effectExtent l="0" t="0" r="16510" b="1270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220" cy="6481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226" w:rsidRDefault="005B2226" w:rsidP="005B2226">
                            <w:pPr>
                              <w:jc w:val="center"/>
                            </w:pPr>
                            <w:r>
                              <w:t>Le marché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28" style="position:absolute;margin-left:416.75pt;margin-top:10.75pt;width:94.75pt;height:5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5B2226" w:rsidRDefault="005B2226" w:rsidP="005B2226">
                      <w:pPr>
                        <w:jc w:val="center"/>
                      </w:pPr>
                      <w:r>
                        <w:t>Le marché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3775895</wp:posOffset>
                </wp:positionH>
                <wp:positionV relativeFrom="paragraph">
                  <wp:posOffset>43815</wp:posOffset>
                </wp:positionV>
                <wp:extent cx="1238491" cy="312517"/>
                <wp:effectExtent l="0" t="0" r="1905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91" cy="312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226" w:rsidRDefault="005B2226" w:rsidP="005B2226">
                            <w:pPr>
                              <w:jc w:val="center"/>
                            </w:pPr>
                            <w:r>
                              <w:t>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297.3pt;margin-top:3.45pt;width:97.5pt;height:2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" fillcolor="#ffc000 [3207]" strokecolor="#7f5f00 [1607]" strokeweight="1pt">
                <v:textbox>
                  <w:txbxContent>
                    <w:p w:rsidR="005B2226" w:rsidRDefault="005B2226" w:rsidP="005B2226">
                      <w:pPr>
                        <w:jc w:val="center"/>
                      </w:pPr>
                      <w:r>
                        <w:t>Produit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1958670</wp:posOffset>
                </wp:positionH>
                <wp:positionV relativeFrom="paragraph">
                  <wp:posOffset>136854</wp:posOffset>
                </wp:positionV>
                <wp:extent cx="1504709" cy="601884"/>
                <wp:effectExtent l="0" t="0" r="6985" b="825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709" cy="6018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226" w:rsidRDefault="005B2226" w:rsidP="005B2226">
                            <w:pPr>
                              <w:jc w:val="center"/>
                            </w:pPr>
                            <w:r>
                              <w:t>L’entreprise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3" o:spid="_x0000_s1030" style="position:absolute;margin-left:154.25pt;margin-top:10.8pt;width:118.5pt;height:47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" fillcolor="#ed7d31 [3205]" strokecolor="#823b0b [1605]" strokeweight="1pt">
                <v:stroke joinstyle="miter"/>
                <v:textbox>
                  <w:txbxContent>
                    <w:p w:rsidR="005B2226" w:rsidRDefault="005B2226" w:rsidP="005B2226">
                      <w:pPr>
                        <w:jc w:val="center"/>
                      </w:pPr>
                      <w:r>
                        <w:t>L’entreprise</w:t>
                      </w:r>
                    </w:p>
                  </w:txbxContent>
                </v:textbox>
              </v:oval>
            </w:pict>
          </mc:Fallback>
        </mc:AlternateContent>
      </w:r>
    </w:p>
    <w:p w:rsidR="005B2226" w:rsidRDefault="005B2226" w:rsidP="005B2226"/>
    <w:p w:rsidR="005B2226" w:rsidRDefault="005B2226" w:rsidP="005B222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1495795</wp:posOffset>
                </wp:positionH>
                <wp:positionV relativeFrom="paragraph">
                  <wp:posOffset>53742</wp:posOffset>
                </wp:positionV>
                <wp:extent cx="463357" cy="0"/>
                <wp:effectExtent l="0" t="63500" r="0" b="762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3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63C7D" id="Connecteur droit avec flèche 7" o:spid="_x0000_s1026" type="#_x0000_t32" style="position:absolute;margin-left:117.8pt;margin-top:4.25pt;width:36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" strokecolor="black [3200]" strokeweight="1pt">
                <v:stroke endarrow="block" joinstyle="miter"/>
              </v:shape>
            </w:pict>
          </mc:Fallback>
        </mc:AlternateContent>
      </w:r>
    </w:p>
    <w:p w:rsidR="005B2226" w:rsidRDefault="005B2226" w:rsidP="005B222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ECBE5A" wp14:editId="0C4F7D48">
                <wp:simplePos x="0" y="0"/>
                <wp:positionH relativeFrom="column">
                  <wp:posOffset>4899121</wp:posOffset>
                </wp:positionH>
                <wp:positionV relativeFrom="paragraph">
                  <wp:posOffset>179666</wp:posOffset>
                </wp:positionV>
                <wp:extent cx="532436" cy="336204"/>
                <wp:effectExtent l="0" t="25400" r="39370" b="1968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36" cy="336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345D" id="Connecteur droit avec flèche 10" o:spid="_x0000_s1026" type="#_x0000_t32" style="position:absolute;margin-left:385.75pt;margin-top:14.15pt;width:41.9pt;height:26.4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4D991A" wp14:editId="20F7441A">
                <wp:simplePos x="0" y="0"/>
                <wp:positionH relativeFrom="column">
                  <wp:posOffset>3637232</wp:posOffset>
                </wp:positionH>
                <wp:positionV relativeFrom="paragraph">
                  <wp:posOffset>225425</wp:posOffset>
                </wp:positionV>
                <wp:extent cx="1238250" cy="509286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9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226" w:rsidRDefault="005B2226" w:rsidP="005B2226">
                            <w:pPr>
                              <w:jc w:val="center"/>
                            </w:pPr>
                            <w:r>
                              <w:t xml:space="preserve">Produit </w:t>
                            </w:r>
                          </w:p>
                          <w:p w:rsidR="005B2226" w:rsidRDefault="005B2226" w:rsidP="005B2226">
                            <w:pPr>
                              <w:jc w:val="center"/>
                            </w:pPr>
                            <w:r>
                              <w:t>Concerné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D991A" id="Rectangle 5" o:spid="_x0000_s1031" style="position:absolute;margin-left:286.4pt;margin-top:17.75pt;width:97.5pt;height:40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" fillcolor="#ffc000 [3207]" strokecolor="#7f5f00 [1607]" strokeweight="1pt">
                <v:textbox>
                  <w:txbxContent>
                    <w:p w:rsidR="005B2226" w:rsidRDefault="005B2226" w:rsidP="005B2226">
                      <w:pPr>
                        <w:jc w:val="center"/>
                      </w:pPr>
                      <w:r>
                        <w:t>Produit</w:t>
                      </w:r>
                      <w:r>
                        <w:t xml:space="preserve"> </w:t>
                      </w:r>
                    </w:p>
                    <w:p w:rsidR="005B2226" w:rsidRDefault="005B2226" w:rsidP="005B2226">
                      <w:pPr>
                        <w:jc w:val="center"/>
                      </w:pPr>
                      <w:r>
                        <w:t>Concerné</w:t>
                      </w:r>
                    </w:p>
                  </w:txbxContent>
                </v:textbox>
              </v:rect>
            </w:pict>
          </mc:Fallback>
        </mc:AlternateContent>
      </w:r>
      <w:r>
        <w:br/>
      </w:r>
      <w:r>
        <w:br/>
      </w:r>
      <w:bookmarkStart w:id="0" w:name="_GoBack"/>
      <w:bookmarkEnd w:id="0"/>
    </w:p>
    <w:p w:rsidR="005B2226" w:rsidRDefault="005B2226" w:rsidP="005B2226"/>
    <w:p w:rsidR="005B2226" w:rsidRDefault="005B2226" w:rsidP="005B2226">
      <w:pPr>
        <w:pStyle w:val="Paragraphedeliste"/>
        <w:numPr>
          <w:ilvl w:val="0"/>
          <w:numId w:val="17"/>
        </w:numPr>
      </w:pPr>
      <w:r>
        <w:t xml:space="preserve">L’entreprise doit analyser don marché et tenter de répondre à ses </w:t>
      </w:r>
      <w:proofErr w:type="spellStart"/>
      <w:r>
        <w:t>qu</w:t>
      </w:r>
      <w:r w:rsidR="00830144">
        <w:t>@</w:t>
      </w:r>
      <w:r>
        <w:t>estions</w:t>
      </w:r>
      <w:proofErr w:type="spellEnd"/>
      <w:r>
        <w:t>. :</w:t>
      </w:r>
    </w:p>
    <w:p w:rsidR="005B2226" w:rsidRDefault="005B2226" w:rsidP="005B2226">
      <w:pPr>
        <w:pStyle w:val="Paragraphedeliste"/>
        <w:numPr>
          <w:ilvl w:val="1"/>
          <w:numId w:val="17"/>
        </w:numPr>
      </w:pPr>
      <w:r>
        <w:t xml:space="preserve">Quels besoins l’entreprise cherche-t-elle à satisfaire ? </w:t>
      </w:r>
    </w:p>
    <w:p w:rsidR="005B2226" w:rsidRDefault="005B2226" w:rsidP="005B2226">
      <w:pPr>
        <w:pStyle w:val="Paragraphedeliste"/>
        <w:numPr>
          <w:ilvl w:val="1"/>
          <w:numId w:val="17"/>
        </w:numPr>
      </w:pPr>
      <w:r>
        <w:t>Que vend l’Entreprise pour cela ?</w:t>
      </w:r>
    </w:p>
    <w:p w:rsidR="005B2226" w:rsidRDefault="005B2226" w:rsidP="005B2226">
      <w:pPr>
        <w:pStyle w:val="Paragraphedeliste"/>
        <w:numPr>
          <w:ilvl w:val="1"/>
          <w:numId w:val="17"/>
        </w:numPr>
      </w:pPr>
      <w:r>
        <w:t xml:space="preserve">Ou le vend-elle ? </w:t>
      </w:r>
    </w:p>
    <w:p w:rsidR="005B2226" w:rsidRDefault="005B2226" w:rsidP="005B2226">
      <w:pPr>
        <w:pStyle w:val="Paragraphedeliste"/>
        <w:numPr>
          <w:ilvl w:val="1"/>
          <w:numId w:val="17"/>
        </w:numPr>
      </w:pPr>
      <w:r>
        <w:t xml:space="preserve">A qui le vend-elle ? </w:t>
      </w:r>
    </w:p>
    <w:p w:rsidR="00DA3E20" w:rsidRDefault="00DA3E20" w:rsidP="00DA3E20">
      <w:pPr>
        <w:pStyle w:val="Paragraphedeliste"/>
        <w:numPr>
          <w:ilvl w:val="0"/>
          <w:numId w:val="17"/>
        </w:numPr>
      </w:pPr>
      <w:r>
        <w:t xml:space="preserve">La structure de marché : </w:t>
      </w:r>
    </w:p>
    <w:p w:rsidR="00DA3E20" w:rsidRDefault="00DA3E20" w:rsidP="00DA3E20"/>
    <w:p w:rsidR="00DA3E20" w:rsidRDefault="00DA3E20" w:rsidP="00DA3E20"/>
    <w:p w:rsidR="00DA3E20" w:rsidRDefault="00DA3E20" w:rsidP="00DA3E20">
      <w:pPr>
        <w:jc w:val="center"/>
      </w:pPr>
      <w:r>
        <w:t>Population totale</w:t>
      </w:r>
    </w:p>
    <w:tbl>
      <w:tblPr>
        <w:tblStyle w:val="Thm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1509"/>
        <w:gridCol w:w="1510"/>
      </w:tblGrid>
      <w:tr w:rsidR="00DA3E20" w:rsidTr="00DA3E20">
        <w:trPr>
          <w:trHeight w:val="137"/>
        </w:trPr>
        <w:tc>
          <w:tcPr>
            <w:tcW w:w="3018" w:type="dxa"/>
            <w:vMerge w:val="restart"/>
          </w:tcPr>
          <w:p w:rsidR="00DA3E20" w:rsidRDefault="00DA3E20" w:rsidP="00DA3E20">
            <w:pPr>
              <w:jc w:val="center"/>
            </w:pPr>
            <w:r>
              <w:t>Client des concurrents</w:t>
            </w:r>
          </w:p>
        </w:tc>
        <w:tc>
          <w:tcPr>
            <w:tcW w:w="3019" w:type="dxa"/>
            <w:vMerge w:val="restart"/>
          </w:tcPr>
          <w:p w:rsidR="00DA3E20" w:rsidRDefault="00DA3E20" w:rsidP="00DA3E20">
            <w:pPr>
              <w:jc w:val="center"/>
            </w:pPr>
            <w:r>
              <w:t>Client de l’entreprise</w:t>
            </w:r>
          </w:p>
        </w:tc>
        <w:tc>
          <w:tcPr>
            <w:tcW w:w="3019" w:type="dxa"/>
            <w:gridSpan w:val="2"/>
          </w:tcPr>
          <w:p w:rsidR="00DA3E20" w:rsidRDefault="00DA3E20" w:rsidP="00DA3E20">
            <w:pPr>
              <w:jc w:val="center"/>
            </w:pPr>
            <w:r>
              <w:t>Non consommateur</w:t>
            </w:r>
          </w:p>
        </w:tc>
      </w:tr>
      <w:tr w:rsidR="00DA3E20" w:rsidTr="00DA3E20">
        <w:trPr>
          <w:trHeight w:val="136"/>
        </w:trPr>
        <w:tc>
          <w:tcPr>
            <w:tcW w:w="3018" w:type="dxa"/>
            <w:vMerge/>
          </w:tcPr>
          <w:p w:rsidR="00DA3E20" w:rsidRDefault="00DA3E20" w:rsidP="00DA3E20">
            <w:pPr>
              <w:jc w:val="center"/>
            </w:pPr>
          </w:p>
        </w:tc>
        <w:tc>
          <w:tcPr>
            <w:tcW w:w="3019" w:type="dxa"/>
            <w:vMerge/>
          </w:tcPr>
          <w:p w:rsidR="00DA3E20" w:rsidRDefault="00DA3E20" w:rsidP="00DA3E20">
            <w:pPr>
              <w:jc w:val="center"/>
            </w:pPr>
          </w:p>
        </w:tc>
        <w:tc>
          <w:tcPr>
            <w:tcW w:w="1509" w:type="dxa"/>
          </w:tcPr>
          <w:p w:rsidR="00DA3E20" w:rsidRDefault="00DA3E20" w:rsidP="00DA3E20">
            <w:pPr>
              <w:jc w:val="center"/>
            </w:pPr>
            <w:r>
              <w:t>Relatif</w:t>
            </w:r>
          </w:p>
        </w:tc>
        <w:tc>
          <w:tcPr>
            <w:tcW w:w="1510" w:type="dxa"/>
          </w:tcPr>
          <w:p w:rsidR="00DA3E20" w:rsidRDefault="00DA3E20" w:rsidP="00DA3E20">
            <w:pPr>
              <w:jc w:val="center"/>
            </w:pPr>
            <w:r>
              <w:t>Absolus</w:t>
            </w:r>
          </w:p>
        </w:tc>
      </w:tr>
    </w:tbl>
    <w:p w:rsidR="00DA3E20" w:rsidRDefault="00DA3E20" w:rsidP="00DA3E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153035</wp:posOffset>
                </wp:positionV>
                <wp:extent cx="3828970" cy="0"/>
                <wp:effectExtent l="25400" t="63500" r="0" b="762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897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2D3EA" id="Connecteur droit avec flèche 11" o:spid="_x0000_s1026" type="#_x0000_t32" style="position:absolute;margin-left:-9.6pt;margin-top:12.05pt;width:301.5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DA3E20" w:rsidRDefault="00DA3E20" w:rsidP="00DA3E20"/>
    <w:p w:rsidR="00DA3E20" w:rsidRDefault="00DA3E20" w:rsidP="00DA3E20">
      <w:r>
        <w:t>Marché actuel de la profession</w:t>
      </w:r>
    </w:p>
    <w:p w:rsidR="00DA3E20" w:rsidRDefault="00830144" w:rsidP="00DA3E2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AB7451" wp14:editId="1E9A39C5">
                <wp:simplePos x="0" y="0"/>
                <wp:positionH relativeFrom="column">
                  <wp:posOffset>-191135</wp:posOffset>
                </wp:positionH>
                <wp:positionV relativeFrom="paragraph">
                  <wp:posOffset>69850</wp:posOffset>
                </wp:positionV>
                <wp:extent cx="4847542" cy="0"/>
                <wp:effectExtent l="25400" t="63500" r="0" b="762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754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C2BE" id="Connecteur droit avec flèche 12" o:spid="_x0000_s1026" type="#_x0000_t32" style="position:absolute;margin-left:-15.05pt;margin-top:5.5pt;width:381.7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DA3E20" w:rsidRDefault="00DA3E20" w:rsidP="00DA3E20">
      <w:r>
        <w:t xml:space="preserve">Marché de théorique de la profession </w:t>
      </w:r>
    </w:p>
    <w:p w:rsidR="00DA3E20" w:rsidRDefault="00DA3E20" w:rsidP="00DA3E2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045739" wp14:editId="1292C5C8">
                <wp:simplePos x="0" y="0"/>
                <wp:positionH relativeFrom="column">
                  <wp:posOffset>-257810</wp:posOffset>
                </wp:positionH>
                <wp:positionV relativeFrom="paragraph">
                  <wp:posOffset>150495</wp:posOffset>
                </wp:positionV>
                <wp:extent cx="6296628" cy="0"/>
                <wp:effectExtent l="25400" t="63500" r="0" b="762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62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E2FA9" id="Connecteur droit avec flèche 13" o:spid="_x0000_s1026" type="#_x0000_t32" style="position:absolute;margin-left:-20.3pt;margin-top:11.85pt;width:495.8pt;height:0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DA3E20" w:rsidRDefault="00DA3E20" w:rsidP="00DA3E20"/>
    <w:p w:rsidR="00DA3E20" w:rsidRPr="00DA3E20" w:rsidRDefault="00DA3E20" w:rsidP="00DA3E20">
      <w:pPr>
        <w:rPr>
          <w:color w:val="000000" w:themeColor="text1"/>
        </w:rPr>
      </w:pPr>
      <w:r w:rsidRPr="00DA3E20">
        <w:rPr>
          <w:color w:val="000000" w:themeColor="text1"/>
        </w:rPr>
        <w:t>Marché potenti</w:t>
      </w:r>
      <w:r>
        <w:rPr>
          <w:color w:val="000000" w:themeColor="text1"/>
        </w:rPr>
        <w:t>el</w:t>
      </w:r>
      <w:r w:rsidRPr="00DA3E20">
        <w:rPr>
          <w:color w:val="000000" w:themeColor="text1"/>
        </w:rPr>
        <w:t xml:space="preserve"> de l’entreprise</w:t>
      </w:r>
    </w:p>
    <w:p w:rsidR="00DA3E20" w:rsidRPr="00DA3E20" w:rsidRDefault="00DA3E20" w:rsidP="00DA3E20">
      <w:pPr>
        <w:rPr>
          <w:color w:val="000000" w:themeColor="text1"/>
        </w:rPr>
      </w:pPr>
    </w:p>
    <w:p w:rsidR="00DA3E20" w:rsidRPr="00DA3E20" w:rsidRDefault="00DA3E20" w:rsidP="00DA3E20">
      <w:pPr>
        <w:pStyle w:val="Paragraphedeliste"/>
        <w:numPr>
          <w:ilvl w:val="0"/>
          <w:numId w:val="17"/>
        </w:numPr>
        <w:rPr>
          <w:color w:val="000000" w:themeColor="text1"/>
        </w:rPr>
      </w:pPr>
      <w:r w:rsidRPr="00DA3E20">
        <w:rPr>
          <w:color w:val="000000" w:themeColor="text1"/>
        </w:rPr>
        <w:t>Connaissances des attentes clients</w:t>
      </w:r>
    </w:p>
    <w:p w:rsidR="00DA3E20" w:rsidRPr="00DA3E20" w:rsidRDefault="00DA3E20" w:rsidP="00DA3E20">
      <w:pPr>
        <w:pStyle w:val="Paragraphedeliste"/>
        <w:numPr>
          <w:ilvl w:val="1"/>
          <w:numId w:val="17"/>
        </w:numPr>
        <w:rPr>
          <w:color w:val="000000" w:themeColor="text1"/>
        </w:rPr>
      </w:pPr>
      <w:r w:rsidRPr="00DA3E20">
        <w:rPr>
          <w:color w:val="000000" w:themeColor="text1"/>
        </w:rPr>
        <w:t>Elle ne porte pas sur un marché ma</w:t>
      </w:r>
      <w:r>
        <w:rPr>
          <w:color w:val="000000" w:themeColor="text1"/>
        </w:rPr>
        <w:t>i</w:t>
      </w:r>
      <w:r w:rsidRPr="00DA3E20">
        <w:rPr>
          <w:color w:val="000000" w:themeColor="text1"/>
        </w:rPr>
        <w:t xml:space="preserve">s uniquement sur un </w:t>
      </w:r>
      <w:r w:rsidRPr="00DA3E20">
        <w:rPr>
          <w:color w:val="FFC000"/>
        </w:rPr>
        <w:t xml:space="preserve">segment </w:t>
      </w:r>
      <w:r w:rsidRPr="00DA3E20">
        <w:rPr>
          <w:color w:val="000000" w:themeColor="text1"/>
        </w:rPr>
        <w:t xml:space="preserve">de marché </w:t>
      </w:r>
    </w:p>
    <w:p w:rsidR="00DA3E20" w:rsidRPr="00DA3E20" w:rsidRDefault="00DA3E20" w:rsidP="00DA3E20">
      <w:pPr>
        <w:pStyle w:val="Paragraphedeliste"/>
        <w:numPr>
          <w:ilvl w:val="1"/>
          <w:numId w:val="17"/>
        </w:numPr>
        <w:rPr>
          <w:color w:val="000000" w:themeColor="text1"/>
        </w:rPr>
      </w:pPr>
      <w:r w:rsidRPr="00DA3E20">
        <w:rPr>
          <w:color w:val="000000" w:themeColor="text1"/>
        </w:rPr>
        <w:t>La segmentation client </w:t>
      </w:r>
      <w:r w:rsidRPr="00DA3E20">
        <w:rPr>
          <w:color w:val="8EAADB" w:themeColor="accent1" w:themeTint="99"/>
        </w:rPr>
        <w:t>est le découpage de l’ensemble des consommateurs en groupes distincts en fonction de critères de l’âge, de situation géographique, de CSP, d’opinion, de comportement …</w:t>
      </w:r>
    </w:p>
    <w:p w:rsidR="00DA3E20" w:rsidRPr="00DA3E20" w:rsidRDefault="00DA3E20" w:rsidP="00DA3E20">
      <w:pPr>
        <w:pStyle w:val="Paragraphedeliste"/>
        <w:numPr>
          <w:ilvl w:val="1"/>
          <w:numId w:val="17"/>
        </w:numPr>
        <w:rPr>
          <w:color w:val="000000" w:themeColor="text1"/>
        </w:rPr>
      </w:pPr>
      <w:r w:rsidRPr="00DA3E20">
        <w:rPr>
          <w:color w:val="000000" w:themeColor="text1"/>
        </w:rPr>
        <w:t xml:space="preserve">La segmentation </w:t>
      </w:r>
      <w:r w:rsidRPr="00DA3E20">
        <w:rPr>
          <w:color w:val="8EAADB" w:themeColor="accent1" w:themeTint="99"/>
        </w:rPr>
        <w:t>produits découpe le marché en parties dans lesquelles les offres sont équivalentes</w:t>
      </w:r>
      <w:r w:rsidRPr="00DA3E20">
        <w:rPr>
          <w:color w:val="000000" w:themeColor="text1"/>
        </w:rPr>
        <w:t xml:space="preserve"> (exemples : Coca-cola et Pepsi appartiennent au segment du soft drink)</w:t>
      </w:r>
    </w:p>
    <w:p w:rsidR="00DA3E20" w:rsidRDefault="00DA3E20" w:rsidP="00DA3E20">
      <w:pPr>
        <w:pStyle w:val="Paragraphedeliste"/>
        <w:numPr>
          <w:ilvl w:val="2"/>
          <w:numId w:val="17"/>
        </w:numPr>
        <w:rPr>
          <w:color w:val="FFC000"/>
        </w:rPr>
      </w:pPr>
      <w:r>
        <w:rPr>
          <w:color w:val="FFC000"/>
        </w:rPr>
        <w:t>L’</w:t>
      </w:r>
      <w:r w:rsidR="008274EA">
        <w:rPr>
          <w:color w:val="FFC000"/>
        </w:rPr>
        <w:t>objectif</w:t>
      </w:r>
      <w:r>
        <w:rPr>
          <w:color w:val="FFC000"/>
        </w:rPr>
        <w:t xml:space="preserve"> est </w:t>
      </w:r>
      <w:r w:rsidR="008274EA">
        <w:rPr>
          <w:color w:val="FFC000"/>
        </w:rPr>
        <w:t>d’identifier</w:t>
      </w:r>
      <w:r>
        <w:rPr>
          <w:color w:val="FFC000"/>
        </w:rPr>
        <w:t xml:space="preserve"> le couple </w:t>
      </w:r>
      <w:r w:rsidR="008274EA">
        <w:rPr>
          <w:color w:val="FFC000"/>
        </w:rPr>
        <w:t>produit</w:t>
      </w:r>
      <w:r>
        <w:rPr>
          <w:color w:val="FFC000"/>
        </w:rPr>
        <w:t>-marché</w:t>
      </w:r>
    </w:p>
    <w:p w:rsidR="008274EA" w:rsidRPr="00DA3E20" w:rsidRDefault="008274EA" w:rsidP="008274EA">
      <w:pPr>
        <w:pStyle w:val="Paragraphedeliste"/>
        <w:numPr>
          <w:ilvl w:val="0"/>
          <w:numId w:val="17"/>
        </w:numPr>
        <w:rPr>
          <w:color w:val="FFC000"/>
        </w:rPr>
      </w:pPr>
    </w:p>
    <w:p w:rsidR="00DA3E20" w:rsidRDefault="00DA3E20" w:rsidP="00DA3E20"/>
    <w:p w:rsidR="00DA3E20" w:rsidRDefault="00AA1630" w:rsidP="00AA1630">
      <w:pPr>
        <w:pStyle w:val="Titre1"/>
      </w:pPr>
      <w:r>
        <w:t>Le mix marketing</w:t>
      </w:r>
    </w:p>
    <w:p w:rsidR="00AA1630" w:rsidRDefault="00AA1630" w:rsidP="00AA1630"/>
    <w:p w:rsidR="00AA1630" w:rsidRDefault="00AA1630" w:rsidP="00AA1630">
      <w:r>
        <w:t xml:space="preserve">Les 4P désignent les 4 politiques comprise dans le plan de marchéage </w:t>
      </w:r>
    </w:p>
    <w:p w:rsidR="00AA1630" w:rsidRPr="00AA1630" w:rsidRDefault="00AA1630" w:rsidP="00AA1630"/>
    <w:p w:rsidR="002A07D9" w:rsidRDefault="002A07D9" w:rsidP="002A07D9">
      <w:pPr>
        <w:pStyle w:val="Titre2"/>
        <w:numPr>
          <w:ilvl w:val="0"/>
          <w:numId w:val="8"/>
        </w:numPr>
      </w:pPr>
      <w:r>
        <w:t>Le produit</w:t>
      </w:r>
    </w:p>
    <w:p w:rsidR="00AA1630" w:rsidRPr="00AA1630" w:rsidRDefault="00AA1630" w:rsidP="00AA1630"/>
    <w:p w:rsidR="002A07D9" w:rsidRDefault="00AA1630" w:rsidP="00AA1630">
      <w:pPr>
        <w:pStyle w:val="Paragraphedeliste"/>
        <w:numPr>
          <w:ilvl w:val="0"/>
          <w:numId w:val="17"/>
        </w:numPr>
      </w:pPr>
      <w:r>
        <w:t xml:space="preserve">Il est le </w:t>
      </w:r>
      <w:r w:rsidRPr="00AA1630">
        <w:rPr>
          <w:color w:val="FFC000"/>
        </w:rPr>
        <w:t xml:space="preserve">moyen </w:t>
      </w:r>
      <w:r>
        <w:t xml:space="preserve">mais aussi </w:t>
      </w:r>
      <w:r w:rsidRPr="00AA1630">
        <w:rPr>
          <w:color w:val="FFC000"/>
        </w:rPr>
        <w:t xml:space="preserve">l’objet </w:t>
      </w:r>
      <w:r>
        <w:t>de la stratégie de l’entreprise.</w:t>
      </w:r>
    </w:p>
    <w:p w:rsidR="00AA1630" w:rsidRDefault="00AA1630" w:rsidP="00AA1630">
      <w:pPr>
        <w:pStyle w:val="Paragraphedeliste"/>
        <w:numPr>
          <w:ilvl w:val="1"/>
          <w:numId w:val="17"/>
        </w:numPr>
      </w:pPr>
      <w:r>
        <w:t>L’action sur le produit est contrainte par</w:t>
      </w:r>
    </w:p>
    <w:p w:rsidR="00AA1630" w:rsidRDefault="00AA1630" w:rsidP="00AA1630">
      <w:pPr>
        <w:pStyle w:val="Paragraphedeliste"/>
        <w:numPr>
          <w:ilvl w:val="2"/>
          <w:numId w:val="17"/>
        </w:numPr>
      </w:pPr>
      <w:r>
        <w:t>Le cycle de vie</w:t>
      </w:r>
    </w:p>
    <w:p w:rsidR="00AA1630" w:rsidRDefault="00AA1630" w:rsidP="00AA1630">
      <w:pPr>
        <w:pStyle w:val="Paragraphedeliste"/>
        <w:numPr>
          <w:ilvl w:val="2"/>
          <w:numId w:val="17"/>
        </w:numPr>
      </w:pPr>
      <w:r>
        <w:t>Le positionnement, l’image de la marque</w:t>
      </w:r>
    </w:p>
    <w:p w:rsidR="00830144" w:rsidRDefault="00830144" w:rsidP="00830144">
      <w:pPr>
        <w:pStyle w:val="Titre3"/>
      </w:pPr>
      <w:r>
        <w:t xml:space="preserve">Le cycle de vie </w:t>
      </w:r>
    </w:p>
    <w:p w:rsidR="00830144" w:rsidRDefault="00830144" w:rsidP="00830144"/>
    <w:p w:rsidR="00830144" w:rsidRDefault="00830144" w:rsidP="00830144">
      <w:pPr>
        <w:pStyle w:val="Paragraphedeliste"/>
        <w:numPr>
          <w:ilvl w:val="0"/>
          <w:numId w:val="17"/>
        </w:numPr>
      </w:pPr>
      <w:r>
        <w:lastRenderedPageBreak/>
        <w:t>Il comprend 4 phases :</w:t>
      </w:r>
      <w:r>
        <w:rPr>
          <w:noProof/>
        </w:rPr>
        <w:drawing>
          <wp:inline distT="0" distB="0" distL="0" distR="0">
            <wp:extent cx="5756910" cy="4318000"/>
            <wp:effectExtent l="0" t="0" r="0" b="0"/>
            <wp:docPr id="14" name="Image 14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ycle-vie-produit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44" w:rsidRDefault="00830144" w:rsidP="00830144">
      <w:pPr>
        <w:pStyle w:val="Paragraphedeliste"/>
        <w:numPr>
          <w:ilvl w:val="0"/>
          <w:numId w:val="17"/>
        </w:numPr>
      </w:pPr>
      <w:r>
        <w:t xml:space="preserve">Exemple de Nutella : </w:t>
      </w:r>
    </w:p>
    <w:p w:rsidR="00830144" w:rsidRDefault="00830144" w:rsidP="00830144">
      <w:pPr>
        <w:pStyle w:val="Paragraphedeliste"/>
        <w:numPr>
          <w:ilvl w:val="1"/>
          <w:numId w:val="17"/>
        </w:numPr>
      </w:pPr>
      <w:r>
        <w:t xml:space="preserve">Pas de phase de déclin </w:t>
      </w:r>
    </w:p>
    <w:p w:rsidR="001F3575" w:rsidRDefault="001F3575" w:rsidP="001F3575"/>
    <w:p w:rsidR="001F3575" w:rsidRDefault="001F3575" w:rsidP="001F3575">
      <w:pPr>
        <w:pStyle w:val="Titre3"/>
      </w:pPr>
      <w:r>
        <w:t>La matrice BCG (Boston Consulting Groupe)</w:t>
      </w:r>
    </w:p>
    <w:p w:rsidR="001F3575" w:rsidRDefault="001F3575" w:rsidP="001F3575"/>
    <w:p w:rsidR="001F3575" w:rsidRDefault="001F3575" w:rsidP="001F3575">
      <w:pPr>
        <w:pStyle w:val="Paragraphedeliste"/>
        <w:numPr>
          <w:ilvl w:val="0"/>
          <w:numId w:val="17"/>
        </w:num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D5975B9">
            <wp:simplePos x="0" y="0"/>
            <wp:positionH relativeFrom="column">
              <wp:posOffset>2745740</wp:posOffset>
            </wp:positionH>
            <wp:positionV relativeFrom="paragraph">
              <wp:posOffset>145415</wp:posOffset>
            </wp:positionV>
            <wp:extent cx="3696335" cy="2557780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C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Position du produit par rapport au marché en fonction de la compétition : </w:t>
      </w:r>
    </w:p>
    <w:p w:rsidR="001F3575" w:rsidRDefault="001F3575" w:rsidP="001F3575">
      <w:pPr>
        <w:pStyle w:val="Paragraphedeliste"/>
        <w:numPr>
          <w:ilvl w:val="1"/>
          <w:numId w:val="17"/>
        </w:numPr>
      </w:pPr>
      <w:r>
        <w:t>Vedette : bonne rentabilité, besoin de financement</w:t>
      </w:r>
    </w:p>
    <w:p w:rsidR="001F3575" w:rsidRDefault="001F3575" w:rsidP="001F3575">
      <w:pPr>
        <w:pStyle w:val="Paragraphedeliste"/>
        <w:numPr>
          <w:ilvl w:val="1"/>
          <w:numId w:val="17"/>
        </w:numPr>
      </w:pPr>
      <w:r>
        <w:t xml:space="preserve">Dilemme : besoin d’investissement </w:t>
      </w:r>
    </w:p>
    <w:p w:rsidR="001F3575" w:rsidRDefault="001F3575" w:rsidP="001F3575">
      <w:pPr>
        <w:pStyle w:val="Paragraphedeliste"/>
        <w:numPr>
          <w:ilvl w:val="1"/>
          <w:numId w:val="17"/>
        </w:numPr>
      </w:pPr>
      <w:r>
        <w:t>Vache à lait : rentabilité, faible besoin financier</w:t>
      </w:r>
    </w:p>
    <w:p w:rsidR="001F3575" w:rsidRDefault="001F3575" w:rsidP="001F3575">
      <w:pPr>
        <w:pStyle w:val="Paragraphedeliste"/>
        <w:numPr>
          <w:ilvl w:val="1"/>
          <w:numId w:val="17"/>
        </w:numPr>
      </w:pPr>
      <w:r>
        <w:t>Poids mort : faible rentabilité et pas d’investissement</w:t>
      </w:r>
    </w:p>
    <w:p w:rsidR="00830144" w:rsidRDefault="00830144" w:rsidP="00830144"/>
    <w:p w:rsidR="001F3575" w:rsidRDefault="001F3575" w:rsidP="001F3575"/>
    <w:p w:rsidR="001F3575" w:rsidRPr="00830144" w:rsidRDefault="001F3575" w:rsidP="00830144"/>
    <w:p w:rsidR="002A07D9" w:rsidRDefault="002A07D9" w:rsidP="002A07D9">
      <w:pPr>
        <w:pStyle w:val="Titre2"/>
      </w:pPr>
      <w:r>
        <w:t>Le prix</w:t>
      </w:r>
    </w:p>
    <w:p w:rsidR="002A07D9" w:rsidRDefault="002A07D9" w:rsidP="002A07D9"/>
    <w:p w:rsidR="001F3575" w:rsidRDefault="001F3575" w:rsidP="001F3575">
      <w:pPr>
        <w:pStyle w:val="Paragraphedeliste"/>
        <w:numPr>
          <w:ilvl w:val="0"/>
          <w:numId w:val="17"/>
        </w:numPr>
      </w:pPr>
      <w:r>
        <w:lastRenderedPageBreak/>
        <w:t>Le prix doit prendre en considération un ensemble de critères :</w:t>
      </w:r>
    </w:p>
    <w:p w:rsidR="001F3575" w:rsidRDefault="001F3575" w:rsidP="001F3575">
      <w:pPr>
        <w:pStyle w:val="Paragraphedeliste"/>
        <w:numPr>
          <w:ilvl w:val="1"/>
          <w:numId w:val="17"/>
        </w:numPr>
      </w:pPr>
      <w:r>
        <w:t xml:space="preserve">Les couts de production </w:t>
      </w:r>
    </w:p>
    <w:p w:rsidR="001F3575" w:rsidRDefault="001F3575" w:rsidP="001F3575">
      <w:pPr>
        <w:pStyle w:val="Paragraphedeliste"/>
        <w:numPr>
          <w:ilvl w:val="1"/>
          <w:numId w:val="17"/>
        </w:numPr>
      </w:pPr>
      <w:r>
        <w:t xml:space="preserve">La concurrence </w:t>
      </w:r>
    </w:p>
    <w:p w:rsidR="001F3575" w:rsidRDefault="001F3575" w:rsidP="001F3575">
      <w:pPr>
        <w:pStyle w:val="Paragraphedeliste"/>
        <w:numPr>
          <w:ilvl w:val="1"/>
          <w:numId w:val="17"/>
        </w:numPr>
      </w:pPr>
      <w:r>
        <w:br/>
      </w:r>
    </w:p>
    <w:p w:rsidR="001F3575" w:rsidRDefault="001F3575" w:rsidP="001F3575">
      <w:pPr>
        <w:pStyle w:val="Titre3"/>
        <w:numPr>
          <w:ilvl w:val="0"/>
          <w:numId w:val="19"/>
        </w:numPr>
      </w:pPr>
      <w:r>
        <w:t>Le déterminant du prix</w:t>
      </w:r>
    </w:p>
    <w:p w:rsidR="001F3575" w:rsidRDefault="001F3575" w:rsidP="001F3575"/>
    <w:p w:rsidR="001F3575" w:rsidRDefault="001F3575" w:rsidP="001F3575">
      <w:pPr>
        <w:pStyle w:val="Paragraphedeliste"/>
        <w:numPr>
          <w:ilvl w:val="0"/>
          <w:numId w:val="17"/>
        </w:numPr>
      </w:pPr>
      <w:r>
        <w:t>Les couts de production</w:t>
      </w:r>
    </w:p>
    <w:p w:rsidR="001F3575" w:rsidRDefault="001F3575" w:rsidP="001F3575">
      <w:pPr>
        <w:pStyle w:val="Paragraphedeliste"/>
        <w:numPr>
          <w:ilvl w:val="0"/>
          <w:numId w:val="17"/>
        </w:numPr>
      </w:pPr>
      <w:r>
        <w:t xml:space="preserve">Pour l’entreprise, il est donc nécessaire de réaliser des économies d’échelle : </w:t>
      </w:r>
    </w:p>
    <w:p w:rsidR="001F3575" w:rsidRDefault="001F3575" w:rsidP="001F3575">
      <w:pPr>
        <w:pStyle w:val="Paragraphedeliste"/>
        <w:numPr>
          <w:ilvl w:val="1"/>
          <w:numId w:val="17"/>
        </w:numPr>
      </w:pPr>
      <w:r>
        <w:t xml:space="preserve">Cout fixes / </w:t>
      </w:r>
    </w:p>
    <w:p w:rsidR="001F3575" w:rsidRDefault="001F3575" w:rsidP="001F3575"/>
    <w:p w:rsidR="001F3575" w:rsidRDefault="001F3575" w:rsidP="001F3575">
      <w:pPr>
        <w:pStyle w:val="Titre3"/>
      </w:pPr>
      <w:r>
        <w:t>Autres déterminants</w:t>
      </w:r>
    </w:p>
    <w:p w:rsidR="001F3575" w:rsidRDefault="001F3575" w:rsidP="001F3575"/>
    <w:p w:rsidR="001F3575" w:rsidRDefault="001F3575" w:rsidP="001F3575">
      <w:pPr>
        <w:pStyle w:val="Paragraphedeliste"/>
        <w:numPr>
          <w:ilvl w:val="0"/>
          <w:numId w:val="17"/>
        </w:numPr>
      </w:pPr>
      <w:r w:rsidRPr="001F3575">
        <w:rPr>
          <w:color w:val="FFC000"/>
        </w:rPr>
        <w:t>C. Fixes/unité + C. Variables / unité + marge = prix H. T.</w:t>
      </w:r>
    </w:p>
    <w:p w:rsidR="001F3575" w:rsidRDefault="001F3575" w:rsidP="001F3575">
      <w:pPr>
        <w:pStyle w:val="Paragraphedeliste"/>
        <w:numPr>
          <w:ilvl w:val="0"/>
          <w:numId w:val="17"/>
        </w:numPr>
      </w:pPr>
      <w:r w:rsidRPr="001F3575">
        <w:rPr>
          <w:color w:val="FFC000"/>
        </w:rPr>
        <w:t>Remarques </w:t>
      </w:r>
      <w:r>
        <w:t xml:space="preserve">: </w:t>
      </w:r>
    </w:p>
    <w:p w:rsidR="001F3575" w:rsidRDefault="001F3575" w:rsidP="001F3575">
      <w:pPr>
        <w:pStyle w:val="Paragraphedeliste"/>
        <w:numPr>
          <w:ilvl w:val="1"/>
          <w:numId w:val="17"/>
        </w:numPr>
      </w:pPr>
      <w:r>
        <w:t xml:space="preserve">Le prix n’est pas le seul déterminent : pub, images – notoriété, qualité, etc … </w:t>
      </w:r>
    </w:p>
    <w:p w:rsidR="001F3575" w:rsidRDefault="001F3575" w:rsidP="001F3575">
      <w:pPr>
        <w:pStyle w:val="Paragraphedeliste"/>
        <w:numPr>
          <w:ilvl w:val="1"/>
          <w:numId w:val="17"/>
        </w:numPr>
      </w:pPr>
      <w:r>
        <w:t>On parle de prix acceptable, de prix psychologique et de prix rompu – prix magique</w:t>
      </w:r>
      <w:r w:rsidR="00FB6263">
        <w:t>,</w:t>
      </w:r>
      <w:r>
        <w:t xml:space="preserve"> Modification des prix : promotion, rabais, etc … </w:t>
      </w:r>
    </w:p>
    <w:p w:rsidR="000E2166" w:rsidRDefault="000E2166" w:rsidP="000E2166">
      <w:pPr>
        <w:pStyle w:val="Titre3"/>
      </w:pPr>
      <w:r>
        <w:t>Stratégie des prix</w:t>
      </w:r>
    </w:p>
    <w:p w:rsidR="000E2166" w:rsidRDefault="000E2166" w:rsidP="000E2166"/>
    <w:p w:rsidR="000E2166" w:rsidRDefault="000E2166" w:rsidP="000E2166">
      <w:pPr>
        <w:pStyle w:val="Paragraphedeliste"/>
        <w:numPr>
          <w:ilvl w:val="0"/>
          <w:numId w:val="17"/>
        </w:numPr>
      </w:pPr>
      <w:r>
        <w:t>Le prix dépend de l’image de marque visée par l’entreprise</w:t>
      </w:r>
    </w:p>
    <w:p w:rsidR="000E2166" w:rsidRDefault="000E2166" w:rsidP="000E2166">
      <w:pPr>
        <w:pStyle w:val="Paragraphedeliste"/>
        <w:numPr>
          <w:ilvl w:val="1"/>
          <w:numId w:val="17"/>
        </w:numPr>
      </w:pPr>
      <w:r w:rsidRPr="000E2166">
        <w:rPr>
          <w:color w:val="FFC000"/>
        </w:rPr>
        <w:t>Pol d’écrémage </w:t>
      </w:r>
      <w:r>
        <w:t>: prix élevé</w:t>
      </w:r>
    </w:p>
    <w:p w:rsidR="000E2166" w:rsidRDefault="000E2166" w:rsidP="000E2166">
      <w:pPr>
        <w:pStyle w:val="Paragraphedeliste"/>
        <w:numPr>
          <w:ilvl w:val="1"/>
          <w:numId w:val="17"/>
        </w:numPr>
      </w:pPr>
      <w:r w:rsidRPr="000E2166">
        <w:rPr>
          <w:color w:val="FFC000"/>
        </w:rPr>
        <w:t>Pol de généralisation </w:t>
      </w:r>
      <w:r>
        <w:t>: prix bas</w:t>
      </w:r>
    </w:p>
    <w:p w:rsidR="000E2166" w:rsidRDefault="000E2166" w:rsidP="000E2166">
      <w:pPr>
        <w:pStyle w:val="Paragraphedeliste"/>
        <w:numPr>
          <w:ilvl w:val="1"/>
          <w:numId w:val="17"/>
        </w:numPr>
      </w:pPr>
      <w:r>
        <w:t xml:space="preserve">Ou de </w:t>
      </w:r>
      <w:r w:rsidRPr="000E2166">
        <w:rPr>
          <w:color w:val="FFC000"/>
        </w:rPr>
        <w:t>suiveur </w:t>
      </w:r>
      <w:r>
        <w:t>: prix moyen</w:t>
      </w:r>
    </w:p>
    <w:p w:rsidR="000E2166" w:rsidRDefault="000E2166" w:rsidP="000E2166">
      <w:pPr>
        <w:pStyle w:val="Paragraphedeliste"/>
        <w:numPr>
          <w:ilvl w:val="0"/>
          <w:numId w:val="17"/>
        </w:numPr>
      </w:pPr>
      <w:r>
        <w:t xml:space="preserve">L’entreprise doit prendre en considération le </w:t>
      </w:r>
      <w:r w:rsidRPr="000E2166">
        <w:rPr>
          <w:u w:val="single"/>
        </w:rPr>
        <w:t>seuil de rentabilité</w:t>
      </w:r>
      <w:r>
        <w:t> : point mort</w:t>
      </w:r>
    </w:p>
    <w:p w:rsidR="000E2166" w:rsidRDefault="000E2166" w:rsidP="000E2166">
      <w:pPr>
        <w:pStyle w:val="Paragraphedeliste"/>
        <w:numPr>
          <w:ilvl w:val="0"/>
          <w:numId w:val="17"/>
        </w:numPr>
        <w:rPr>
          <w:color w:val="8EAADB" w:themeColor="accent1" w:themeTint="99"/>
        </w:rPr>
      </w:pPr>
      <w:r w:rsidRPr="000E2166">
        <w:rPr>
          <w:color w:val="8EAADB" w:themeColor="accent1" w:themeTint="99"/>
        </w:rPr>
        <w:t>Volume de ventes nécessaires pour que l’entreprise ne fasse ni bénéfice, ni perte sur la vente d’un produit à un prix donné</w:t>
      </w:r>
    </w:p>
    <w:p w:rsidR="000E2166" w:rsidRPr="000E2166" w:rsidRDefault="000E2166" w:rsidP="000E2166">
      <w:pPr>
        <w:pStyle w:val="Paragraphedeliste"/>
        <w:numPr>
          <w:ilvl w:val="0"/>
          <w:numId w:val="17"/>
        </w:numPr>
        <w:rPr>
          <w:color w:val="8EAADB" w:themeColor="accent1" w:themeTint="99"/>
        </w:rPr>
      </w:pPr>
    </w:p>
    <w:p w:rsidR="001F3575" w:rsidRDefault="001F3575" w:rsidP="001F3575"/>
    <w:p w:rsidR="001F3575" w:rsidRPr="001F3575" w:rsidRDefault="001F3575" w:rsidP="001F3575"/>
    <w:p w:rsidR="002A07D9" w:rsidRDefault="002A07D9" w:rsidP="002A07D9">
      <w:pPr>
        <w:pStyle w:val="Titre2"/>
      </w:pPr>
      <w:r>
        <w:t>La promotion (politique de communication</w:t>
      </w:r>
    </w:p>
    <w:p w:rsidR="00E060F7" w:rsidRDefault="00E060F7" w:rsidP="00E060F7"/>
    <w:p w:rsidR="00E060F7" w:rsidRDefault="00E060F7" w:rsidP="00E060F7">
      <w:pPr>
        <w:pStyle w:val="Paragraphedeliste"/>
        <w:numPr>
          <w:ilvl w:val="0"/>
          <w:numId w:val="17"/>
        </w:numPr>
      </w:pPr>
      <w:r>
        <w:t xml:space="preserve">Plusieurs facteurs peuvent influencer le </w:t>
      </w:r>
      <w:r w:rsidR="001508AA">
        <w:t>consommateur</w:t>
      </w:r>
      <w:r>
        <w:t xml:space="preserve"> qui sont déterminer par la force de vente : </w:t>
      </w:r>
    </w:p>
    <w:p w:rsidR="00E060F7" w:rsidRDefault="00E060F7" w:rsidP="00E060F7">
      <w:pPr>
        <w:pStyle w:val="Paragraphedeliste"/>
        <w:numPr>
          <w:ilvl w:val="1"/>
          <w:numId w:val="17"/>
        </w:numPr>
      </w:pPr>
      <w:r>
        <w:t>Les couleurs, le logo</w:t>
      </w:r>
    </w:p>
    <w:p w:rsidR="00E060F7" w:rsidRDefault="00E060F7" w:rsidP="00E060F7">
      <w:pPr>
        <w:pStyle w:val="Paragraphedeliste"/>
        <w:numPr>
          <w:ilvl w:val="1"/>
          <w:numId w:val="17"/>
        </w:numPr>
      </w:pPr>
      <w:r>
        <w:t>L’image de la marque (identité, histoire, etc … )</w:t>
      </w:r>
    </w:p>
    <w:p w:rsidR="00E060F7" w:rsidRDefault="00E060F7" w:rsidP="00E060F7">
      <w:pPr>
        <w:pStyle w:val="Paragraphedeliste"/>
        <w:numPr>
          <w:ilvl w:val="1"/>
          <w:numId w:val="17"/>
        </w:numPr>
      </w:pPr>
      <w:r>
        <w:t>Les rabais, les promotions</w:t>
      </w:r>
    </w:p>
    <w:p w:rsidR="00E060F7" w:rsidRDefault="00E060F7" w:rsidP="00E060F7">
      <w:pPr>
        <w:pStyle w:val="Paragraphedeliste"/>
        <w:numPr>
          <w:ilvl w:val="1"/>
          <w:numId w:val="17"/>
        </w:numPr>
      </w:pPr>
      <w:r>
        <w:t>Les relations publiques (mécénat, sponsor)</w:t>
      </w:r>
    </w:p>
    <w:p w:rsidR="001508AA" w:rsidRDefault="001508AA" w:rsidP="001508AA">
      <w:pPr>
        <w:pStyle w:val="Paragraphedeliste"/>
        <w:numPr>
          <w:ilvl w:val="0"/>
          <w:numId w:val="17"/>
        </w:numPr>
      </w:pPr>
      <w:r>
        <w:t>Échecs de la communication :</w:t>
      </w:r>
    </w:p>
    <w:p w:rsidR="001508AA" w:rsidRDefault="001508AA" w:rsidP="001508AA">
      <w:pPr>
        <w:pStyle w:val="Paragraphedeliste"/>
        <w:numPr>
          <w:ilvl w:val="1"/>
          <w:numId w:val="17"/>
        </w:numPr>
      </w:pPr>
      <w:r>
        <w:t>Renault : La Renault 14 : Une poire c’est confortable</w:t>
      </w:r>
    </w:p>
    <w:p w:rsidR="001508AA" w:rsidRPr="001508AA" w:rsidRDefault="001508AA" w:rsidP="001508AA">
      <w:pPr>
        <w:pStyle w:val="Paragraphedeliste"/>
        <w:numPr>
          <w:ilvl w:val="1"/>
          <w:numId w:val="17"/>
        </w:numPr>
        <w:rPr>
          <w:lang w:val="en-US"/>
        </w:rPr>
      </w:pPr>
      <w:r w:rsidRPr="001508AA">
        <w:rPr>
          <w:lang w:val="en-US"/>
        </w:rPr>
        <w:t xml:space="preserve">Samsung: Galaxy note 7 / </w:t>
      </w:r>
      <w:proofErr w:type="spellStart"/>
      <w:r w:rsidRPr="001508AA">
        <w:rPr>
          <w:lang w:val="en-US"/>
        </w:rPr>
        <w:t>Galxy</w:t>
      </w:r>
      <w:proofErr w:type="spellEnd"/>
      <w:r w:rsidRPr="001508AA">
        <w:rPr>
          <w:lang w:val="en-US"/>
        </w:rPr>
        <w:t xml:space="preserve"> Fold</w:t>
      </w:r>
    </w:p>
    <w:p w:rsidR="002A07D9" w:rsidRPr="001508AA" w:rsidRDefault="002A07D9" w:rsidP="002A07D9">
      <w:pPr>
        <w:rPr>
          <w:lang w:val="en-US"/>
        </w:rPr>
      </w:pPr>
    </w:p>
    <w:p w:rsidR="002A07D9" w:rsidRDefault="002A07D9" w:rsidP="002A07D9">
      <w:pPr>
        <w:pStyle w:val="Titre2"/>
      </w:pPr>
      <w:r>
        <w:t>La place (politique de distribution)</w:t>
      </w:r>
    </w:p>
    <w:p w:rsidR="002A07D9" w:rsidRDefault="002A07D9" w:rsidP="002A07D9"/>
    <w:p w:rsidR="00FB09E0" w:rsidRDefault="00FB09E0" w:rsidP="00FB09E0">
      <w:pPr>
        <w:pStyle w:val="Paragraphedeliste"/>
        <w:numPr>
          <w:ilvl w:val="0"/>
          <w:numId w:val="17"/>
        </w:numPr>
      </w:pPr>
      <w:r>
        <w:t>Canaux de distribution</w:t>
      </w:r>
    </w:p>
    <w:p w:rsidR="00FB09E0" w:rsidRDefault="00FB09E0" w:rsidP="00FB09E0">
      <w:pPr>
        <w:pStyle w:val="Paragraphedeliste"/>
        <w:numPr>
          <w:ilvl w:val="0"/>
          <w:numId w:val="17"/>
        </w:numPr>
      </w:pPr>
      <w:r>
        <w:t>Point de vente (GMS, enseignes spécialisées … )</w:t>
      </w:r>
    </w:p>
    <w:p w:rsidR="00FB09E0" w:rsidRDefault="00FB09E0" w:rsidP="00FB09E0">
      <w:pPr>
        <w:pStyle w:val="Paragraphedeliste"/>
        <w:numPr>
          <w:ilvl w:val="0"/>
          <w:numId w:val="17"/>
        </w:numPr>
      </w:pPr>
      <w:r>
        <w:t>Gestion des stocks et entrepôts (zone de couverture : réactivité)</w:t>
      </w:r>
    </w:p>
    <w:p w:rsidR="00FB09E0" w:rsidRDefault="00FB09E0" w:rsidP="00FB09E0">
      <w:pPr>
        <w:pStyle w:val="Paragraphedeliste"/>
        <w:numPr>
          <w:ilvl w:val="0"/>
          <w:numId w:val="17"/>
        </w:numPr>
      </w:pPr>
      <w:r>
        <w:lastRenderedPageBreak/>
        <w:t>Moyen de transport</w:t>
      </w:r>
    </w:p>
    <w:p w:rsidR="00FB09E0" w:rsidRDefault="00FB09E0" w:rsidP="00FB09E0">
      <w:pPr>
        <w:pStyle w:val="Paragraphedeliste"/>
        <w:numPr>
          <w:ilvl w:val="0"/>
          <w:numId w:val="17"/>
        </w:numPr>
      </w:pPr>
      <w:r>
        <w:t>Assortiment</w:t>
      </w:r>
    </w:p>
    <w:p w:rsidR="00FB09E0" w:rsidRDefault="00FB09E0" w:rsidP="00FB09E0">
      <w:pPr>
        <w:pStyle w:val="Paragraphedeliste"/>
        <w:numPr>
          <w:ilvl w:val="0"/>
          <w:numId w:val="17"/>
        </w:numPr>
      </w:pPr>
      <w:r>
        <w:t xml:space="preserve">Spécificités des services du markéting </w:t>
      </w:r>
    </w:p>
    <w:p w:rsidR="00FB09E0" w:rsidRDefault="00FB09E0" w:rsidP="00FB09E0">
      <w:pPr>
        <w:pStyle w:val="Paragraphedeliste"/>
        <w:numPr>
          <w:ilvl w:val="1"/>
          <w:numId w:val="17"/>
        </w:numPr>
      </w:pPr>
      <w:r>
        <w:t xml:space="preserve">Il existe des différences distinctives pour le marketing de </w:t>
      </w:r>
      <w:proofErr w:type="spellStart"/>
      <w:r>
        <w:t>managment</w:t>
      </w:r>
      <w:proofErr w:type="spellEnd"/>
      <w:r>
        <w:t xml:space="preserve"> des services par rapport au management produit (de grande consommation)</w:t>
      </w:r>
    </w:p>
    <w:p w:rsidR="00FB09E0" w:rsidRDefault="00FB09E0" w:rsidP="00FB09E0">
      <w:pPr>
        <w:pStyle w:val="Paragraphedeliste"/>
        <w:numPr>
          <w:ilvl w:val="1"/>
          <w:numId w:val="17"/>
        </w:numPr>
      </w:pPr>
      <w:r>
        <w:t>La nature de la production</w:t>
      </w:r>
    </w:p>
    <w:p w:rsidR="00FB09E0" w:rsidRDefault="00FB09E0" w:rsidP="00FB09E0">
      <w:pPr>
        <w:pStyle w:val="Paragraphedeliste"/>
        <w:numPr>
          <w:ilvl w:val="1"/>
          <w:numId w:val="17"/>
        </w:numPr>
      </w:pPr>
      <w:r>
        <w:t>Ka grande implication des clients dans le processus de production : collaboration</w:t>
      </w:r>
    </w:p>
    <w:p w:rsidR="00FB09E0" w:rsidRDefault="00FB09E0" w:rsidP="00FB09E0">
      <w:pPr>
        <w:pStyle w:val="Paragraphedeliste"/>
        <w:numPr>
          <w:ilvl w:val="1"/>
          <w:numId w:val="17"/>
        </w:numPr>
      </w:pPr>
      <w:r>
        <w:t>L’absence d’inventaire</w:t>
      </w:r>
    </w:p>
    <w:p w:rsidR="00FB09E0" w:rsidRDefault="00FB09E0" w:rsidP="00FB09E0">
      <w:pPr>
        <w:pStyle w:val="Paragraphedeliste"/>
        <w:numPr>
          <w:ilvl w:val="1"/>
          <w:numId w:val="17"/>
        </w:numPr>
      </w:pPr>
      <w:r>
        <w:t>L’importance du facteur temps</w:t>
      </w:r>
    </w:p>
    <w:p w:rsidR="00FB09E0" w:rsidRDefault="00FB09E0" w:rsidP="00FB09E0">
      <w:pPr>
        <w:pStyle w:val="Paragraphedeliste"/>
        <w:numPr>
          <w:ilvl w:val="1"/>
          <w:numId w:val="17"/>
        </w:numPr>
      </w:pPr>
      <w:r>
        <w:t>La structure des canaux de distribution</w:t>
      </w:r>
    </w:p>
    <w:p w:rsidR="00FB09E0" w:rsidRDefault="00FB09E0" w:rsidP="00BD79F0">
      <w:pPr>
        <w:pStyle w:val="Paragraphedeliste"/>
        <w:numPr>
          <w:ilvl w:val="1"/>
          <w:numId w:val="17"/>
        </w:numPr>
      </w:pPr>
      <w:r>
        <w:t xml:space="preserve">Difficultés pour maintenir des standards de contrôle qualité </w:t>
      </w:r>
    </w:p>
    <w:p w:rsidR="00FB09E0" w:rsidRDefault="00FB09E0" w:rsidP="00FB09E0">
      <w:pPr>
        <w:rPr>
          <w:rStyle w:val="Accentuation"/>
          <w:i w:val="0"/>
          <w:iCs w:val="0"/>
        </w:rPr>
      </w:pPr>
    </w:p>
    <w:p w:rsidR="00FB09E0" w:rsidRDefault="00FB09E0" w:rsidP="00FB09E0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Cas concret : Nespresso</w:t>
      </w:r>
    </w:p>
    <w:p w:rsidR="00FB09E0" w:rsidRDefault="00FB09E0" w:rsidP="00FB09E0">
      <w:pPr>
        <w:rPr>
          <w:rStyle w:val="Accentuation"/>
          <w:i w:val="0"/>
          <w:iCs w:val="0"/>
        </w:rPr>
      </w:pPr>
    </w:p>
    <w:p w:rsidR="00FB09E0" w:rsidRDefault="00FB09E0" w:rsidP="00FB09E0">
      <w:pPr>
        <w:pStyle w:val="Paragraphedeliste"/>
        <w:numPr>
          <w:ilvl w:val="0"/>
          <w:numId w:val="17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Positionnement élitiste : Stratégie de différenciation </w:t>
      </w:r>
    </w:p>
    <w:p w:rsidR="00FB09E0" w:rsidRDefault="00FB09E0" w:rsidP="00FB09E0">
      <w:pPr>
        <w:rPr>
          <w:rStyle w:val="Accentuation"/>
          <w:i w:val="0"/>
          <w:iCs w:val="0"/>
        </w:rPr>
      </w:pPr>
    </w:p>
    <w:p w:rsidR="00FB09E0" w:rsidRDefault="00FB09E0" w:rsidP="00FB09E0">
      <w:pPr>
        <w:rPr>
          <w:rStyle w:val="Accentuation"/>
          <w:i w:val="0"/>
          <w:iCs w:val="0"/>
        </w:rPr>
      </w:pPr>
    </w:p>
    <w:p w:rsidR="00FB09E0" w:rsidRDefault="00FB09E0" w:rsidP="00FB09E0">
      <w:pPr>
        <w:rPr>
          <w:rStyle w:val="Accentuation"/>
          <w:i w:val="0"/>
          <w:iCs w:val="0"/>
        </w:rPr>
      </w:pPr>
    </w:p>
    <w:p w:rsidR="00FB09E0" w:rsidRPr="00FB09E0" w:rsidRDefault="00073690" w:rsidP="00FB09E0">
      <w:pPr>
        <w:rPr>
          <w:rStyle w:val="Accentuation"/>
          <w:i w:val="0"/>
          <w:i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ACE146" wp14:editId="124B182B">
                <wp:simplePos x="0" y="0"/>
                <wp:positionH relativeFrom="column">
                  <wp:posOffset>3613785</wp:posOffset>
                </wp:positionH>
                <wp:positionV relativeFrom="paragraph">
                  <wp:posOffset>799553</wp:posOffset>
                </wp:positionV>
                <wp:extent cx="729615" cy="323850"/>
                <wp:effectExtent l="0" t="12700" r="19685" b="31750"/>
                <wp:wrapNone/>
                <wp:docPr id="21" name="Flèche vers la gau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9615" cy="3238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FC14E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vers la gauche 21" o:spid="_x0000_s1026" type="#_x0000_t66" style="position:absolute;margin-left:284.55pt;margin-top:62.95pt;width:57.45pt;height:25.5pt;rotation:18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" adj="479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2546045</wp:posOffset>
                </wp:positionV>
                <wp:extent cx="832252" cy="797914"/>
                <wp:effectExtent l="12700" t="0" r="19050" b="27940"/>
                <wp:wrapNone/>
                <wp:docPr id="22" name="Flèche courbée vers la gau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252" cy="797914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994A6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 courbée vers la gauche 22" o:spid="_x0000_s1026" type="#_x0000_t103" style="position:absolute;margin-left:111.55pt;margin-top:200.5pt;width:65.55pt;height:62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" adj="10800,18900,517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06A789" wp14:editId="5556178C">
                <wp:simplePos x="0" y="0"/>
                <wp:positionH relativeFrom="column">
                  <wp:posOffset>62865</wp:posOffset>
                </wp:positionH>
                <wp:positionV relativeFrom="paragraph">
                  <wp:posOffset>2186040</wp:posOffset>
                </wp:positionV>
                <wp:extent cx="1214755" cy="1156970"/>
                <wp:effectExtent l="0" t="0" r="17145" b="11430"/>
                <wp:wrapNone/>
                <wp:docPr id="17" name="Rectangle : avec coin arrondi et coin rogné en ha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115697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9E0" w:rsidRDefault="00FB09E0" w:rsidP="00FB09E0">
                            <w:pPr>
                              <w:jc w:val="center"/>
                            </w:pPr>
                            <w:r>
                              <w:t>Promotion : Publicité</w:t>
                            </w:r>
                          </w:p>
                          <w:p w:rsidR="00FB09E0" w:rsidRDefault="00FB09E0" w:rsidP="00FB09E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:rsidR="00FB09E0" w:rsidRDefault="00FB09E0" w:rsidP="00FB09E0">
                            <w:pPr>
                              <w:jc w:val="center"/>
                            </w:pPr>
                            <w:r>
                              <w:t xml:space="preserve">Partenariat </w:t>
                            </w:r>
                          </w:p>
                          <w:p w:rsidR="00FB09E0" w:rsidRDefault="00FB09E0" w:rsidP="00FB09E0">
                            <w:pPr>
                              <w:jc w:val="center"/>
                            </w:pPr>
                            <w:r>
                              <w:t>Etc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6A789" id="Rectangle : avec coin arrondi et coin rogné en haut 17" o:spid="_x0000_s1032" style="position:absolute;margin-left:4.95pt;margin-top:172.15pt;width:95.65pt;height:91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4755,115697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" adj="-11796480,,5400" path="m192832,r829091,l1214755,192832r,964138l,1156970,,192832c,86334,86334,,192832,xe" fillcolor="#ffc000 [3207]" strokecolor="#7f5f00 [1607]" strokeweight="1pt">
                <v:stroke joinstyle="miter"/>
                <v:formulas/>
                <v:path arrowok="t" o:connecttype="custom" o:connectlocs="192832,0;1021923,0;1214755,192832;1214755,1156970;0,1156970;0,192832;192832,0" o:connectangles="0,0,0,0,0,0,0" textboxrect="0,0,1214755,1156970"/>
                <v:textbox>
                  <w:txbxContent>
                    <w:p w:rsidR="00FB09E0" w:rsidRDefault="00FB09E0" w:rsidP="00FB09E0">
                      <w:pPr>
                        <w:jc w:val="center"/>
                      </w:pPr>
                      <w:r>
                        <w:t>Promotion : Publicité</w:t>
                      </w:r>
                    </w:p>
                    <w:p w:rsidR="00FB09E0" w:rsidRDefault="00FB09E0" w:rsidP="00FB09E0">
                      <w:pPr>
                        <w:jc w:val="center"/>
                      </w:pPr>
                      <w:r>
                        <w:t>Logo</w:t>
                      </w:r>
                    </w:p>
                    <w:p w:rsidR="00FB09E0" w:rsidRDefault="00FB09E0" w:rsidP="00FB09E0">
                      <w:pPr>
                        <w:jc w:val="center"/>
                      </w:pPr>
                      <w:r>
                        <w:t xml:space="preserve">Partenariat </w:t>
                      </w:r>
                    </w:p>
                    <w:p w:rsidR="00FB09E0" w:rsidRDefault="00FB09E0" w:rsidP="00FB09E0">
                      <w:pPr>
                        <w:jc w:val="center"/>
                      </w:pPr>
                      <w:r>
                        <w:t>Etc …</w:t>
                      </w:r>
                    </w:p>
                  </w:txbxContent>
                </v:textbox>
              </v:shape>
            </w:pict>
          </mc:Fallback>
        </mc:AlternateContent>
      </w:r>
      <w:r w:rsidR="00FB09E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3371263</wp:posOffset>
                </wp:positionH>
                <wp:positionV relativeFrom="paragraph">
                  <wp:posOffset>2637927</wp:posOffset>
                </wp:positionV>
                <wp:extent cx="798653" cy="705316"/>
                <wp:effectExtent l="0" t="0" r="27305" b="31750"/>
                <wp:wrapNone/>
                <wp:docPr id="24" name="Flèche courbée vers la droi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653" cy="705316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0EB2E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 courbée vers la droite 24" o:spid="_x0000_s1026" type="#_x0000_t102" style="position:absolute;margin-left:265.45pt;margin-top:207.7pt;width:62.9pt;height:55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" adj="10800,18900,16831" fillcolor="#4472c4 [3204]" strokecolor="#1f3763 [1604]" strokeweight="1pt"/>
            </w:pict>
          </mc:Fallback>
        </mc:AlternateContent>
      </w:r>
      <w:r w:rsidR="00FB09E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06A789" wp14:editId="5556178C">
                <wp:simplePos x="0" y="0"/>
                <wp:positionH relativeFrom="column">
                  <wp:posOffset>4493895</wp:posOffset>
                </wp:positionH>
                <wp:positionV relativeFrom="paragraph">
                  <wp:posOffset>2186264</wp:posOffset>
                </wp:positionV>
                <wp:extent cx="1574156" cy="1156970"/>
                <wp:effectExtent l="0" t="0" r="13970" b="11430"/>
                <wp:wrapNone/>
                <wp:docPr id="18" name="Rectangle : avec coin arrondi et coin rogné en ha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56" cy="115697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9E0" w:rsidRDefault="00FB09E0" w:rsidP="00FB09E0">
                            <w:pPr>
                              <w:jc w:val="center"/>
                            </w:pPr>
                            <w:r>
                              <w:t xml:space="preserve">Place : </w:t>
                            </w:r>
                          </w:p>
                          <w:p w:rsidR="00FB09E0" w:rsidRDefault="00FB09E0" w:rsidP="00FB09E0">
                            <w:pPr>
                              <w:jc w:val="center"/>
                            </w:pPr>
                            <w:r>
                              <w:t>Circuit fermé, propre réseau pour les capsules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6A789" id="Rectangle : avec coin arrondi et coin rogné en haut 18" o:spid="_x0000_s1033" style="position:absolute;margin-left:353.85pt;margin-top:172.15pt;width:123.95pt;height:91.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74156,115697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" adj="-11796480,,5400" path="m192832,l1381324,r192832,192832l1574156,1156970,,1156970,,192832c,86334,86334,,192832,xe" fillcolor="#4472c4 [3204]" strokecolor="#1f3763 [1604]" strokeweight="1pt">
                <v:stroke joinstyle="miter"/>
                <v:formulas/>
                <v:path arrowok="t" o:connecttype="custom" o:connectlocs="192832,0;1381324,0;1574156,192832;1574156,1156970;0,1156970;0,192832;192832,0" o:connectangles="0,0,0,0,0,0,0" textboxrect="0,0,1574156,1156970"/>
                <v:textbox>
                  <w:txbxContent>
                    <w:p w:rsidR="00FB09E0" w:rsidRDefault="00FB09E0" w:rsidP="00FB09E0">
                      <w:pPr>
                        <w:jc w:val="center"/>
                      </w:pPr>
                      <w:r>
                        <w:t xml:space="preserve">Place : </w:t>
                      </w:r>
                    </w:p>
                    <w:p w:rsidR="00FB09E0" w:rsidRDefault="00FB09E0" w:rsidP="00FB09E0">
                      <w:pPr>
                        <w:jc w:val="center"/>
                      </w:pPr>
                      <w:r>
                        <w:t>Circuit fermé, propre réseau pour les capsules</w:t>
                      </w:r>
                    </w:p>
                  </w:txbxContent>
                </v:textbox>
              </v:shape>
            </w:pict>
          </mc:Fallback>
        </mc:AlternateContent>
      </w:r>
      <w:r w:rsidR="00FB09E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1275659</wp:posOffset>
                </wp:positionH>
                <wp:positionV relativeFrom="paragraph">
                  <wp:posOffset>832276</wp:posOffset>
                </wp:positionV>
                <wp:extent cx="729792" cy="324091"/>
                <wp:effectExtent l="12700" t="12700" r="6985" b="31750"/>
                <wp:wrapNone/>
                <wp:docPr id="20" name="Flèche vers la gau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792" cy="32409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EE12A" id="Flèche vers la gauche 20" o:spid="_x0000_s1026" type="#_x0000_t66" style="position:absolute;margin-left:100.45pt;margin-top:65.55pt;width:57.45pt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" adj="4796" fillcolor="#4472c4 [3204]" strokecolor="#1f3763 [1604]" strokeweight="1pt"/>
            </w:pict>
          </mc:Fallback>
        </mc:AlternateContent>
      </w:r>
      <w:r w:rsidR="00FB09E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06A789" wp14:editId="5556178C">
                <wp:simplePos x="0" y="0"/>
                <wp:positionH relativeFrom="column">
                  <wp:posOffset>4657725</wp:posOffset>
                </wp:positionH>
                <wp:positionV relativeFrom="paragraph">
                  <wp:posOffset>231518</wp:posOffset>
                </wp:positionV>
                <wp:extent cx="1215341" cy="1157468"/>
                <wp:effectExtent l="0" t="0" r="17145" b="11430"/>
                <wp:wrapNone/>
                <wp:docPr id="19" name="Rectangle : avec coin arrondi et coin rogné en ha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41" cy="1157468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9E0" w:rsidRDefault="00FB09E0" w:rsidP="00FB09E0">
                            <w:pPr>
                              <w:jc w:val="center"/>
                            </w:pPr>
                            <w:r>
                              <w:t>Produit : Machine et capsule (luxe)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6A789" id="Rectangle : avec coin arrondi et coin rogné en haut 19" o:spid="_x0000_s1034" style="position:absolute;margin-left:366.75pt;margin-top:18.25pt;width:95.7pt;height:91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5341,115746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" adj="-11796480,,5400" path="m192915,r829511,l1215341,192915r,964553l,1157468,,192915c,86371,86371,,192915,xe" fillcolor="#ed7d31 [3205]" strokecolor="#823b0b [1605]" strokeweight="1pt">
                <v:stroke joinstyle="miter"/>
                <v:formulas/>
                <v:path arrowok="t" o:connecttype="custom" o:connectlocs="192915,0;1022426,0;1215341,192915;1215341,1157468;0,1157468;0,192915;192915,0" o:connectangles="0,0,0,0,0,0,0" textboxrect="0,0,1215341,1157468"/>
                <v:textbox>
                  <w:txbxContent>
                    <w:p w:rsidR="00FB09E0" w:rsidRDefault="00FB09E0" w:rsidP="00FB09E0">
                      <w:pPr>
                        <w:jc w:val="center"/>
                      </w:pPr>
                      <w:r>
                        <w:t>Produit : Machine et capsule (luxe)</w:t>
                      </w:r>
                    </w:p>
                  </w:txbxContent>
                </v:textbox>
              </v:shape>
            </w:pict>
          </mc:Fallback>
        </mc:AlternateContent>
      </w:r>
      <w:r w:rsidR="00FB09E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-77992</wp:posOffset>
                </wp:positionH>
                <wp:positionV relativeFrom="paragraph">
                  <wp:posOffset>149370</wp:posOffset>
                </wp:positionV>
                <wp:extent cx="1215341" cy="1157468"/>
                <wp:effectExtent l="0" t="0" r="17145" b="11430"/>
                <wp:wrapNone/>
                <wp:docPr id="16" name="Rectangle : avec coin arrondi et coin rogné en ha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41" cy="1157468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9E0" w:rsidRDefault="00FB09E0" w:rsidP="00FB09E0">
                            <w:pPr>
                              <w:jc w:val="center"/>
                            </w:pPr>
                            <w:r>
                              <w:t>Prix : Machine et capsules (gamme)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 : avec coin arrondi et coin rogné en haut 16" o:spid="_x0000_s1035" style="position:absolute;margin-left:-6.15pt;margin-top:11.75pt;width:95.7pt;height:91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5341,115746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" adj="-11796480,,5400" path="m192915,r829511,l1215341,192915r,964553l,1157468,,192915c,86371,86371,,192915,xe" fillcolor="#70ad47 [3209]" strokecolor="#375623 [1609]" strokeweight="1pt">
                <v:stroke joinstyle="miter"/>
                <v:formulas/>
                <v:path arrowok="t" o:connecttype="custom" o:connectlocs="192915,0;1022426,0;1215341,192915;1215341,1157468;0,1157468;0,192915;192915,0" o:connectangles="0,0,0,0,0,0,0" textboxrect="0,0,1215341,1157468"/>
                <v:textbox>
                  <w:txbxContent>
                    <w:p w:rsidR="00FB09E0" w:rsidRDefault="00FB09E0" w:rsidP="00FB09E0">
                      <w:pPr>
                        <w:jc w:val="center"/>
                      </w:pPr>
                      <w:r>
                        <w:t>Prix : Machine et capsules (gamme)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09E0" w:rsidRPr="00FB09E0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12A" w:rsidRDefault="0027712A" w:rsidP="00C244EE">
      <w:r>
        <w:separator/>
      </w:r>
    </w:p>
  </w:endnote>
  <w:endnote w:type="continuationSeparator" w:id="0">
    <w:p w:rsidR="0027712A" w:rsidRDefault="0027712A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12A" w:rsidRDefault="0027712A" w:rsidP="00C244EE">
      <w:r>
        <w:separator/>
      </w:r>
    </w:p>
  </w:footnote>
  <w:footnote w:type="continuationSeparator" w:id="0">
    <w:p w:rsidR="0027712A" w:rsidRDefault="0027712A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70997"/>
    <w:multiLevelType w:val="hybridMultilevel"/>
    <w:tmpl w:val="89CE18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13921"/>
    <w:multiLevelType w:val="hybridMultilevel"/>
    <w:tmpl w:val="115C39EE"/>
    <w:lvl w:ilvl="0" w:tplc="B2260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EBCA34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9"/>
  </w:num>
  <w:num w:numId="8">
    <w:abstractNumId w:val="1"/>
    <w:lvlOverride w:ilvl="0">
      <w:startOverride w:val="1"/>
    </w:lvlOverride>
  </w:num>
  <w:num w:numId="9">
    <w:abstractNumId w:val="8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11"/>
  </w:num>
  <w:num w:numId="13">
    <w:abstractNumId w:val="4"/>
  </w:num>
  <w:num w:numId="14">
    <w:abstractNumId w:val="1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7"/>
  </w:num>
  <w:num w:numId="17">
    <w:abstractNumId w:val="6"/>
  </w:num>
  <w:num w:numId="18">
    <w:abstractNumId w:val="2"/>
  </w:num>
  <w:num w:numId="1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D9"/>
    <w:rsid w:val="00007E7F"/>
    <w:rsid w:val="00016358"/>
    <w:rsid w:val="000472A6"/>
    <w:rsid w:val="00073690"/>
    <w:rsid w:val="000832F0"/>
    <w:rsid w:val="00092881"/>
    <w:rsid w:val="000A4026"/>
    <w:rsid w:val="000B1F2E"/>
    <w:rsid w:val="000E2166"/>
    <w:rsid w:val="00112A82"/>
    <w:rsid w:val="00114BDB"/>
    <w:rsid w:val="00120678"/>
    <w:rsid w:val="00144CE7"/>
    <w:rsid w:val="00146FCB"/>
    <w:rsid w:val="001508AA"/>
    <w:rsid w:val="00155953"/>
    <w:rsid w:val="00160DD4"/>
    <w:rsid w:val="00175096"/>
    <w:rsid w:val="001924F9"/>
    <w:rsid w:val="00197440"/>
    <w:rsid w:val="001A1AFB"/>
    <w:rsid w:val="001D3A3D"/>
    <w:rsid w:val="001F3575"/>
    <w:rsid w:val="00205964"/>
    <w:rsid w:val="0022071E"/>
    <w:rsid w:val="002401F1"/>
    <w:rsid w:val="002741C1"/>
    <w:rsid w:val="00275EC9"/>
    <w:rsid w:val="0027712A"/>
    <w:rsid w:val="002A07D9"/>
    <w:rsid w:val="002C1C9A"/>
    <w:rsid w:val="002E1A2F"/>
    <w:rsid w:val="002E353F"/>
    <w:rsid w:val="002E40E3"/>
    <w:rsid w:val="002F0814"/>
    <w:rsid w:val="002F1EDC"/>
    <w:rsid w:val="00305DE6"/>
    <w:rsid w:val="00334DA2"/>
    <w:rsid w:val="00361416"/>
    <w:rsid w:val="0036742F"/>
    <w:rsid w:val="00377EB5"/>
    <w:rsid w:val="00391F5B"/>
    <w:rsid w:val="003957B9"/>
    <w:rsid w:val="00411724"/>
    <w:rsid w:val="00444D3C"/>
    <w:rsid w:val="00451E5A"/>
    <w:rsid w:val="00453979"/>
    <w:rsid w:val="00453D26"/>
    <w:rsid w:val="004560B5"/>
    <w:rsid w:val="0047283A"/>
    <w:rsid w:val="00477FCA"/>
    <w:rsid w:val="0049109B"/>
    <w:rsid w:val="004B3166"/>
    <w:rsid w:val="004C25F4"/>
    <w:rsid w:val="00546670"/>
    <w:rsid w:val="00550122"/>
    <w:rsid w:val="00553EE2"/>
    <w:rsid w:val="00592D74"/>
    <w:rsid w:val="005B1FCE"/>
    <w:rsid w:val="005B2226"/>
    <w:rsid w:val="005B3CDF"/>
    <w:rsid w:val="005C7488"/>
    <w:rsid w:val="005E110F"/>
    <w:rsid w:val="005F2035"/>
    <w:rsid w:val="005F2EC3"/>
    <w:rsid w:val="005F3D03"/>
    <w:rsid w:val="00616C7B"/>
    <w:rsid w:val="00653FBF"/>
    <w:rsid w:val="006572D0"/>
    <w:rsid w:val="00667F2B"/>
    <w:rsid w:val="00677C31"/>
    <w:rsid w:val="006A3E19"/>
    <w:rsid w:val="007028D7"/>
    <w:rsid w:val="007207EE"/>
    <w:rsid w:val="007236F0"/>
    <w:rsid w:val="00740FA2"/>
    <w:rsid w:val="00756ABC"/>
    <w:rsid w:val="007A1837"/>
    <w:rsid w:val="007A3D12"/>
    <w:rsid w:val="007D10DB"/>
    <w:rsid w:val="007F7E02"/>
    <w:rsid w:val="008055E5"/>
    <w:rsid w:val="0081742E"/>
    <w:rsid w:val="008274EA"/>
    <w:rsid w:val="00830144"/>
    <w:rsid w:val="00854B13"/>
    <w:rsid w:val="0086764D"/>
    <w:rsid w:val="00873531"/>
    <w:rsid w:val="00881B91"/>
    <w:rsid w:val="00896422"/>
    <w:rsid w:val="008B7D47"/>
    <w:rsid w:val="00921E16"/>
    <w:rsid w:val="00925A3F"/>
    <w:rsid w:val="00953F7F"/>
    <w:rsid w:val="00961ED0"/>
    <w:rsid w:val="00994A7B"/>
    <w:rsid w:val="009C7057"/>
    <w:rsid w:val="009D5BCB"/>
    <w:rsid w:val="00A147CC"/>
    <w:rsid w:val="00A45D63"/>
    <w:rsid w:val="00A46BC6"/>
    <w:rsid w:val="00A50274"/>
    <w:rsid w:val="00A649E2"/>
    <w:rsid w:val="00A70256"/>
    <w:rsid w:val="00A7074D"/>
    <w:rsid w:val="00A77233"/>
    <w:rsid w:val="00AA1630"/>
    <w:rsid w:val="00AC3BAC"/>
    <w:rsid w:val="00AD3265"/>
    <w:rsid w:val="00AD6E4B"/>
    <w:rsid w:val="00AE4AA4"/>
    <w:rsid w:val="00B16513"/>
    <w:rsid w:val="00B43B13"/>
    <w:rsid w:val="00B745C7"/>
    <w:rsid w:val="00B839AD"/>
    <w:rsid w:val="00BB3E54"/>
    <w:rsid w:val="00BD79F0"/>
    <w:rsid w:val="00BE696B"/>
    <w:rsid w:val="00C02D36"/>
    <w:rsid w:val="00C22CB7"/>
    <w:rsid w:val="00C2419A"/>
    <w:rsid w:val="00C244EE"/>
    <w:rsid w:val="00C37AF3"/>
    <w:rsid w:val="00C634EE"/>
    <w:rsid w:val="00C6664F"/>
    <w:rsid w:val="00C66B75"/>
    <w:rsid w:val="00CD211E"/>
    <w:rsid w:val="00CD5315"/>
    <w:rsid w:val="00CD7D79"/>
    <w:rsid w:val="00CF1E62"/>
    <w:rsid w:val="00D03BE8"/>
    <w:rsid w:val="00D262C2"/>
    <w:rsid w:val="00D35BA3"/>
    <w:rsid w:val="00D9644F"/>
    <w:rsid w:val="00DA3E20"/>
    <w:rsid w:val="00DC08A1"/>
    <w:rsid w:val="00DC264C"/>
    <w:rsid w:val="00DD40D4"/>
    <w:rsid w:val="00DF6778"/>
    <w:rsid w:val="00E060F7"/>
    <w:rsid w:val="00E10C10"/>
    <w:rsid w:val="00E2282B"/>
    <w:rsid w:val="00E32DB9"/>
    <w:rsid w:val="00E929C1"/>
    <w:rsid w:val="00EA5E2B"/>
    <w:rsid w:val="00EB3D97"/>
    <w:rsid w:val="00EC1A1F"/>
    <w:rsid w:val="00ED0AA2"/>
    <w:rsid w:val="00F37652"/>
    <w:rsid w:val="00F80158"/>
    <w:rsid w:val="00F8329F"/>
    <w:rsid w:val="00F944DF"/>
    <w:rsid w:val="00FA7C9B"/>
    <w:rsid w:val="00FB09E0"/>
    <w:rsid w:val="00FB6263"/>
    <w:rsid w:val="00FC0028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432B7-C96D-2348-8C59-9F97C612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A07D9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  <w:style w:type="table" w:styleId="Thmedutableau">
    <w:name w:val="Table Theme"/>
    <w:basedOn w:val="TableauNormal"/>
    <w:uiPriority w:val="99"/>
    <w:rsid w:val="00DA3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30144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0144"/>
    <w:rPr>
      <w:rFonts w:ascii="Times New Roman" w:hAnsi="Times New Roman" w:cs="Times New Roman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%20Nancy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Cours%20-%20Télécom%20Nancy.dotx</Template>
  <TotalTime>72</TotalTime>
  <Pages>5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16</cp:revision>
  <dcterms:created xsi:type="dcterms:W3CDTF">2019-05-09T12:12:00Z</dcterms:created>
  <dcterms:modified xsi:type="dcterms:W3CDTF">2019-05-23T20:38:00Z</dcterms:modified>
</cp:coreProperties>
</file>
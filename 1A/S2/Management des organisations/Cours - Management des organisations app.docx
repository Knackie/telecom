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016358" w:rsidP="00DC08A1">
      <w:pPr>
        <w:pStyle w:val="Titre"/>
      </w:pPr>
      <w:r>
        <w:t>Management des organisations</w:t>
      </w:r>
    </w:p>
    <w:p w:rsidR="00016358" w:rsidRDefault="00016358" w:rsidP="00016358"/>
    <w:p w:rsidR="00016358" w:rsidRDefault="00155953" w:rsidP="00361416">
      <w:pPr>
        <w:pStyle w:val="Titre1"/>
        <w:numPr>
          <w:ilvl w:val="0"/>
          <w:numId w:val="0"/>
        </w:numPr>
        <w:ind w:left="1080"/>
      </w:pPr>
      <w:r>
        <w:t xml:space="preserve">La stratégie : la </w:t>
      </w:r>
      <w:r w:rsidR="00A70256">
        <w:t>démarche</w:t>
      </w:r>
      <w:r>
        <w:t xml:space="preserve"> </w:t>
      </w:r>
    </w:p>
    <w:p w:rsidR="00155953" w:rsidRDefault="00155953" w:rsidP="00155953"/>
    <w:p w:rsidR="00155953" w:rsidRDefault="00155953" w:rsidP="00F8329F">
      <w:pPr>
        <w:tabs>
          <w:tab w:val="right" w:pos="8931"/>
        </w:tabs>
      </w:pPr>
      <w:r>
        <w:t xml:space="preserve">« L’idéal consiste à </w:t>
      </w:r>
      <w:r w:rsidR="00A70256">
        <w:t>déterminer</w:t>
      </w:r>
      <w:r>
        <w:t xml:space="preserve"> une stratégie contre laquelle les concurrents (..) dont incapables de réagir » </w:t>
      </w:r>
      <w:r w:rsidR="00F8329F">
        <w:tab/>
      </w:r>
      <w:r>
        <w:t xml:space="preserve">M. Porter, choix stratégique et concurrence </w:t>
      </w:r>
    </w:p>
    <w:p w:rsidR="00F8329F" w:rsidRDefault="00F8329F" w:rsidP="00155953"/>
    <w:p w:rsidR="00F8329F" w:rsidRDefault="00F8329F" w:rsidP="00155953"/>
    <w:p w:rsidR="00A77233" w:rsidRDefault="00A77233" w:rsidP="00361416">
      <w:pPr>
        <w:pStyle w:val="Titre1"/>
        <w:numPr>
          <w:ilvl w:val="0"/>
          <w:numId w:val="0"/>
        </w:numPr>
        <w:ind w:left="1080"/>
      </w:pPr>
      <w:r>
        <w:t>Introduction : Lien avec la finalité et prise de décision</w:t>
      </w:r>
    </w:p>
    <w:p w:rsidR="00F8329F" w:rsidRDefault="00F8329F" w:rsidP="00361416">
      <w:pPr>
        <w:pStyle w:val="Titre1"/>
        <w:numPr>
          <w:ilvl w:val="0"/>
          <w:numId w:val="0"/>
        </w:numPr>
        <w:ind w:left="1080"/>
      </w:pPr>
    </w:p>
    <w:p w:rsidR="00CF1E62" w:rsidRDefault="00391F5B" w:rsidP="00CF1E62">
      <w:r>
        <w:rPr>
          <w:noProof/>
        </w:rPr>
        <w:drawing>
          <wp:inline distT="0" distB="0" distL="0" distR="0">
            <wp:extent cx="2531288" cy="211666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10 à 08.36.1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0" t="18120" r="40437" b="23046"/>
                    <a:stretch/>
                  </pic:blipFill>
                  <pic:spPr bwMode="auto">
                    <a:xfrm>
                      <a:off x="0" y="0"/>
                      <a:ext cx="2531469" cy="211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E62" w:rsidRDefault="00CF1E62" w:rsidP="00CF1E62"/>
    <w:p w:rsidR="00CF1E62" w:rsidRDefault="00CF1E62" w:rsidP="00CF1E62"/>
    <w:p w:rsidR="00CF1E62" w:rsidRPr="00A46BC6" w:rsidRDefault="00CF1E62" w:rsidP="00CF1E62"/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>Un stratégie pour coordonner les objectifs de l’organisation</w:t>
      </w: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 xml:space="preserve">Mission des cadres (pilotage) : </w:t>
      </w:r>
    </w:p>
    <w:p w:rsidR="004560B5" w:rsidRPr="00A46BC6" w:rsidRDefault="004560B5" w:rsidP="004560B5">
      <w:pPr>
        <w:autoSpaceDE w:val="0"/>
        <w:autoSpaceDN w:val="0"/>
        <w:adjustRightInd w:val="0"/>
        <w:ind w:firstLine="709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 xml:space="preserve">- </w:t>
      </w:r>
      <w:r w:rsidR="00CF1E62" w:rsidRPr="00A46BC6">
        <w:rPr>
          <w:rFonts w:ascii="AppleSystemUIFont" w:hAnsi="AppleSystemUIFont" w:cs="AppleSystemUIFont"/>
        </w:rPr>
        <w:t>Coordonner les objectifs pour avoir des actions cohérentes et efficaces</w:t>
      </w:r>
    </w:p>
    <w:p w:rsidR="00CF1E62" w:rsidRPr="00A46BC6" w:rsidRDefault="004560B5" w:rsidP="004560B5">
      <w:pPr>
        <w:autoSpaceDE w:val="0"/>
        <w:autoSpaceDN w:val="0"/>
        <w:adjustRightInd w:val="0"/>
        <w:ind w:firstLine="709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 xml:space="preserve">- </w:t>
      </w:r>
      <w:r w:rsidR="00CF1E62" w:rsidRPr="00A46BC6">
        <w:rPr>
          <w:rFonts w:ascii="AppleSystemUIFont" w:hAnsi="AppleSystemUIFont" w:cs="AppleSystemUIFont"/>
        </w:rPr>
        <w:t>Expliquer la mission aux personnels pour atteindre les objectifs fixés (opérationnels)</w:t>
      </w: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1E62" w:rsidRPr="00A46BC6" w:rsidRDefault="004560B5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>Objectifs</w:t>
      </w:r>
      <w:r w:rsidR="00CF1E62" w:rsidRPr="00A46BC6">
        <w:rPr>
          <w:rFonts w:ascii="AppleSystemUIFont" w:hAnsi="AppleSystemUIFont" w:cs="AppleSystemUIFont"/>
        </w:rPr>
        <w:t xml:space="preserve"> fixés (opérationnels) : </w:t>
      </w: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ab/>
        <w:t xml:space="preserve">Objectif : si compris = productivité et investissement renforcé </w:t>
      </w: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>||</w:t>
      </w: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>v</w:t>
      </w: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CF1E62" w:rsidRPr="00A46BC6" w:rsidRDefault="00CF1E62" w:rsidP="00CF1E6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46BC6">
        <w:rPr>
          <w:rFonts w:ascii="AppleSystemUIFont" w:hAnsi="AppleSystemUIFont" w:cs="AppleSystemUIFont"/>
        </w:rPr>
        <w:t>Faire face à l’environnement, s’appuyer sur les atouts de l’organisation</w:t>
      </w:r>
    </w:p>
    <w:p w:rsidR="00CF1E62" w:rsidRPr="00CF1E62" w:rsidRDefault="00CF1E62" w:rsidP="00CF1E62"/>
    <w:p w:rsidR="00A70256" w:rsidRDefault="00A70256" w:rsidP="00155953"/>
    <w:p w:rsidR="00A70256" w:rsidRDefault="00361416" w:rsidP="001D3A3D">
      <w:pPr>
        <w:pStyle w:val="Titre1"/>
      </w:pPr>
      <w:r>
        <w:lastRenderedPageBreak/>
        <w:t>Notion de stratégie</w:t>
      </w:r>
    </w:p>
    <w:p w:rsidR="001D3A3D" w:rsidRDefault="001D3A3D" w:rsidP="001D3A3D"/>
    <w:p w:rsidR="001D3A3D" w:rsidRDefault="001D3A3D" w:rsidP="001D3A3D">
      <w:pPr>
        <w:pStyle w:val="Paragraphedeliste"/>
        <w:numPr>
          <w:ilvl w:val="0"/>
          <w:numId w:val="7"/>
        </w:numPr>
      </w:pPr>
      <w:r>
        <w:t xml:space="preserve">La stratégie d’une entreprise consiste à la combinaison des </w:t>
      </w:r>
      <w:r>
        <w:rPr>
          <w:u w:val="single"/>
        </w:rPr>
        <w:t>objectifs</w:t>
      </w:r>
      <w:r>
        <w:t xml:space="preserve"> qu’elle s’est données et des </w:t>
      </w:r>
      <w:r>
        <w:rPr>
          <w:u w:val="single"/>
        </w:rPr>
        <w:t>moyens</w:t>
      </w:r>
      <w:r>
        <w:t xml:space="preserve"> qu’elle a choisi pour les atteindre à parti d’une analyse de son environnement</w:t>
      </w:r>
    </w:p>
    <w:p w:rsidR="001D3A3D" w:rsidRDefault="001D3A3D" w:rsidP="001D3A3D">
      <w:pPr>
        <w:pStyle w:val="Paragraphedeliste"/>
        <w:numPr>
          <w:ilvl w:val="0"/>
          <w:numId w:val="7"/>
        </w:numPr>
      </w:pPr>
      <w:r>
        <w:t xml:space="preserve">Elle correspond donc aux </w:t>
      </w:r>
      <w:r w:rsidRPr="001D3A3D">
        <w:rPr>
          <w:u w:val="single"/>
        </w:rPr>
        <w:t>axes de développement</w:t>
      </w:r>
      <w:r>
        <w:t xml:space="preserve"> de l’entreprise pour être performante </w:t>
      </w:r>
    </w:p>
    <w:p w:rsidR="001D3A3D" w:rsidRDefault="001D3A3D" w:rsidP="001D3A3D">
      <w:pPr>
        <w:pStyle w:val="Paragraphedeliste"/>
        <w:numPr>
          <w:ilvl w:val="0"/>
          <w:numId w:val="7"/>
        </w:numPr>
      </w:pPr>
      <w:r>
        <w:t>L’entreprise par ses choix va chercher à influencer l’environnement</w:t>
      </w:r>
    </w:p>
    <w:p w:rsidR="001D3A3D" w:rsidRDefault="001D3A3D" w:rsidP="001D3A3D"/>
    <w:p w:rsidR="001D3A3D" w:rsidRDefault="001D3A3D" w:rsidP="004B3166">
      <w:pPr>
        <w:pStyle w:val="Titre2"/>
      </w:pPr>
      <w:r>
        <w:t>La notion de démarche</w:t>
      </w:r>
    </w:p>
    <w:p w:rsidR="001D3A3D" w:rsidRDefault="001D3A3D" w:rsidP="001D3A3D"/>
    <w:p w:rsidR="001D3A3D" w:rsidRDefault="001D3A3D" w:rsidP="001D3A3D">
      <w:r>
        <w:t xml:space="preserve">Selon </w:t>
      </w:r>
      <w:r w:rsidRPr="001924F9">
        <w:rPr>
          <w:color w:val="0070C0"/>
        </w:rPr>
        <w:t>A-C Martinet</w:t>
      </w:r>
      <w:r>
        <w:t xml:space="preserve">, l’entreprise doit suivre un cheminement qui repose sur un compromis entre : </w:t>
      </w:r>
    </w:p>
    <w:p w:rsidR="00756ABC" w:rsidRDefault="00756ABC" w:rsidP="001D3A3D"/>
    <w:p w:rsidR="00756ABC" w:rsidRDefault="00756ABC" w:rsidP="001D3A3D"/>
    <w:p w:rsidR="00756ABC" w:rsidRDefault="00756ABC" w:rsidP="001D3A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1888010</wp:posOffset>
                </wp:positionH>
                <wp:positionV relativeFrom="paragraph">
                  <wp:posOffset>32292</wp:posOffset>
                </wp:positionV>
                <wp:extent cx="1282390" cy="702527"/>
                <wp:effectExtent l="0" t="0" r="635" b="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90" cy="70252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42E" w:rsidRDefault="0081742E" w:rsidP="0081742E">
                            <w:pPr>
                              <w:jc w:val="center"/>
                            </w:pPr>
                            <w:r>
                              <w:t>Ce que l’E sait 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148.65pt;margin-top:2.55pt;width:101pt;height: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" fillcolor="#70ad47 [3209]" stroked="f">
                <v:fill opacity="32896f"/>
                <v:textbox>
                  <w:txbxContent>
                    <w:p w:rsidR="0081742E" w:rsidRDefault="0081742E" w:rsidP="0081742E">
                      <w:pPr>
                        <w:jc w:val="center"/>
                      </w:pPr>
                      <w:r>
                        <w:t>Ce que l’E sait faire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742E" w:rsidRDefault="0081742E" w:rsidP="0081742E">
      <w:pPr>
        <w:tabs>
          <w:tab w:val="right" w:pos="8647"/>
        </w:tabs>
      </w:pPr>
      <w:r>
        <w:tab/>
        <w:t>Métier</w:t>
      </w:r>
    </w:p>
    <w:p w:rsidR="00756ABC" w:rsidRDefault="0081742E" w:rsidP="0081742E">
      <w:pPr>
        <w:tabs>
          <w:tab w:val="right" w:pos="8789"/>
        </w:tabs>
      </w:pPr>
      <w:r>
        <w:tab/>
        <w:t>Avantage concurrentiel</w:t>
      </w:r>
    </w:p>
    <w:p w:rsidR="00756ABC" w:rsidRDefault="00756ABC" w:rsidP="001D3A3D"/>
    <w:p w:rsidR="00756ABC" w:rsidRDefault="00756ABC" w:rsidP="001D3A3D"/>
    <w:p w:rsidR="00756ABC" w:rsidRDefault="00756ABC" w:rsidP="001D3A3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1798800</wp:posOffset>
                </wp:positionH>
                <wp:positionV relativeFrom="paragraph">
                  <wp:posOffset>183685</wp:posOffset>
                </wp:positionV>
                <wp:extent cx="1639229" cy="680225"/>
                <wp:effectExtent l="0" t="0" r="12065" b="1841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229" cy="680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ABC" w:rsidRDefault="00756ABC" w:rsidP="00756ABC">
                            <w:pPr>
                              <w:jc w:val="center"/>
                            </w:pPr>
                            <w:r>
                              <w:t>L’organisation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6" o:spid="_x0000_s1027" style="position:absolute;margin-left:141.65pt;margin-top:14.45pt;width:129.05pt;height:5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756ABC" w:rsidRDefault="00756ABC" w:rsidP="00756ABC">
                      <w:pPr>
                        <w:jc w:val="center"/>
                      </w:pPr>
                      <w:r>
                        <w:t>L’organisation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61FC8" wp14:editId="51DE400E">
                <wp:simplePos x="0" y="0"/>
                <wp:positionH relativeFrom="column">
                  <wp:posOffset>166448</wp:posOffset>
                </wp:positionH>
                <wp:positionV relativeFrom="paragraph">
                  <wp:posOffset>101879</wp:posOffset>
                </wp:positionV>
                <wp:extent cx="1282390" cy="702527"/>
                <wp:effectExtent l="0" t="0" r="635" b="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90" cy="70252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42E" w:rsidRDefault="0081742E" w:rsidP="0081742E">
                            <w:pPr>
                              <w:jc w:val="center"/>
                            </w:pPr>
                            <w:r>
                              <w:t>Ce qu’elle est autorisée à 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61FC8" id="Rectangle à coins arrondis 5" o:spid="_x0000_s1028" style="position:absolute;margin-left:13.1pt;margin-top:8pt;width:101pt;height:5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" fillcolor="#ed7d31 [3205]" stroked="f">
                <v:fill opacity="32896f"/>
                <v:textbox>
                  <w:txbxContent>
                    <w:p w:rsidR="0081742E" w:rsidRDefault="0081742E" w:rsidP="0081742E">
                      <w:pPr>
                        <w:jc w:val="center"/>
                      </w:pPr>
                      <w:r>
                        <w:t>Ce qu’elle est autorisée à faire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61FC8" wp14:editId="51DE400E">
                <wp:simplePos x="0" y="0"/>
                <wp:positionH relativeFrom="column">
                  <wp:posOffset>3835602</wp:posOffset>
                </wp:positionH>
                <wp:positionV relativeFrom="paragraph">
                  <wp:posOffset>157124</wp:posOffset>
                </wp:positionV>
                <wp:extent cx="1282390" cy="702527"/>
                <wp:effectExtent l="0" t="0" r="635" b="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90" cy="702527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42E" w:rsidRDefault="0081742E" w:rsidP="0081742E">
                            <w:pPr>
                              <w:jc w:val="center"/>
                            </w:pPr>
                            <w:r>
                              <w:t>Ce que l’E veut faire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61FC8" id="Rectangle à coins arrondis 3" o:spid="_x0000_s1029" style="position:absolute;margin-left:302pt;margin-top:12.35pt;width:101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" fillcolor="#a5a5a5 [3206]" stroked="f">
                <v:textbox>
                  <w:txbxContent>
                    <w:p w:rsidR="0081742E" w:rsidRDefault="0081742E" w:rsidP="0081742E">
                      <w:pPr>
                        <w:jc w:val="center"/>
                      </w:pPr>
                      <w:r>
                        <w:t>Ce que l’E veut faire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6ABC" w:rsidRDefault="00756ABC" w:rsidP="001D3A3D"/>
    <w:p w:rsidR="00756ABC" w:rsidRDefault="00756ABC" w:rsidP="001D3A3D"/>
    <w:p w:rsidR="00756ABC" w:rsidRDefault="00756ABC" w:rsidP="001D3A3D"/>
    <w:p w:rsidR="00756ABC" w:rsidRDefault="00756ABC" w:rsidP="001D3A3D"/>
    <w:p w:rsidR="00756ABC" w:rsidRDefault="00756ABC" w:rsidP="001D3A3D"/>
    <w:p w:rsidR="00756ABC" w:rsidRDefault="00756ABC" w:rsidP="001D3A3D"/>
    <w:p w:rsidR="00756ABC" w:rsidRDefault="00756ABC" w:rsidP="001D3A3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61FC8" wp14:editId="51DE400E">
                <wp:simplePos x="0" y="0"/>
                <wp:positionH relativeFrom="column">
                  <wp:posOffset>1824820</wp:posOffset>
                </wp:positionH>
                <wp:positionV relativeFrom="paragraph">
                  <wp:posOffset>26035</wp:posOffset>
                </wp:positionV>
                <wp:extent cx="1282390" cy="702527"/>
                <wp:effectExtent l="0" t="0" r="13335" b="889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390" cy="702527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58039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42E" w:rsidRDefault="0081742E" w:rsidP="0081742E">
                            <w:pPr>
                              <w:jc w:val="center"/>
                            </w:pPr>
                            <w:r>
                              <w:t xml:space="preserve">Comment elle veut le faire 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61FC8" id="Rectangle à coins arrondis 4" o:spid="_x0000_s1030" style="position:absolute;margin-left:143.7pt;margin-top:2.05pt;width:101pt;height:5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" fillcolor="red" strokecolor="#1f3763 [1604]" strokeweight="1pt">
                <v:fill opacity="38036f"/>
                <v:stroke joinstyle="miter"/>
                <v:textbox>
                  <w:txbxContent>
                    <w:p w:rsidR="0081742E" w:rsidRDefault="0081742E" w:rsidP="0081742E">
                      <w:pPr>
                        <w:jc w:val="center"/>
                      </w:pPr>
                      <w:r>
                        <w:t xml:space="preserve">Comment elle veut le faire ?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6ABC" w:rsidRDefault="00756ABC" w:rsidP="001D3A3D"/>
    <w:p w:rsidR="000472A6" w:rsidRDefault="000472A6" w:rsidP="000472A6">
      <w:pPr>
        <w:tabs>
          <w:tab w:val="left" w:pos="1701"/>
        </w:tabs>
      </w:pPr>
      <w:r>
        <w:tab/>
        <w:t>Ressources</w:t>
      </w:r>
    </w:p>
    <w:p w:rsidR="00756ABC" w:rsidRDefault="00756ABC" w:rsidP="001D3A3D"/>
    <w:p w:rsidR="00756ABC" w:rsidRDefault="00756ABC" w:rsidP="001D3A3D"/>
    <w:p w:rsidR="00756ABC" w:rsidRDefault="002F0814" w:rsidP="004B3166">
      <w:pPr>
        <w:pStyle w:val="Titre2"/>
      </w:pPr>
      <w:r>
        <w:t>Caractéristiques de la stratégie</w:t>
      </w:r>
    </w:p>
    <w:p w:rsidR="002F0814" w:rsidRDefault="002F0814" w:rsidP="002F0814"/>
    <w:p w:rsidR="002F0814" w:rsidRDefault="002F0814" w:rsidP="002F0814">
      <w:pPr>
        <w:pStyle w:val="Paragraphedeliste"/>
        <w:numPr>
          <w:ilvl w:val="0"/>
          <w:numId w:val="7"/>
        </w:numPr>
      </w:pPr>
      <w:r w:rsidRPr="002E353F">
        <w:rPr>
          <w:color w:val="92D050"/>
        </w:rPr>
        <w:t>Elle positionne l’entreprise par rapport à son environnement </w:t>
      </w:r>
      <w:r>
        <w:t xml:space="preserve">: P. </w:t>
      </w:r>
      <w:proofErr w:type="spellStart"/>
      <w:r>
        <w:t>Drucket</w:t>
      </w:r>
      <w:proofErr w:type="spellEnd"/>
      <w:r>
        <w:t xml:space="preserve"> parle de «  logique de l’entreprise », elle cadre de référence et des finalités cohérentes</w:t>
      </w:r>
    </w:p>
    <w:p w:rsidR="002F0814" w:rsidRDefault="002F0814" w:rsidP="002F0814">
      <w:pPr>
        <w:pStyle w:val="Paragraphedeliste"/>
        <w:numPr>
          <w:ilvl w:val="0"/>
          <w:numId w:val="7"/>
        </w:numPr>
      </w:pPr>
      <w:r w:rsidRPr="002E353F">
        <w:rPr>
          <w:color w:val="92D050"/>
        </w:rPr>
        <w:t>Elle engage l’E sur le long terme </w:t>
      </w:r>
      <w:r>
        <w:t>: nécessite une durée importante pour aboutie car concerne les activités et les structures même de l’Entreprise (irréversible)</w:t>
      </w:r>
    </w:p>
    <w:p w:rsidR="002F0814" w:rsidRDefault="002F0814" w:rsidP="002F0814">
      <w:pPr>
        <w:pStyle w:val="Paragraphedeliste"/>
        <w:numPr>
          <w:ilvl w:val="0"/>
          <w:numId w:val="7"/>
        </w:numPr>
      </w:pPr>
      <w:r w:rsidRPr="002E353F">
        <w:rPr>
          <w:color w:val="92D050"/>
        </w:rPr>
        <w:t>Elle engage l’Entreprise toute entière </w:t>
      </w:r>
      <w:r>
        <w:t xml:space="preserve">: </w:t>
      </w:r>
      <w:r w:rsidR="002E353F">
        <w:t>Contrairement</w:t>
      </w:r>
      <w:r>
        <w:t xml:space="preserve"> aux décisions tactiques ou de pilotage (modalité d’exécution de la stratégie et dépend de la direction générale</w:t>
      </w:r>
    </w:p>
    <w:p w:rsidR="002F0814" w:rsidRDefault="002F0814" w:rsidP="002F0814"/>
    <w:p w:rsidR="002F0814" w:rsidRDefault="002F0814" w:rsidP="004B3166">
      <w:pPr>
        <w:pStyle w:val="Titre2"/>
      </w:pPr>
      <w:r>
        <w:t>LES DEUX NIVEAUX DE STRATÉGIE</w:t>
      </w:r>
    </w:p>
    <w:p w:rsidR="002F0814" w:rsidRDefault="002F0814" w:rsidP="002F0814"/>
    <w:tbl>
      <w:tblPr>
        <w:tblStyle w:val="Grilledutableau"/>
        <w:tblW w:w="9056" w:type="dxa"/>
        <w:tblLook w:val="04A0" w:firstRow="1" w:lastRow="0" w:firstColumn="1" w:lastColumn="0" w:noHBand="0" w:noVBand="1"/>
      </w:tblPr>
      <w:tblGrid>
        <w:gridCol w:w="4528"/>
        <w:gridCol w:w="4528"/>
      </w:tblGrid>
      <w:tr w:rsidR="005B3CDF" w:rsidTr="005B3CDF">
        <w:trPr>
          <w:trHeight w:val="1999"/>
        </w:trPr>
        <w:tc>
          <w:tcPr>
            <w:tcW w:w="4528" w:type="dxa"/>
          </w:tcPr>
          <w:p w:rsidR="005B3CDF" w:rsidRPr="002F0814" w:rsidRDefault="005B3CDF" w:rsidP="002F0814">
            <w:pPr>
              <w:rPr>
                <w:color w:val="FFC000"/>
              </w:rPr>
            </w:pPr>
            <w:r w:rsidRPr="002F0814">
              <w:rPr>
                <w:color w:val="FFC000"/>
              </w:rPr>
              <w:lastRenderedPageBreak/>
              <w:t xml:space="preserve">Stratégie globale (corporate </w:t>
            </w:r>
            <w:proofErr w:type="spellStart"/>
            <w:r w:rsidRPr="002F0814">
              <w:rPr>
                <w:color w:val="FFC000"/>
              </w:rPr>
              <w:t>strategy</w:t>
            </w:r>
            <w:proofErr w:type="spellEnd"/>
            <w:r w:rsidRPr="002F0814">
              <w:rPr>
                <w:color w:val="FFC000"/>
              </w:rPr>
              <w:t>)</w:t>
            </w:r>
          </w:p>
          <w:p w:rsidR="005B3CDF" w:rsidRDefault="005B3CDF" w:rsidP="002F0814"/>
          <w:p w:rsidR="005B3CDF" w:rsidRDefault="005B3CDF" w:rsidP="002F0814">
            <w:r>
              <w:t>Stratégie pour l’ensemble de l’entreprise</w:t>
            </w:r>
          </w:p>
          <w:p w:rsidR="005B3CDF" w:rsidRDefault="005B3CDF" w:rsidP="002F0814">
            <w:r>
              <w:t>||</w:t>
            </w:r>
          </w:p>
          <w:p w:rsidR="005B3CDF" w:rsidRDefault="005B3CDF" w:rsidP="002F0814">
            <w:r>
              <w:t>v</w:t>
            </w:r>
          </w:p>
          <w:p w:rsidR="005B3CDF" w:rsidRDefault="005B3CDF" w:rsidP="002F0814">
            <w:r>
              <w:t xml:space="preserve">Permet de choisir les </w:t>
            </w:r>
            <w:r w:rsidRPr="002F0814">
              <w:rPr>
                <w:color w:val="2F5496" w:themeColor="accent1" w:themeShade="BF"/>
              </w:rPr>
              <w:t xml:space="preserve">domaines d’activité </w:t>
            </w:r>
            <w:r>
              <w:t xml:space="preserve">de l’entreprise : </w:t>
            </w:r>
            <w:r w:rsidRPr="002F0814">
              <w:rPr>
                <w:color w:val="2F5496" w:themeColor="accent1" w:themeShade="BF"/>
              </w:rPr>
              <w:t>DAS</w:t>
            </w:r>
          </w:p>
          <w:p w:rsidR="005B3CDF" w:rsidRDefault="005B3CDF" w:rsidP="002F0814">
            <w:pPr>
              <w:pStyle w:val="Paragraphedeliste"/>
              <w:numPr>
                <w:ilvl w:val="0"/>
                <w:numId w:val="7"/>
              </w:numPr>
            </w:pPr>
            <w:r>
              <w:t xml:space="preserve">Recherche de </w:t>
            </w:r>
            <w:r w:rsidR="00CD5315">
              <w:t>complémentarité</w:t>
            </w:r>
            <w:r>
              <w:t>,</w:t>
            </w:r>
          </w:p>
          <w:p w:rsidR="005B3CDF" w:rsidRDefault="005B3CDF" w:rsidP="002F0814">
            <w:pPr>
              <w:pStyle w:val="Paragraphedeliste"/>
              <w:numPr>
                <w:ilvl w:val="0"/>
                <w:numId w:val="7"/>
              </w:numPr>
            </w:pPr>
            <w:r>
              <w:t>Synergie</w:t>
            </w:r>
          </w:p>
        </w:tc>
        <w:tc>
          <w:tcPr>
            <w:tcW w:w="4528" w:type="dxa"/>
          </w:tcPr>
          <w:p w:rsidR="005B3CDF" w:rsidRPr="002F0814" w:rsidRDefault="005B3CDF" w:rsidP="002F0814">
            <w:pPr>
              <w:rPr>
                <w:color w:val="FFC000"/>
              </w:rPr>
            </w:pPr>
            <w:r w:rsidRPr="002F0814">
              <w:rPr>
                <w:color w:val="FFC000"/>
              </w:rPr>
              <w:t>Stratégie de domaine d’activité (</w:t>
            </w:r>
            <w:proofErr w:type="spellStart"/>
            <w:r w:rsidRPr="002F0814">
              <w:rPr>
                <w:color w:val="FFC000"/>
              </w:rPr>
              <w:t>buisness</w:t>
            </w:r>
            <w:proofErr w:type="spellEnd"/>
            <w:r w:rsidRPr="002F0814">
              <w:rPr>
                <w:color w:val="FFC000"/>
              </w:rPr>
              <w:t xml:space="preserve"> </w:t>
            </w:r>
            <w:proofErr w:type="spellStart"/>
            <w:r w:rsidRPr="002F0814">
              <w:rPr>
                <w:color w:val="FFC000"/>
              </w:rPr>
              <w:t>strategy</w:t>
            </w:r>
            <w:proofErr w:type="spellEnd"/>
            <w:r w:rsidRPr="002F0814">
              <w:rPr>
                <w:color w:val="FFC000"/>
              </w:rPr>
              <w:t>)</w:t>
            </w:r>
          </w:p>
          <w:p w:rsidR="005B3CDF" w:rsidRDefault="005B3CDF" w:rsidP="002F0814"/>
          <w:p w:rsidR="005B3CDF" w:rsidRDefault="005B3CDF" w:rsidP="002F0814">
            <w:r>
              <w:t xml:space="preserve">Par rapport à un métier l’Entreprise peut développer plusieurs DAS : </w:t>
            </w:r>
          </w:p>
          <w:p w:rsidR="005B3CDF" w:rsidRDefault="005B3CDF" w:rsidP="002F0814">
            <w:r>
              <w:t>||</w:t>
            </w:r>
          </w:p>
          <w:p w:rsidR="005B3CDF" w:rsidRDefault="005B3CDF" w:rsidP="002F0814">
            <w:r>
              <w:t>v</w:t>
            </w:r>
          </w:p>
          <w:p w:rsidR="005B3CDF" w:rsidRDefault="005B3CDF" w:rsidP="002F0814">
            <w:pPr>
              <w:pStyle w:val="Paragraphedeliste"/>
              <w:numPr>
                <w:ilvl w:val="0"/>
                <w:numId w:val="7"/>
              </w:numPr>
            </w:pPr>
            <w:r>
              <w:t>Choisir les objectifs et moyens à mettre en œuvre</w:t>
            </w:r>
          </w:p>
          <w:p w:rsidR="005B3CDF" w:rsidRDefault="005B3CDF" w:rsidP="002F0814">
            <w:pPr>
              <w:pStyle w:val="Paragraphedeliste"/>
              <w:numPr>
                <w:ilvl w:val="0"/>
                <w:numId w:val="7"/>
              </w:numPr>
            </w:pPr>
            <w:r>
              <w:t>Analyse spécifique mais complémentarité</w:t>
            </w:r>
          </w:p>
        </w:tc>
      </w:tr>
    </w:tbl>
    <w:p w:rsidR="005B3CDF" w:rsidRDefault="005B3CDF" w:rsidP="002F0814"/>
    <w:p w:rsidR="002F0814" w:rsidRDefault="002F0814" w:rsidP="004B3166">
      <w:pPr>
        <w:pStyle w:val="Titre2"/>
        <w:numPr>
          <w:ilvl w:val="0"/>
          <w:numId w:val="0"/>
        </w:numPr>
        <w:ind w:left="720"/>
      </w:pPr>
      <w:r>
        <w:t xml:space="preserve">  </w:t>
      </w:r>
      <w:r w:rsidR="00CD5315">
        <w:t xml:space="preserve">DAS ? </w:t>
      </w:r>
    </w:p>
    <w:p w:rsidR="00CD211E" w:rsidRDefault="00CD211E" w:rsidP="002F0814"/>
    <w:p w:rsidR="00CD5315" w:rsidRDefault="00CD211E" w:rsidP="002F0814">
      <w:r>
        <w:tab/>
      </w:r>
      <w:r>
        <w:sym w:font="Wingdings" w:char="F0E8"/>
      </w:r>
      <w:r>
        <w:t xml:space="preserve"> </w:t>
      </w:r>
      <w:r w:rsidR="00CD5315">
        <w:t xml:space="preserve">Niveau d’application de la </w:t>
      </w:r>
      <w:proofErr w:type="spellStart"/>
      <w:r w:rsidR="00CD5315">
        <w:t>buisness</w:t>
      </w:r>
      <w:proofErr w:type="spellEnd"/>
      <w:r w:rsidR="00CD5315">
        <w:t xml:space="preserve"> </w:t>
      </w:r>
      <w:proofErr w:type="spellStart"/>
      <w:r w:rsidR="00CD5315">
        <w:t>stratégy</w:t>
      </w:r>
      <w:proofErr w:type="spellEnd"/>
      <w:r w:rsidR="00CD5315">
        <w:t xml:space="preserve"> ou stratégie de domaine </w:t>
      </w:r>
    </w:p>
    <w:p w:rsidR="00CD5315" w:rsidRDefault="00CD5315" w:rsidP="00CD211E">
      <w:pPr>
        <w:ind w:firstLine="709"/>
      </w:pPr>
      <w:r>
        <w:sym w:font="Wingdings" w:char="F0E8"/>
      </w:r>
      <w:r>
        <w:t xml:space="preserve"> Le DAS est un regroupement de produit qui ont : les mêmes FCS : Fournisseur – Client – compétences technologiques – concurrents ou on peut allouer ou enlever des ressources sans influence</w:t>
      </w:r>
    </w:p>
    <w:p w:rsidR="00A50274" w:rsidRDefault="00A50274" w:rsidP="002F0814"/>
    <w:p w:rsidR="00A50274" w:rsidRDefault="007A1837" w:rsidP="007A1837">
      <w:pPr>
        <w:pStyle w:val="Titre1"/>
      </w:pPr>
      <w:r>
        <w:t xml:space="preserve">Approches théoriques </w:t>
      </w:r>
    </w:p>
    <w:p w:rsidR="007A1837" w:rsidRDefault="007A1837" w:rsidP="007A1837"/>
    <w:p w:rsidR="007A1837" w:rsidRDefault="007A1837" w:rsidP="004B3166">
      <w:pPr>
        <w:pStyle w:val="Titre2"/>
        <w:numPr>
          <w:ilvl w:val="0"/>
          <w:numId w:val="8"/>
        </w:numPr>
      </w:pPr>
      <w:r>
        <w:t xml:space="preserve">Auteurs </w:t>
      </w:r>
    </w:p>
    <w:p w:rsidR="007A1837" w:rsidRDefault="007A1837" w:rsidP="007A1837">
      <w:pPr>
        <w:pStyle w:val="Paragraphedeliste"/>
        <w:numPr>
          <w:ilvl w:val="0"/>
          <w:numId w:val="7"/>
        </w:numPr>
      </w:pPr>
      <w:r>
        <w:t xml:space="preserve">On constate une évolution de l’analyse stratégique mais un outil sert de base depuis 1965 : </w:t>
      </w:r>
    </w:p>
    <w:p w:rsidR="00953F7F" w:rsidRDefault="007A1837" w:rsidP="00953F7F">
      <w:pPr>
        <w:pStyle w:val="Paragraphedeliste"/>
        <w:numPr>
          <w:ilvl w:val="1"/>
          <w:numId w:val="7"/>
        </w:numPr>
      </w:pPr>
      <w:r>
        <w:t>Le modèle LCAG (Learned, Christensen, Andrews et Guth de l’université de Harvard)</w:t>
      </w:r>
    </w:p>
    <w:p w:rsidR="00197440" w:rsidRDefault="00953F7F" w:rsidP="0086764D">
      <w:pPr>
        <w:pStyle w:val="Titre3"/>
      </w:pPr>
      <w:r>
        <w:t>LCAG</w:t>
      </w:r>
      <w:r w:rsidR="00197440">
        <w:br w:type="page"/>
      </w:r>
    </w:p>
    <w:p w:rsidR="00197440" w:rsidRDefault="00197440" w:rsidP="001974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B3C8A" wp14:editId="4C0E225E">
                <wp:simplePos x="0" y="0"/>
                <wp:positionH relativeFrom="column">
                  <wp:posOffset>3415665</wp:posOffset>
                </wp:positionH>
                <wp:positionV relativeFrom="paragraph">
                  <wp:posOffset>1105535</wp:posOffset>
                </wp:positionV>
                <wp:extent cx="512538" cy="0"/>
                <wp:effectExtent l="25400" t="63500" r="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3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2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268.95pt;margin-top:87.05pt;width:40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&#13;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2490175</wp:posOffset>
                </wp:positionH>
                <wp:positionV relativeFrom="paragraph">
                  <wp:posOffset>940156</wp:posOffset>
                </wp:positionV>
                <wp:extent cx="903249" cy="512956"/>
                <wp:effectExtent l="0" t="0" r="11430" b="825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249" cy="5129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440" w:rsidRDefault="00197440" w:rsidP="00197440">
                            <w:pPr>
                              <w:jc w:val="center"/>
                            </w:pPr>
                            <w:r>
                              <w:t>FFOM SWOT</w:t>
                            </w:r>
                          </w:p>
                          <w:p w:rsidR="00197440" w:rsidRDefault="00197440" w:rsidP="00197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31" style="position:absolute;margin-left:196.1pt;margin-top:74.05pt;width:71.1pt;height:4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" fillcolor="#4472c4 [3204]" strokecolor="#1f3763 [1604]" strokeweight="1pt">
                <v:stroke joinstyle="miter"/>
                <v:textbox>
                  <w:txbxContent>
                    <w:p w:rsidR="00197440" w:rsidRDefault="00197440" w:rsidP="00197440">
                      <w:pPr>
                        <w:jc w:val="center"/>
                      </w:pPr>
                      <w:r>
                        <w:t>FFOM SWOT</w:t>
                      </w:r>
                    </w:p>
                    <w:p w:rsidR="00197440" w:rsidRDefault="00197440" w:rsidP="001974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1062820</wp:posOffset>
                </wp:positionV>
                <wp:extent cx="669073" cy="11151"/>
                <wp:effectExtent l="0" t="50800" r="0" b="7810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73" cy="11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8CB3" id="Connecteur droit avec flèche 8" o:spid="_x0000_s1026" type="#_x0000_t32" style="position:absolute;margin-left:145.15pt;margin-top:83.7pt;width:52.7pt;height: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4BAC0E" wp14:editId="5B149630">
            <wp:extent cx="5756910" cy="3647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cag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40" w:rsidRDefault="00197440" w:rsidP="00197440"/>
    <w:p w:rsidR="00197440" w:rsidRDefault="00197440" w:rsidP="00197440"/>
    <w:p w:rsidR="002741C1" w:rsidRDefault="002741C1" w:rsidP="00953F7F"/>
    <w:p w:rsidR="00961ED0" w:rsidRDefault="00961ED0" w:rsidP="0086764D">
      <w:pPr>
        <w:pStyle w:val="Titre3"/>
      </w:pPr>
      <w:r>
        <w:t xml:space="preserve">Autres théories </w:t>
      </w:r>
    </w:p>
    <w:p w:rsidR="00961ED0" w:rsidRDefault="00961ED0" w:rsidP="00961ED0"/>
    <w:tbl>
      <w:tblPr>
        <w:tblStyle w:val="TableauGrille5Fonc-Accentuation3"/>
        <w:tblW w:w="0" w:type="auto"/>
        <w:tblLook w:val="04A0" w:firstRow="1" w:lastRow="0" w:firstColumn="1" w:lastColumn="0" w:noHBand="0" w:noVBand="1"/>
      </w:tblPr>
      <w:tblGrid>
        <w:gridCol w:w="1696"/>
        <w:gridCol w:w="4341"/>
        <w:gridCol w:w="3019"/>
      </w:tblGrid>
      <w:tr w:rsidR="00D262C2" w:rsidTr="00D2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ED0" w:rsidRDefault="00961ED0" w:rsidP="00961ED0">
            <w:r>
              <w:t>Date</w:t>
            </w:r>
          </w:p>
        </w:tc>
        <w:tc>
          <w:tcPr>
            <w:tcW w:w="4341" w:type="dxa"/>
          </w:tcPr>
          <w:p w:rsidR="00961ED0" w:rsidRDefault="00961ED0" w:rsidP="0096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Principe</w:t>
            </w:r>
          </w:p>
        </w:tc>
        <w:tc>
          <w:tcPr>
            <w:tcW w:w="3019" w:type="dxa"/>
          </w:tcPr>
          <w:p w:rsidR="00961ED0" w:rsidRDefault="0047283A" w:rsidP="0096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Critique</w:t>
            </w:r>
          </w:p>
        </w:tc>
      </w:tr>
      <w:tr w:rsidR="00D262C2" w:rsidTr="00D2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ED0" w:rsidRDefault="00961ED0" w:rsidP="00961ED0">
            <w:r>
              <w:t>Année 80</w:t>
            </w:r>
          </w:p>
        </w:tc>
        <w:tc>
          <w:tcPr>
            <w:tcW w:w="4341" w:type="dxa"/>
          </w:tcPr>
          <w:p w:rsidR="00961ED0" w:rsidRDefault="00961ED0" w:rsidP="00961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275EC9">
              <w:rPr>
                <w:u w:val="single"/>
              </w:rPr>
              <w:t xml:space="preserve">Planification stratégique </w:t>
            </w:r>
          </w:p>
          <w:p w:rsidR="00275EC9" w:rsidRPr="00275EC9" w:rsidRDefault="00275EC9" w:rsidP="00275EC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75EC9">
              <w:rPr>
                <w:color w:val="2F5496" w:themeColor="accent1" w:themeShade="BF"/>
              </w:rPr>
              <w:t>Ansoff</w:t>
            </w:r>
            <w:proofErr w:type="spellEnd"/>
          </w:p>
        </w:tc>
        <w:tc>
          <w:tcPr>
            <w:tcW w:w="3019" w:type="dxa"/>
          </w:tcPr>
          <w:p w:rsidR="00961ED0" w:rsidRDefault="00961ED0" w:rsidP="00961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Planification : bloque les initiatives,</w:t>
            </w:r>
            <w:r>
              <w:br/>
              <w:t>reproche : Absence d’adaptabilité,</w:t>
            </w:r>
          </w:p>
          <w:p w:rsidR="00961ED0" w:rsidRDefault="00961ED0" w:rsidP="00961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Prise de décision rigide</w:t>
            </w:r>
          </w:p>
        </w:tc>
      </w:tr>
      <w:tr w:rsidR="00961ED0" w:rsidTr="00D2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ED0" w:rsidRDefault="00961ED0" w:rsidP="00961ED0">
            <w:r>
              <w:t>Année 90</w:t>
            </w:r>
          </w:p>
        </w:tc>
        <w:tc>
          <w:tcPr>
            <w:tcW w:w="4341" w:type="dxa"/>
          </w:tcPr>
          <w:p w:rsidR="00961ED0" w:rsidRPr="00961ED0" w:rsidRDefault="00961ED0" w:rsidP="0096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Vision stratégique</w:t>
            </w:r>
            <w:r>
              <w:t> : Les activités de demain s’dresseront à des marchés qui n’existent pas encore : L’entreprise doit s’</w:t>
            </w:r>
            <w:r w:rsidR="00275EC9">
              <w:t>appuyer</w:t>
            </w:r>
            <w:r>
              <w:t xml:space="preserve"> sur des compétences-clés </w:t>
            </w:r>
          </w:p>
        </w:tc>
        <w:tc>
          <w:tcPr>
            <w:tcW w:w="3019" w:type="dxa"/>
          </w:tcPr>
          <w:p w:rsidR="00961ED0" w:rsidRDefault="00961ED0" w:rsidP="0096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S’</w:t>
            </w:r>
            <w:r w:rsidR="00275EC9">
              <w:t>a</w:t>
            </w:r>
            <w:r>
              <w:t>ppuie sur un diag</w:t>
            </w:r>
            <w:r w:rsidR="00881B91">
              <w:t>nostiques interne, contre-exemple : kodak : géant, mondial de la prise de vue mais a manqué de vision …</w:t>
            </w:r>
          </w:p>
        </w:tc>
      </w:tr>
      <w:tr w:rsidR="00D262C2" w:rsidTr="00D26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ED0" w:rsidRDefault="00881B91" w:rsidP="00961ED0">
            <w:r>
              <w:t>Début 2000</w:t>
            </w:r>
          </w:p>
        </w:tc>
        <w:tc>
          <w:tcPr>
            <w:tcW w:w="4341" w:type="dxa"/>
          </w:tcPr>
          <w:p w:rsidR="00961ED0" w:rsidRPr="00881B91" w:rsidRDefault="00881B91" w:rsidP="00961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t xml:space="preserve">La </w:t>
            </w:r>
            <w:r w:rsidR="00275EC9">
              <w:t>construction</w:t>
            </w:r>
            <w:r>
              <w:t xml:space="preserve"> </w:t>
            </w:r>
            <w:r>
              <w:rPr>
                <w:u w:val="single"/>
              </w:rPr>
              <w:t>d’avantage économique durable</w:t>
            </w:r>
            <w:r>
              <w:t xml:space="preserve"> résulte de la stratégie : </w:t>
            </w:r>
            <w:r>
              <w:rPr>
                <w:color w:val="2F5496" w:themeColor="accent1" w:themeShade="BF"/>
              </w:rPr>
              <w:t>M. Porter</w:t>
            </w:r>
          </w:p>
        </w:tc>
        <w:tc>
          <w:tcPr>
            <w:tcW w:w="3019" w:type="dxa"/>
          </w:tcPr>
          <w:p w:rsidR="00961ED0" w:rsidRDefault="00881B91" w:rsidP="00961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Rechercher un </w:t>
            </w:r>
            <w:r w:rsidR="00275EC9">
              <w:t>av</w:t>
            </w:r>
            <w:r>
              <w:t>antage concurrentiel +/</w:t>
            </w:r>
            <w:r w:rsidR="00275EC9">
              <w:t xml:space="preserve"> Partenariats = collaboration avec autres Entreprises</w:t>
            </w:r>
          </w:p>
        </w:tc>
      </w:tr>
      <w:tr w:rsidR="00961ED0" w:rsidTr="00D2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61ED0" w:rsidRDefault="00275EC9" w:rsidP="00961ED0">
            <w:r>
              <w:t>2006</w:t>
            </w:r>
          </w:p>
        </w:tc>
        <w:tc>
          <w:tcPr>
            <w:tcW w:w="4341" w:type="dxa"/>
          </w:tcPr>
          <w:p w:rsidR="00961ED0" w:rsidRPr="00275EC9" w:rsidRDefault="00275EC9" w:rsidP="0096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Apparition de l’opposition théorie rouge et bleue</w:t>
            </w:r>
          </w:p>
        </w:tc>
        <w:tc>
          <w:tcPr>
            <w:tcW w:w="3019" w:type="dxa"/>
          </w:tcPr>
          <w:p w:rsidR="00961ED0" w:rsidRDefault="00275EC9" w:rsidP="0096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toujours adaptable en fonction du marché </w:t>
            </w:r>
          </w:p>
        </w:tc>
      </w:tr>
    </w:tbl>
    <w:p w:rsidR="008055E5" w:rsidRDefault="008055E5" w:rsidP="00961ED0"/>
    <w:p w:rsidR="008055E5" w:rsidRDefault="008055E5" w:rsidP="008055E5">
      <w:r>
        <w:br w:type="page"/>
      </w:r>
    </w:p>
    <w:p w:rsidR="00160DD4" w:rsidRDefault="00160DD4" w:rsidP="004B3166">
      <w:pPr>
        <w:pStyle w:val="Titre2"/>
      </w:pPr>
      <w:r>
        <w:lastRenderedPageBreak/>
        <w:t>Le diagnostique stratégique</w:t>
      </w:r>
    </w:p>
    <w:p w:rsidR="00D35BA3" w:rsidRDefault="00D35BA3" w:rsidP="00D35BA3"/>
    <w:p w:rsidR="00D35BA3" w:rsidRDefault="00D35BA3" w:rsidP="00D35BA3">
      <w:pPr>
        <w:pStyle w:val="Paragraphedeliste"/>
        <w:numPr>
          <w:ilvl w:val="0"/>
          <w:numId w:val="7"/>
        </w:numPr>
      </w:pPr>
      <w:r>
        <w:t>Il repose sur SWOT / FFOM</w:t>
      </w:r>
      <w:r>
        <w:br/>
      </w:r>
    </w:p>
    <w:p w:rsidR="00D35BA3" w:rsidRDefault="00D35BA3" w:rsidP="00D35BA3">
      <w:pPr>
        <w:pStyle w:val="Paragraphedeliste"/>
        <w:numPr>
          <w:ilvl w:val="0"/>
          <w:numId w:val="7"/>
        </w:numPr>
      </w:pPr>
      <w:r>
        <w:t xml:space="preserve">En externe (outils : </w:t>
      </w:r>
      <w:proofErr w:type="spellStart"/>
      <w:r>
        <w:t>Pestel</w:t>
      </w:r>
      <w:proofErr w:type="spellEnd"/>
      <w:r>
        <w:t>, Les 5 forces de M. Porter)</w:t>
      </w:r>
      <w:r>
        <w:br/>
      </w:r>
    </w:p>
    <w:p w:rsidR="00D35BA3" w:rsidRDefault="00D35BA3" w:rsidP="00D35BA3">
      <w:pPr>
        <w:pStyle w:val="Paragraphedeliste"/>
        <w:numPr>
          <w:ilvl w:val="0"/>
          <w:numId w:val="7"/>
        </w:numPr>
      </w:pPr>
      <w:r>
        <w:t xml:space="preserve">En interne (outils : Analyse des ressources </w:t>
      </w:r>
      <w:r>
        <w:br/>
      </w:r>
    </w:p>
    <w:p w:rsidR="00D35BA3" w:rsidRDefault="00D35BA3" w:rsidP="00D35BA3">
      <w:pPr>
        <w:pStyle w:val="Paragraphedeliste"/>
        <w:numPr>
          <w:ilvl w:val="0"/>
          <w:numId w:val="7"/>
        </w:numPr>
      </w:pPr>
      <w:r>
        <w:t>+ autres facteurs</w:t>
      </w:r>
      <w:r>
        <w:br/>
      </w:r>
    </w:p>
    <w:p w:rsidR="00D35BA3" w:rsidRDefault="00D35BA3" w:rsidP="00D35BA3">
      <w:pPr>
        <w:pStyle w:val="Paragraphedeliste"/>
        <w:numPr>
          <w:ilvl w:val="0"/>
          <w:numId w:val="7"/>
        </w:numPr>
      </w:pPr>
      <w:r>
        <w:sym w:font="Wingdings" w:char="F0E8"/>
      </w:r>
      <w:r>
        <w:t xml:space="preserve"> </w:t>
      </w:r>
      <w:r w:rsidR="00E2282B">
        <w:t>Analyses</w:t>
      </w:r>
      <w:r>
        <w:t xml:space="preserve"> (avantages, inconvénients, coûts) choix </w:t>
      </w:r>
    </w:p>
    <w:p w:rsidR="00D35BA3" w:rsidRPr="00D35BA3" w:rsidRDefault="00D35BA3" w:rsidP="00D35BA3">
      <w:pPr>
        <w:pStyle w:val="Paragraphedeliste"/>
        <w:numPr>
          <w:ilvl w:val="0"/>
          <w:numId w:val="7"/>
        </w:numPr>
      </w:pPr>
      <w:r>
        <w:t xml:space="preserve">Comme l’environnement nous influence </w:t>
      </w:r>
    </w:p>
    <w:p w:rsidR="008055E5" w:rsidRDefault="008055E5" w:rsidP="00961ED0"/>
    <w:p w:rsidR="00D262C2" w:rsidRPr="00E2282B" w:rsidRDefault="00D35BA3" w:rsidP="0086764D">
      <w:pPr>
        <w:pStyle w:val="Titre3"/>
        <w:numPr>
          <w:ilvl w:val="0"/>
          <w:numId w:val="11"/>
        </w:numPr>
      </w:pPr>
      <w:r>
        <w:t>O</w:t>
      </w:r>
      <w:r w:rsidRPr="00E2282B">
        <w:t xml:space="preserve">util de diagnostic externe : PESTEL </w:t>
      </w:r>
    </w:p>
    <w:p w:rsidR="00D35BA3" w:rsidRDefault="00D35BA3" w:rsidP="00D35BA3"/>
    <w:p w:rsidR="00C244EE" w:rsidRDefault="00D35BA3" w:rsidP="00D35BA3">
      <w:r>
        <w:rPr>
          <w:noProof/>
        </w:rPr>
        <w:drawing>
          <wp:inline distT="0" distB="0" distL="0" distR="0">
            <wp:extent cx="5756910" cy="50387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agement-projet-erp-harmonisation-systemes-d-information-fus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EE" w:rsidRDefault="00C244EE">
      <w:r>
        <w:br w:type="page"/>
      </w:r>
    </w:p>
    <w:p w:rsidR="00616C7B" w:rsidRDefault="00740FA2" w:rsidP="0086764D">
      <w:pPr>
        <w:pStyle w:val="Titre3"/>
      </w:pPr>
      <w:r>
        <w:lastRenderedPageBreak/>
        <w:t xml:space="preserve">Les 5 forces de Porter : marché des desserts </w:t>
      </w:r>
      <w:r w:rsidR="00C244EE">
        <w:t>lactés</w:t>
      </w:r>
    </w:p>
    <w:p w:rsidR="00C244EE" w:rsidRDefault="00C244EE" w:rsidP="00C244EE"/>
    <w:p w:rsidR="00C244EE" w:rsidRDefault="00C244EE" w:rsidP="00C244EE">
      <w:r>
        <w:rPr>
          <w:noProof/>
        </w:rPr>
        <w:drawing>
          <wp:inline distT="0" distB="0" distL="0" distR="0">
            <wp:extent cx="5756910" cy="50882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-5-force-de-por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CB" w:rsidRDefault="00146FCB" w:rsidP="00C244EE"/>
    <w:p w:rsidR="00146FCB" w:rsidRPr="0086764D" w:rsidRDefault="0036742F" w:rsidP="0086764D">
      <w:pPr>
        <w:pStyle w:val="Titre3"/>
      </w:pPr>
      <w:r w:rsidRPr="0086764D">
        <w:t xml:space="preserve">Diagnostique interne : Les compétences </w:t>
      </w:r>
    </w:p>
    <w:p w:rsidR="0036742F" w:rsidRDefault="0036742F" w:rsidP="0036742F"/>
    <w:p w:rsidR="0036742F" w:rsidRDefault="0036742F" w:rsidP="0036742F">
      <w:proofErr w:type="spellStart"/>
      <w:r w:rsidRPr="00EC1A1F">
        <w:rPr>
          <w:color w:val="8EAADB" w:themeColor="accent1" w:themeTint="99"/>
        </w:rPr>
        <w:t>Wer</w:t>
      </w:r>
      <w:r w:rsidR="00FC0028">
        <w:rPr>
          <w:color w:val="8EAADB" w:themeColor="accent1" w:themeTint="99"/>
        </w:rPr>
        <w:t>n</w:t>
      </w:r>
      <w:r w:rsidRPr="00EC1A1F">
        <w:rPr>
          <w:color w:val="8EAADB" w:themeColor="accent1" w:themeTint="99"/>
        </w:rPr>
        <w:t>erfelt</w:t>
      </w:r>
      <w:proofErr w:type="spellEnd"/>
      <w:r w:rsidRPr="00EC1A1F">
        <w:rPr>
          <w:color w:val="8EAADB" w:themeColor="accent1" w:themeTint="99"/>
        </w:rPr>
        <w:t xml:space="preserve"> </w:t>
      </w:r>
      <w:r>
        <w:t xml:space="preserve">puis </w:t>
      </w:r>
      <w:proofErr w:type="spellStart"/>
      <w:r w:rsidRPr="00EC1A1F">
        <w:rPr>
          <w:color w:val="8EAADB" w:themeColor="accent1" w:themeTint="99"/>
        </w:rPr>
        <w:t>Barney</w:t>
      </w:r>
      <w:proofErr w:type="spellEnd"/>
      <w:r w:rsidRPr="00EC1A1F">
        <w:rPr>
          <w:color w:val="8EAADB" w:themeColor="accent1" w:themeTint="99"/>
        </w:rPr>
        <w:t xml:space="preserve"> </w:t>
      </w:r>
      <w:r>
        <w:t xml:space="preserve">(1991) et enfin </w:t>
      </w:r>
      <w:proofErr w:type="spellStart"/>
      <w:r w:rsidRPr="00EC1A1F">
        <w:rPr>
          <w:color w:val="8EAADB" w:themeColor="accent1" w:themeTint="99"/>
        </w:rPr>
        <w:t>Dyer</w:t>
      </w:r>
      <w:proofErr w:type="spellEnd"/>
      <w:r w:rsidRPr="00EC1A1F">
        <w:rPr>
          <w:color w:val="8EAADB" w:themeColor="accent1" w:themeTint="99"/>
        </w:rPr>
        <w:t xml:space="preserve"> </w:t>
      </w:r>
      <w:r>
        <w:t xml:space="preserve">et </w:t>
      </w:r>
      <w:r w:rsidRPr="00EC1A1F">
        <w:rPr>
          <w:color w:val="8EAADB" w:themeColor="accent1" w:themeTint="99"/>
        </w:rPr>
        <w:t>Si</w:t>
      </w:r>
      <w:r w:rsidR="00FC0028">
        <w:rPr>
          <w:color w:val="8EAADB" w:themeColor="accent1" w:themeTint="99"/>
        </w:rPr>
        <w:t>n</w:t>
      </w:r>
      <w:r w:rsidRPr="00EC1A1F">
        <w:rPr>
          <w:color w:val="8EAADB" w:themeColor="accent1" w:themeTint="99"/>
        </w:rPr>
        <w:t xml:space="preserve">gh </w:t>
      </w:r>
      <w:r>
        <w:t>(1998)</w:t>
      </w:r>
    </w:p>
    <w:p w:rsidR="0036742F" w:rsidRDefault="0036742F" w:rsidP="0036742F"/>
    <w:p w:rsidR="0036742F" w:rsidRDefault="0036742F" w:rsidP="0036742F">
      <w:r>
        <w:t>Ils ont montré :</w:t>
      </w:r>
    </w:p>
    <w:p w:rsidR="0036742F" w:rsidRDefault="0036742F" w:rsidP="0036742F">
      <w:pPr>
        <w:pStyle w:val="Paragraphedeliste"/>
        <w:numPr>
          <w:ilvl w:val="0"/>
          <w:numId w:val="12"/>
        </w:numPr>
      </w:pPr>
      <w:r>
        <w:t xml:space="preserve">Que </w:t>
      </w:r>
      <w:r w:rsidRPr="007236F0">
        <w:rPr>
          <w:u w:val="thick"/>
        </w:rPr>
        <w:t>l’avantage concurrentiel</w:t>
      </w:r>
      <w:r>
        <w:t xml:space="preserve"> d’une entreprise dépend des </w:t>
      </w:r>
      <w:r w:rsidR="00ED0AA2">
        <w:t>spécificités</w:t>
      </w:r>
      <w:r>
        <w:t xml:space="preserve"> de celle-ci et plus précisément de la </w:t>
      </w:r>
      <w:r w:rsidRPr="00FF2433">
        <w:rPr>
          <w:color w:val="8EAADB" w:themeColor="accent1" w:themeTint="99"/>
        </w:rPr>
        <w:t>combinaison unique de ses ressources et de ses compétences</w:t>
      </w:r>
      <w:r>
        <w:t xml:space="preserve"> (</w:t>
      </w:r>
      <w:r>
        <w:rPr>
          <w:color w:val="FFC000"/>
        </w:rPr>
        <w:t xml:space="preserve">facteur de contingence </w:t>
      </w:r>
      <w:r w:rsidRPr="00477FCA">
        <w:t xml:space="preserve">et </w:t>
      </w:r>
      <w:r w:rsidR="00477FCA">
        <w:rPr>
          <w:color w:val="FFC000"/>
        </w:rPr>
        <w:t>efficience</w:t>
      </w:r>
      <w:r>
        <w:t>)</w:t>
      </w:r>
    </w:p>
    <w:p w:rsidR="0036742F" w:rsidRDefault="0036742F" w:rsidP="0036742F">
      <w:pPr>
        <w:pStyle w:val="Paragraphedeliste"/>
        <w:numPr>
          <w:ilvl w:val="0"/>
          <w:numId w:val="12"/>
        </w:numPr>
      </w:pPr>
      <w:r>
        <w:t xml:space="preserve">Elle s’appuie sur </w:t>
      </w:r>
      <w:r w:rsidRPr="00FF2433">
        <w:rPr>
          <w:color w:val="8EAADB" w:themeColor="accent1" w:themeTint="99"/>
        </w:rPr>
        <w:t>l’Humain et ses compétences, sur sa capacité d’innover, sa structure</w:t>
      </w:r>
      <w:r>
        <w:t xml:space="preserve"> … Voir III</w:t>
      </w:r>
    </w:p>
    <w:p w:rsidR="00677C31" w:rsidRDefault="00677C31">
      <w:r>
        <w:br w:type="page"/>
      </w:r>
    </w:p>
    <w:p w:rsidR="00B16513" w:rsidRPr="0086764D" w:rsidRDefault="00CD7D79" w:rsidP="0086764D">
      <w:pPr>
        <w:pStyle w:val="Titre4"/>
      </w:pPr>
      <w:r w:rsidRPr="0086764D">
        <w:lastRenderedPageBreak/>
        <w:t>Chaine de valeur de PORTER</w:t>
      </w:r>
    </w:p>
    <w:p w:rsidR="00677C31" w:rsidRPr="00677C31" w:rsidRDefault="00677C31" w:rsidP="00677C31"/>
    <w:p w:rsidR="00CD7D79" w:rsidRDefault="00677C31" w:rsidP="00CD7D79">
      <w:r>
        <w:rPr>
          <w:noProof/>
        </w:rPr>
        <w:drawing>
          <wp:inline distT="0" distB="0" distL="0" distR="0">
            <wp:extent cx="5756910" cy="290322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ine-de-valeur-Porter-Actinnov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4D" w:rsidRDefault="0086764D" w:rsidP="00CD7D79"/>
    <w:p w:rsidR="0086764D" w:rsidRDefault="0086764D" w:rsidP="00CD7D79"/>
    <w:p w:rsidR="00451E5A" w:rsidRDefault="00451E5A" w:rsidP="00CD7D79">
      <w:r>
        <w:t>Avant marge : Aucune recette, uniquement des dépenses.</w:t>
      </w:r>
    </w:p>
    <w:p w:rsidR="00451E5A" w:rsidRDefault="00451E5A" w:rsidP="00CD7D79">
      <w:r>
        <w:t>Cycle d’exploitation qui peut être très long (</w:t>
      </w:r>
      <w:r w:rsidR="00205964">
        <w:t>satellite</w:t>
      </w:r>
      <w:r>
        <w:t>)</w:t>
      </w:r>
    </w:p>
    <w:p w:rsidR="00AC3BAC" w:rsidRDefault="00AC3BAC" w:rsidP="00CD7D79"/>
    <w:p w:rsidR="00AC3BAC" w:rsidRDefault="00AC3BAC" w:rsidP="00CD7D79"/>
    <w:p w:rsidR="00FA7C9B" w:rsidRDefault="00FA7C9B" w:rsidP="00FA7C9B">
      <w:pPr>
        <w:pStyle w:val="Titre4"/>
      </w:pPr>
      <w:r>
        <w:t>Utilisation de la chaine de valeur</w:t>
      </w:r>
    </w:p>
    <w:p w:rsidR="00FA7C9B" w:rsidRDefault="00FA7C9B" w:rsidP="00FA7C9B"/>
    <w:p w:rsidR="00FA7C9B" w:rsidRDefault="00FA7C9B" w:rsidP="00FA7C9B">
      <w:pPr>
        <w:pStyle w:val="Paragraphedeliste"/>
        <w:numPr>
          <w:ilvl w:val="0"/>
          <w:numId w:val="7"/>
        </w:numPr>
      </w:pPr>
      <w:r>
        <w:t xml:space="preserve">OUTILS : </w:t>
      </w:r>
    </w:p>
    <w:p w:rsidR="00FA7C9B" w:rsidRDefault="00FA7C9B" w:rsidP="00FA7C9B">
      <w:pPr>
        <w:pStyle w:val="Paragraphedeliste"/>
        <w:numPr>
          <w:ilvl w:val="1"/>
          <w:numId w:val="7"/>
        </w:numPr>
      </w:pPr>
      <w:r>
        <w:t>Permet de classer et d’</w:t>
      </w:r>
      <w:r w:rsidR="00EB3D97">
        <w:t>apprécier</w:t>
      </w:r>
      <w:r>
        <w:t xml:space="preserve"> </w:t>
      </w:r>
      <w:r w:rsidR="00EB3D97">
        <w:t>les</w:t>
      </w:r>
      <w:r>
        <w:t xml:space="preserve"> activités de l’entreprise à partir de la valeur ajoutée qu’elles </w:t>
      </w:r>
      <w:r w:rsidR="00EB3D97">
        <w:t>créent</w:t>
      </w:r>
      <w:r>
        <w:t xml:space="preserve"> et des couts qu’elles </w:t>
      </w:r>
      <w:r w:rsidR="00EB3D97">
        <w:t>génèrent</w:t>
      </w:r>
    </w:p>
    <w:p w:rsidR="00FA7C9B" w:rsidRDefault="00FA7C9B" w:rsidP="00FA7C9B">
      <w:pPr>
        <w:pStyle w:val="Paragraphedeliste"/>
        <w:numPr>
          <w:ilvl w:val="1"/>
          <w:numId w:val="7"/>
        </w:numPr>
      </w:pPr>
      <w:r>
        <w:t xml:space="preserve">Activité principales (5) et </w:t>
      </w:r>
      <w:r w:rsidR="00EB3D97">
        <w:t>activités</w:t>
      </w:r>
      <w:r>
        <w:t xml:space="preserve"> de soutien (4)</w:t>
      </w:r>
    </w:p>
    <w:p w:rsidR="00FA7C9B" w:rsidRDefault="00FA7C9B" w:rsidP="008B7D47">
      <w:pPr>
        <w:pStyle w:val="Paragraphedeliste"/>
        <w:numPr>
          <w:ilvl w:val="1"/>
          <w:numId w:val="7"/>
        </w:numPr>
      </w:pPr>
      <w:r>
        <w:t xml:space="preserve">Elle permet de distinguer les </w:t>
      </w:r>
      <w:r w:rsidR="00EB3D97">
        <w:t>activité</w:t>
      </w:r>
      <w:r>
        <w:t xml:space="preserve">s qui créent de </w:t>
      </w:r>
      <w:r w:rsidR="0049109B">
        <w:t>la valeur et celles pour lesquelles l’e dispose d’un</w:t>
      </w:r>
      <w:r w:rsidR="00EB3D97">
        <w:t xml:space="preserve"> </w:t>
      </w:r>
      <w:r w:rsidR="0049109B">
        <w:t xml:space="preserve">avantage compétitif grâce à des compétences distinctives </w:t>
      </w:r>
    </w:p>
    <w:p w:rsidR="008B7D47" w:rsidRDefault="008B7D47" w:rsidP="008B7D47">
      <w:pPr>
        <w:pStyle w:val="Paragraphedeliste"/>
        <w:numPr>
          <w:ilvl w:val="0"/>
          <w:numId w:val="7"/>
        </w:numPr>
      </w:pPr>
      <w:r>
        <w:t>Objectif</w:t>
      </w:r>
    </w:p>
    <w:p w:rsidR="009D5BCB" w:rsidRDefault="00EB3D97" w:rsidP="009D5BCB">
      <w:pPr>
        <w:pStyle w:val="Paragraphedeliste"/>
        <w:numPr>
          <w:ilvl w:val="1"/>
          <w:numId w:val="7"/>
        </w:numPr>
      </w:pPr>
      <w:r>
        <w:t>Savoir</w:t>
      </w:r>
      <w:r w:rsidR="008B7D47">
        <w:t xml:space="preserve"> </w:t>
      </w:r>
      <w:r>
        <w:t>à</w:t>
      </w:r>
      <w:r w:rsidR="008B7D47">
        <w:t xml:space="preserve"> quel moment o</w:t>
      </w:r>
      <w:r>
        <w:t>n</w:t>
      </w:r>
      <w:r w:rsidR="008B7D47">
        <w:t xml:space="preserve"> </w:t>
      </w:r>
      <w:r>
        <w:t>crée</w:t>
      </w:r>
      <w:r w:rsidR="008B7D47">
        <w:t xml:space="preserve"> de la valeur. </w:t>
      </w:r>
      <w:r>
        <w:t>L’avantage</w:t>
      </w:r>
      <w:r w:rsidR="008B7D47">
        <w:t xml:space="preserve"> compétitif n’est cependant que temporaire.</w:t>
      </w:r>
    </w:p>
    <w:p w:rsidR="009D5BCB" w:rsidRDefault="009D5BCB" w:rsidP="009D5BCB">
      <w:pPr>
        <w:pStyle w:val="Paragraphedeliste"/>
        <w:numPr>
          <w:ilvl w:val="0"/>
          <w:numId w:val="7"/>
        </w:numPr>
      </w:pPr>
      <w:r w:rsidRPr="009D5BCB">
        <w:t>Facteurs susceptibles d'influencer l'entreprise</w:t>
      </w:r>
    </w:p>
    <w:p w:rsidR="009D5BCB" w:rsidRDefault="009D5BCB" w:rsidP="009D5BCB">
      <w:pPr>
        <w:pStyle w:val="Paragraphedeliste"/>
        <w:numPr>
          <w:ilvl w:val="1"/>
          <w:numId w:val="7"/>
        </w:numPr>
      </w:pPr>
      <w:r w:rsidRPr="009D5BCB">
        <w:t>Économie d'échelle, apprentissage, synergies, localisations, coûts, etc.</w:t>
      </w:r>
    </w:p>
    <w:p w:rsidR="0049109B" w:rsidRDefault="009D5BCB" w:rsidP="009D5BCB">
      <w:r>
        <w:t xml:space="preserve"> </w:t>
      </w:r>
    </w:p>
    <w:p w:rsidR="0049109B" w:rsidRDefault="0049109B" w:rsidP="0049109B">
      <w:pPr>
        <w:pStyle w:val="Titre4"/>
      </w:pPr>
      <w:r>
        <w:t xml:space="preserve">Partenariats </w:t>
      </w:r>
    </w:p>
    <w:p w:rsidR="0049109B" w:rsidRDefault="0049109B" w:rsidP="0049109B"/>
    <w:p w:rsidR="0049109B" w:rsidRDefault="0049109B" w:rsidP="0049109B">
      <w:pPr>
        <w:pStyle w:val="Paragraphedeliste"/>
        <w:numPr>
          <w:ilvl w:val="0"/>
          <w:numId w:val="7"/>
        </w:numPr>
      </w:pPr>
      <w:r w:rsidRPr="005F2EC3">
        <w:rPr>
          <w:color w:val="8EAADB" w:themeColor="accent1" w:themeTint="99"/>
        </w:rPr>
        <w:t>Collaboration</w:t>
      </w:r>
      <w:r>
        <w:t xml:space="preserve"> </w:t>
      </w:r>
      <w:r w:rsidR="005F2EC3">
        <w:t>inter-entreprises</w:t>
      </w:r>
      <w:r>
        <w:t xml:space="preserve"> </w:t>
      </w:r>
    </w:p>
    <w:p w:rsidR="0049109B" w:rsidRDefault="005F2EC3" w:rsidP="0049109B">
      <w:pPr>
        <w:pStyle w:val="Paragraphedeliste"/>
        <w:numPr>
          <w:ilvl w:val="0"/>
          <w:numId w:val="7"/>
        </w:numPr>
      </w:pPr>
      <w:r w:rsidRPr="005F2EC3">
        <w:rPr>
          <w:color w:val="8EAADB" w:themeColor="accent1" w:themeTint="99"/>
        </w:rPr>
        <w:t>Partage</w:t>
      </w:r>
      <w:r w:rsidR="0049109B" w:rsidRPr="005F2EC3">
        <w:rPr>
          <w:color w:val="8EAADB" w:themeColor="accent1" w:themeTint="99"/>
        </w:rPr>
        <w:t xml:space="preserve"> des connaissances : </w:t>
      </w:r>
      <w:r w:rsidRPr="005F2EC3">
        <w:rPr>
          <w:color w:val="8EAADB" w:themeColor="accent1" w:themeTint="99"/>
        </w:rPr>
        <w:t>résolution collective</w:t>
      </w:r>
      <w:r w:rsidR="0049109B" w:rsidRPr="005F2EC3">
        <w:rPr>
          <w:color w:val="8EAADB" w:themeColor="accent1" w:themeTint="99"/>
        </w:rPr>
        <w:t xml:space="preserve"> </w:t>
      </w:r>
      <w:r w:rsidR="0049109B">
        <w:t xml:space="preserve">des problèmes </w:t>
      </w:r>
    </w:p>
    <w:p w:rsidR="0049109B" w:rsidRDefault="005F2EC3" w:rsidP="0049109B">
      <w:pPr>
        <w:pStyle w:val="Paragraphedeliste"/>
        <w:numPr>
          <w:ilvl w:val="0"/>
          <w:numId w:val="7"/>
        </w:numPr>
      </w:pPr>
      <w:r w:rsidRPr="005F2EC3">
        <w:rPr>
          <w:color w:val="8EAADB" w:themeColor="accent1" w:themeTint="99"/>
        </w:rPr>
        <w:t>Acquisition</w:t>
      </w:r>
      <w:r w:rsidR="0049109B" w:rsidRPr="005F2EC3">
        <w:rPr>
          <w:color w:val="8EAADB" w:themeColor="accent1" w:themeTint="99"/>
        </w:rPr>
        <w:t xml:space="preserve"> des nouvelles compétences </w:t>
      </w:r>
      <w:r w:rsidR="0049109B">
        <w:t>;</w:t>
      </w:r>
    </w:p>
    <w:p w:rsidR="0049109B" w:rsidRDefault="0049109B" w:rsidP="0049109B">
      <w:pPr>
        <w:pStyle w:val="Paragraphedeliste"/>
        <w:numPr>
          <w:ilvl w:val="0"/>
          <w:numId w:val="7"/>
        </w:numPr>
      </w:pPr>
      <w:r>
        <w:t xml:space="preserve">Coopération sur le long terme permet de </w:t>
      </w:r>
      <w:r w:rsidR="005F2EC3" w:rsidRPr="005F2EC3">
        <w:rPr>
          <w:color w:val="8EAADB" w:themeColor="accent1" w:themeTint="99"/>
        </w:rPr>
        <w:t>réduire</w:t>
      </w:r>
      <w:r w:rsidRPr="005F2EC3">
        <w:rPr>
          <w:color w:val="8EAADB" w:themeColor="accent1" w:themeTint="99"/>
        </w:rPr>
        <w:t xml:space="preserve"> les incertitudes </w:t>
      </w:r>
    </w:p>
    <w:p w:rsidR="00FA7C9B" w:rsidRDefault="0049109B" w:rsidP="00FA7C9B">
      <w:pPr>
        <w:pStyle w:val="Paragraphedeliste"/>
        <w:numPr>
          <w:ilvl w:val="0"/>
          <w:numId w:val="7"/>
        </w:numPr>
        <w:rPr>
          <w:color w:val="8EAADB" w:themeColor="accent1" w:themeTint="99"/>
        </w:rPr>
      </w:pPr>
      <w:r>
        <w:t xml:space="preserve">Programme de travail : réduit les </w:t>
      </w:r>
      <w:r w:rsidRPr="005F2EC3">
        <w:rPr>
          <w:color w:val="8EAADB" w:themeColor="accent1" w:themeTint="99"/>
        </w:rPr>
        <w:t>couts de transaction</w:t>
      </w:r>
      <w:r w:rsidR="00112A82">
        <w:rPr>
          <w:color w:val="8EAADB" w:themeColor="accent1" w:themeTint="99"/>
        </w:rPr>
        <w:br/>
      </w:r>
    </w:p>
    <w:p w:rsidR="002401F1" w:rsidRPr="002401F1" w:rsidRDefault="002401F1" w:rsidP="00FA7C9B">
      <w:pPr>
        <w:pStyle w:val="Paragraphedeliste"/>
        <w:numPr>
          <w:ilvl w:val="0"/>
          <w:numId w:val="7"/>
        </w:numPr>
        <w:rPr>
          <w:color w:val="8EAADB" w:themeColor="accent1" w:themeTint="99"/>
        </w:rPr>
      </w:pPr>
      <w:r>
        <w:lastRenderedPageBreak/>
        <w:t xml:space="preserve">Cout de transaction : </w:t>
      </w:r>
    </w:p>
    <w:p w:rsidR="002401F1" w:rsidRPr="002401F1" w:rsidRDefault="002401F1" w:rsidP="002401F1">
      <w:pPr>
        <w:pStyle w:val="Paragraphedeliste"/>
        <w:numPr>
          <w:ilvl w:val="1"/>
          <w:numId w:val="7"/>
        </w:numPr>
        <w:rPr>
          <w:color w:val="8EAADB" w:themeColor="accent1" w:themeTint="99"/>
        </w:rPr>
      </w:pPr>
      <w:r>
        <w:t>Préparation de contrat</w:t>
      </w:r>
    </w:p>
    <w:p w:rsidR="002401F1" w:rsidRDefault="002401F1" w:rsidP="002401F1">
      <w:pPr>
        <w:pStyle w:val="Paragraphedeliste"/>
        <w:numPr>
          <w:ilvl w:val="1"/>
          <w:numId w:val="7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>Éventuellement des partenariats</w:t>
      </w:r>
    </w:p>
    <w:p w:rsidR="002401F1" w:rsidRDefault="002401F1" w:rsidP="002401F1">
      <w:pPr>
        <w:pStyle w:val="Paragraphedeliste"/>
        <w:numPr>
          <w:ilvl w:val="1"/>
          <w:numId w:val="7"/>
        </w:numPr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Réalisation </w:t>
      </w:r>
    </w:p>
    <w:p w:rsidR="002401F1" w:rsidRDefault="002401F1" w:rsidP="002401F1">
      <w:pPr>
        <w:rPr>
          <w:color w:val="8EAADB" w:themeColor="accent1" w:themeTint="99"/>
        </w:rPr>
      </w:pPr>
    </w:p>
    <w:p w:rsidR="002401F1" w:rsidRDefault="006572D0" w:rsidP="002401F1">
      <w:pPr>
        <w:pStyle w:val="Titre1"/>
      </w:pPr>
      <w:r>
        <w:t xml:space="preserve">Les variables </w:t>
      </w:r>
      <w:r w:rsidR="00E20A5C">
        <w:t>d’</w:t>
      </w:r>
      <w:r>
        <w:t>action stratégique</w:t>
      </w:r>
    </w:p>
    <w:p w:rsidR="006572D0" w:rsidRDefault="006572D0" w:rsidP="006572D0"/>
    <w:p w:rsidR="006572D0" w:rsidRDefault="006572D0" w:rsidP="006572D0">
      <w:pPr>
        <w:pStyle w:val="Paragraphedeliste"/>
        <w:numPr>
          <w:ilvl w:val="0"/>
          <w:numId w:val="7"/>
        </w:numPr>
      </w:pPr>
      <w:r>
        <w:t xml:space="preserve">Diagnostique interne </w:t>
      </w:r>
    </w:p>
    <w:p w:rsidR="006572D0" w:rsidRDefault="006572D0" w:rsidP="006572D0">
      <w:pPr>
        <w:pStyle w:val="Paragraphedeliste"/>
        <w:numPr>
          <w:ilvl w:val="1"/>
          <w:numId w:val="7"/>
        </w:numPr>
      </w:pPr>
      <w:r>
        <w:t xml:space="preserve">Forces </w:t>
      </w:r>
    </w:p>
    <w:p w:rsidR="006572D0" w:rsidRDefault="006572D0" w:rsidP="006572D0">
      <w:pPr>
        <w:pStyle w:val="Paragraphedeliste"/>
        <w:numPr>
          <w:ilvl w:val="1"/>
          <w:numId w:val="7"/>
        </w:numPr>
      </w:pPr>
      <w:r>
        <w:t>Faiblesses</w:t>
      </w:r>
    </w:p>
    <w:p w:rsidR="006572D0" w:rsidRDefault="006572D0" w:rsidP="006572D0"/>
    <w:p w:rsidR="006572D0" w:rsidRDefault="006572D0" w:rsidP="006572D0">
      <w:pPr>
        <w:pStyle w:val="Paragraphedeliste"/>
        <w:numPr>
          <w:ilvl w:val="0"/>
          <w:numId w:val="7"/>
        </w:numPr>
      </w:pPr>
      <w:r>
        <w:t>Variables internes à l’entreprise</w:t>
      </w:r>
    </w:p>
    <w:p w:rsidR="006572D0" w:rsidRDefault="006572D0" w:rsidP="006572D0">
      <w:pPr>
        <w:pStyle w:val="Paragraphedeliste"/>
        <w:numPr>
          <w:ilvl w:val="1"/>
          <w:numId w:val="7"/>
        </w:numPr>
      </w:pPr>
      <w:r>
        <w:t>L’innovation</w:t>
      </w:r>
    </w:p>
    <w:p w:rsidR="006572D0" w:rsidRDefault="006572D0" w:rsidP="00925A3F">
      <w:pPr>
        <w:pStyle w:val="Paragraphedeliste"/>
        <w:numPr>
          <w:ilvl w:val="1"/>
          <w:numId w:val="7"/>
        </w:numPr>
      </w:pPr>
      <w:r>
        <w:t xml:space="preserve">La structure </w:t>
      </w:r>
    </w:p>
    <w:p w:rsidR="006572D0" w:rsidRDefault="006572D0" w:rsidP="006572D0">
      <w:pPr>
        <w:pStyle w:val="Paragraphedeliste"/>
        <w:numPr>
          <w:ilvl w:val="1"/>
          <w:numId w:val="7"/>
        </w:numPr>
      </w:pPr>
      <w:r>
        <w:t xml:space="preserve">Les compétences distinctives des collaborateurs </w:t>
      </w:r>
    </w:p>
    <w:p w:rsidR="00925A3F" w:rsidRDefault="00925A3F" w:rsidP="00925A3F">
      <w:pPr>
        <w:pStyle w:val="Paragraphedeliste"/>
        <w:numPr>
          <w:ilvl w:val="0"/>
          <w:numId w:val="7"/>
        </w:numPr>
      </w:pPr>
      <w:r>
        <w:t>Facteurs clés de succès</w:t>
      </w:r>
    </w:p>
    <w:p w:rsidR="00C02D36" w:rsidRDefault="00C02D36" w:rsidP="00C02D36"/>
    <w:p w:rsidR="004B3166" w:rsidRDefault="004B3166" w:rsidP="004B3166">
      <w:pPr>
        <w:pStyle w:val="Titre2"/>
        <w:numPr>
          <w:ilvl w:val="0"/>
          <w:numId w:val="14"/>
        </w:numPr>
      </w:pPr>
      <w:r>
        <w:t>L’innovation</w:t>
      </w:r>
    </w:p>
    <w:p w:rsidR="004B3166" w:rsidRDefault="004B3166" w:rsidP="004B3166"/>
    <w:p w:rsidR="004B3166" w:rsidRDefault="004B3166" w:rsidP="004B3166">
      <w:r>
        <w:t xml:space="preserve">Elle est la source d’avantage concurrentiel principale pour les E. des pays développés et le seul moyen de résister ) la concurrence des E. de pays </w:t>
      </w:r>
      <w:r w:rsidR="007429DD">
        <w:t>émergeant</w:t>
      </w:r>
      <w:r>
        <w:t xml:space="preserve">. </w:t>
      </w:r>
      <w:r>
        <w:br/>
      </w:r>
      <w:r>
        <w:br/>
        <w:t>DEF : l’innovation est l’application économique d’une innovation</w:t>
      </w:r>
    </w:p>
    <w:p w:rsidR="004B3166" w:rsidRDefault="004B3166" w:rsidP="004B3166"/>
    <w:p w:rsidR="004B3166" w:rsidRDefault="004B3166" w:rsidP="004B3166"/>
    <w:p w:rsidR="004B3166" w:rsidRDefault="004B3166" w:rsidP="004B3166">
      <w:pPr>
        <w:pStyle w:val="Titre3"/>
        <w:numPr>
          <w:ilvl w:val="0"/>
          <w:numId w:val="15"/>
        </w:numPr>
      </w:pPr>
      <w:r>
        <w:t>J. Schumpeter</w:t>
      </w:r>
    </w:p>
    <w:p w:rsidR="004B3166" w:rsidRDefault="004B3166" w:rsidP="004B3166">
      <w:pPr>
        <w:pStyle w:val="Titre3"/>
        <w:numPr>
          <w:ilvl w:val="0"/>
          <w:numId w:val="0"/>
        </w:numPr>
      </w:pPr>
    </w:p>
    <w:p w:rsidR="004B3166" w:rsidRDefault="004B3166" w:rsidP="004B3166">
      <w:pPr>
        <w:pStyle w:val="Paragraphedeliste"/>
        <w:numPr>
          <w:ilvl w:val="0"/>
          <w:numId w:val="7"/>
        </w:numPr>
      </w:pPr>
      <w:r>
        <w:t xml:space="preserve">Destruction </w:t>
      </w:r>
      <w:r w:rsidR="007429DD">
        <w:t>créative</w:t>
      </w:r>
      <w:r>
        <w:t xml:space="preserve"> se manifeste par </w:t>
      </w:r>
    </w:p>
    <w:p w:rsidR="004B3166" w:rsidRDefault="004B3166" w:rsidP="004B3166">
      <w:pPr>
        <w:pStyle w:val="Paragraphedeliste"/>
        <w:numPr>
          <w:ilvl w:val="1"/>
          <w:numId w:val="7"/>
        </w:numPr>
      </w:pPr>
      <w:r>
        <w:t>Innovation</w:t>
      </w:r>
    </w:p>
    <w:p w:rsidR="004B3166" w:rsidRDefault="004B3166" w:rsidP="004B3166">
      <w:pPr>
        <w:pStyle w:val="Paragraphedeliste"/>
        <w:numPr>
          <w:ilvl w:val="2"/>
          <w:numId w:val="7"/>
        </w:numPr>
      </w:pPr>
      <w:r>
        <w:t xml:space="preserve">Fabrication d’un bien </w:t>
      </w:r>
      <w:r w:rsidR="007429DD">
        <w:t>nouveau</w:t>
      </w:r>
    </w:p>
    <w:p w:rsidR="004B3166" w:rsidRDefault="004B3166" w:rsidP="004B3166">
      <w:pPr>
        <w:pStyle w:val="Paragraphedeliste"/>
        <w:numPr>
          <w:ilvl w:val="2"/>
          <w:numId w:val="7"/>
        </w:numPr>
      </w:pPr>
      <w:r>
        <w:t>Nouvelle organisation</w:t>
      </w:r>
    </w:p>
    <w:p w:rsidR="004B3166" w:rsidRDefault="004B3166" w:rsidP="004B3166">
      <w:pPr>
        <w:pStyle w:val="Paragraphedeliste"/>
        <w:numPr>
          <w:ilvl w:val="2"/>
          <w:numId w:val="7"/>
        </w:numPr>
      </w:pPr>
      <w:r>
        <w:t>Source nouvelle de M. P. ou de produits semi-ouvrés</w:t>
      </w:r>
    </w:p>
    <w:p w:rsidR="004B3166" w:rsidRDefault="004B3166" w:rsidP="004B3166">
      <w:pPr>
        <w:pStyle w:val="Paragraphedeliste"/>
        <w:numPr>
          <w:ilvl w:val="2"/>
          <w:numId w:val="7"/>
        </w:numPr>
      </w:pPr>
      <w:r>
        <w:t>Débouché nouveau</w:t>
      </w:r>
    </w:p>
    <w:p w:rsidR="004B3166" w:rsidRDefault="004B3166" w:rsidP="004B3166">
      <w:pPr>
        <w:pStyle w:val="Paragraphedeliste"/>
        <w:numPr>
          <w:ilvl w:val="2"/>
          <w:numId w:val="7"/>
        </w:numPr>
      </w:pPr>
      <w:r>
        <w:t xml:space="preserve">Méthode de production nouvelle </w:t>
      </w:r>
    </w:p>
    <w:p w:rsidR="004B3166" w:rsidRDefault="007429DD" w:rsidP="004B3166">
      <w:pPr>
        <w:pStyle w:val="Paragraphedeliste"/>
        <w:numPr>
          <w:ilvl w:val="2"/>
          <w:numId w:val="7"/>
        </w:numPr>
      </w:pPr>
      <w:r>
        <w:t>Fabrication</w:t>
      </w:r>
      <w:r w:rsidR="004B3166">
        <w:t xml:space="preserve"> d’un nouveau bien</w:t>
      </w:r>
    </w:p>
    <w:p w:rsidR="004B3166" w:rsidRDefault="004B3166" w:rsidP="004B3166"/>
    <w:p w:rsidR="00BB3E54" w:rsidRDefault="00BB3E54" w:rsidP="00BB3E54"/>
    <w:p w:rsidR="00BB3E54" w:rsidRPr="004B3166" w:rsidRDefault="00BB3E54" w:rsidP="00BB3E5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2F472" wp14:editId="5C888C82">
                <wp:simplePos x="0" y="0"/>
                <wp:positionH relativeFrom="column">
                  <wp:posOffset>4039870</wp:posOffset>
                </wp:positionH>
                <wp:positionV relativeFrom="paragraph">
                  <wp:posOffset>1105985</wp:posOffset>
                </wp:positionV>
                <wp:extent cx="2096430" cy="779950"/>
                <wp:effectExtent l="0" t="0" r="12065" b="7620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430" cy="7799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E54" w:rsidRDefault="00BB3E54" w:rsidP="00BB3E54">
                            <w:r>
                              <w:t>Source nouvelle de M. P. ou de produits semi-ouvrés</w:t>
                            </w:r>
                          </w:p>
                          <w:p w:rsidR="00BB3E54" w:rsidRDefault="00BB3E54" w:rsidP="00BB3E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2F472" id="Rectangle à coins arrondis 16" o:spid="_x0000_s1032" style="position:absolute;margin-left:318.1pt;margin-top:87.1pt;width:165.05pt;height:6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" fillcolor="red" strokecolor="#823b0b [1605]" strokeweight="1pt">
                <v:stroke joinstyle="miter"/>
                <v:textbox>
                  <w:txbxContent>
                    <w:p w:rsidR="00BB3E54" w:rsidRDefault="00BB3E54" w:rsidP="00BB3E54">
                      <w:r>
                        <w:t>Source nouvelle de M. P. ou de produits semi-ouvrés</w:t>
                      </w:r>
                    </w:p>
                    <w:p w:rsidR="00BB3E54" w:rsidRDefault="00BB3E54" w:rsidP="00BB3E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341EC" wp14:editId="2F84EDC0">
                <wp:simplePos x="0" y="0"/>
                <wp:positionH relativeFrom="column">
                  <wp:posOffset>-743677</wp:posOffset>
                </wp:positionH>
                <wp:positionV relativeFrom="paragraph">
                  <wp:posOffset>1685848</wp:posOffset>
                </wp:positionV>
                <wp:extent cx="2084550" cy="735980"/>
                <wp:effectExtent l="0" t="0" r="11430" b="13335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550" cy="735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E54" w:rsidRDefault="00BB3E54" w:rsidP="00BB3E54">
                            <w:pPr>
                              <w:jc w:val="center"/>
                            </w:pPr>
                            <w:r>
                              <w:t>Méthode de production nouvelle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341EC" id="Rectangle à coins arrondis 18" o:spid="_x0000_s1033" style="position:absolute;margin-left:-58.55pt;margin-top:132.75pt;width:164.15pt;height:57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" fillcolor="#70ad47 [3209]" strokecolor="#375623 [1609]" strokeweight="1pt">
                <v:stroke joinstyle="miter"/>
                <v:textbox>
                  <w:txbxContent>
                    <w:p w:rsidR="00BB3E54" w:rsidRDefault="00BB3E54" w:rsidP="00BB3E54">
                      <w:pPr>
                        <w:jc w:val="center"/>
                      </w:pPr>
                      <w:r>
                        <w:t>Méthode de production nouvelle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A1B1B3" wp14:editId="6B2AD66C">
                <wp:simplePos x="0" y="0"/>
                <wp:positionH relativeFrom="column">
                  <wp:posOffset>1776498</wp:posOffset>
                </wp:positionH>
                <wp:positionV relativeFrom="paragraph">
                  <wp:posOffset>927565</wp:posOffset>
                </wp:positionV>
                <wp:extent cx="256478" cy="134294"/>
                <wp:effectExtent l="25400" t="25400" r="10795" b="184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478" cy="134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18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139.9pt;margin-top:73.05pt;width:20.2pt;height:10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0E87D" wp14:editId="3793FBF8">
                <wp:simplePos x="0" y="0"/>
                <wp:positionH relativeFrom="column">
                  <wp:posOffset>2657444</wp:posOffset>
                </wp:positionH>
                <wp:positionV relativeFrom="paragraph">
                  <wp:posOffset>782599</wp:posOffset>
                </wp:positionV>
                <wp:extent cx="512956" cy="267629"/>
                <wp:effectExtent l="0" t="25400" r="33655" b="120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56" cy="26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98A4" id="Connecteur droit avec flèche 23" o:spid="_x0000_s1026" type="#_x0000_t32" style="position:absolute;margin-left:209.25pt;margin-top:61.6pt;width:40.4pt;height:21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363CE6" wp14:editId="12CB1B4C">
                <wp:simplePos x="0" y="0"/>
                <wp:positionH relativeFrom="column">
                  <wp:posOffset>3081190</wp:posOffset>
                </wp:positionH>
                <wp:positionV relativeFrom="paragraph">
                  <wp:posOffset>1729708</wp:posOffset>
                </wp:positionV>
                <wp:extent cx="45719" cy="234919"/>
                <wp:effectExtent l="25400" t="0" r="43815" b="3238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54A8" id="Connecteur droit avec flèche 22" o:spid="_x0000_s1026" type="#_x0000_t32" style="position:absolute;margin-left:242.6pt;margin-top:136.2pt;width:3.6pt;height:1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300FD" wp14:editId="63A99D3C">
                <wp:simplePos x="0" y="0"/>
                <wp:positionH relativeFrom="column">
                  <wp:posOffset>3293063</wp:posOffset>
                </wp:positionH>
                <wp:positionV relativeFrom="paragraph">
                  <wp:posOffset>1417104</wp:posOffset>
                </wp:positionV>
                <wp:extent cx="669011" cy="45719"/>
                <wp:effectExtent l="0" t="25400" r="29845" b="6921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55147" id="Connecteur droit avec flèche 21" o:spid="_x0000_s1026" type="#_x0000_t32" style="position:absolute;margin-left:259.3pt;margin-top:111.6pt;width:52.7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01F0E4" wp14:editId="4E8362D3">
                <wp:simplePos x="0" y="0"/>
                <wp:positionH relativeFrom="column">
                  <wp:posOffset>1397356</wp:posOffset>
                </wp:positionH>
                <wp:positionV relativeFrom="paragraph">
                  <wp:posOffset>1808511</wp:posOffset>
                </wp:positionV>
                <wp:extent cx="390293" cy="144966"/>
                <wp:effectExtent l="25400" t="0" r="16510" b="4572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93" cy="144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CAC4E" id="Connecteur droit avec flèche 20" o:spid="_x0000_s1026" type="#_x0000_t32" style="position:absolute;margin-left:110.05pt;margin-top:142.4pt;width:30.75pt;height:11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30635" wp14:editId="54C1D2A7">
                <wp:simplePos x="0" y="0"/>
                <wp:positionH relativeFrom="column">
                  <wp:posOffset>1794557</wp:posOffset>
                </wp:positionH>
                <wp:positionV relativeFrom="paragraph">
                  <wp:posOffset>1101710</wp:posOffset>
                </wp:positionV>
                <wp:extent cx="1449658" cy="579863"/>
                <wp:effectExtent l="0" t="0" r="11430" b="17145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658" cy="5798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E54" w:rsidRDefault="00BB3E54" w:rsidP="00BB3E54">
                            <w:r>
                              <w:t>Innovation</w:t>
                            </w:r>
                          </w:p>
                          <w:p w:rsidR="00BB3E54" w:rsidRDefault="00BB3E54" w:rsidP="00BB3E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730635" id="Rectangle à coins arrondis 19" o:spid="_x0000_s1034" style="position:absolute;margin-left:141.3pt;margin-top:86.75pt;width:114.15pt;height:4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" fillcolor="white [3201]" strokecolor="#70ad47 [3209]" strokeweight="1pt">
                <v:stroke joinstyle="miter"/>
                <v:textbox>
                  <w:txbxContent>
                    <w:p w:rsidR="00BB3E54" w:rsidRDefault="00BB3E54" w:rsidP="00BB3E54">
                      <w:r>
                        <w:t>Innovation</w:t>
                      </w:r>
                    </w:p>
                    <w:p w:rsidR="00BB3E54" w:rsidRDefault="00BB3E54" w:rsidP="00BB3E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B41BD" wp14:editId="6CD5A6CE">
                <wp:simplePos x="0" y="0"/>
                <wp:positionH relativeFrom="column">
                  <wp:posOffset>2240962</wp:posOffset>
                </wp:positionH>
                <wp:positionV relativeFrom="paragraph">
                  <wp:posOffset>2005066</wp:posOffset>
                </wp:positionV>
                <wp:extent cx="1449658" cy="579863"/>
                <wp:effectExtent l="0" t="0" r="11430" b="17145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658" cy="5798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E54" w:rsidRDefault="00BB3E54" w:rsidP="00BB3E54">
                            <w:pPr>
                              <w:jc w:val="center"/>
                            </w:pPr>
                            <w:r>
                              <w:t>Débouché nouveau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B41BD" id="Rectangle à coins arrondis 17" o:spid="_x0000_s1035" style="position:absolute;margin-left:176.45pt;margin-top:157.9pt;width:114.15pt;height:4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" fillcolor="#ffc000 [3207]" strokecolor="#7f5f00 [1607]" strokeweight="1pt">
                <v:stroke joinstyle="miter"/>
                <v:textbox>
                  <w:txbxContent>
                    <w:p w:rsidR="00BB3E54" w:rsidRDefault="00BB3E54" w:rsidP="00BB3E54">
                      <w:pPr>
                        <w:jc w:val="center"/>
                      </w:pPr>
                      <w:r>
                        <w:t>Débouché nouveau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6D210C" wp14:editId="0499BF13">
                <wp:simplePos x="0" y="0"/>
                <wp:positionH relativeFrom="column">
                  <wp:posOffset>3222068</wp:posOffset>
                </wp:positionH>
                <wp:positionV relativeFrom="paragraph">
                  <wp:posOffset>276519</wp:posOffset>
                </wp:positionV>
                <wp:extent cx="1449658" cy="579863"/>
                <wp:effectExtent l="0" t="0" r="11430" b="1714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658" cy="57986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E54" w:rsidRDefault="00BB3E54" w:rsidP="00BB3E54">
                            <w:pPr>
                              <w:jc w:val="center"/>
                            </w:pPr>
                            <w:r>
                              <w:t>Nouvelle 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D210C" id="Rectangle à coins arrondis 15" o:spid="_x0000_s1036" style="position:absolute;margin-left:253.7pt;margin-top:21.75pt;width:114.15pt;height:4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BB3E54" w:rsidRDefault="00BB3E54" w:rsidP="00BB3E54">
                      <w:pPr>
                        <w:jc w:val="center"/>
                      </w:pPr>
                      <w:r>
                        <w:t>Nouvelle organisation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3FD18" wp14:editId="6051363E">
                <wp:simplePos x="0" y="0"/>
                <wp:positionH relativeFrom="column">
                  <wp:posOffset>304537</wp:posOffset>
                </wp:positionH>
                <wp:positionV relativeFrom="paragraph">
                  <wp:posOffset>314248</wp:posOffset>
                </wp:positionV>
                <wp:extent cx="1449658" cy="579863"/>
                <wp:effectExtent l="63500" t="38100" r="62230" b="80645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658" cy="579863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E54" w:rsidRDefault="00BB3E54" w:rsidP="00BB3E54">
                            <w:pPr>
                              <w:jc w:val="center"/>
                            </w:pPr>
                            <w:r w:rsidRPr="00E929C1">
                              <w:t xml:space="preserve">Fabrication d’un bien </w:t>
                            </w:r>
                            <w:r w:rsidR="00B43B13">
                              <w:t>nouveau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3FD18" id="Rectangle à coins arrondis 14" o:spid="_x0000_s1037" style="position:absolute;margin-left:24pt;margin-top:24.75pt;width:114.15pt;height:4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B3E54" w:rsidRDefault="00BB3E54" w:rsidP="00BB3E54">
                      <w:pPr>
                        <w:jc w:val="center"/>
                      </w:pPr>
                      <w:r w:rsidRPr="00E929C1">
                        <w:t xml:space="preserve">Fabrication d’un bien </w:t>
                      </w:r>
                      <w:r w:rsidR="00B43B13">
                        <w:t>nouveau</w:t>
                      </w:r>
                    </w:p>
                  </w:txbxContent>
                </v:textbox>
              </v:roundrect>
            </w:pict>
          </mc:Fallback>
        </mc:AlternateContent>
      </w:r>
    </w:p>
    <w:p w:rsidR="00BB3E54" w:rsidRDefault="00BB3E54">
      <w:r>
        <w:br w:type="page"/>
      </w:r>
    </w:p>
    <w:p w:rsidR="00BB3E54" w:rsidRDefault="00BB3E54" w:rsidP="004B3166"/>
    <w:p w:rsidR="00BB3E54" w:rsidRDefault="00592D74" w:rsidP="002F1EDC">
      <w:pPr>
        <w:pStyle w:val="Titre3"/>
      </w:pPr>
      <w:r>
        <w:t>Vision</w:t>
      </w:r>
    </w:p>
    <w:p w:rsidR="00592D74" w:rsidRDefault="00592D74" w:rsidP="00592D74"/>
    <w:p w:rsidR="00A649E2" w:rsidRDefault="00592D74" w:rsidP="00592D74">
      <w:pPr>
        <w:pStyle w:val="Paragraphedeliste"/>
        <w:numPr>
          <w:ilvl w:val="0"/>
          <w:numId w:val="7"/>
        </w:numPr>
      </w:pPr>
      <w:r>
        <w:t>L’</w:t>
      </w:r>
      <w:r w:rsidR="00334DA2">
        <w:t>innovation</w:t>
      </w:r>
      <w:r>
        <w:t xml:space="preserve"> peut être une </w:t>
      </w:r>
      <w:r w:rsidRPr="00334DA2">
        <w:rPr>
          <w:color w:val="FFC000"/>
        </w:rPr>
        <w:t xml:space="preserve">création </w:t>
      </w:r>
      <w:r>
        <w:t xml:space="preserve">ou une </w:t>
      </w:r>
      <w:r w:rsidRPr="00334DA2">
        <w:rPr>
          <w:color w:val="FFC000"/>
        </w:rPr>
        <w:t xml:space="preserve">modification </w:t>
      </w:r>
      <w:r w:rsidRPr="00334DA2">
        <w:rPr>
          <w:i/>
        </w:rPr>
        <w:t>(</w:t>
      </w:r>
      <w:r w:rsidR="00334DA2" w:rsidRPr="00334DA2">
        <w:rPr>
          <w:i/>
        </w:rPr>
        <w:t>transposition</w:t>
      </w:r>
      <w:r w:rsidRPr="00334DA2">
        <w:rPr>
          <w:i/>
        </w:rPr>
        <w:t xml:space="preserve"> d’un concept frein ABS </w:t>
      </w:r>
      <w:r w:rsidR="00A649E2" w:rsidRPr="00334DA2">
        <w:rPr>
          <w:i/>
        </w:rPr>
        <w:t xml:space="preserve">système </w:t>
      </w:r>
      <w:r w:rsidR="00334DA2" w:rsidRPr="00334DA2">
        <w:rPr>
          <w:i/>
        </w:rPr>
        <w:t>freinage</w:t>
      </w:r>
      <w:r w:rsidR="00A649E2" w:rsidRPr="00334DA2">
        <w:rPr>
          <w:i/>
        </w:rPr>
        <w:t xml:space="preserve"> navette spatiale européenne adapté aux véhicules)</w:t>
      </w:r>
      <w:r w:rsidR="00A649E2">
        <w:t xml:space="preserve"> </w:t>
      </w:r>
    </w:p>
    <w:p w:rsidR="00A649E2" w:rsidRDefault="00A649E2" w:rsidP="00553EE2">
      <w:pPr>
        <w:pStyle w:val="Paragraphedeliste"/>
        <w:numPr>
          <w:ilvl w:val="0"/>
          <w:numId w:val="7"/>
        </w:numPr>
      </w:pPr>
      <w:r w:rsidRPr="00553EE2">
        <w:rPr>
          <w:color w:val="8EAADB" w:themeColor="accent1" w:themeTint="99"/>
        </w:rPr>
        <w:t xml:space="preserve">C’est un vecteur de progrès économique qui </w:t>
      </w:r>
    </w:p>
    <w:p w:rsidR="00A649E2" w:rsidRDefault="00A649E2" w:rsidP="00A649E2">
      <w:pPr>
        <w:pStyle w:val="Paragraphedeliste"/>
        <w:numPr>
          <w:ilvl w:val="1"/>
          <w:numId w:val="7"/>
        </w:numPr>
      </w:pPr>
      <w:r>
        <w:t xml:space="preserve">Élargie les débouchés et provoque un </w:t>
      </w:r>
      <w:r w:rsidRPr="00334DA2">
        <w:rPr>
          <w:color w:val="FFC000"/>
        </w:rPr>
        <w:t>monopole provisoire</w:t>
      </w:r>
      <w:r>
        <w:t>,</w:t>
      </w:r>
    </w:p>
    <w:p w:rsidR="00A649E2" w:rsidRDefault="00A649E2" w:rsidP="00A649E2">
      <w:pPr>
        <w:pStyle w:val="Paragraphedeliste"/>
        <w:numPr>
          <w:ilvl w:val="1"/>
          <w:numId w:val="7"/>
        </w:numPr>
      </w:pPr>
      <w:r>
        <w:t>Génère des emplois</w:t>
      </w:r>
    </w:p>
    <w:p w:rsidR="00A649E2" w:rsidRDefault="00A649E2" w:rsidP="00A649E2">
      <w:pPr>
        <w:pStyle w:val="Paragraphedeliste"/>
        <w:numPr>
          <w:ilvl w:val="1"/>
          <w:numId w:val="7"/>
        </w:numPr>
      </w:pPr>
      <w:r>
        <w:t>Fait évoluer les quali</w:t>
      </w:r>
      <w:r w:rsidR="00334DA2">
        <w:t>fic</w:t>
      </w:r>
      <w:r>
        <w:t xml:space="preserve">ations qui permettent l’augmentation de la productivité </w:t>
      </w:r>
      <w:r w:rsidRPr="00334DA2">
        <w:rPr>
          <w:i/>
        </w:rPr>
        <w:t>(Microsoft nouvelle version du système d’exploitation)</w:t>
      </w:r>
      <w:r w:rsidR="00553EE2">
        <w:rPr>
          <w:i/>
        </w:rPr>
        <w:br/>
      </w:r>
    </w:p>
    <w:p w:rsidR="00A649E2" w:rsidRDefault="00A649E2" w:rsidP="00A649E2">
      <w:pPr>
        <w:pStyle w:val="Paragraphedeliste"/>
        <w:numPr>
          <w:ilvl w:val="0"/>
          <w:numId w:val="7"/>
        </w:numPr>
      </w:pPr>
      <w:r w:rsidRPr="00334DA2">
        <w:rPr>
          <w:color w:val="FFC000"/>
        </w:rPr>
        <w:t xml:space="preserve">Mais </w:t>
      </w:r>
      <w:r>
        <w:t>qui est à l’origine de la disparition de produits existants (disparition d’entreprise et d’emplois)</w:t>
      </w:r>
    </w:p>
    <w:p w:rsidR="00546670" w:rsidRDefault="00546670" w:rsidP="00546670"/>
    <w:p w:rsidR="00546670" w:rsidRDefault="00546670" w:rsidP="002F1EDC">
      <w:pPr>
        <w:pStyle w:val="Titre3"/>
      </w:pPr>
      <w:r>
        <w:t xml:space="preserve">Distinction </w:t>
      </w:r>
    </w:p>
    <w:p w:rsidR="00546670" w:rsidRDefault="00546670" w:rsidP="00546670"/>
    <w:p w:rsidR="00546670" w:rsidRDefault="00546670" w:rsidP="00546670">
      <w:pPr>
        <w:pStyle w:val="Paragraphedeliste"/>
        <w:numPr>
          <w:ilvl w:val="0"/>
          <w:numId w:val="7"/>
        </w:numPr>
      </w:pPr>
      <w:r>
        <w:t xml:space="preserve">L’innovation : Mise en place d’une nouvelle idée </w:t>
      </w:r>
    </w:p>
    <w:p w:rsidR="00546670" w:rsidRDefault="00546670" w:rsidP="00546670">
      <w:pPr>
        <w:pStyle w:val="Paragraphedeliste"/>
        <w:numPr>
          <w:ilvl w:val="0"/>
          <w:numId w:val="7"/>
        </w:numPr>
      </w:pPr>
      <w:r>
        <w:t xml:space="preserve">Se distingue de l’invention par le fait que l’invention n’est pas </w:t>
      </w:r>
      <w:r w:rsidR="007429DD">
        <w:t>nécessairement</w:t>
      </w:r>
      <w:r>
        <w:t xml:space="preserve"> transformée en innovation (grâce à la R&amp;D)</w:t>
      </w:r>
    </w:p>
    <w:p w:rsidR="00546670" w:rsidRDefault="00546670" w:rsidP="00546670">
      <w:pPr>
        <w:pStyle w:val="Paragraphedeliste"/>
        <w:numPr>
          <w:ilvl w:val="0"/>
          <w:numId w:val="7"/>
        </w:numPr>
      </w:pPr>
      <w:r>
        <w:t>Pas toujours lieu à la création produit : frein coût</w:t>
      </w:r>
    </w:p>
    <w:p w:rsidR="00546670" w:rsidRDefault="00546670" w:rsidP="00546670">
      <w:pPr>
        <w:pStyle w:val="Paragraphedeliste"/>
        <w:numPr>
          <w:ilvl w:val="0"/>
          <w:numId w:val="7"/>
        </w:numPr>
      </w:pPr>
      <w:r>
        <w:t>Préconisation d’un crédit de recherche et d’une aide fiscale pour les entreprise innovante et société d’amorçage  (</w:t>
      </w:r>
      <w:proofErr w:type="spellStart"/>
      <w:r>
        <w:t>buisness</w:t>
      </w:r>
      <w:proofErr w:type="spellEnd"/>
      <w:r>
        <w:t xml:space="preserve"> </w:t>
      </w:r>
      <w:proofErr w:type="spellStart"/>
      <w:r>
        <w:t>angels</w:t>
      </w:r>
      <w:proofErr w:type="spellEnd"/>
      <w:r>
        <w:t>)</w:t>
      </w:r>
    </w:p>
    <w:p w:rsidR="00546670" w:rsidRDefault="00546670" w:rsidP="00546670"/>
    <w:p w:rsidR="00546670" w:rsidRDefault="00546670" w:rsidP="002F1EDC">
      <w:pPr>
        <w:pStyle w:val="Titre3"/>
      </w:pPr>
      <w:r>
        <w:t>L</w:t>
      </w:r>
      <w:r w:rsidR="00E10C10">
        <w:t>e</w:t>
      </w:r>
      <w:r>
        <w:t xml:space="preserve"> développement des innovations « Inverses »</w:t>
      </w:r>
      <w:r>
        <w:br/>
      </w:r>
    </w:p>
    <w:p w:rsidR="00546670" w:rsidRDefault="00546670" w:rsidP="00546670">
      <w:pPr>
        <w:pStyle w:val="Paragraphedeliste"/>
        <w:numPr>
          <w:ilvl w:val="0"/>
          <w:numId w:val="7"/>
        </w:numPr>
      </w:pPr>
      <w:r>
        <w:t xml:space="preserve">Contexte de mondialisation : </w:t>
      </w:r>
    </w:p>
    <w:p w:rsidR="00546670" w:rsidRPr="00E10C10" w:rsidRDefault="00E10C10" w:rsidP="00546670">
      <w:pPr>
        <w:pStyle w:val="Paragraphedeliste"/>
        <w:numPr>
          <w:ilvl w:val="1"/>
          <w:numId w:val="7"/>
        </w:numPr>
        <w:rPr>
          <w:color w:val="B4C6E7" w:themeColor="accent1" w:themeTint="6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305048</wp:posOffset>
                </wp:positionH>
                <wp:positionV relativeFrom="paragraph">
                  <wp:posOffset>108601</wp:posOffset>
                </wp:positionV>
                <wp:extent cx="490654" cy="713678"/>
                <wp:effectExtent l="0" t="0" r="30480" b="10795"/>
                <wp:wrapNone/>
                <wp:docPr id="28" name="Flèche courbée vers la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54" cy="71367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C2B1B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Flèche courbée vers la droite 28" o:spid="_x0000_s1026" type="#_x0000_t102" style="position:absolute;margin-left:24pt;margin-top:8.55pt;width:38.65pt;height:56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" adj="14175,19744,16200" fillcolor="#4472c4 [3204]" strokecolor="#1f3763 [1604]" strokeweight="1pt"/>
            </w:pict>
          </mc:Fallback>
        </mc:AlternateContent>
      </w:r>
      <w:r w:rsidRPr="00E10C10">
        <w:rPr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3538065</wp:posOffset>
                </wp:positionH>
                <wp:positionV relativeFrom="paragraph">
                  <wp:posOffset>276194</wp:posOffset>
                </wp:positionV>
                <wp:extent cx="1483112" cy="858644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112" cy="858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E10C10" w:rsidRPr="00E10C10" w:rsidRDefault="00E10C10">
                            <w:pPr>
                              <w:rPr>
                                <w:color w:val="FF0000"/>
                              </w:rPr>
                            </w:pPr>
                            <w:r w:rsidRPr="00E10C10">
                              <w:rPr>
                                <w:color w:val="FF0000"/>
                              </w:rPr>
                              <w:t>Traditionnellement, c’est l’inverse (rentabilité)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38" type="#_x0000_t202" style="position:absolute;left:0;text-align:left;margin-left:278.6pt;margin-top:21.75pt;width:116.8pt;height:6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" filled="f" stroked="f">
                <v:textbox>
                  <w:txbxContent>
                    <w:p w:rsidR="00E10C10" w:rsidRPr="00E10C10" w:rsidRDefault="00E10C10">
                      <w:pPr>
                        <w:rPr>
                          <w:color w:val="FF0000"/>
                        </w:rPr>
                      </w:pPr>
                      <w:r w:rsidRPr="00E10C10">
                        <w:rPr>
                          <w:color w:val="FF0000"/>
                        </w:rPr>
                        <w:t>Traditionnellement, c’est l’inverse (rentabilité)</w:t>
                      </w:r>
                    </w:p>
                  </w:txbxContent>
                </v:textbox>
              </v:shape>
            </w:pict>
          </mc:Fallback>
        </mc:AlternateContent>
      </w:r>
      <w:r w:rsidRPr="00E10C10">
        <w:rPr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2958527</wp:posOffset>
                </wp:positionH>
                <wp:positionV relativeFrom="paragraph">
                  <wp:posOffset>198213</wp:posOffset>
                </wp:positionV>
                <wp:extent cx="468351" cy="735980"/>
                <wp:effectExtent l="12700" t="12700" r="14605" b="13335"/>
                <wp:wrapNone/>
                <wp:docPr id="26" name="Flèche vers le b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8351" cy="7359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B2D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6" o:spid="_x0000_s1026" type="#_x0000_t67" style="position:absolute;margin-left:232.95pt;margin-top:15.6pt;width:36.9pt;height:57.95pt;rotation:18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" adj="14727" fillcolor="red" strokecolor="#1f3763 [1604]" strokeweight="1pt"/>
            </w:pict>
          </mc:Fallback>
        </mc:AlternateContent>
      </w:r>
      <w:r w:rsidR="00546670" w:rsidRPr="00E10C10">
        <w:rPr>
          <w:color w:val="B4C6E7" w:themeColor="accent1" w:themeTint="66"/>
        </w:rPr>
        <w:t xml:space="preserve">Innovation pour pays </w:t>
      </w:r>
      <w:r w:rsidRPr="00E10C10">
        <w:rPr>
          <w:color w:val="B4C6E7" w:themeColor="accent1" w:themeTint="66"/>
        </w:rPr>
        <w:t>émergent</w:t>
      </w:r>
      <w:r w:rsidR="00546670" w:rsidRPr="00E10C10">
        <w:rPr>
          <w:color w:val="B4C6E7" w:themeColor="accent1" w:themeTint="66"/>
        </w:rPr>
        <w:t xml:space="preserve"> </w:t>
      </w:r>
      <w:r w:rsidRPr="00E10C10">
        <w:rPr>
          <w:color w:val="B4C6E7" w:themeColor="accent1" w:themeTint="66"/>
        </w:rPr>
        <w:br/>
      </w:r>
    </w:p>
    <w:p w:rsidR="00546670" w:rsidRPr="00E10C10" w:rsidRDefault="00546670" w:rsidP="00546670">
      <w:pPr>
        <w:pStyle w:val="Paragraphedeliste"/>
        <w:numPr>
          <w:ilvl w:val="2"/>
          <w:numId w:val="7"/>
        </w:numPr>
        <w:rPr>
          <w:color w:val="B4C6E7" w:themeColor="accent1" w:themeTint="66"/>
        </w:rPr>
      </w:pPr>
      <w:r w:rsidRPr="00E10C10">
        <w:rPr>
          <w:color w:val="B4C6E7" w:themeColor="accent1" w:themeTint="66"/>
        </w:rPr>
        <w:t xml:space="preserve">Innovations fugales </w:t>
      </w:r>
      <w:r w:rsidR="00E10C10" w:rsidRPr="00E10C10">
        <w:rPr>
          <w:color w:val="B4C6E7" w:themeColor="accent1" w:themeTint="66"/>
        </w:rPr>
        <w:br/>
      </w:r>
    </w:p>
    <w:p w:rsidR="00546670" w:rsidRDefault="00546670" w:rsidP="00546670">
      <w:pPr>
        <w:pStyle w:val="Paragraphedeliste"/>
        <w:numPr>
          <w:ilvl w:val="1"/>
          <w:numId w:val="7"/>
        </w:numPr>
      </w:pPr>
      <w:r w:rsidRPr="00E10C10">
        <w:rPr>
          <w:color w:val="B4C6E7" w:themeColor="accent1" w:themeTint="66"/>
        </w:rPr>
        <w:t xml:space="preserve">Marché des pays </w:t>
      </w:r>
      <w:r w:rsidR="00E10C10" w:rsidRPr="00E10C10">
        <w:rPr>
          <w:color w:val="B4C6E7" w:themeColor="accent1" w:themeTint="66"/>
        </w:rPr>
        <w:t>riches</w:t>
      </w:r>
      <w:r w:rsidRPr="00E10C10">
        <w:rPr>
          <w:color w:val="B4C6E7" w:themeColor="accent1" w:themeTint="66"/>
        </w:rPr>
        <w:t xml:space="preserve"> </w:t>
      </w:r>
      <w:r w:rsidR="00E10C10">
        <w:br/>
      </w:r>
    </w:p>
    <w:p w:rsidR="00546670" w:rsidRDefault="00546670" w:rsidP="00546670">
      <w:pPr>
        <w:pStyle w:val="Paragraphedeliste"/>
        <w:numPr>
          <w:ilvl w:val="0"/>
          <w:numId w:val="7"/>
        </w:numPr>
      </w:pPr>
      <w:r>
        <w:t>Explications :</w:t>
      </w:r>
    </w:p>
    <w:p w:rsidR="00546670" w:rsidRDefault="00546670" w:rsidP="00546670">
      <w:pPr>
        <w:pStyle w:val="Paragraphedeliste"/>
        <w:numPr>
          <w:ilvl w:val="1"/>
          <w:numId w:val="7"/>
        </w:numPr>
      </w:pPr>
      <w:r>
        <w:t>Demande de simplification d’économie d’énergie, et produit son marché en provenance des consommateurs des pays riches (crise économique et crise écologique)</w:t>
      </w:r>
    </w:p>
    <w:p w:rsidR="00E10C10" w:rsidRDefault="00E10C10" w:rsidP="00E10C10"/>
    <w:p w:rsidR="00E10C10" w:rsidRDefault="00D9644F" w:rsidP="002F1EDC">
      <w:pPr>
        <w:pStyle w:val="Titre3"/>
      </w:pPr>
      <w:r>
        <w:t>L’importance de la recherche et du développement</w:t>
      </w:r>
    </w:p>
    <w:p w:rsidR="00D9644F" w:rsidRDefault="00D9644F" w:rsidP="00D9644F"/>
    <w:p w:rsidR="00D9644F" w:rsidRDefault="006A3E19" w:rsidP="00D9644F">
      <w:pPr>
        <w:pStyle w:val="Paragraphedeliste"/>
        <w:numPr>
          <w:ilvl w:val="0"/>
          <w:numId w:val="7"/>
        </w:numPr>
      </w:pPr>
      <w:r w:rsidRPr="00921E16">
        <w:rPr>
          <w:color w:val="FFC000"/>
        </w:rPr>
        <w:t>Recherche fondamentale </w:t>
      </w:r>
      <w:r>
        <w:t xml:space="preserve">: entreprise par pur </w:t>
      </w:r>
      <w:r w:rsidR="00921E16">
        <w:t>intérêt</w:t>
      </w:r>
      <w:r>
        <w:t xml:space="preserve"> scientifique</w:t>
      </w:r>
    </w:p>
    <w:p w:rsidR="006A3E19" w:rsidRDefault="006A3E19" w:rsidP="00D9644F">
      <w:pPr>
        <w:pStyle w:val="Paragraphedeliste"/>
        <w:numPr>
          <w:ilvl w:val="0"/>
          <w:numId w:val="7"/>
        </w:numPr>
      </w:pPr>
      <w:r w:rsidRPr="00921E16">
        <w:rPr>
          <w:color w:val="FFC000"/>
        </w:rPr>
        <w:t>Recherche appliquée </w:t>
      </w:r>
      <w:r>
        <w:t xml:space="preserve">: vise à discerner les applications possibles des </w:t>
      </w:r>
      <w:r w:rsidR="00921E16">
        <w:t>résultats</w:t>
      </w:r>
      <w:r>
        <w:t xml:space="preserve"> d’une recherche fondamentale</w:t>
      </w:r>
      <w:r>
        <w:br/>
      </w:r>
      <w:r>
        <w:br/>
      </w:r>
    </w:p>
    <w:p w:rsidR="006A3E19" w:rsidRPr="0022071E" w:rsidRDefault="006A3E19" w:rsidP="00D9644F">
      <w:pPr>
        <w:pStyle w:val="Paragraphedeliste"/>
        <w:numPr>
          <w:ilvl w:val="0"/>
          <w:numId w:val="7"/>
        </w:numPr>
        <w:rPr>
          <w:sz w:val="21"/>
        </w:rPr>
      </w:pPr>
      <w:r w:rsidRPr="0022071E">
        <w:rPr>
          <w:color w:val="FFC000"/>
        </w:rPr>
        <w:lastRenderedPageBreak/>
        <w:t xml:space="preserve">Développement </w:t>
      </w:r>
      <w:r w:rsidR="00921E16" w:rsidRPr="0022071E">
        <w:rPr>
          <w:color w:val="FFC000"/>
        </w:rPr>
        <w:t>expérimental </w:t>
      </w:r>
      <w:r w:rsidR="00921E16">
        <w:t xml:space="preserve">: réalisation de prototypes ou </w:t>
      </w:r>
      <w:r w:rsidR="007429DD">
        <w:t>d’installation</w:t>
      </w:r>
      <w:r w:rsidR="00921E16">
        <w:t xml:space="preserve"> en vue de lancer de nouveaux procédés </w:t>
      </w:r>
      <w:r w:rsidR="00921E16" w:rsidRPr="0022071E">
        <w:rPr>
          <w:sz w:val="21"/>
        </w:rPr>
        <w:t xml:space="preserve">… </w:t>
      </w:r>
      <w:r w:rsidR="00921E16" w:rsidRPr="0022071E">
        <w:rPr>
          <w:i/>
          <w:sz w:val="21"/>
        </w:rPr>
        <w:t xml:space="preserve">Pour renault, dépenses R&amp;D en 2012, 945 </w:t>
      </w:r>
      <w:r w:rsidR="007429DD" w:rsidRPr="0022071E">
        <w:rPr>
          <w:i/>
          <w:sz w:val="21"/>
        </w:rPr>
        <w:t>millions</w:t>
      </w:r>
      <w:r w:rsidR="00921E16" w:rsidRPr="0022071E">
        <w:rPr>
          <w:i/>
          <w:sz w:val="21"/>
        </w:rPr>
        <w:t xml:space="preserve"> d’euros soir 4,5 du CA</w:t>
      </w:r>
    </w:p>
    <w:p w:rsidR="00921E16" w:rsidRPr="002F1EDC" w:rsidRDefault="00921E16" w:rsidP="00D9644F">
      <w:pPr>
        <w:pStyle w:val="Paragraphedeliste"/>
        <w:numPr>
          <w:ilvl w:val="0"/>
          <w:numId w:val="7"/>
        </w:numPr>
        <w:rPr>
          <w:color w:val="B4C6E7" w:themeColor="accent1" w:themeTint="66"/>
        </w:rPr>
      </w:pPr>
      <w:r w:rsidRPr="002F1EDC">
        <w:rPr>
          <w:color w:val="B4C6E7" w:themeColor="accent1" w:themeTint="66"/>
        </w:rPr>
        <w:t>Comportement de pionnier ≠ suiveur</w:t>
      </w:r>
    </w:p>
    <w:p w:rsidR="00921E16" w:rsidRDefault="00921E16" w:rsidP="00D9644F">
      <w:pPr>
        <w:pStyle w:val="Paragraphedeliste"/>
        <w:numPr>
          <w:ilvl w:val="0"/>
          <w:numId w:val="7"/>
        </w:numPr>
        <w:rPr>
          <w:color w:val="B4C6E7" w:themeColor="accent1" w:themeTint="66"/>
        </w:rPr>
      </w:pPr>
      <w:r w:rsidRPr="002F1EDC">
        <w:rPr>
          <w:color w:val="B4C6E7" w:themeColor="accent1" w:themeTint="66"/>
        </w:rPr>
        <w:t>Frein à l’innovation : consommateur par ex. ou le coût</w:t>
      </w:r>
    </w:p>
    <w:p w:rsidR="002F1EDC" w:rsidRDefault="002F1EDC" w:rsidP="002F1EDC">
      <w:pPr>
        <w:rPr>
          <w:color w:val="B4C6E7" w:themeColor="accent1" w:themeTint="66"/>
        </w:rPr>
      </w:pPr>
    </w:p>
    <w:p w:rsidR="002F1EDC" w:rsidRDefault="002F1EDC" w:rsidP="002F1EDC">
      <w:pPr>
        <w:pStyle w:val="Titre2"/>
      </w:pPr>
      <w:r>
        <w:t xml:space="preserve">La structure </w:t>
      </w:r>
    </w:p>
    <w:p w:rsidR="002F1EDC" w:rsidRDefault="002F1EDC" w:rsidP="002F1EDC"/>
    <w:p w:rsidR="002F1EDC" w:rsidRDefault="002F1EDC" w:rsidP="002F1EDC">
      <w:pPr>
        <w:pStyle w:val="Titre3"/>
      </w:pPr>
      <w:r>
        <w:t xml:space="preserve">Objectifs </w:t>
      </w:r>
    </w:p>
    <w:p w:rsidR="002F1EDC" w:rsidRDefault="002F1EDC" w:rsidP="002F1EDC">
      <w:r>
        <w:t xml:space="preserve">L’évolution stratégique impose des changements d’organisation fréquents </w:t>
      </w:r>
    </w:p>
    <w:p w:rsidR="002F1EDC" w:rsidRDefault="002F1EDC" w:rsidP="002F1EDC"/>
    <w:p w:rsidR="002F1EDC" w:rsidRDefault="002F1EDC" w:rsidP="002F1EDC">
      <w:r>
        <w:t>Le reconfiguration (</w:t>
      </w:r>
      <w:proofErr w:type="spellStart"/>
      <w:r>
        <w:t>reengineering</w:t>
      </w:r>
      <w:proofErr w:type="spellEnd"/>
      <w:r>
        <w:t>)</w:t>
      </w:r>
    </w:p>
    <w:p w:rsidR="002F1EDC" w:rsidRDefault="002F1EDC" w:rsidP="002F1EDC"/>
    <w:p w:rsidR="002F1EDC" w:rsidRDefault="002F1EDC" w:rsidP="002F1EDC">
      <w:r>
        <w:t xml:space="preserve">M. Hammer et J. </w:t>
      </w:r>
      <w:proofErr w:type="spellStart"/>
      <w:r>
        <w:t>Champy</w:t>
      </w:r>
      <w:proofErr w:type="spellEnd"/>
      <w:r>
        <w:t xml:space="preserve"> – 1993 : redéfinition des processus opérationnels (gain de productivité) : </w:t>
      </w:r>
      <w:r w:rsidR="002C1C9A">
        <w:t>reconfiguration transversale</w:t>
      </w:r>
      <w:r>
        <w:t xml:space="preserve"> de l’E en processus opérationnel (</w:t>
      </w:r>
      <w:proofErr w:type="spellStart"/>
      <w:r>
        <w:t>gdp</w:t>
      </w:r>
      <w:proofErr w:type="spellEnd"/>
      <w:r>
        <w:t>)</w:t>
      </w:r>
    </w:p>
    <w:p w:rsidR="002F1EDC" w:rsidRDefault="002F1EDC" w:rsidP="002F1EDC"/>
    <w:p w:rsidR="002F1EDC" w:rsidRDefault="002F1EDC" w:rsidP="002F1EDC">
      <w:pPr>
        <w:pStyle w:val="Titre3"/>
      </w:pPr>
      <w:r>
        <w:t xml:space="preserve">Conséquences </w:t>
      </w:r>
    </w:p>
    <w:p w:rsidR="002F1EDC" w:rsidRDefault="002F1EDC" w:rsidP="002F1EDC"/>
    <w:p w:rsidR="002F1EDC" w:rsidRDefault="002F1EDC" w:rsidP="002F1EDC">
      <w:pPr>
        <w:pStyle w:val="Paragraphedeliste"/>
        <w:numPr>
          <w:ilvl w:val="0"/>
          <w:numId w:val="7"/>
        </w:numPr>
      </w:pPr>
      <w:r w:rsidRPr="00C2419A">
        <w:rPr>
          <w:color w:val="8EAADB" w:themeColor="accent1" w:themeTint="99"/>
        </w:rPr>
        <w:t>Positives</w:t>
      </w:r>
    </w:p>
    <w:p w:rsidR="002F1EDC" w:rsidRDefault="002F1EDC" w:rsidP="002F1EDC">
      <w:pPr>
        <w:pStyle w:val="Paragraphedeliste"/>
        <w:numPr>
          <w:ilvl w:val="1"/>
          <w:numId w:val="7"/>
        </w:numPr>
      </w:pPr>
      <w:r>
        <w:t>Diminution des procédures administratives, des coûts, des délais</w:t>
      </w:r>
    </w:p>
    <w:p w:rsidR="002F1EDC" w:rsidRDefault="002F1EDC" w:rsidP="002F1EDC">
      <w:pPr>
        <w:pStyle w:val="Paragraphedeliste"/>
        <w:numPr>
          <w:ilvl w:val="1"/>
          <w:numId w:val="7"/>
        </w:numPr>
      </w:pPr>
      <w:r>
        <w:t xml:space="preserve">Mise en place d’un nouvel </w:t>
      </w:r>
      <w:r w:rsidRPr="00305DE6">
        <w:rPr>
          <w:color w:val="FFC000"/>
        </w:rPr>
        <w:t>organigramme simplifié</w:t>
      </w:r>
      <w:r>
        <w:t xml:space="preserve">, souvent par projet / matricielle … </w:t>
      </w:r>
    </w:p>
    <w:p w:rsidR="002F1EDC" w:rsidRDefault="00305DE6" w:rsidP="002F1EDC">
      <w:pPr>
        <w:pStyle w:val="Paragraphedeliste"/>
        <w:numPr>
          <w:ilvl w:val="1"/>
          <w:numId w:val="7"/>
        </w:numPr>
      </w:pPr>
      <w:r w:rsidRPr="00305DE6">
        <w:rPr>
          <w:color w:val="FFC000"/>
        </w:rPr>
        <w:t>Polyvalence</w:t>
      </w:r>
      <w:r w:rsidR="002F1EDC" w:rsidRPr="00305DE6">
        <w:rPr>
          <w:color w:val="FFC000"/>
        </w:rPr>
        <w:t xml:space="preserve"> </w:t>
      </w:r>
      <w:r w:rsidR="002F1EDC">
        <w:t xml:space="preserve">accrue des salariés (enrichissement du travail des </w:t>
      </w:r>
      <w:r>
        <w:t>opérationnels</w:t>
      </w:r>
      <w:r w:rsidR="002F1EDC">
        <w:t>)</w:t>
      </w:r>
    </w:p>
    <w:p w:rsidR="002F1EDC" w:rsidRPr="00C2419A" w:rsidRDefault="002F1EDC" w:rsidP="002F1EDC">
      <w:pPr>
        <w:pStyle w:val="Paragraphedeliste"/>
        <w:numPr>
          <w:ilvl w:val="0"/>
          <w:numId w:val="7"/>
        </w:numPr>
        <w:rPr>
          <w:color w:val="8EAADB" w:themeColor="accent1" w:themeTint="99"/>
        </w:rPr>
      </w:pPr>
      <w:r w:rsidRPr="00C2419A">
        <w:rPr>
          <w:color w:val="8EAADB" w:themeColor="accent1" w:themeTint="99"/>
        </w:rPr>
        <w:t>N</w:t>
      </w:r>
      <w:r w:rsidR="00C2419A" w:rsidRPr="00C2419A">
        <w:rPr>
          <w:color w:val="8EAADB" w:themeColor="accent1" w:themeTint="99"/>
        </w:rPr>
        <w:t>é</w:t>
      </w:r>
      <w:r w:rsidRPr="00C2419A">
        <w:rPr>
          <w:color w:val="8EAADB" w:themeColor="accent1" w:themeTint="99"/>
        </w:rPr>
        <w:t xml:space="preserve">gatives </w:t>
      </w:r>
    </w:p>
    <w:p w:rsidR="002F1EDC" w:rsidRDefault="002F1EDC" w:rsidP="002F1EDC">
      <w:pPr>
        <w:pStyle w:val="Paragraphedeliste"/>
        <w:numPr>
          <w:ilvl w:val="1"/>
          <w:numId w:val="7"/>
        </w:numPr>
      </w:pPr>
      <w:r>
        <w:t xml:space="preserve">Disparition de certains services (intégration dans le </w:t>
      </w:r>
      <w:r w:rsidR="00305DE6">
        <w:t>ré engineering</w:t>
      </w:r>
      <w:r>
        <w:t>)</w:t>
      </w:r>
    </w:p>
    <w:p w:rsidR="002F1EDC" w:rsidRDefault="002F1EDC" w:rsidP="002F1EDC">
      <w:pPr>
        <w:pStyle w:val="Paragraphedeliste"/>
        <w:numPr>
          <w:ilvl w:val="1"/>
          <w:numId w:val="7"/>
        </w:numPr>
      </w:pPr>
      <w:r w:rsidRPr="00305DE6">
        <w:rPr>
          <w:color w:val="FFC000"/>
        </w:rPr>
        <w:t xml:space="preserve">Diminution des effectives </w:t>
      </w:r>
      <w:r>
        <w:t>(services fonctionnels)</w:t>
      </w:r>
    </w:p>
    <w:p w:rsidR="00C634EE" w:rsidRDefault="00C634EE" w:rsidP="00C634EE">
      <w:bookmarkStart w:id="0" w:name="_GoBack"/>
      <w:bookmarkEnd w:id="0"/>
    </w:p>
    <w:p w:rsidR="00C634EE" w:rsidRDefault="00C634EE" w:rsidP="00C634EE"/>
    <w:p w:rsidR="00C6664F" w:rsidRDefault="00C6664F" w:rsidP="00C634EE">
      <w:r>
        <w:t xml:space="preserve">En résumé </w:t>
      </w:r>
    </w:p>
    <w:p w:rsidR="00144CE7" w:rsidRPr="002F1EDC" w:rsidRDefault="00144CE7" w:rsidP="00144CE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C0EDC" wp14:editId="5E7303EF">
                <wp:simplePos x="0" y="0"/>
                <wp:positionH relativeFrom="column">
                  <wp:posOffset>2467873</wp:posOffset>
                </wp:positionH>
                <wp:positionV relativeFrom="paragraph">
                  <wp:posOffset>177320</wp:posOffset>
                </wp:positionV>
                <wp:extent cx="568712" cy="1204332"/>
                <wp:effectExtent l="12700" t="0" r="15875" b="27940"/>
                <wp:wrapNone/>
                <wp:docPr id="32" name="Flèche vers le b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12" cy="120433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95F58" id="Flèche vers le bas 32" o:spid="_x0000_s1026" type="#_x0000_t67" style="position:absolute;margin-left:194.3pt;margin-top:13.95pt;width:44.8pt;height:9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" adj="16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AC4E2" wp14:editId="041002DF">
                <wp:simplePos x="0" y="0"/>
                <wp:positionH relativeFrom="column">
                  <wp:posOffset>103815</wp:posOffset>
                </wp:positionH>
                <wp:positionV relativeFrom="paragraph">
                  <wp:posOffset>1604676</wp:posOffset>
                </wp:positionV>
                <wp:extent cx="5932449" cy="1471961"/>
                <wp:effectExtent l="0" t="0" r="11430" b="13970"/>
                <wp:wrapNone/>
                <wp:docPr id="31" name="Rectangle avec coin rogné 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449" cy="14719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Création d’un avantage concurrentiel</w:t>
                            </w:r>
                            <w:r>
                              <w:t xml:space="preserve"> : </w:t>
                            </w:r>
                          </w:p>
                          <w:p w:rsidR="00144CE7" w:rsidRDefault="00144CE7" w:rsidP="00144CE7">
                            <w:pPr>
                              <w:jc w:val="center"/>
                            </w:pPr>
                            <w:r w:rsidRPr="000A4026">
                              <w:t>Var</w:t>
                            </w:r>
                            <w:r>
                              <w:t>i</w:t>
                            </w:r>
                            <w:r w:rsidRPr="000A4026">
                              <w:t xml:space="preserve">ent en fonction du secteur industriel et attentes du dirigeant : </w:t>
                            </w:r>
                            <w:r>
                              <w:t xml:space="preserve">de </w:t>
                            </w:r>
                            <w:r w:rsidRPr="00854B13">
                              <w:rPr>
                                <w:u w:val="single"/>
                              </w:rPr>
                              <w:t>valeur</w:t>
                            </w:r>
                            <w:r>
                              <w:t xml:space="preserve"> (saisir opportunité) </w:t>
                            </w:r>
                            <w:r w:rsidRPr="00854B13">
                              <w:rPr>
                                <w:u w:val="single"/>
                              </w:rPr>
                              <w:t xml:space="preserve">rare, difficilement, imitable, pas aisément remplaçables … </w:t>
                            </w:r>
                          </w:p>
                          <w:p w:rsidR="00144CE7" w:rsidRPr="000A4026" w:rsidRDefault="00144CE7" w:rsidP="00144CE7">
                            <w:pPr>
                              <w:jc w:val="center"/>
                            </w:pPr>
                            <w:r>
                              <w:t xml:space="preserve">Volonté du dirigeant de les </w:t>
                            </w:r>
                            <w:r w:rsidRPr="00854B13">
                              <w:rPr>
                                <w:color w:val="FFC000"/>
                              </w:rPr>
                              <w:t xml:space="preserve">défendre </w:t>
                            </w:r>
                            <w:r>
                              <w:t xml:space="preserve">et de les </w:t>
                            </w:r>
                            <w:r w:rsidRPr="00854B13">
                              <w:rPr>
                                <w:color w:val="FFC000"/>
                              </w:rPr>
                              <w:t>intensifier</w:t>
                            </w:r>
                            <w:r>
                              <w:t>.</w:t>
                            </w:r>
                            <w:r w:rsidRPr="000A402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AC4E2" id="Rectangle avec coin rogné  31" o:spid="_x0000_s1039" style="position:absolute;margin-left:8.15pt;margin-top:126.35pt;width:467.1pt;height:11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32449,14719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" adj="-11796480,,5400" path="m,l5687117,r245332,245332l5932449,1471961,,1471961,,xe" fillcolor="#70ad47 [3209]" strokecolor="#375623 [1609]" strokeweight="1pt">
                <v:stroke joinstyle="miter"/>
                <v:formulas/>
                <v:path arrowok="t" o:connecttype="custom" o:connectlocs="0,0;5687117,0;5932449,245332;5932449,1471961;0,1471961;0,0" o:connectangles="0,0,0,0,0,0" textboxrect="0,0,5932449,1471961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Création d’un avantage concurrentiel</w:t>
                      </w:r>
                      <w:r>
                        <w:t xml:space="preserve"> : </w:t>
                      </w:r>
                    </w:p>
                    <w:p w:rsidR="00144CE7" w:rsidRDefault="00144CE7" w:rsidP="00144CE7">
                      <w:pPr>
                        <w:jc w:val="center"/>
                      </w:pPr>
                      <w:r w:rsidRPr="000A4026">
                        <w:t>Var</w:t>
                      </w:r>
                      <w:r>
                        <w:t>i</w:t>
                      </w:r>
                      <w:r w:rsidRPr="000A4026">
                        <w:t xml:space="preserve">ent en fonction du secteur industriel et attentes du dirigeant : </w:t>
                      </w:r>
                      <w:r>
                        <w:t xml:space="preserve">de </w:t>
                      </w:r>
                      <w:r w:rsidRPr="00854B13">
                        <w:rPr>
                          <w:u w:val="single"/>
                        </w:rPr>
                        <w:t>valeur</w:t>
                      </w:r>
                      <w:r>
                        <w:t xml:space="preserve"> (saisir opportunité) </w:t>
                      </w:r>
                      <w:r w:rsidRPr="00854B13">
                        <w:rPr>
                          <w:u w:val="single"/>
                        </w:rPr>
                        <w:t xml:space="preserve">rare, difficilement, imitable, pas aisément remplaçables … </w:t>
                      </w:r>
                    </w:p>
                    <w:p w:rsidR="00144CE7" w:rsidRPr="000A4026" w:rsidRDefault="00144CE7" w:rsidP="00144CE7">
                      <w:pPr>
                        <w:jc w:val="center"/>
                      </w:pPr>
                      <w:r>
                        <w:t xml:space="preserve">Volonté du dirigeant de les </w:t>
                      </w:r>
                      <w:r w:rsidRPr="00854B13">
                        <w:rPr>
                          <w:color w:val="FFC000"/>
                        </w:rPr>
                        <w:t xml:space="preserve">défendre </w:t>
                      </w:r>
                      <w:r>
                        <w:t xml:space="preserve">et de les </w:t>
                      </w:r>
                      <w:r w:rsidRPr="00854B13">
                        <w:rPr>
                          <w:color w:val="FFC000"/>
                        </w:rPr>
                        <w:t>intensifier</w:t>
                      </w:r>
                      <w:r>
                        <w:t>.</w:t>
                      </w:r>
                      <w:r w:rsidRPr="000A40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4AE6B9" wp14:editId="55822C82">
                <wp:simplePos x="0" y="0"/>
                <wp:positionH relativeFrom="column">
                  <wp:posOffset>3661054</wp:posOffset>
                </wp:positionH>
                <wp:positionV relativeFrom="paragraph">
                  <wp:posOffset>166169</wp:posOffset>
                </wp:positionV>
                <wp:extent cx="2419814" cy="936702"/>
                <wp:effectExtent l="0" t="0" r="19050" b="15875"/>
                <wp:wrapNone/>
                <wp:docPr id="30" name="Rectangle avec coin rogné 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814" cy="93670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Compétences</w:t>
                            </w:r>
                          </w:p>
                          <w:p w:rsidR="00144CE7" w:rsidRPr="00C22CB7" w:rsidRDefault="00144CE7" w:rsidP="00144CE7">
                            <w:pPr>
                              <w:jc w:val="center"/>
                            </w:pPr>
                            <w:r>
                              <w:t>Capacité de l’E. à utiliser et à combiner efficacement ses ressources</w:t>
                            </w:r>
                          </w:p>
                          <w:p w:rsidR="00144CE7" w:rsidRPr="00C22CB7" w:rsidRDefault="00144CE7" w:rsidP="00144C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AE6B9" id="Rectangle avec coin rogné  30" o:spid="_x0000_s1040" style="position:absolute;margin-left:288.25pt;margin-top:13.1pt;width:190.55pt;height:73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19814,93670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" adj="-11796480,,5400" path="m,l2263694,r156120,156120l2419814,936702,,936702,,xe" fillcolor="#ffc000 [3207]" strokecolor="#7f5f00 [1607]" strokeweight="1pt">
                <v:stroke joinstyle="miter"/>
                <v:formulas/>
                <v:path arrowok="t" o:connecttype="custom" o:connectlocs="0,0;2263694,0;2419814,156120;2419814,936702;0,936702;0,0" o:connectangles="0,0,0,0,0,0" textboxrect="0,0,2419814,936702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Compétences</w:t>
                      </w:r>
                    </w:p>
                    <w:p w:rsidR="00144CE7" w:rsidRPr="00C22CB7" w:rsidRDefault="00144CE7" w:rsidP="00144CE7">
                      <w:pPr>
                        <w:jc w:val="center"/>
                      </w:pPr>
                      <w:r>
                        <w:t>Capacité de l’E. à utiliser et à combiner efficacement ses ressources</w:t>
                      </w:r>
                    </w:p>
                    <w:p w:rsidR="00144CE7" w:rsidRPr="00C22CB7" w:rsidRDefault="00144CE7" w:rsidP="00144C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2673E" wp14:editId="576FA491">
                <wp:simplePos x="0" y="0"/>
                <wp:positionH relativeFrom="column">
                  <wp:posOffset>81512</wp:posOffset>
                </wp:positionH>
                <wp:positionV relativeFrom="paragraph">
                  <wp:posOffset>110413</wp:posOffset>
                </wp:positionV>
                <wp:extent cx="1839952" cy="936702"/>
                <wp:effectExtent l="0" t="0" r="14605" b="15875"/>
                <wp:wrapNone/>
                <wp:docPr id="29" name="Rectangle avec coin rogné 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952" cy="93670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Ressources</w:t>
                            </w:r>
                          </w:p>
                          <w:p w:rsidR="00144CE7" w:rsidRPr="00C22CB7" w:rsidRDefault="00144CE7" w:rsidP="00144CE7">
                            <w:pPr>
                              <w:jc w:val="center"/>
                            </w:pPr>
                            <w:r>
                              <w:t>Matériel et immatérielles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2673E" id="Rectangle avec coin rogné  29" o:spid="_x0000_s1041" style="position:absolute;margin-left:6.4pt;margin-top:8.7pt;width:144.9pt;height:7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9952,93670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" adj="-11796480,,5400" path="m,l1683832,r156120,156120l1839952,936702,,936702,,xe" fillcolor="#ed7d31 [3205]" strokecolor="#823b0b [1605]" strokeweight="1pt">
                <v:stroke joinstyle="miter"/>
                <v:formulas/>
                <v:path arrowok="t" o:connecttype="custom" o:connectlocs="0,0;1683832,0;1839952,156120;1839952,936702;0,936702;0,0" o:connectangles="0,0,0,0,0,0" textboxrect="0,0,1839952,936702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Ressources</w:t>
                      </w:r>
                    </w:p>
                    <w:p w:rsidR="00144CE7" w:rsidRPr="00C22CB7" w:rsidRDefault="00144CE7" w:rsidP="00144CE7">
                      <w:pPr>
                        <w:jc w:val="center"/>
                      </w:pPr>
                      <w:r>
                        <w:t>Matériel et immatérielles</w:t>
                      </w:r>
                    </w:p>
                  </w:txbxContent>
                </v:textbox>
              </v:shape>
            </w:pict>
          </mc:Fallback>
        </mc:AlternateContent>
      </w:r>
    </w:p>
    <w:p w:rsidR="00C6664F" w:rsidRDefault="00C6664F" w:rsidP="00C22CB7"/>
    <w:p w:rsidR="00144CE7" w:rsidRDefault="00144CE7" w:rsidP="00C22CB7"/>
    <w:p w:rsidR="00144CE7" w:rsidRDefault="00144CE7" w:rsidP="00CD1E39">
      <w:pPr>
        <w:pStyle w:val="Paragraphedeliste"/>
        <w:numPr>
          <w:ilvl w:val="0"/>
          <w:numId w:val="17"/>
        </w:numPr>
      </w:pPr>
      <w:r>
        <w:br w:type="page"/>
      </w:r>
    </w:p>
    <w:p w:rsidR="00144CE7" w:rsidRDefault="00144CE7" w:rsidP="00C22CB7">
      <w:r>
        <w:lastRenderedPageBreak/>
        <w:t xml:space="preserve">SYNTHESES : </w:t>
      </w:r>
    </w:p>
    <w:p w:rsidR="00144CE7" w:rsidRDefault="00144CE7" w:rsidP="00C22CB7"/>
    <w:p w:rsidR="00144CE7" w:rsidRDefault="003957B9" w:rsidP="005F3D03">
      <w:pPr>
        <w:ind w:left="709" w:hanging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3D95BC" wp14:editId="3EA649AE">
                <wp:simplePos x="0" y="0"/>
                <wp:positionH relativeFrom="column">
                  <wp:posOffset>1168491</wp:posOffset>
                </wp:positionH>
                <wp:positionV relativeFrom="paragraph">
                  <wp:posOffset>3833495</wp:posOffset>
                </wp:positionV>
                <wp:extent cx="718457" cy="185057"/>
                <wp:effectExtent l="0" t="0" r="43815" b="5651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18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3D79" id="Connecteur droit avec flèche 45" o:spid="_x0000_s1026" type="#_x0000_t32" style="position:absolute;margin-left:92pt;margin-top:301.85pt;width:56.55pt;height:1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82A12A" wp14:editId="286D9330">
                <wp:simplePos x="0" y="0"/>
                <wp:positionH relativeFrom="column">
                  <wp:posOffset>3770176</wp:posOffset>
                </wp:positionH>
                <wp:positionV relativeFrom="paragraph">
                  <wp:posOffset>2450827</wp:posOffset>
                </wp:positionV>
                <wp:extent cx="816429" cy="1088753"/>
                <wp:effectExtent l="0" t="0" r="34925" b="4191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1088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FD8BD" id="Connecteur droit avec flèche 44" o:spid="_x0000_s1026" type="#_x0000_t32" style="position:absolute;margin-left:296.85pt;margin-top:193pt;width:64.3pt;height:8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C1E90E" wp14:editId="031685CC">
                <wp:simplePos x="0" y="0"/>
                <wp:positionH relativeFrom="column">
                  <wp:posOffset>3770176</wp:posOffset>
                </wp:positionH>
                <wp:positionV relativeFrom="paragraph">
                  <wp:posOffset>916124</wp:posOffset>
                </wp:positionV>
                <wp:extent cx="947058" cy="402771"/>
                <wp:effectExtent l="0" t="25400" r="31115" b="1651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058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4702" id="Connecteur droit avec flèche 43" o:spid="_x0000_s1026" type="#_x0000_t32" style="position:absolute;margin-left:296.85pt;margin-top:72.15pt;width:74.55pt;height:31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577E1" wp14:editId="2114C623">
                <wp:simplePos x="0" y="0"/>
                <wp:positionH relativeFrom="column">
                  <wp:posOffset>2637881</wp:posOffset>
                </wp:positionH>
                <wp:positionV relativeFrom="paragraph">
                  <wp:posOffset>1656171</wp:posOffset>
                </wp:positionV>
                <wp:extent cx="0" cy="391886"/>
                <wp:effectExtent l="63500" t="0" r="38100" b="4000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72E5" id="Connecteur droit avec flèche 42" o:spid="_x0000_s1026" type="#_x0000_t32" style="position:absolute;margin-left:207.7pt;margin-top:130.4pt;width:0;height:30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6C9401" wp14:editId="4F76BB0F">
                <wp:simplePos x="0" y="0"/>
                <wp:positionH relativeFrom="column">
                  <wp:posOffset>2626632</wp:posOffset>
                </wp:positionH>
                <wp:positionV relativeFrom="paragraph">
                  <wp:posOffset>656046</wp:posOffset>
                </wp:positionV>
                <wp:extent cx="0" cy="391886"/>
                <wp:effectExtent l="63500" t="0" r="38100" b="4000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89EC" id="Connecteur droit avec flèche 41" o:spid="_x0000_s1026" type="#_x0000_t32" style="position:absolute;margin-left:206.8pt;margin-top:51.65pt;width:0;height:30.8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2627176</wp:posOffset>
                </wp:positionH>
                <wp:positionV relativeFrom="paragraph">
                  <wp:posOffset>2679609</wp:posOffset>
                </wp:positionV>
                <wp:extent cx="10886" cy="914400"/>
                <wp:effectExtent l="50800" t="0" r="40005" b="381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74A10" id="Connecteur droit avec flèche 40" o:spid="_x0000_s1026" type="#_x0000_t32" style="position:absolute;margin-left:206.85pt;margin-top:211pt;width:.85pt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1A1A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1941376</wp:posOffset>
                </wp:positionH>
                <wp:positionV relativeFrom="paragraph">
                  <wp:posOffset>3659324</wp:posOffset>
                </wp:positionV>
                <wp:extent cx="1643743" cy="729342"/>
                <wp:effectExtent l="0" t="0" r="7620" b="762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729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AFB" w:rsidRDefault="001A1AFB" w:rsidP="001A1AFB">
                            <w:pPr>
                              <w:jc w:val="center"/>
                            </w:pPr>
                            <w:r>
                              <w:t>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9" o:spid="_x0000_s1042" style="position:absolute;left:0;text-align:left;margin-left:152.85pt;margin-top:288.15pt;width:129.45pt;height:57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:rsidR="001A1AFB" w:rsidRDefault="001A1AFB" w:rsidP="001A1AFB">
                      <w:pPr>
                        <w:jc w:val="center"/>
                      </w:pPr>
                      <w:r>
                        <w:t>Choix</w:t>
                      </w:r>
                    </w:p>
                  </w:txbxContent>
                </v:textbox>
              </v:oval>
            </w:pict>
          </mc:Fallback>
        </mc:AlternateContent>
      </w:r>
      <w:r w:rsidR="001A1A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C33E42" wp14:editId="473857E5">
                <wp:simplePos x="0" y="0"/>
                <wp:positionH relativeFrom="column">
                  <wp:posOffset>-562338</wp:posOffset>
                </wp:positionH>
                <wp:positionV relativeFrom="paragraph">
                  <wp:posOffset>3115038</wp:posOffset>
                </wp:positionV>
                <wp:extent cx="1589314" cy="2090057"/>
                <wp:effectExtent l="0" t="0" r="11430" b="18415"/>
                <wp:wrapNone/>
                <wp:docPr id="38" name="Rectangle avec coin rogné 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209005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AFB" w:rsidRDefault="001A1AFB" w:rsidP="001A1AFB">
                            <w:r>
                              <w:t>Facteurs internes favorables 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1A1AFB" w:rsidRDefault="001A1AFB" w:rsidP="001A1AFB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  <w:r>
                              <w:t>Innovation</w:t>
                            </w:r>
                          </w:p>
                          <w:p w:rsidR="001A1AFB" w:rsidRDefault="001A1AFB" w:rsidP="001A1AFB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  <w:r>
                              <w:t>Structure</w:t>
                            </w:r>
                          </w:p>
                          <w:p w:rsidR="001A1AFB" w:rsidRDefault="003957B9" w:rsidP="001A1AFB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  <w:r>
                              <w:t>M</w:t>
                            </w:r>
                            <w:r w:rsidR="001A1AFB">
                              <w:t>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3E42" id="Rectangle avec coin rogné  38" o:spid="_x0000_s1043" style="position:absolute;left:0;text-align:left;margin-left:-44.3pt;margin-top:245.3pt;width:125.15pt;height:164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9314,209005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" adj="-11796480,,5400" path="m,l1324423,r264891,264891l1589314,2090057,,2090057,,xe" fillcolor="#ffc000 [3207]" strokecolor="#7f5f00 [1607]" strokeweight="1pt">
                <v:stroke joinstyle="miter"/>
                <v:formulas/>
                <v:path arrowok="t" o:connecttype="custom" o:connectlocs="0,0;1324423,0;1589314,264891;1589314,2090057;0,2090057;0,0" o:connectangles="0,0,0,0,0,0" textboxrect="0,0,1589314,2090057"/>
                <v:textbox>
                  <w:txbxContent>
                    <w:p w:rsidR="001A1AFB" w:rsidRDefault="001A1AFB" w:rsidP="001A1AFB">
                      <w:r>
                        <w:t>Facteurs internes favorables </w:t>
                      </w:r>
                      <w:r>
                        <w:br/>
                      </w:r>
                      <w:r>
                        <w:br/>
                      </w:r>
                    </w:p>
                    <w:p w:rsidR="001A1AFB" w:rsidRDefault="001A1AFB" w:rsidP="001A1AFB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jc w:val="center"/>
                      </w:pPr>
                      <w:r>
                        <w:t>Innovation</w:t>
                      </w:r>
                    </w:p>
                    <w:p w:rsidR="001A1AFB" w:rsidRDefault="001A1AFB" w:rsidP="001A1AFB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jc w:val="center"/>
                      </w:pPr>
                      <w:r>
                        <w:t>Structure</w:t>
                      </w:r>
                    </w:p>
                    <w:p w:rsidR="001A1AFB" w:rsidRDefault="003957B9" w:rsidP="001A1AFB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jc w:val="center"/>
                      </w:pPr>
                      <w:r>
                        <w:t>M</w:t>
                      </w:r>
                      <w:r w:rsidR="001A1AFB">
                        <w:t>arketing</w:t>
                      </w:r>
                    </w:p>
                  </w:txbxContent>
                </v:textbox>
              </v:shape>
            </w:pict>
          </mc:Fallback>
        </mc:AlternateContent>
      </w:r>
      <w:r w:rsidR="00144C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89F180" wp14:editId="7C029170">
                <wp:simplePos x="0" y="0"/>
                <wp:positionH relativeFrom="column">
                  <wp:posOffset>4630148</wp:posOffset>
                </wp:positionH>
                <wp:positionV relativeFrom="paragraph">
                  <wp:posOffset>2875552</wp:posOffset>
                </wp:positionV>
                <wp:extent cx="1719943" cy="1480457"/>
                <wp:effectExtent l="0" t="0" r="7620" b="18415"/>
                <wp:wrapNone/>
                <wp:docPr id="37" name="Rectangle avec coin rogné 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148045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t>OUTILS</w:t>
                            </w:r>
                            <w:r>
                              <w:br/>
                            </w:r>
                          </w:p>
                          <w:p w:rsidR="00144CE7" w:rsidRDefault="00144CE7" w:rsidP="00144CE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  <w:r>
                              <w:t>PESTEL</w:t>
                            </w:r>
                          </w:p>
                          <w:p w:rsidR="00144CE7" w:rsidRDefault="00144CE7" w:rsidP="00144CE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  <w:r>
                              <w:t>5 forces de PORTER</w:t>
                            </w:r>
                          </w:p>
                          <w:p w:rsidR="00144CE7" w:rsidRDefault="00144CE7" w:rsidP="00144CE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jc w:val="center"/>
                            </w:pPr>
                            <w:r>
                              <w:t>La chaine de valeur PORTER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9F180" id="Rectangle avec coin rogné  37" o:spid="_x0000_s1044" style="position:absolute;left:0;text-align:left;margin-left:364.6pt;margin-top:226.4pt;width:135.45pt;height:11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9943,148045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" adj="-11796480,,5400" path="m,l1473195,r246748,246748l1719943,1480457,,1480457,,xe" fillcolor="#70ad47 [3209]" strokecolor="#375623 [1609]" strokeweight="1pt">
                <v:stroke joinstyle="miter"/>
                <v:formulas/>
                <v:path arrowok="t" o:connecttype="custom" o:connectlocs="0,0;1473195,0;1719943,246748;1719943,1480457;0,1480457;0,0" o:connectangles="0,0,0,0,0,0" textboxrect="0,0,1719943,1480457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t>OUTILS</w:t>
                      </w:r>
                      <w:r>
                        <w:br/>
                      </w:r>
                    </w:p>
                    <w:p w:rsidR="00144CE7" w:rsidRDefault="00144CE7" w:rsidP="00144CE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jc w:val="center"/>
                      </w:pPr>
                      <w:r>
                        <w:t>PESTEL</w:t>
                      </w:r>
                    </w:p>
                    <w:p w:rsidR="00144CE7" w:rsidRDefault="00144CE7" w:rsidP="00144CE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jc w:val="center"/>
                      </w:pPr>
                      <w:r>
                        <w:t>5 forces de PORTER</w:t>
                      </w:r>
                    </w:p>
                    <w:p w:rsidR="00144CE7" w:rsidRDefault="00144CE7" w:rsidP="00144CE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jc w:val="center"/>
                      </w:pPr>
                      <w:r>
                        <w:t>La chaine de valeur PORTER</w:t>
                      </w:r>
                    </w:p>
                  </w:txbxContent>
                </v:textbox>
              </v:shape>
            </w:pict>
          </mc:Fallback>
        </mc:AlternateContent>
      </w:r>
      <w:r w:rsidR="00144C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12071" wp14:editId="0AE66AFE">
                <wp:simplePos x="0" y="0"/>
                <wp:positionH relativeFrom="column">
                  <wp:posOffset>4826091</wp:posOffset>
                </wp:positionH>
                <wp:positionV relativeFrom="paragraph">
                  <wp:posOffset>12609</wp:posOffset>
                </wp:positionV>
                <wp:extent cx="1490798" cy="1480457"/>
                <wp:effectExtent l="0" t="0" r="8255" b="18415"/>
                <wp:wrapNone/>
                <wp:docPr id="36" name="Rectangle avec coin rogné 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798" cy="1480457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t>Métier</w:t>
                            </w:r>
                          </w:p>
                          <w:p w:rsidR="00144CE7" w:rsidRDefault="00144CE7" w:rsidP="00144CE7">
                            <w:pPr>
                              <w:jc w:val="center"/>
                            </w:pPr>
                          </w:p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t>Si plusieurs métiers : 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2071" id="Rectangle avec coin rogné  36" o:spid="_x0000_s1045" style="position:absolute;left:0;text-align:left;margin-left:380pt;margin-top:1pt;width:117.4pt;height:116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0798,148045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" adj="-11796480,,5400" path="m,l1244050,r246748,246748l1490798,1480457,,1480457,,xe" fillcolor="#70ad47 [3209]" strokecolor="#375623 [1609]" strokeweight="1pt">
                <v:stroke joinstyle="miter"/>
                <v:formulas/>
                <v:path arrowok="t" o:connecttype="custom" o:connectlocs="0,0;1244050,0;1490798,246748;1490798,1480457;0,1480457;0,0" o:connectangles="0,0,0,0,0,0" textboxrect="0,0,1490798,1480457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t>Métier</w:t>
                      </w:r>
                    </w:p>
                    <w:p w:rsidR="00144CE7" w:rsidRDefault="00144CE7" w:rsidP="00144CE7">
                      <w:pPr>
                        <w:jc w:val="center"/>
                      </w:pPr>
                    </w:p>
                    <w:p w:rsidR="00144CE7" w:rsidRDefault="00144CE7" w:rsidP="00144CE7">
                      <w:pPr>
                        <w:jc w:val="center"/>
                      </w:pPr>
                      <w:r>
                        <w:t>Si plusieurs métiers : DAS</w:t>
                      </w:r>
                    </w:p>
                  </w:txbxContent>
                </v:textbox>
              </v:shape>
            </w:pict>
          </mc:Fallback>
        </mc:AlternateContent>
      </w:r>
      <w:r w:rsidR="00144C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53E388" wp14:editId="6C4CB684">
                <wp:simplePos x="0" y="0"/>
                <wp:positionH relativeFrom="column">
                  <wp:posOffset>1625237</wp:posOffset>
                </wp:positionH>
                <wp:positionV relativeFrom="paragraph">
                  <wp:posOffset>2113280</wp:posOffset>
                </wp:positionV>
                <wp:extent cx="2122714" cy="566057"/>
                <wp:effectExtent l="63500" t="38100" r="62230" b="81915"/>
                <wp:wrapNone/>
                <wp:docPr id="35" name="Rectangle avec coin rogné 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4" cy="566057"/>
                        </a:xfrm>
                        <a:prstGeom prst="snip1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t>Diagnostique : Interne / externe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3E388" id="Rectangle avec coin rogné  35" o:spid="_x0000_s1046" style="position:absolute;left:0;text-align:left;margin-left:127.95pt;margin-top:166.4pt;width:167.15pt;height:44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2714,56605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" adj="-11796480,,5400" path="m,l2028369,r94345,94345l2122714,566057,,566057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2028369,0;2122714,94345;2122714,566057;0,566057;0,0" o:connectangles="0,0,0,0,0,0" textboxrect="0,0,2122714,566057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t>Diagnostique : Interne / externe</w:t>
                      </w:r>
                    </w:p>
                  </w:txbxContent>
                </v:textbox>
              </v:shape>
            </w:pict>
          </mc:Fallback>
        </mc:AlternateContent>
      </w:r>
      <w:r w:rsidR="00144CE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394B2" wp14:editId="3AEC2DBB">
                <wp:simplePos x="0" y="0"/>
                <wp:positionH relativeFrom="column">
                  <wp:posOffset>1593033</wp:posOffset>
                </wp:positionH>
                <wp:positionV relativeFrom="paragraph">
                  <wp:posOffset>1046298</wp:posOffset>
                </wp:positionV>
                <wp:extent cx="2122714" cy="566057"/>
                <wp:effectExtent l="63500" t="38100" r="62230" b="81915"/>
                <wp:wrapNone/>
                <wp:docPr id="34" name="Rectangle avec coin rogné 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4" cy="566057"/>
                        </a:xfrm>
                        <a:prstGeom prst="snip1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t>Elabore une stratégie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394B2" id="Rectangle avec coin rogné  34" o:spid="_x0000_s1047" style="position:absolute;left:0;text-align:left;margin-left:125.45pt;margin-top:82.4pt;width:167.15pt;height:4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2714,56605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" adj="-11796480,,5400" path="m,l2028369,r94345,94345l2122714,566057,,566057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2028369,0;2122714,94345;2122714,566057;0,566057;0,0" o:connectangles="0,0,0,0,0,0" textboxrect="0,0,2122714,566057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t>Elabore une stratégie</w:t>
                      </w:r>
                    </w:p>
                  </w:txbxContent>
                </v:textbox>
              </v:shape>
            </w:pict>
          </mc:Fallback>
        </mc:AlternateContent>
      </w:r>
      <w:r w:rsidR="00144C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77924</wp:posOffset>
                </wp:positionV>
                <wp:extent cx="2122714" cy="566057"/>
                <wp:effectExtent l="63500" t="38100" r="62230" b="81915"/>
                <wp:wrapNone/>
                <wp:docPr id="33" name="Rectangle avec coin rogné 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14" cy="566057"/>
                        </a:xfrm>
                        <a:prstGeom prst="snip1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E7" w:rsidRDefault="00144CE7" w:rsidP="00144CE7">
                            <w:pPr>
                              <w:jc w:val="center"/>
                            </w:pPr>
                            <w:r>
                              <w:t>L’E à une finalité : 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avec coin rogné  33" o:spid="_x0000_s1048" style="position:absolute;left:0;text-align:left;margin-left:127.15pt;margin-top:6.15pt;width:167.15pt;height:44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2714,56605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" adj="-11796480,,5400" path="m,l2028369,r94345,94345l2122714,566057,,566057,,xe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0,0;2028369,0;2122714,94345;2122714,566057;0,566057;0,0" o:connectangles="0,0,0,0,0,0" textboxrect="0,0,2122714,566057"/>
                <v:textbox>
                  <w:txbxContent>
                    <w:p w:rsidR="00144CE7" w:rsidRDefault="00144CE7" w:rsidP="00144CE7">
                      <w:pPr>
                        <w:jc w:val="center"/>
                      </w:pPr>
                      <w:r>
                        <w:t>L’E à une finalité : mission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4CE7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79E" w:rsidRDefault="0090279E" w:rsidP="00C244EE">
      <w:r>
        <w:separator/>
      </w:r>
    </w:p>
  </w:endnote>
  <w:endnote w:type="continuationSeparator" w:id="0">
    <w:p w:rsidR="0090279E" w:rsidRDefault="0090279E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79E" w:rsidRDefault="0090279E" w:rsidP="00C244EE">
      <w:r>
        <w:separator/>
      </w:r>
    </w:p>
  </w:footnote>
  <w:footnote w:type="continuationSeparator" w:id="0">
    <w:p w:rsidR="0090279E" w:rsidRDefault="0090279E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87753"/>
    <w:multiLevelType w:val="hybridMultilevel"/>
    <w:tmpl w:val="D5220D7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6"/>
  </w:num>
  <w:num w:numId="10">
    <w:abstractNumId w:val="0"/>
  </w:num>
  <w:num w:numId="11">
    <w:abstractNumId w:val="6"/>
    <w:lvlOverride w:ilvl="0">
      <w:startOverride w:val="1"/>
    </w:lvlOverride>
  </w:num>
  <w:num w:numId="12">
    <w:abstractNumId w:val="10"/>
  </w:num>
  <w:num w:numId="13">
    <w:abstractNumId w:val="3"/>
  </w:num>
  <w:num w:numId="14">
    <w:abstractNumId w:val="1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AD"/>
    <w:rsid w:val="00007E7F"/>
    <w:rsid w:val="00016358"/>
    <w:rsid w:val="000472A6"/>
    <w:rsid w:val="0005542A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D3A3D"/>
    <w:rsid w:val="00205964"/>
    <w:rsid w:val="0022071E"/>
    <w:rsid w:val="002401F1"/>
    <w:rsid w:val="002741C1"/>
    <w:rsid w:val="00275EC9"/>
    <w:rsid w:val="002C1C9A"/>
    <w:rsid w:val="002E1A2F"/>
    <w:rsid w:val="002E353F"/>
    <w:rsid w:val="002E40E3"/>
    <w:rsid w:val="002F0814"/>
    <w:rsid w:val="002F1EDC"/>
    <w:rsid w:val="00305DE6"/>
    <w:rsid w:val="00334DA2"/>
    <w:rsid w:val="00361416"/>
    <w:rsid w:val="0036742F"/>
    <w:rsid w:val="00391F5B"/>
    <w:rsid w:val="003957B9"/>
    <w:rsid w:val="00411724"/>
    <w:rsid w:val="00444D3C"/>
    <w:rsid w:val="00451E5A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92D74"/>
    <w:rsid w:val="005B1FCE"/>
    <w:rsid w:val="005B3CDF"/>
    <w:rsid w:val="005C7488"/>
    <w:rsid w:val="005E110F"/>
    <w:rsid w:val="005F2035"/>
    <w:rsid w:val="005F2EC3"/>
    <w:rsid w:val="005F3D03"/>
    <w:rsid w:val="00613007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429DD"/>
    <w:rsid w:val="00756ABC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B7D47"/>
    <w:rsid w:val="0090279E"/>
    <w:rsid w:val="00921E16"/>
    <w:rsid w:val="00925A3F"/>
    <w:rsid w:val="00953F7F"/>
    <w:rsid w:val="00961ED0"/>
    <w:rsid w:val="0096241E"/>
    <w:rsid w:val="00977D1E"/>
    <w:rsid w:val="00994A7B"/>
    <w:rsid w:val="009C7057"/>
    <w:rsid w:val="009D5BCB"/>
    <w:rsid w:val="00A46BC6"/>
    <w:rsid w:val="00A50274"/>
    <w:rsid w:val="00A649E2"/>
    <w:rsid w:val="00A70256"/>
    <w:rsid w:val="00A7074D"/>
    <w:rsid w:val="00A77233"/>
    <w:rsid w:val="00AC3BAC"/>
    <w:rsid w:val="00AD6E4B"/>
    <w:rsid w:val="00B16513"/>
    <w:rsid w:val="00B43B13"/>
    <w:rsid w:val="00B839AD"/>
    <w:rsid w:val="00BB3E54"/>
    <w:rsid w:val="00C02D36"/>
    <w:rsid w:val="00C22CB7"/>
    <w:rsid w:val="00C2419A"/>
    <w:rsid w:val="00C244EE"/>
    <w:rsid w:val="00C37AF3"/>
    <w:rsid w:val="00C634EE"/>
    <w:rsid w:val="00C6664F"/>
    <w:rsid w:val="00C66B75"/>
    <w:rsid w:val="00CD1E39"/>
    <w:rsid w:val="00CD211E"/>
    <w:rsid w:val="00CD5315"/>
    <w:rsid w:val="00CD7D79"/>
    <w:rsid w:val="00CF1E62"/>
    <w:rsid w:val="00D262C2"/>
    <w:rsid w:val="00D35BA3"/>
    <w:rsid w:val="00D9644F"/>
    <w:rsid w:val="00DC08A1"/>
    <w:rsid w:val="00DF6778"/>
    <w:rsid w:val="00E10C10"/>
    <w:rsid w:val="00E20A5C"/>
    <w:rsid w:val="00E2282B"/>
    <w:rsid w:val="00E929C1"/>
    <w:rsid w:val="00EA5E2B"/>
    <w:rsid w:val="00EB3D97"/>
    <w:rsid w:val="00EC1A1F"/>
    <w:rsid w:val="00ED0AA2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61D6"/>
  <w15:chartTrackingRefBased/>
  <w15:docId w15:val="{3D78B41C-A6F7-8141-9BA5-99B2E45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Cours%20-%20Télécom.dotx</Template>
  <TotalTime>194</TotalTime>
  <Pages>11</Pages>
  <Words>1329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106</cp:revision>
  <cp:lastPrinted>2019-05-23T20:00:00Z</cp:lastPrinted>
  <dcterms:created xsi:type="dcterms:W3CDTF">2019-01-10T07:10:00Z</dcterms:created>
  <dcterms:modified xsi:type="dcterms:W3CDTF">2019-05-23T20:22:00Z</dcterms:modified>
</cp:coreProperties>
</file>
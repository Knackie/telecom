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3A5F50" w:rsidP="003A5F50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Exercice de reformulation</w:t>
      </w:r>
    </w:p>
    <w:p w:rsidR="003A5F50" w:rsidRDefault="003A5F50" w:rsidP="003A5F50"/>
    <w:p w:rsidR="003A5F50" w:rsidRDefault="003A5F50" w:rsidP="003A5F50">
      <w:pPr>
        <w:pStyle w:val="Paragraphedeliste"/>
        <w:numPr>
          <w:ilvl w:val="0"/>
          <w:numId w:val="17"/>
        </w:numPr>
      </w:pPr>
      <w:r>
        <w:t>Ok, donc à mardi 10h.</w:t>
      </w:r>
    </w:p>
    <w:p w:rsidR="003A5F50" w:rsidRDefault="00BC37AE" w:rsidP="003A5F50">
      <w:pPr>
        <w:pStyle w:val="Paragraphedeliste"/>
        <w:numPr>
          <w:ilvl w:val="0"/>
          <w:numId w:val="17"/>
        </w:numPr>
      </w:pPr>
      <w:r>
        <w:t xml:space="preserve">Si je comprends bien vous avez une méthode pour me faire connaitre mes points fort et </w:t>
      </w:r>
      <w:r w:rsidR="00360A6F">
        <w:t>mes points faibles</w:t>
      </w:r>
      <w:r>
        <w:t xml:space="preserve"> ? </w:t>
      </w:r>
    </w:p>
    <w:p w:rsidR="003A5F50" w:rsidRDefault="003A5F50" w:rsidP="003A5F50">
      <w:pPr>
        <w:pStyle w:val="Paragraphedeliste"/>
        <w:numPr>
          <w:ilvl w:val="0"/>
          <w:numId w:val="17"/>
        </w:numPr>
      </w:pPr>
      <w:r>
        <w:t>1</w:t>
      </w:r>
      <w:r w:rsidRPr="003A5F50">
        <w:rPr>
          <w:vertAlign w:val="superscript"/>
        </w:rPr>
        <w:t>ère</w:t>
      </w:r>
      <w:r>
        <w:t xml:space="preserve"> à droite, puis au feu </w:t>
      </w:r>
      <w:r w:rsidR="008314F9">
        <w:t>à</w:t>
      </w:r>
      <w:r>
        <w:t xml:space="preserve"> gauche et tout droit direction le cinéma. C’est bien ça ?  </w:t>
      </w:r>
    </w:p>
    <w:p w:rsidR="003A5F50" w:rsidRDefault="003A5F50" w:rsidP="003A5F50">
      <w:pPr>
        <w:pStyle w:val="Paragraphedeliste"/>
        <w:numPr>
          <w:ilvl w:val="0"/>
          <w:numId w:val="17"/>
        </w:numPr>
      </w:pPr>
      <w:r>
        <w:t xml:space="preserve">Tu viens donc pour des </w:t>
      </w:r>
      <w:r w:rsidR="00B276A1">
        <w:t>conseils concernant les destinations possibles à l’étranger</w:t>
      </w:r>
      <w:r w:rsidR="00E0766F">
        <w:t xml:space="preserve"> </w:t>
      </w:r>
    </w:p>
    <w:p w:rsidR="00B276A1" w:rsidRDefault="00B276A1" w:rsidP="003A5F50">
      <w:pPr>
        <w:pStyle w:val="Paragraphedeliste"/>
        <w:numPr>
          <w:ilvl w:val="0"/>
          <w:numId w:val="17"/>
        </w:numPr>
      </w:pPr>
      <w:r>
        <w:t>Je suis égoïste, moi ?</w:t>
      </w:r>
      <w:r w:rsidR="00E0766F">
        <w:t xml:space="preserve"> </w:t>
      </w:r>
    </w:p>
    <w:p w:rsidR="001C633E" w:rsidRDefault="001F330F" w:rsidP="003A5F50">
      <w:pPr>
        <w:pStyle w:val="Paragraphedeliste"/>
        <w:numPr>
          <w:ilvl w:val="0"/>
          <w:numId w:val="17"/>
        </w:numPr>
      </w:pPr>
      <w:r>
        <w:t>Tu as l’impression que t</w:t>
      </w:r>
      <w:r w:rsidR="004767B1">
        <w:t xml:space="preserve">out le monde te critique et </w:t>
      </w:r>
    </w:p>
    <w:p w:rsidR="00B276A1" w:rsidRDefault="00CC51D5" w:rsidP="003A5F50">
      <w:pPr>
        <w:pStyle w:val="Paragraphedeliste"/>
        <w:numPr>
          <w:ilvl w:val="0"/>
          <w:numId w:val="17"/>
        </w:numPr>
      </w:pPr>
      <w:r>
        <w:t xml:space="preserve">Bah oui, c’est difficile pour toi car d’un côté tu as un emploie qui t’intéresse et ta vie de famille ? </w:t>
      </w:r>
      <w:r w:rsidR="00E0766F">
        <w:t xml:space="preserve"> </w:t>
      </w:r>
    </w:p>
    <w:p w:rsidR="00B276A1" w:rsidRPr="003A5F50" w:rsidRDefault="00B075B1" w:rsidP="003A5F50">
      <w:pPr>
        <w:pStyle w:val="Paragraphedeliste"/>
        <w:numPr>
          <w:ilvl w:val="0"/>
          <w:numId w:val="17"/>
        </w:numPr>
      </w:pPr>
      <w:r>
        <w:t>Démissionner ?</w:t>
      </w:r>
      <w:r>
        <w:br/>
        <w:t xml:space="preserve">Est-ce que c’est à cause de ton directeur ? </w:t>
      </w:r>
      <w:r w:rsidR="00C00CA9">
        <w:br/>
        <w:t xml:space="preserve">Tu n’aimes plus ton métier ? </w:t>
      </w:r>
      <w:bookmarkStart w:id="0" w:name="_GoBack"/>
      <w:bookmarkEnd w:id="0"/>
      <w:r>
        <w:t xml:space="preserve"> </w:t>
      </w:r>
      <w:r w:rsidR="00E0766F">
        <w:t xml:space="preserve"> </w:t>
      </w:r>
    </w:p>
    <w:sectPr w:rsidR="00B276A1" w:rsidRPr="003A5F50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1BB" w:rsidRDefault="00D811BB" w:rsidP="00C244EE">
      <w:r>
        <w:separator/>
      </w:r>
    </w:p>
  </w:endnote>
  <w:endnote w:type="continuationSeparator" w:id="0">
    <w:p w:rsidR="00D811BB" w:rsidRDefault="00D811BB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1BB" w:rsidRDefault="00D811BB" w:rsidP="00C244EE">
      <w:r>
        <w:separator/>
      </w:r>
    </w:p>
  </w:footnote>
  <w:footnote w:type="continuationSeparator" w:id="0">
    <w:p w:rsidR="00D811BB" w:rsidRDefault="00D811BB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F112A"/>
    <w:multiLevelType w:val="hybridMultilevel"/>
    <w:tmpl w:val="AB24F8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0"/>
  </w:num>
  <w:num w:numId="11">
    <w:abstractNumId w:val="6"/>
    <w:lvlOverride w:ilvl="0">
      <w:startOverride w:val="1"/>
    </w:lvlOverride>
  </w:num>
  <w:num w:numId="12">
    <w:abstractNumId w:val="10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0"/>
    <w:rsid w:val="00007E7F"/>
    <w:rsid w:val="00016358"/>
    <w:rsid w:val="000472A6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74994"/>
    <w:rsid w:val="001924F9"/>
    <w:rsid w:val="00197440"/>
    <w:rsid w:val="001A1AFB"/>
    <w:rsid w:val="001C633E"/>
    <w:rsid w:val="001D3A3D"/>
    <w:rsid w:val="001F330F"/>
    <w:rsid w:val="00205964"/>
    <w:rsid w:val="0022071E"/>
    <w:rsid w:val="002401F1"/>
    <w:rsid w:val="002741C1"/>
    <w:rsid w:val="00275EC9"/>
    <w:rsid w:val="002C1C9A"/>
    <w:rsid w:val="002E1A2F"/>
    <w:rsid w:val="002E353F"/>
    <w:rsid w:val="002E40E3"/>
    <w:rsid w:val="002F0814"/>
    <w:rsid w:val="002F1EDC"/>
    <w:rsid w:val="00305DE6"/>
    <w:rsid w:val="00334DA2"/>
    <w:rsid w:val="00360A6F"/>
    <w:rsid w:val="00361416"/>
    <w:rsid w:val="0036742F"/>
    <w:rsid w:val="00377EB5"/>
    <w:rsid w:val="00391F5B"/>
    <w:rsid w:val="003957B9"/>
    <w:rsid w:val="003A5F50"/>
    <w:rsid w:val="00411724"/>
    <w:rsid w:val="00444D3C"/>
    <w:rsid w:val="00451E5A"/>
    <w:rsid w:val="00453979"/>
    <w:rsid w:val="004560B5"/>
    <w:rsid w:val="0047283A"/>
    <w:rsid w:val="004767B1"/>
    <w:rsid w:val="00477FCA"/>
    <w:rsid w:val="0049109B"/>
    <w:rsid w:val="004B3166"/>
    <w:rsid w:val="004C25F4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D10DB"/>
    <w:rsid w:val="007F7E02"/>
    <w:rsid w:val="008055E5"/>
    <w:rsid w:val="0081742E"/>
    <w:rsid w:val="00821736"/>
    <w:rsid w:val="008314F9"/>
    <w:rsid w:val="00854B13"/>
    <w:rsid w:val="0086764D"/>
    <w:rsid w:val="00873531"/>
    <w:rsid w:val="00881B91"/>
    <w:rsid w:val="008B7D47"/>
    <w:rsid w:val="00921E16"/>
    <w:rsid w:val="00925A3F"/>
    <w:rsid w:val="00953F7F"/>
    <w:rsid w:val="00961ED0"/>
    <w:rsid w:val="00994A7B"/>
    <w:rsid w:val="009C7057"/>
    <w:rsid w:val="009D5BCB"/>
    <w:rsid w:val="00A2146D"/>
    <w:rsid w:val="00A46BC6"/>
    <w:rsid w:val="00A50274"/>
    <w:rsid w:val="00A649E2"/>
    <w:rsid w:val="00A70256"/>
    <w:rsid w:val="00A7074D"/>
    <w:rsid w:val="00A77233"/>
    <w:rsid w:val="00AA57E6"/>
    <w:rsid w:val="00AC3BAC"/>
    <w:rsid w:val="00AD6E4B"/>
    <w:rsid w:val="00B075B1"/>
    <w:rsid w:val="00B16513"/>
    <w:rsid w:val="00B276A1"/>
    <w:rsid w:val="00B43B13"/>
    <w:rsid w:val="00B839AD"/>
    <w:rsid w:val="00BB3E54"/>
    <w:rsid w:val="00BC37AE"/>
    <w:rsid w:val="00BD79F0"/>
    <w:rsid w:val="00C00CA9"/>
    <w:rsid w:val="00C02D36"/>
    <w:rsid w:val="00C22CB7"/>
    <w:rsid w:val="00C2419A"/>
    <w:rsid w:val="00C244EE"/>
    <w:rsid w:val="00C37AF3"/>
    <w:rsid w:val="00C634EE"/>
    <w:rsid w:val="00C6664F"/>
    <w:rsid w:val="00C66B75"/>
    <w:rsid w:val="00CC51D5"/>
    <w:rsid w:val="00CD211E"/>
    <w:rsid w:val="00CD5315"/>
    <w:rsid w:val="00CD7D79"/>
    <w:rsid w:val="00CF1E62"/>
    <w:rsid w:val="00D262C2"/>
    <w:rsid w:val="00D35BA3"/>
    <w:rsid w:val="00D811BB"/>
    <w:rsid w:val="00D9644F"/>
    <w:rsid w:val="00DC08A1"/>
    <w:rsid w:val="00DF6778"/>
    <w:rsid w:val="00E0766F"/>
    <w:rsid w:val="00E10C10"/>
    <w:rsid w:val="00E2282B"/>
    <w:rsid w:val="00E929C1"/>
    <w:rsid w:val="00EA5E2B"/>
    <w:rsid w:val="00EB3D97"/>
    <w:rsid w:val="00EC1A1F"/>
    <w:rsid w:val="00ED0AA2"/>
    <w:rsid w:val="00F37652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3D52"/>
  <w15:chartTrackingRefBased/>
  <w15:docId w15:val="{B508F1DB-15C8-6246-A4C0-D08FCB48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.do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Télécom.dotm</Template>
  <TotalTime>27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12</cp:revision>
  <dcterms:created xsi:type="dcterms:W3CDTF">2019-02-08T14:16:00Z</dcterms:created>
  <dcterms:modified xsi:type="dcterms:W3CDTF">2019-02-08T14:49:00Z</dcterms:modified>
</cp:coreProperties>
</file>
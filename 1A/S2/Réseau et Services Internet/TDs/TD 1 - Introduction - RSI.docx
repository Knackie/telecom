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2D0" w:rsidRPr="00D642D0" w:rsidRDefault="00E4543C" w:rsidP="00BA014B">
      <w:pPr>
        <w:pStyle w:val="Titre"/>
      </w:pPr>
      <w:r w:rsidRPr="00D642D0">
        <w:t>TD N°1 : Introduction</w:t>
      </w:r>
    </w:p>
    <w:p w:rsidR="00D642D0" w:rsidRDefault="00D642D0" w:rsidP="00BA014B">
      <w:pPr>
        <w:pStyle w:val="Titre"/>
      </w:pPr>
    </w:p>
    <w:p w:rsidR="00F37652" w:rsidRDefault="00D642D0" w:rsidP="00BA014B">
      <w:pPr>
        <w:pStyle w:val="Titre1"/>
      </w:pPr>
      <w:r>
        <w:t xml:space="preserve">Exercice 1 : </w:t>
      </w:r>
    </w:p>
    <w:p w:rsidR="00D642D0" w:rsidRDefault="00D642D0" w:rsidP="00BA014B"/>
    <w:p w:rsidR="00BA014B" w:rsidRDefault="00535E10" w:rsidP="00BA014B">
      <w:pPr>
        <w:pStyle w:val="Paragraphedeliste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2456723</wp:posOffset>
                </wp:positionH>
                <wp:positionV relativeFrom="paragraph">
                  <wp:posOffset>9478</wp:posOffset>
                </wp:positionV>
                <wp:extent cx="372745" cy="5301615"/>
                <wp:effectExtent l="0" t="635" r="7620" b="3302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745" cy="5301615"/>
                        </a:xfrm>
                        <a:prstGeom prst="rightBrace">
                          <a:avLst>
                            <a:gd name="adj1" fmla="val 8333"/>
                            <a:gd name="adj2" fmla="val 922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A391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93.45pt;margin-top:.75pt;width:29.35pt;height:417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" adj="127,19932" strokecolor="#4472c4 [3204]" strokeweight=".5pt">
                <v:stroke joinstyle="miter"/>
              </v:shape>
            </w:pict>
          </mc:Fallback>
        </mc:AlternateContent>
      </w:r>
      <w:r w:rsidR="008841C3">
        <w:t>Il va garder une certaine qualité de transmission durant toute la communication</w:t>
      </w:r>
    </w:p>
    <w:p w:rsidR="00BA014B" w:rsidRDefault="00BA014B" w:rsidP="00BA014B">
      <w:pPr>
        <w:pStyle w:val="Paragraphedeliste"/>
        <w:numPr>
          <w:ilvl w:val="0"/>
          <w:numId w:val="6"/>
        </w:numPr>
      </w:pPr>
      <w:r>
        <w:t>TDM : Temporel</w:t>
      </w:r>
      <w:r>
        <w:br/>
        <w:t>FDM : Fréquentiel</w:t>
      </w:r>
      <w:r>
        <w:br/>
        <w:t>Multiplexage des données sur un même lien</w:t>
      </w:r>
    </w:p>
    <w:p w:rsidR="00BA014B" w:rsidRDefault="00BA014B" w:rsidP="00BA014B">
      <w:pPr>
        <w:pStyle w:val="Paragraphedeliste"/>
        <w:numPr>
          <w:ilvl w:val="0"/>
          <w:numId w:val="6"/>
        </w:numPr>
      </w:pPr>
      <w:r>
        <w:t xml:space="preserve">Circuit car sur une longue période (amortissement le cout d’établissement d’un circuit), sur un temps long, on a plus de mal </w:t>
      </w:r>
      <w:proofErr w:type="spellStart"/>
      <w:proofErr w:type="gramStart"/>
      <w:r>
        <w:t>a</w:t>
      </w:r>
      <w:proofErr w:type="spellEnd"/>
      <w:proofErr w:type="gramEnd"/>
      <w:r>
        <w:t xml:space="preserve"> conserver une connexion constant et on ne va pas gâcher de la connexion car on est à débit constant</w:t>
      </w:r>
    </w:p>
    <w:p w:rsidR="00301002" w:rsidRDefault="00301002" w:rsidP="00301002">
      <w:pPr>
        <w:pStyle w:val="Titre1"/>
      </w:pPr>
      <w:r>
        <w:t xml:space="preserve">Exercice 2 : </w:t>
      </w:r>
    </w:p>
    <w:p w:rsidR="00301002" w:rsidRDefault="00301002" w:rsidP="00301002"/>
    <w:p w:rsidR="00523272" w:rsidRDefault="00523272" w:rsidP="00301002"/>
    <w:p w:rsidR="00523272" w:rsidRDefault="00523272" w:rsidP="00523272">
      <w:pPr>
        <w:tabs>
          <w:tab w:val="left" w:pos="4111"/>
        </w:tabs>
      </w:pPr>
      <w:r>
        <w:t>IT0</w:t>
      </w:r>
      <w:r>
        <w:tab/>
        <w:t>IT16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3742"/>
        <w:gridCol w:w="236"/>
        <w:gridCol w:w="3932"/>
      </w:tblGrid>
      <w:tr w:rsidR="00523272" w:rsidTr="00523272">
        <w:tc>
          <w:tcPr>
            <w:tcW w:w="426" w:type="dxa"/>
          </w:tcPr>
          <w:p w:rsidR="00523272" w:rsidRDefault="00523272" w:rsidP="00523272">
            <w:pPr>
              <w:pStyle w:val="Paragraphedeliste"/>
              <w:ind w:left="0"/>
            </w:pPr>
          </w:p>
        </w:tc>
        <w:tc>
          <w:tcPr>
            <w:tcW w:w="3742" w:type="dxa"/>
          </w:tcPr>
          <w:p w:rsidR="00523272" w:rsidRDefault="00523272" w:rsidP="00523272">
            <w:pPr>
              <w:pStyle w:val="Paragraphedeliste"/>
              <w:ind w:left="0"/>
              <w:jc w:val="center"/>
            </w:pPr>
            <w:r>
              <w:t>Voix</w:t>
            </w:r>
          </w:p>
        </w:tc>
        <w:tc>
          <w:tcPr>
            <w:tcW w:w="236" w:type="dxa"/>
          </w:tcPr>
          <w:p w:rsidR="00523272" w:rsidRDefault="00523272" w:rsidP="00523272">
            <w:pPr>
              <w:pStyle w:val="Paragraphedeliste"/>
              <w:ind w:left="0"/>
            </w:pPr>
          </w:p>
        </w:tc>
        <w:tc>
          <w:tcPr>
            <w:tcW w:w="3932" w:type="dxa"/>
          </w:tcPr>
          <w:p w:rsidR="00523272" w:rsidRDefault="00523272" w:rsidP="00523272">
            <w:pPr>
              <w:pStyle w:val="Paragraphedeliste"/>
              <w:ind w:left="0"/>
              <w:jc w:val="center"/>
            </w:pPr>
            <w:r>
              <w:t>Voix</w:t>
            </w:r>
          </w:p>
        </w:tc>
      </w:tr>
    </w:tbl>
    <w:p w:rsidR="00301002" w:rsidRDefault="00301002" w:rsidP="00523272"/>
    <w:p w:rsidR="00523272" w:rsidRDefault="00523272" w:rsidP="00523272"/>
    <w:p w:rsidR="00523272" w:rsidRDefault="00523272" w:rsidP="00523272">
      <w:r>
        <w:sym w:font="Wingdings" w:char="F0E8"/>
      </w:r>
      <w:r>
        <w:t xml:space="preserve"> 32ITs</w:t>
      </w:r>
    </w:p>
    <w:p w:rsidR="00523272" w:rsidRDefault="00523272" w:rsidP="00523272"/>
    <w:p w:rsidR="002F6A20" w:rsidRDefault="002F6A20" w:rsidP="002F6A20">
      <w:pPr>
        <w:pStyle w:val="Paragraphedeliste"/>
        <w:numPr>
          <w:ilvl w:val="0"/>
          <w:numId w:val="18"/>
        </w:numPr>
      </w:pPr>
      <w:r>
        <w:t>Débit maximal : 8 kHz = 8 000 trames par seconde</w:t>
      </w:r>
    </w:p>
    <w:p w:rsidR="00535E10" w:rsidRDefault="00535E10" w:rsidP="002F6A20">
      <w:pPr>
        <w:pStyle w:val="Paragraphedeliste"/>
        <w:numPr>
          <w:ilvl w:val="0"/>
          <w:numId w:val="18"/>
        </w:numPr>
      </w:pPr>
      <w:r>
        <w:t>Une trame</w:t>
      </w:r>
      <w:r w:rsidR="00BE0F4D">
        <w:t xml:space="preserve"> : </w:t>
      </w:r>
      <w:r w:rsidR="008B433C">
        <w:t xml:space="preserve">32 * 8 </w:t>
      </w:r>
      <w:r>
        <w:t>bits = 256 bits</w:t>
      </w:r>
    </w:p>
    <w:p w:rsidR="000A54B2" w:rsidRDefault="00DB3FA8" w:rsidP="00EA7499">
      <w:pPr>
        <w:pStyle w:val="Paragraphedeliste"/>
        <w:numPr>
          <w:ilvl w:val="0"/>
          <w:numId w:val="18"/>
        </w:numPr>
        <w:tabs>
          <w:tab w:val="left" w:pos="1276"/>
          <w:tab w:val="left" w:pos="2268"/>
          <w:tab w:val="left" w:pos="5387"/>
        </w:tabs>
      </w:pPr>
      <w:r>
        <w:t>Débit maximal = 256 * 8 000 = 2 048 Mbit/s</w:t>
      </w:r>
      <w:r w:rsidR="000A54B2">
        <w:br/>
      </w:r>
      <w:r w:rsidR="000A54B2">
        <w:tab/>
        <w:t xml:space="preserve"> utile </w:t>
      </w:r>
      <w:r w:rsidR="000A54B2">
        <w:tab/>
        <w:t>= 240 * 8 000 = 1920 Mbit/s</w:t>
      </w:r>
    </w:p>
    <w:p w:rsidR="00EA7499" w:rsidRPr="00EA7499" w:rsidRDefault="00EA7499" w:rsidP="00EA7499">
      <w:pPr>
        <w:tabs>
          <w:tab w:val="left" w:pos="1276"/>
          <w:tab w:val="left" w:pos="2268"/>
          <w:tab w:val="left" w:pos="5387"/>
        </w:tabs>
        <w:rPr>
          <w:color w:val="FFD579"/>
        </w:rPr>
      </w:pPr>
      <w:r>
        <w:rPr>
          <w:color w:val="FFD579"/>
        </w:rPr>
        <w:br/>
        <w:t>Données utiles : Uniquement là où on peut mettre des données, pas les informations des différents protocoles.</w:t>
      </w:r>
    </w:p>
    <w:p w:rsidR="00523272" w:rsidRDefault="00523272" w:rsidP="00523272"/>
    <w:p w:rsidR="005F61B3" w:rsidRDefault="005F61B3" w:rsidP="005F61B3">
      <w:pPr>
        <w:pStyle w:val="Titre1"/>
      </w:pPr>
      <w:r>
        <w:t xml:space="preserve">Exercice 3 : </w:t>
      </w:r>
    </w:p>
    <w:p w:rsidR="005F61B3" w:rsidRDefault="005F61B3" w:rsidP="005F61B3"/>
    <w:p w:rsidR="005F61B3" w:rsidRDefault="00770F44" w:rsidP="00770F44">
      <w:pPr>
        <w:pStyle w:val="Paragraphedeliste"/>
        <w:numPr>
          <w:ilvl w:val="0"/>
          <w:numId w:val="18"/>
        </w:numPr>
      </w:pPr>
      <w:r>
        <w:t xml:space="preserve">Les différents types de délais qui peuvent intervenir sont : </w:t>
      </w:r>
    </w:p>
    <w:p w:rsidR="00770F44" w:rsidRDefault="00770F44" w:rsidP="00770F44">
      <w:pPr>
        <w:pStyle w:val="Paragraphedeliste"/>
        <w:numPr>
          <w:ilvl w:val="1"/>
          <w:numId w:val="18"/>
        </w:numPr>
      </w:pPr>
      <w:r>
        <w:t>Le temps de propagation</w:t>
      </w:r>
    </w:p>
    <w:p w:rsidR="00770F44" w:rsidRDefault="00770F44" w:rsidP="00770F44">
      <w:pPr>
        <w:pStyle w:val="Paragraphedeliste"/>
        <w:numPr>
          <w:ilvl w:val="1"/>
          <w:numId w:val="18"/>
        </w:numPr>
      </w:pPr>
      <w:r>
        <w:t>Le temps de transmission</w:t>
      </w:r>
    </w:p>
    <w:p w:rsidR="00770F44" w:rsidRDefault="00770F44" w:rsidP="00770F44">
      <w:pPr>
        <w:pStyle w:val="Paragraphedeliste"/>
        <w:numPr>
          <w:ilvl w:val="1"/>
          <w:numId w:val="18"/>
        </w:numPr>
      </w:pPr>
      <w:r>
        <w:t>Le temps d’attente dans les deux cas</w:t>
      </w:r>
    </w:p>
    <w:p w:rsidR="00641937" w:rsidRPr="00FC5F71" w:rsidRDefault="00770F44" w:rsidP="00FC5F71">
      <w:pPr>
        <w:pStyle w:val="Paragraphedeliste"/>
        <w:numPr>
          <w:ilvl w:val="0"/>
          <w:numId w:val="18"/>
        </w:numPr>
        <w:rPr>
          <w:color w:val="FFC000"/>
        </w:rPr>
      </w:pPr>
      <w:r>
        <w:t xml:space="preserve">La somme des différents délais forme </w:t>
      </w:r>
      <w:r w:rsidRPr="00770F44">
        <w:rPr>
          <w:color w:val="FFC000"/>
        </w:rPr>
        <w:t>le délai de bout en bout</w:t>
      </w:r>
      <w:r w:rsidR="00725960">
        <w:rPr>
          <w:color w:val="FFC000"/>
        </w:rPr>
        <w:t xml:space="preserve"> (RTT)</w:t>
      </w:r>
    </w:p>
    <w:p w:rsidR="00FC5F71" w:rsidRPr="00FC5F71" w:rsidRDefault="00641937" w:rsidP="00FC5F71">
      <w:pPr>
        <w:pStyle w:val="Paragraphedeliste"/>
        <w:numPr>
          <w:ilvl w:val="1"/>
          <w:numId w:val="18"/>
        </w:numPr>
        <w:rPr>
          <w:color w:val="FFC000"/>
        </w:rPr>
      </w:pPr>
      <w:r>
        <w:t>Le temps de traitement est négligé (x nombre de nœuds traversés</w:t>
      </w:r>
    </w:p>
    <w:p w:rsidR="00FC5F71" w:rsidRDefault="00FC5F71" w:rsidP="00FC5F71">
      <w:pPr>
        <w:pStyle w:val="Paragraphedeliste"/>
        <w:numPr>
          <w:ilvl w:val="0"/>
          <w:numId w:val="18"/>
        </w:numPr>
      </w:pPr>
      <w:r w:rsidRPr="00FC5F71">
        <w:t>Pour une communication donnée le délai variable est le temps d’attente dans les buffers qui dépend de la congestion à un instant t</w:t>
      </w:r>
    </w:p>
    <w:p w:rsidR="00FC5F71" w:rsidRDefault="00FC5F71" w:rsidP="00FC5F71"/>
    <w:p w:rsidR="00FC5F71" w:rsidRDefault="00FC5F71" w:rsidP="00FC5F71">
      <w:pPr>
        <w:pStyle w:val="Titre1"/>
      </w:pPr>
      <w:r>
        <w:lastRenderedPageBreak/>
        <w:t xml:space="preserve">Exercice 4 : </w:t>
      </w:r>
    </w:p>
    <w:p w:rsidR="00FC5F71" w:rsidRDefault="00FC5F71" w:rsidP="00FC5F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381991</wp:posOffset>
                </wp:positionH>
                <wp:positionV relativeFrom="paragraph">
                  <wp:posOffset>99772</wp:posOffset>
                </wp:positionV>
                <wp:extent cx="925551" cy="289932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551" cy="289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FC5F71" w:rsidRDefault="00FC5F71">
                            <w:r>
                              <w:t>10 000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0.1pt;margin-top:7.85pt;width:72.9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" filled="f" stroked="f">
                <v:textbox>
                  <w:txbxContent>
                    <w:p w:rsidR="00FC5F71" w:rsidRDefault="00FC5F71">
                      <w:r>
                        <w:t>10 000 km</w:t>
                      </w:r>
                    </w:p>
                  </w:txbxContent>
                </v:textbox>
              </v:shape>
            </w:pict>
          </mc:Fallback>
        </mc:AlternateContent>
      </w:r>
    </w:p>
    <w:p w:rsidR="00FC5F71" w:rsidRDefault="00FC5F71" w:rsidP="00FC5F71"/>
    <w:p w:rsidR="00FC5F71" w:rsidRDefault="00FC5F71" w:rsidP="00FC5F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CBFCD" wp14:editId="53D6F5C3">
                <wp:simplePos x="0" y="0"/>
                <wp:positionH relativeFrom="column">
                  <wp:posOffset>311646</wp:posOffset>
                </wp:positionH>
                <wp:positionV relativeFrom="paragraph">
                  <wp:posOffset>226308</wp:posOffset>
                </wp:positionV>
                <wp:extent cx="925551" cy="289932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551" cy="289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FC5F71" w:rsidRDefault="00FC5F71" w:rsidP="00FC5F71">
                            <w:r>
                              <w:t>1 Mbit /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CBFCD" id="Zone de texte 5" o:spid="_x0000_s1027" type="#_x0000_t202" style="position:absolute;margin-left:24.55pt;margin-top:17.8pt;width:72.9pt;height:22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" filled="f" stroked="f">
                <v:textbox>
                  <w:txbxContent>
                    <w:p w:rsidR="00FC5F71" w:rsidRDefault="00FC5F71" w:rsidP="00FC5F71">
                      <w:r>
                        <w:t>1 Mbit /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390D1" wp14:editId="36A7642A">
                <wp:simplePos x="0" y="0"/>
                <wp:positionH relativeFrom="column">
                  <wp:posOffset>248130</wp:posOffset>
                </wp:positionH>
                <wp:positionV relativeFrom="paragraph">
                  <wp:posOffset>185064</wp:posOffset>
                </wp:positionV>
                <wp:extent cx="1080000" cy="0"/>
                <wp:effectExtent l="0" t="63500" r="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round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73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9.55pt;margin-top:14.55pt;width:85.05pt;height: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" strokecolor="#4472c4 [3204]" strokeweight=".5pt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74295</wp:posOffset>
                </wp:positionV>
                <wp:extent cx="1080000" cy="0"/>
                <wp:effectExtent l="25400" t="63500" r="0" b="762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71045" id="Connecteur droit avec flèche 2" o:spid="_x0000_s1026" type="#_x0000_t32" style="position:absolute;margin-left:17.8pt;margin-top:5.85pt;width:85.05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E </w:t>
      </w:r>
      <w:r>
        <w:tab/>
      </w:r>
      <w:r>
        <w:tab/>
      </w:r>
      <w:r>
        <w:tab/>
        <w:t>R</w:t>
      </w:r>
    </w:p>
    <w:p w:rsidR="00FC5F71" w:rsidRDefault="00FC5F71" w:rsidP="00FC5F71"/>
    <w:p w:rsidR="00FC5F71" w:rsidRDefault="00FC5F71" w:rsidP="00FC5F71"/>
    <w:p w:rsidR="00FC5F71" w:rsidRDefault="00FC5F71" w:rsidP="00FC5F71"/>
    <w:p w:rsidR="00FC5F71" w:rsidRDefault="00FC5F71" w:rsidP="00FC5F71"/>
    <w:p w:rsidR="00FC5F71" w:rsidRPr="001D782F" w:rsidRDefault="00877ADD" w:rsidP="00FC5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pop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distance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10 000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25 000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:rsidR="001D782F" w:rsidRDefault="001D782F" w:rsidP="00FC5F71">
      <w:pPr>
        <w:rPr>
          <w:rFonts w:eastAsiaTheme="minorEastAsia"/>
        </w:rPr>
      </w:pPr>
      <w:r>
        <w:rPr>
          <w:rFonts w:eastAsiaTheme="minorEastAsia"/>
        </w:rPr>
        <w:t xml:space="preserve">Nb bits en transit </w:t>
      </w:r>
      <w:r>
        <w:rPr>
          <w:rFonts w:eastAsiaTheme="minorEastAsia"/>
        </w:rPr>
        <w:tab/>
        <w:t>= Débit x temps</w:t>
      </w:r>
    </w:p>
    <w:p w:rsidR="001D782F" w:rsidRDefault="001D782F" w:rsidP="00FC5F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r>
          <m:rPr>
            <m:sty m:val="bi"/>
          </m:rPr>
          <w:rPr>
            <w:rFonts w:ascii="Cambria Math" w:eastAsiaTheme="minorEastAsia" w:hAnsi="Cambria Math"/>
          </w:rPr>
          <m:t>1 000 000 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=40 000 </m:t>
        </m:r>
      </m:oMath>
      <w:r>
        <w:rPr>
          <w:rFonts w:eastAsiaTheme="minorEastAsia"/>
        </w:rPr>
        <w:t>bits</w:t>
      </w:r>
    </w:p>
    <w:p w:rsidR="009418B2" w:rsidRDefault="009418B2" w:rsidP="00FC5F71">
      <w:pPr>
        <w:rPr>
          <w:rFonts w:eastAsiaTheme="minorEastAsia"/>
        </w:rPr>
      </w:pPr>
    </w:p>
    <w:p w:rsidR="009418B2" w:rsidRDefault="009418B2" w:rsidP="00FC5F71">
      <w:pPr>
        <w:rPr>
          <w:rFonts w:eastAsiaTheme="minorEastAsia"/>
        </w:rPr>
      </w:pPr>
      <w:r>
        <w:rPr>
          <w:rFonts w:eastAsiaTheme="minorEastAsia"/>
        </w:rPr>
        <w:t xml:space="preserve">Temps de latence =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trans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prop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400 000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1 000 000 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=0,4+0,04=0, 44 s</m:t>
        </m:r>
      </m:oMath>
    </w:p>
    <w:p w:rsidR="009418B2" w:rsidRDefault="009418B2" w:rsidP="00FC5F71">
      <w:pPr>
        <w:rPr>
          <w:rFonts w:eastAsiaTheme="minorEastAsia"/>
        </w:rPr>
      </w:pPr>
    </w:p>
    <w:p w:rsidR="009418B2" w:rsidRDefault="009418B2" w:rsidP="009418B2">
      <w:pPr>
        <w:pStyle w:val="Titre1"/>
      </w:pPr>
      <w:r>
        <w:t xml:space="preserve">Exercice 5 : </w:t>
      </w:r>
    </w:p>
    <w:p w:rsidR="009418B2" w:rsidRDefault="009418B2" w:rsidP="009418B2"/>
    <w:p w:rsidR="00F117FD" w:rsidRPr="00F117FD" w:rsidRDefault="00F117FD" w:rsidP="00E07578">
      <w:pPr>
        <w:pStyle w:val="Paragraphedeliste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Réseau à communication de paquet avec circuit virtuel</w:t>
      </w:r>
      <w:r w:rsidR="00A31C16">
        <w:rPr>
          <w:rFonts w:eastAsiaTheme="minorEastAsia"/>
        </w:rPr>
        <w:br/>
      </w:r>
    </w:p>
    <w:p w:rsidR="00E07578" w:rsidRPr="00E07578" w:rsidRDefault="009418B2" w:rsidP="00F117FD">
      <w:pPr>
        <w:pStyle w:val="Paragraphedeliste"/>
        <w:numPr>
          <w:ilvl w:val="1"/>
          <w:numId w:val="18"/>
        </w:numPr>
        <w:rPr>
          <w:rFonts w:eastAsiaTheme="minorEastAsia"/>
        </w:rPr>
      </w:pPr>
      <w:r>
        <w:t>Temps d’envoi du fichier </w:t>
      </w:r>
      <w:r w:rsidR="00C467AE">
        <w:tab/>
      </w:r>
      <w:r>
        <w:t xml:space="preserve">=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Ts ×Q</m:t>
            </m:r>
          </m:e>
        </m:d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L+h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×M</m:t>
        </m:r>
      </m:oMath>
      <w:r w:rsidR="00A31C16">
        <w:rPr>
          <w:rFonts w:eastAsiaTheme="minorEastAsia"/>
        </w:rPr>
        <w:br/>
      </w:r>
    </w:p>
    <w:p w:rsidR="00F117FD" w:rsidRDefault="00F117FD" w:rsidP="00F117FD">
      <w:pPr>
        <w:pStyle w:val="Paragraphedeliste"/>
        <w:numPr>
          <w:ilvl w:val="2"/>
          <w:numId w:val="18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1274693</wp:posOffset>
                </wp:positionH>
                <wp:positionV relativeFrom="paragraph">
                  <wp:posOffset>470504</wp:posOffset>
                </wp:positionV>
                <wp:extent cx="195672" cy="1030962"/>
                <wp:effectExtent l="1587" t="0" r="9208" b="34607"/>
                <wp:wrapNone/>
                <wp:docPr id="6" name="Accolade ouvr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5672" cy="10309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66F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6" o:spid="_x0000_s1026" type="#_x0000_t87" style="position:absolute;margin-left:100.35pt;margin-top:37.05pt;width:15.4pt;height:81.2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" adj="342" strokecolor="#4472c4 [3204]" strokeweight=".5pt">
                <v:stroke joinstyle="miter"/>
              </v:shape>
            </w:pict>
          </mc:Fallback>
        </mc:AlternateContent>
      </w:r>
      <w:r w:rsidR="00E07578">
        <w:t xml:space="preserve">Le premier paquet prend en compte les liaisons car communique avec mais les paquets suivants sont en mode streaming donc ils n’ont plus </w:t>
      </w:r>
      <w:proofErr w:type="spellStart"/>
      <w:proofErr w:type="gramStart"/>
      <w:r w:rsidR="00E07578">
        <w:t>a</w:t>
      </w:r>
      <w:proofErr w:type="spellEnd"/>
      <w:proofErr w:type="gramEnd"/>
      <w:r w:rsidR="00E07578">
        <w:t xml:space="preserve"> attendre </w:t>
      </w:r>
      <w:proofErr w:type="spellStart"/>
      <w:r w:rsidR="00E07578">
        <w:t>a</w:t>
      </w:r>
      <w:proofErr w:type="spellEnd"/>
      <w:r w:rsidR="00E07578">
        <w:t xml:space="preserve"> chaque liaison</w:t>
      </w:r>
      <w:r>
        <w:br/>
      </w:r>
    </w:p>
    <w:p w:rsidR="00F117FD" w:rsidRDefault="00F117FD" w:rsidP="00F117FD">
      <w:pPr>
        <w:pStyle w:val="Paragraphedeliste"/>
        <w:numPr>
          <w:ilvl w:val="1"/>
          <w:numId w:val="18"/>
        </w:numPr>
        <w:rPr>
          <w:rFonts w:eastAsiaTheme="minorEastAsia"/>
        </w:rPr>
      </w:pPr>
      <w:r>
        <w:rPr>
          <w:rFonts w:eastAsiaTheme="minorEastAsia"/>
        </w:rPr>
        <w:t>A -&gt;° -&gt;°-&gt;°-&gt;B</w:t>
      </w:r>
    </w:p>
    <w:p w:rsidR="00F117FD" w:rsidRPr="00F117FD" w:rsidRDefault="00F117FD" w:rsidP="00F117FD">
      <w:pPr>
        <w:ind w:left="2124"/>
        <w:rPr>
          <w:rFonts w:eastAsiaTheme="minorEastAsia"/>
        </w:rPr>
      </w:pPr>
      <w:r>
        <w:rPr>
          <w:rFonts w:eastAsiaTheme="minorEastAsia"/>
        </w:rPr>
        <w:br/>
        <w:t>Q Liaisons</w:t>
      </w:r>
    </w:p>
    <w:p w:rsidR="00F117FD" w:rsidRDefault="00F117FD" w:rsidP="00F117FD">
      <w:pPr>
        <w:pStyle w:val="Paragraphedeliste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Réseau à commutation de paquet</w:t>
      </w:r>
      <w:r w:rsidR="00640A09">
        <w:rPr>
          <w:rFonts w:eastAsiaTheme="minorEastAsia"/>
        </w:rPr>
        <w:br/>
      </w:r>
    </w:p>
    <w:p w:rsidR="00F117FD" w:rsidRDefault="00F117FD" w:rsidP="00F117FD">
      <w:pPr>
        <w:pStyle w:val="Paragraphedeliste"/>
        <w:numPr>
          <w:ilvl w:val="1"/>
          <w:numId w:val="18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*M</m:t>
        </m:r>
      </m:oMath>
      <w:r w:rsidR="00640A09">
        <w:rPr>
          <w:rFonts w:eastAsiaTheme="minorEastAsia"/>
        </w:rPr>
        <w:br/>
      </w:r>
    </w:p>
    <w:p w:rsidR="00F117FD" w:rsidRDefault="00F117FD" w:rsidP="00F117FD">
      <w:pPr>
        <w:pStyle w:val="Paragraphedeliste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Commutation de circuit </w:t>
      </w:r>
      <w:r w:rsidR="00640A09">
        <w:rPr>
          <w:rFonts w:eastAsiaTheme="minorEastAsia"/>
        </w:rPr>
        <w:br/>
      </w:r>
    </w:p>
    <w:p w:rsidR="00A240E2" w:rsidRDefault="00F117FD" w:rsidP="00F117FD">
      <w:pPr>
        <w:pStyle w:val="Paragraphedeliste"/>
        <w:numPr>
          <w:ilvl w:val="1"/>
          <w:numId w:val="18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T=Ts×Q 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h+ L×M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den>
        </m:f>
      </m:oMath>
      <w:r w:rsidR="00A240E2">
        <w:rPr>
          <w:rFonts w:eastAsiaTheme="minorEastAsia"/>
        </w:rPr>
        <w:t xml:space="preserve"> </w:t>
      </w:r>
      <w:r w:rsidR="00A240E2">
        <w:rPr>
          <w:rFonts w:eastAsiaTheme="minorEastAsia"/>
        </w:rPr>
        <w:br/>
      </w:r>
    </w:p>
    <w:p w:rsidR="00F117FD" w:rsidRDefault="00A240E2" w:rsidP="00A240E2">
      <w:pPr>
        <w:pStyle w:val="Paragraphedeliste"/>
        <w:numPr>
          <w:ilvl w:val="2"/>
          <w:numId w:val="18"/>
        </w:numPr>
        <w:rPr>
          <w:rFonts w:eastAsiaTheme="minorEastAsia"/>
        </w:rPr>
      </w:pPr>
      <w:r>
        <w:rPr>
          <w:rFonts w:eastAsiaTheme="minorEastAsia"/>
        </w:rPr>
        <w:t>1 header par fichier et non par paquet</w:t>
      </w:r>
      <w:r w:rsidR="00640A09">
        <w:rPr>
          <w:rFonts w:eastAsiaTheme="minorEastAsia"/>
        </w:rPr>
        <w:br/>
      </w:r>
    </w:p>
    <w:p w:rsidR="00A31C16" w:rsidRDefault="00A31C16" w:rsidP="003B5BF1">
      <w:pPr>
        <w:rPr>
          <w:rFonts w:eastAsiaTheme="minorEastAsia"/>
        </w:rPr>
      </w:pPr>
    </w:p>
    <w:p w:rsidR="003B5BF1" w:rsidRDefault="003B5BF1" w:rsidP="003B5BF1">
      <w:pPr>
        <w:pStyle w:val="Titre1"/>
      </w:pPr>
      <w:r>
        <w:t>Exercice 6 :</w:t>
      </w:r>
    </w:p>
    <w:p w:rsidR="003B5BF1" w:rsidRDefault="003B5BF1" w:rsidP="003B5BF1"/>
    <w:p w:rsidR="003B5BF1" w:rsidRDefault="003B5BF1" w:rsidP="003B5BF1">
      <w:pPr>
        <w:pStyle w:val="Paragraphedeliste"/>
        <w:numPr>
          <w:ilvl w:val="0"/>
          <w:numId w:val="18"/>
        </w:numPr>
      </w:pPr>
      <w:r>
        <w:t xml:space="preserve">Les </w:t>
      </w:r>
      <w:r w:rsidRPr="003B5BF1">
        <w:rPr>
          <w:color w:val="92D050"/>
        </w:rPr>
        <w:t xml:space="preserve">données </w:t>
      </w:r>
      <w:r>
        <w:t xml:space="preserve">des couches supérieurs (7,6,5 sont encapsulées dans des </w:t>
      </w:r>
      <w:r w:rsidRPr="003B5BF1">
        <w:rPr>
          <w:color w:val="92D050"/>
        </w:rPr>
        <w:t xml:space="preserve">segments </w:t>
      </w:r>
      <w:r>
        <w:t xml:space="preserve">de couche 4, eux-mêmes encapsulé dans des </w:t>
      </w:r>
      <w:r w:rsidRPr="003B5BF1">
        <w:rPr>
          <w:color w:val="92D050"/>
        </w:rPr>
        <w:t xml:space="preserve">paquets </w:t>
      </w:r>
      <w:r>
        <w:t xml:space="preserve">de couche 3. Ces </w:t>
      </w:r>
      <w:r w:rsidRPr="003B5BF1">
        <w:rPr>
          <w:color w:val="92D050"/>
        </w:rPr>
        <w:t xml:space="preserve">paquets </w:t>
      </w:r>
      <w:r>
        <w:t xml:space="preserve">sont </w:t>
      </w:r>
      <w:r>
        <w:lastRenderedPageBreak/>
        <w:t xml:space="preserve">placés dans des </w:t>
      </w:r>
      <w:r w:rsidRPr="003B5BF1">
        <w:rPr>
          <w:color w:val="92D050"/>
        </w:rPr>
        <w:t xml:space="preserve">trames </w:t>
      </w:r>
      <w:r>
        <w:t xml:space="preserve">de couche 2, transmises </w:t>
      </w:r>
      <w:r w:rsidRPr="003B5BF1">
        <w:rPr>
          <w:color w:val="92D050"/>
        </w:rPr>
        <w:t xml:space="preserve">bit </w:t>
      </w:r>
      <w:r>
        <w:t xml:space="preserve">à </w:t>
      </w:r>
      <w:r w:rsidRPr="003B5BF1">
        <w:rPr>
          <w:color w:val="92D050"/>
        </w:rPr>
        <w:t xml:space="preserve">bit </w:t>
      </w:r>
      <w:r>
        <w:t xml:space="preserve">sur le médium physique (couche 1) 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rPr>
          <w:color w:val="A5A5A5" w:themeColor="accent3"/>
        </w:rPr>
        <w:t xml:space="preserve">Les mots en Verts sont les mots qui étaient données dans l’exercice </w:t>
      </w:r>
      <w:proofErr w:type="spellStart"/>
      <w:proofErr w:type="gramStart"/>
      <w:r>
        <w:rPr>
          <w:color w:val="A5A5A5" w:themeColor="accent3"/>
        </w:rPr>
        <w:t>a</w:t>
      </w:r>
      <w:proofErr w:type="spellEnd"/>
      <w:proofErr w:type="gramEnd"/>
      <w:r>
        <w:rPr>
          <w:color w:val="A5A5A5" w:themeColor="accent3"/>
        </w:rPr>
        <w:t xml:space="preserve"> remettre à leur place </w:t>
      </w:r>
    </w:p>
    <w:p w:rsidR="003B5BF1" w:rsidRDefault="003B5BF1" w:rsidP="003B5BF1">
      <w:pPr>
        <w:pStyle w:val="Titre1"/>
      </w:pPr>
      <w:r>
        <w:t xml:space="preserve">Exercice 7 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>La couche 3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>La couche 1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>La couche 2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>La couche 2</w:t>
      </w:r>
    </w:p>
    <w:p w:rsidR="003B5BF1" w:rsidRDefault="003B5BF1" w:rsidP="003B5BF1">
      <w:pPr>
        <w:pStyle w:val="Titre1"/>
      </w:pPr>
      <w:r>
        <w:t xml:space="preserve">Exercice 8 : 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>Adresse Mac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>Ø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 xml:space="preserve">Adresse IP </w:t>
      </w:r>
    </w:p>
    <w:p w:rsidR="003B5BF1" w:rsidRDefault="003B5BF1" w:rsidP="003B5BF1">
      <w:pPr>
        <w:pStyle w:val="Titre1"/>
      </w:pPr>
      <w:r>
        <w:t>Exercice 9</w:t>
      </w:r>
    </w:p>
    <w:p w:rsidR="003B5BF1" w:rsidRDefault="003B5BF1" w:rsidP="003B5BF1"/>
    <w:p w:rsidR="003B5BF1" w:rsidRDefault="003B5BF1" w:rsidP="003B5BF1">
      <w:pPr>
        <w:pStyle w:val="Paragraphedeliste"/>
        <w:numPr>
          <w:ilvl w:val="0"/>
          <w:numId w:val="18"/>
        </w:numPr>
      </w:pPr>
      <w:r>
        <w:t>La couche 3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>La couche 2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 xml:space="preserve">La couche 4 (TCP) </w:t>
      </w:r>
    </w:p>
    <w:p w:rsidR="003B5BF1" w:rsidRDefault="003B5BF1" w:rsidP="003B5BF1">
      <w:pPr>
        <w:pStyle w:val="Paragraphedeliste"/>
        <w:numPr>
          <w:ilvl w:val="0"/>
          <w:numId w:val="18"/>
        </w:numPr>
      </w:pPr>
      <w:r>
        <w:t xml:space="preserve">La couche 3 </w:t>
      </w:r>
    </w:p>
    <w:p w:rsidR="00BD4C7C" w:rsidRDefault="00BD4C7C" w:rsidP="00BD4C7C"/>
    <w:p w:rsidR="000A633D" w:rsidRPr="00BD4C7C" w:rsidRDefault="000A633D" w:rsidP="000A633D">
      <w:pPr>
        <w:rPr>
          <w:color w:val="A5A5A5" w:themeColor="accent3"/>
        </w:rPr>
      </w:pPr>
      <w:r w:rsidRPr="00BD4C7C">
        <w:rPr>
          <w:color w:val="A5A5A5" w:themeColor="accent3"/>
        </w:rPr>
        <w:t xml:space="preserve">Checksum de la couche 2 </w:t>
      </w:r>
      <w:r w:rsidR="007C459D" w:rsidRPr="00BD4C7C">
        <w:rPr>
          <w:color w:val="A5A5A5" w:themeColor="accent3"/>
        </w:rPr>
        <w:t xml:space="preserve">peut être </w:t>
      </w:r>
      <w:r w:rsidR="00EE6C91" w:rsidRPr="00BD4C7C">
        <w:rPr>
          <w:color w:val="A5A5A5" w:themeColor="accent3"/>
        </w:rPr>
        <w:t>une vérification</w:t>
      </w:r>
      <w:r w:rsidR="007C459D" w:rsidRPr="00BD4C7C">
        <w:rPr>
          <w:color w:val="A5A5A5" w:themeColor="accent3"/>
        </w:rPr>
        <w:t xml:space="preserve"> mais pas de bout en bout</w:t>
      </w:r>
    </w:p>
    <w:p w:rsidR="00716169" w:rsidRDefault="00716169" w:rsidP="00716169">
      <w:pPr>
        <w:pStyle w:val="Titre1"/>
      </w:pPr>
      <w:r>
        <w:t xml:space="preserve">Exercice 10 </w:t>
      </w:r>
    </w:p>
    <w:p w:rsidR="007C459D" w:rsidRDefault="007C459D" w:rsidP="007C459D"/>
    <w:p w:rsidR="007C459D" w:rsidRDefault="007C459D" w:rsidP="007C459D">
      <w:pPr>
        <w:pStyle w:val="Paragraphedeliste"/>
        <w:numPr>
          <w:ilvl w:val="0"/>
          <w:numId w:val="18"/>
        </w:numPr>
      </w:pPr>
      <w:r>
        <w:t>Liaison de donnée</w:t>
      </w:r>
    </w:p>
    <w:p w:rsidR="007C459D" w:rsidRDefault="007C459D" w:rsidP="007C459D">
      <w:pPr>
        <w:pStyle w:val="Paragraphedeliste"/>
        <w:numPr>
          <w:ilvl w:val="0"/>
          <w:numId w:val="18"/>
        </w:numPr>
      </w:pPr>
      <w:r>
        <w:t>Physique</w:t>
      </w:r>
    </w:p>
    <w:p w:rsidR="007C459D" w:rsidRDefault="007C459D" w:rsidP="007C459D">
      <w:pPr>
        <w:pStyle w:val="Titre1"/>
      </w:pPr>
      <w:r>
        <w:t>Exercice 11</w:t>
      </w:r>
    </w:p>
    <w:p w:rsidR="007C459D" w:rsidRDefault="007C459D" w:rsidP="007C459D"/>
    <w:p w:rsidR="007C459D" w:rsidRDefault="007C459D" w:rsidP="007C459D">
      <w:pPr>
        <w:pStyle w:val="Paragraphedeliste"/>
        <w:numPr>
          <w:ilvl w:val="0"/>
          <w:numId w:val="18"/>
        </w:numPr>
      </w:pPr>
      <w:r>
        <w:t>Adresse Mac</w:t>
      </w:r>
    </w:p>
    <w:p w:rsidR="007C459D" w:rsidRDefault="007C459D" w:rsidP="007C459D">
      <w:pPr>
        <w:pStyle w:val="Paragraphedeliste"/>
        <w:numPr>
          <w:ilvl w:val="0"/>
          <w:numId w:val="18"/>
        </w:numPr>
      </w:pPr>
      <w:r>
        <w:t>Adresse IP</w:t>
      </w:r>
    </w:p>
    <w:p w:rsidR="007C459D" w:rsidRDefault="007C459D" w:rsidP="007C459D">
      <w:pPr>
        <w:pStyle w:val="Paragraphedeliste"/>
        <w:numPr>
          <w:ilvl w:val="0"/>
          <w:numId w:val="18"/>
        </w:numPr>
      </w:pPr>
      <w:r>
        <w:t>Ports</w:t>
      </w:r>
    </w:p>
    <w:p w:rsidR="007C459D" w:rsidRDefault="007C459D" w:rsidP="007C459D">
      <w:pPr>
        <w:pStyle w:val="Titre1"/>
      </w:pPr>
      <w:r>
        <w:t xml:space="preserve">Exercice 12 </w:t>
      </w:r>
    </w:p>
    <w:p w:rsidR="007C459D" w:rsidRDefault="007C459D" w:rsidP="007C459D"/>
    <w:p w:rsidR="00BD4C7C" w:rsidRDefault="00BD4C7C" w:rsidP="00BD4C7C">
      <w:r>
        <w:t xml:space="preserve">Couche 2 : contrainte du MTU : Maximum </w:t>
      </w:r>
      <w:proofErr w:type="spellStart"/>
      <w:r>
        <w:t>Transmiss</w:t>
      </w:r>
      <w:proofErr w:type="spellEnd"/>
      <w:r>
        <w:t xml:space="preserve"> Unit </w:t>
      </w:r>
    </w:p>
    <w:p w:rsidR="00BD4C7C" w:rsidRDefault="00BD4C7C" w:rsidP="00BD4C7C"/>
    <w:p w:rsidR="00BD4C7C" w:rsidRDefault="00BD4C7C" w:rsidP="00BD4C7C">
      <w:pPr>
        <w:pStyle w:val="Paragraphedeliste"/>
        <w:numPr>
          <w:ilvl w:val="0"/>
          <w:numId w:val="18"/>
        </w:numPr>
      </w:pPr>
      <w:r>
        <w:t>Couche 3 qui fragmente</w:t>
      </w:r>
    </w:p>
    <w:p w:rsidR="00E65670" w:rsidRDefault="00E65670" w:rsidP="00E65670"/>
    <w:p w:rsidR="00E65670" w:rsidRPr="007C459D" w:rsidRDefault="00E65670" w:rsidP="00E6567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87EED" wp14:editId="0659FFC0">
                <wp:simplePos x="0" y="0"/>
                <wp:positionH relativeFrom="column">
                  <wp:posOffset>627922</wp:posOffset>
                </wp:positionH>
                <wp:positionV relativeFrom="paragraph">
                  <wp:posOffset>1286262</wp:posOffset>
                </wp:positionV>
                <wp:extent cx="992459" cy="390293"/>
                <wp:effectExtent l="0" t="0" r="11430" b="1651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459" cy="3902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96AF3" id="Ellipse 19" o:spid="_x0000_s1026" style="position:absolute;margin-left:49.45pt;margin-top:101.3pt;width:78.1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" filled="f" strokecolor="#4472c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51E53" wp14:editId="50592B1F">
                <wp:simplePos x="0" y="0"/>
                <wp:positionH relativeFrom="column">
                  <wp:posOffset>772887</wp:posOffset>
                </wp:positionH>
                <wp:positionV relativeFrom="paragraph">
                  <wp:posOffset>1353169</wp:posOffset>
                </wp:positionV>
                <wp:extent cx="177057" cy="153793"/>
                <wp:effectExtent l="0" t="0" r="139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57" cy="153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E18A" id="Rectangle 17" o:spid="_x0000_s1026" style="position:absolute;margin-left:60.85pt;margin-top:106.55pt;width:13.95pt;height:1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81D5B" wp14:editId="08EADE6A">
                <wp:simplePos x="0" y="0"/>
                <wp:positionH relativeFrom="column">
                  <wp:posOffset>1129603</wp:posOffset>
                </wp:positionH>
                <wp:positionV relativeFrom="paragraph">
                  <wp:posOffset>1353123</wp:posOffset>
                </wp:positionV>
                <wp:extent cx="233587" cy="122494"/>
                <wp:effectExtent l="0" t="0" r="8255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87" cy="12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B26C" id="Rectangle 18" o:spid="_x0000_s1026" style="position:absolute;margin-left:88.95pt;margin-top:106.55pt;width:18.4pt;height: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33E62" wp14:editId="3B5D0015">
                <wp:simplePos x="0" y="0"/>
                <wp:positionH relativeFrom="column">
                  <wp:posOffset>1095298</wp:posOffset>
                </wp:positionH>
                <wp:positionV relativeFrom="paragraph">
                  <wp:posOffset>996129</wp:posOffset>
                </wp:positionV>
                <wp:extent cx="100717" cy="245327"/>
                <wp:effectExtent l="0" t="0" r="39370" b="342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7" cy="245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5E07" id="Connecteur droit avec flèche 16" o:spid="_x0000_s1026" type="#_x0000_t32" style="position:absolute;margin-left:86.25pt;margin-top:78.45pt;width:7.95pt;height:1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8EE3B" wp14:editId="12384E03">
                <wp:simplePos x="0" y="0"/>
                <wp:positionH relativeFrom="column">
                  <wp:posOffset>951307</wp:posOffset>
                </wp:positionH>
                <wp:positionV relativeFrom="paragraph">
                  <wp:posOffset>985179</wp:posOffset>
                </wp:positionV>
                <wp:extent cx="11152" cy="289932"/>
                <wp:effectExtent l="63500" t="0" r="40005" b="406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2" cy="289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952A4" id="Connecteur droit avec flèche 15" o:spid="_x0000_s1026" type="#_x0000_t32" style="position:absolute;margin-left:74.9pt;margin-top:77.55pt;width:.9pt;height:22.8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5973E" wp14:editId="7857EA4E">
                <wp:simplePos x="0" y="0"/>
                <wp:positionH relativeFrom="column">
                  <wp:posOffset>713276</wp:posOffset>
                </wp:positionH>
                <wp:positionV relativeFrom="paragraph">
                  <wp:posOffset>579522</wp:posOffset>
                </wp:positionV>
                <wp:extent cx="535258" cy="323385"/>
                <wp:effectExtent l="0" t="0" r="11430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58" cy="32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06DF0" id="Rectangle 14" o:spid="_x0000_s1026" style="position:absolute;margin-left:56.15pt;margin-top:45.65pt;width:42.15pt;height:25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4A8CC" wp14:editId="168C7AB2">
                <wp:simplePos x="0" y="0"/>
                <wp:positionH relativeFrom="column">
                  <wp:posOffset>761689</wp:posOffset>
                </wp:positionH>
                <wp:positionV relativeFrom="paragraph">
                  <wp:posOffset>394165</wp:posOffset>
                </wp:positionV>
                <wp:extent cx="111559" cy="211873"/>
                <wp:effectExtent l="0" t="0" r="41275" b="4254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59" cy="211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82F4" id="Connecteur droit avec flèche 12" o:spid="_x0000_s1026" type="#_x0000_t32" style="position:absolute;margin-left:60pt;margin-top:31.05pt;width:8.8pt;height:1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BB750" wp14:editId="41C437D4">
                <wp:simplePos x="0" y="0"/>
                <wp:positionH relativeFrom="column">
                  <wp:posOffset>-89937</wp:posOffset>
                </wp:positionH>
                <wp:positionV relativeFrom="paragraph">
                  <wp:posOffset>691391</wp:posOffset>
                </wp:positionV>
                <wp:extent cx="535258" cy="323385"/>
                <wp:effectExtent l="0" t="0" r="1143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58" cy="32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1567F" id="Rectangle 11" o:spid="_x0000_s1026" style="position:absolute;margin-left:-7.1pt;margin-top:54.45pt;width:42.15pt;height:25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E8999" wp14:editId="2011744C">
                <wp:simplePos x="0" y="0"/>
                <wp:positionH relativeFrom="column">
                  <wp:posOffset>226478</wp:posOffset>
                </wp:positionH>
                <wp:positionV relativeFrom="paragraph">
                  <wp:posOffset>360711</wp:posOffset>
                </wp:positionV>
                <wp:extent cx="44605" cy="223024"/>
                <wp:effectExtent l="50800" t="0" r="44450" b="3111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05" cy="223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DE980" id="Connecteur droit avec flèche 10" o:spid="_x0000_s1026" type="#_x0000_t32" style="position:absolute;margin-left:17.85pt;margin-top:28.4pt;width:3.5pt;height:17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7468C" wp14:editId="244A58E1">
                <wp:simplePos x="0" y="0"/>
                <wp:positionH relativeFrom="column">
                  <wp:posOffset>690648</wp:posOffset>
                </wp:positionH>
                <wp:positionV relativeFrom="paragraph">
                  <wp:posOffset>33469</wp:posOffset>
                </wp:positionV>
                <wp:extent cx="535258" cy="323385"/>
                <wp:effectExtent l="0" t="0" r="11430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58" cy="32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DF8820" id="Rectangle 9" o:spid="_x0000_s1026" style="position:absolute;margin-left:54.4pt;margin-top:2.65pt;width:42.15pt;height:25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0786B" wp14:editId="6B58820D">
                <wp:simplePos x="0" y="0"/>
                <wp:positionH relativeFrom="column">
                  <wp:posOffset>148420</wp:posOffset>
                </wp:positionH>
                <wp:positionV relativeFrom="paragraph">
                  <wp:posOffset>26174</wp:posOffset>
                </wp:positionV>
                <wp:extent cx="535258" cy="323385"/>
                <wp:effectExtent l="0" t="0" r="1143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58" cy="32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E83E2" id="Rectangle 8" o:spid="_x0000_s1026" style="position:absolute;margin-left:11.7pt;margin-top:2.05pt;width:42.15pt;height:25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21D1E" wp14:editId="43A3CD0F">
                <wp:simplePos x="0" y="0"/>
                <wp:positionH relativeFrom="column">
                  <wp:posOffset>137268</wp:posOffset>
                </wp:positionH>
                <wp:positionV relativeFrom="paragraph">
                  <wp:posOffset>37326</wp:posOffset>
                </wp:positionV>
                <wp:extent cx="2843561" cy="323385"/>
                <wp:effectExtent l="0" t="0" r="1397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61" cy="32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34E6A" id="Rectangle 7" o:spid="_x0000_s1026" style="position:absolute;margin-left:10.8pt;margin-top:2.95pt;width:223.9pt;height:2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" fillcolor="white [3201]" strokecolor="#70ad47 [3209]" strokeweight="1pt"/>
            </w:pict>
          </mc:Fallback>
        </mc:AlternateContent>
      </w:r>
    </w:p>
    <w:p w:rsidR="00E65670" w:rsidRDefault="00E6567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1687288</wp:posOffset>
                </wp:positionH>
                <wp:positionV relativeFrom="paragraph">
                  <wp:posOffset>1077905</wp:posOffset>
                </wp:positionV>
                <wp:extent cx="1393902" cy="4572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90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670" w:rsidRDefault="00E65670">
                            <w:r>
                              <w:t>Paquet IP fragmenté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28" type="#_x0000_t202" style="position:absolute;margin-left:132.85pt;margin-top:84.85pt;width:109.7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" filled="f" stroked="f">
                <v:textbox>
                  <w:txbxContent>
                    <w:p w:rsidR="00E65670" w:rsidRDefault="00E65670">
                      <w:r>
                        <w:t>Paquet IP fragmenté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65670" w:rsidRDefault="00E65670" w:rsidP="00E65670"/>
    <w:p w:rsidR="00E65670" w:rsidRDefault="00E65670" w:rsidP="00E65670"/>
    <w:p w:rsidR="00E65670" w:rsidRPr="00E65670" w:rsidRDefault="00E65670" w:rsidP="00E65670">
      <w:pPr>
        <w:pStyle w:val="Titre1"/>
        <w:rPr>
          <w:color w:val="FF0000"/>
        </w:rPr>
      </w:pPr>
      <w:r>
        <w:t xml:space="preserve">Exercice 14 </w:t>
      </w:r>
      <w:r w:rsidRPr="00E65670">
        <w:rPr>
          <w:color w:val="FF0000"/>
        </w:rPr>
        <w:t>(EXO SOUVENT EN PARTIEL !!!!!!!!!!!!!!!)</w:t>
      </w:r>
    </w:p>
    <w:p w:rsidR="00E65670" w:rsidRDefault="00E65670" w:rsidP="00E65670"/>
    <w:p w:rsidR="00E65670" w:rsidRDefault="00E65670" w:rsidP="00E65670">
      <w:pPr>
        <w:pStyle w:val="Paragraphedeliste"/>
        <w:numPr>
          <w:ilvl w:val="0"/>
          <w:numId w:val="18"/>
        </w:numPr>
      </w:pPr>
      <w:r>
        <w:t xml:space="preserve">Réseau 1 </w:t>
      </w:r>
    </w:p>
    <w:p w:rsidR="00CD6E72" w:rsidRDefault="00CD6E72" w:rsidP="00CD6E72">
      <w:pPr>
        <w:pStyle w:val="Paragraphedeliste"/>
        <w:numPr>
          <w:ilvl w:val="1"/>
          <w:numId w:val="18"/>
        </w:numPr>
      </w:pPr>
      <w:r>
        <w:t>Adresse MAC</w:t>
      </w:r>
    </w:p>
    <w:p w:rsidR="00CD6E72" w:rsidRDefault="00CD6E72" w:rsidP="00CD6E72">
      <w:pPr>
        <w:pStyle w:val="Paragraphedeliste"/>
        <w:numPr>
          <w:ilvl w:val="2"/>
          <w:numId w:val="18"/>
        </w:numPr>
      </w:pPr>
      <w:r>
        <w:t>Source : 02 :60 :8C :5C :05 :02</w:t>
      </w:r>
    </w:p>
    <w:p w:rsidR="00CD6E72" w:rsidRDefault="00CD6E72" w:rsidP="00CD6E72">
      <w:pPr>
        <w:pStyle w:val="Paragraphedeliste"/>
        <w:numPr>
          <w:ilvl w:val="2"/>
          <w:numId w:val="18"/>
        </w:numPr>
      </w:pPr>
      <w:r>
        <w:t>Destination : 00 :00 :0C :00 :0A :0D</w:t>
      </w:r>
    </w:p>
    <w:p w:rsidR="00CD6E72" w:rsidRDefault="00CD6E72" w:rsidP="00CD6E72">
      <w:pPr>
        <w:pStyle w:val="Paragraphedeliste"/>
        <w:numPr>
          <w:ilvl w:val="1"/>
          <w:numId w:val="18"/>
        </w:numPr>
      </w:pPr>
      <w:r>
        <w:t>Adresse IP</w:t>
      </w:r>
    </w:p>
    <w:p w:rsidR="00CD6E72" w:rsidRDefault="00CD6E72" w:rsidP="00CD6E72">
      <w:pPr>
        <w:pStyle w:val="Paragraphedeliste"/>
        <w:numPr>
          <w:ilvl w:val="2"/>
          <w:numId w:val="18"/>
        </w:numPr>
      </w:pPr>
      <w:r>
        <w:t>Source : 152.81.51.203</w:t>
      </w:r>
    </w:p>
    <w:p w:rsidR="00CD6E72" w:rsidRDefault="00CD6E72" w:rsidP="00CD6E72">
      <w:pPr>
        <w:pStyle w:val="Paragraphedeliste"/>
        <w:numPr>
          <w:ilvl w:val="2"/>
          <w:numId w:val="18"/>
        </w:numPr>
      </w:pPr>
      <w:r>
        <w:t>Destination : 152.81.53.239</w:t>
      </w:r>
    </w:p>
    <w:p w:rsidR="00CD6E72" w:rsidRDefault="00CD6E72" w:rsidP="00CD6E72">
      <w:pPr>
        <w:pStyle w:val="Paragraphedeliste"/>
        <w:numPr>
          <w:ilvl w:val="1"/>
          <w:numId w:val="18"/>
        </w:numPr>
      </w:pPr>
      <w:r>
        <w:t>Ports </w:t>
      </w:r>
    </w:p>
    <w:p w:rsidR="00602031" w:rsidRDefault="00602031" w:rsidP="00602031">
      <w:pPr>
        <w:pStyle w:val="Paragraphedeliste"/>
        <w:numPr>
          <w:ilvl w:val="2"/>
          <w:numId w:val="18"/>
        </w:numPr>
      </w:pPr>
      <w:r>
        <w:t xml:space="preserve">Source : </w:t>
      </w:r>
      <w:proofErr w:type="spellStart"/>
      <w:r>
        <w:t>Random</w:t>
      </w:r>
      <w:proofErr w:type="spellEnd"/>
    </w:p>
    <w:p w:rsidR="00602031" w:rsidRDefault="00602031" w:rsidP="00602031">
      <w:pPr>
        <w:pStyle w:val="Paragraphedeliste"/>
        <w:numPr>
          <w:ilvl w:val="2"/>
          <w:numId w:val="18"/>
        </w:numPr>
      </w:pPr>
      <w:r>
        <w:t>Destination : 23 (</w:t>
      </w:r>
      <w:proofErr w:type="spellStart"/>
      <w:r>
        <w:t>telnet</w:t>
      </w:r>
      <w:proofErr w:type="spellEnd"/>
      <w: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0"/>
        <w:gridCol w:w="1441"/>
        <w:gridCol w:w="1625"/>
        <w:gridCol w:w="1625"/>
        <w:gridCol w:w="1606"/>
        <w:gridCol w:w="1319"/>
      </w:tblGrid>
      <w:tr w:rsidR="002B4BEC" w:rsidTr="00CD6E72">
        <w:tc>
          <w:tcPr>
            <w:tcW w:w="1509" w:type="dxa"/>
          </w:tcPr>
          <w:p w:rsidR="00CD6E72" w:rsidRDefault="00CD6E72" w:rsidP="00CD6E72">
            <w:r>
              <w:t xml:space="preserve">@Mac </w:t>
            </w:r>
            <w:proofErr w:type="spellStart"/>
            <w:r>
              <w:t>Src</w:t>
            </w:r>
            <w:proofErr w:type="spellEnd"/>
          </w:p>
        </w:tc>
        <w:tc>
          <w:tcPr>
            <w:tcW w:w="1509" w:type="dxa"/>
          </w:tcPr>
          <w:p w:rsidR="00CD6E72" w:rsidRDefault="00CD6E72" w:rsidP="00CD6E72">
            <w:r>
              <w:t xml:space="preserve">@Mac </w:t>
            </w:r>
            <w:proofErr w:type="spellStart"/>
            <w:r>
              <w:t>dest</w:t>
            </w:r>
            <w:proofErr w:type="spellEnd"/>
          </w:p>
        </w:tc>
        <w:tc>
          <w:tcPr>
            <w:tcW w:w="1509" w:type="dxa"/>
          </w:tcPr>
          <w:p w:rsidR="00CD6E72" w:rsidRDefault="00CD6E72" w:rsidP="00CD6E72">
            <w:r>
              <w:t xml:space="preserve">@IP </w:t>
            </w:r>
            <w:proofErr w:type="spellStart"/>
            <w:r>
              <w:t>src</w:t>
            </w:r>
            <w:proofErr w:type="spellEnd"/>
          </w:p>
        </w:tc>
        <w:tc>
          <w:tcPr>
            <w:tcW w:w="1509" w:type="dxa"/>
          </w:tcPr>
          <w:p w:rsidR="00CD6E72" w:rsidRDefault="00CD6E72" w:rsidP="00CD6E72">
            <w:r>
              <w:t xml:space="preserve">@IP </w:t>
            </w:r>
            <w:proofErr w:type="spellStart"/>
            <w:r>
              <w:t>dest</w:t>
            </w:r>
            <w:proofErr w:type="spellEnd"/>
          </w:p>
        </w:tc>
        <w:tc>
          <w:tcPr>
            <w:tcW w:w="1510" w:type="dxa"/>
          </w:tcPr>
          <w:p w:rsidR="00CD6E72" w:rsidRDefault="00E425BD" w:rsidP="00CD6E72">
            <w:r>
              <w:t>Port</w:t>
            </w:r>
            <w:r w:rsidR="00CD6E72">
              <w:t xml:space="preserve"> </w:t>
            </w:r>
            <w:proofErr w:type="spellStart"/>
            <w:r w:rsidR="00CD6E72">
              <w:t>src</w:t>
            </w:r>
            <w:proofErr w:type="spellEnd"/>
          </w:p>
        </w:tc>
        <w:tc>
          <w:tcPr>
            <w:tcW w:w="1510" w:type="dxa"/>
          </w:tcPr>
          <w:p w:rsidR="00CD6E72" w:rsidRDefault="00E425BD" w:rsidP="00CD6E72">
            <w:r>
              <w:t>Port</w:t>
            </w:r>
            <w:r w:rsidR="00CD6E72">
              <w:t xml:space="preserve"> </w:t>
            </w:r>
            <w:proofErr w:type="spellStart"/>
            <w:r w:rsidR="00CD6E72">
              <w:t>dest</w:t>
            </w:r>
            <w:proofErr w:type="spellEnd"/>
          </w:p>
        </w:tc>
      </w:tr>
      <w:tr w:rsidR="002B4BEC" w:rsidTr="00CD6E72">
        <w:tc>
          <w:tcPr>
            <w:tcW w:w="1509" w:type="dxa"/>
          </w:tcPr>
          <w:p w:rsidR="00CD6E72" w:rsidRDefault="00CD6E72" w:rsidP="00CD6E72">
            <w:r>
              <w:t>02 :60 :8C :</w:t>
            </w:r>
            <w:r>
              <w:br/>
              <w:t>5C :05 :02</w:t>
            </w:r>
          </w:p>
        </w:tc>
        <w:tc>
          <w:tcPr>
            <w:tcW w:w="1509" w:type="dxa"/>
          </w:tcPr>
          <w:p w:rsidR="00CD6E72" w:rsidRDefault="00CD6E72" w:rsidP="00CD6E72">
            <w:r>
              <w:t>00 :00 :0C :</w:t>
            </w:r>
            <w:r>
              <w:br/>
              <w:t>00 :0A :0D</w:t>
            </w:r>
          </w:p>
        </w:tc>
        <w:tc>
          <w:tcPr>
            <w:tcW w:w="1509" w:type="dxa"/>
          </w:tcPr>
          <w:p w:rsidR="00CD6E72" w:rsidRDefault="00E425BD" w:rsidP="00CD6E72">
            <w:r>
              <w:t>152.81.51.203</w:t>
            </w:r>
          </w:p>
        </w:tc>
        <w:tc>
          <w:tcPr>
            <w:tcW w:w="1509" w:type="dxa"/>
          </w:tcPr>
          <w:p w:rsidR="00CD6E72" w:rsidRDefault="00E425BD" w:rsidP="00CD6E72">
            <w:r>
              <w:t>152.81.53.239</w:t>
            </w:r>
          </w:p>
        </w:tc>
        <w:tc>
          <w:tcPr>
            <w:tcW w:w="1510" w:type="dxa"/>
          </w:tcPr>
          <w:p w:rsidR="00CD6E72" w:rsidRDefault="002B4BEC" w:rsidP="00CD6E72">
            <w:proofErr w:type="spellStart"/>
            <w:r>
              <w:t>Math.random</w:t>
            </w:r>
            <w:proofErr w:type="spellEnd"/>
            <w:r>
              <w:t xml:space="preserve"> &gt; 1024</w:t>
            </w:r>
          </w:p>
        </w:tc>
        <w:tc>
          <w:tcPr>
            <w:tcW w:w="1510" w:type="dxa"/>
          </w:tcPr>
          <w:p w:rsidR="00CD6E72" w:rsidRDefault="002B4BEC" w:rsidP="00CD6E72">
            <w:r>
              <w:t>23 (</w:t>
            </w:r>
            <w:proofErr w:type="spellStart"/>
            <w:r>
              <w:t>telnet</w:t>
            </w:r>
            <w:proofErr w:type="spellEnd"/>
            <w:r>
              <w:t>)</w:t>
            </w:r>
          </w:p>
        </w:tc>
      </w:tr>
      <w:tr w:rsidR="002B4BEC" w:rsidRPr="00BA3A64" w:rsidTr="00CD6E72">
        <w:tc>
          <w:tcPr>
            <w:tcW w:w="1509" w:type="dxa"/>
          </w:tcPr>
          <w:p w:rsidR="00BA3A64" w:rsidRPr="00BA3A64" w:rsidRDefault="00BA3A64" w:rsidP="00CD6E72">
            <w:pPr>
              <w:rPr>
                <w:color w:val="E7E6E6" w:themeColor="background2"/>
              </w:rPr>
            </w:pPr>
            <w:r w:rsidRPr="00BA3A64">
              <w:rPr>
                <w:color w:val="E7E6E6" w:themeColor="background2"/>
              </w:rPr>
              <w:t>@Mac A</w:t>
            </w:r>
          </w:p>
        </w:tc>
        <w:tc>
          <w:tcPr>
            <w:tcW w:w="1509" w:type="dxa"/>
          </w:tcPr>
          <w:p w:rsidR="00BA3A64" w:rsidRPr="00BA3A64" w:rsidRDefault="00BA3A64" w:rsidP="00CD6E72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 Mac routeur interface coté A</w:t>
            </w:r>
          </w:p>
        </w:tc>
        <w:tc>
          <w:tcPr>
            <w:tcW w:w="1509" w:type="dxa"/>
          </w:tcPr>
          <w:p w:rsidR="00BA3A64" w:rsidRPr="00BA3A64" w:rsidRDefault="00BA3A64" w:rsidP="00CD6E72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@IP A</w:t>
            </w:r>
          </w:p>
        </w:tc>
        <w:tc>
          <w:tcPr>
            <w:tcW w:w="1509" w:type="dxa"/>
          </w:tcPr>
          <w:p w:rsidR="00BA3A64" w:rsidRPr="00BA3A64" w:rsidRDefault="00BA3A64" w:rsidP="00CD6E72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@IP B</w:t>
            </w:r>
          </w:p>
        </w:tc>
        <w:tc>
          <w:tcPr>
            <w:tcW w:w="1510" w:type="dxa"/>
          </w:tcPr>
          <w:p w:rsidR="00BA3A64" w:rsidRPr="00BA3A64" w:rsidRDefault="00602031" w:rsidP="00CD6E72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@port aléatoire</w:t>
            </w:r>
          </w:p>
        </w:tc>
        <w:tc>
          <w:tcPr>
            <w:tcW w:w="1510" w:type="dxa"/>
          </w:tcPr>
          <w:p w:rsidR="00BA3A64" w:rsidRPr="00BA3A64" w:rsidRDefault="00602031" w:rsidP="00CD6E72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@Port du logiciel</w:t>
            </w:r>
          </w:p>
        </w:tc>
      </w:tr>
    </w:tbl>
    <w:p w:rsidR="00CD6E72" w:rsidRDefault="00CD6E72" w:rsidP="00CD6E72"/>
    <w:p w:rsidR="00CD6E72" w:rsidRDefault="00CD6E72" w:rsidP="00CD6E72">
      <w:pPr>
        <w:pStyle w:val="Paragraphedeliste"/>
        <w:numPr>
          <w:ilvl w:val="0"/>
          <w:numId w:val="18"/>
        </w:numPr>
      </w:pPr>
      <w:r>
        <w:t>Réseau 2</w:t>
      </w:r>
    </w:p>
    <w:p w:rsidR="00CD6E72" w:rsidRDefault="00CD6E72" w:rsidP="00CD6E72">
      <w:pPr>
        <w:pStyle w:val="Paragraphedeliste"/>
        <w:numPr>
          <w:ilvl w:val="1"/>
          <w:numId w:val="18"/>
        </w:numPr>
      </w:pPr>
      <w:r>
        <w:t>Adresse MAC</w:t>
      </w:r>
    </w:p>
    <w:p w:rsidR="00CD6E72" w:rsidRDefault="00CD6E72" w:rsidP="00CD6E72">
      <w:pPr>
        <w:pStyle w:val="Paragraphedeliste"/>
        <w:numPr>
          <w:ilvl w:val="2"/>
          <w:numId w:val="18"/>
        </w:numPr>
      </w:pPr>
      <w:r>
        <w:t>Source : 00 :00 :0C :00 :10 :BE</w:t>
      </w:r>
    </w:p>
    <w:p w:rsidR="00CD6E72" w:rsidRDefault="00CD6E72" w:rsidP="00CD6E72">
      <w:pPr>
        <w:pStyle w:val="Paragraphedeliste"/>
        <w:numPr>
          <w:ilvl w:val="2"/>
          <w:numId w:val="18"/>
        </w:numPr>
      </w:pPr>
      <w:r>
        <w:t>Destination : 00 :00 :0C :00 :07 :BA</w:t>
      </w:r>
    </w:p>
    <w:p w:rsidR="00CD6E72" w:rsidRDefault="00CD6E72" w:rsidP="00CD6E72">
      <w:pPr>
        <w:pStyle w:val="Paragraphedeliste"/>
        <w:numPr>
          <w:ilvl w:val="1"/>
          <w:numId w:val="18"/>
        </w:numPr>
      </w:pPr>
      <w:r>
        <w:t>Adresse IP</w:t>
      </w:r>
    </w:p>
    <w:p w:rsidR="00CD6E72" w:rsidRDefault="00CD6E72" w:rsidP="00CD6E72">
      <w:pPr>
        <w:pStyle w:val="Paragraphedeliste"/>
        <w:numPr>
          <w:ilvl w:val="2"/>
          <w:numId w:val="18"/>
        </w:numPr>
      </w:pPr>
      <w:r>
        <w:t>Source : 152.81.51.203</w:t>
      </w:r>
    </w:p>
    <w:p w:rsidR="00CD6E72" w:rsidRDefault="00CD6E72" w:rsidP="00CD6E72">
      <w:pPr>
        <w:pStyle w:val="Paragraphedeliste"/>
        <w:numPr>
          <w:ilvl w:val="2"/>
          <w:numId w:val="18"/>
        </w:numPr>
      </w:pPr>
      <w:r>
        <w:t>Destination : 152.81.53.239</w:t>
      </w:r>
    </w:p>
    <w:p w:rsidR="00602031" w:rsidRDefault="00602031" w:rsidP="00602031">
      <w:pPr>
        <w:pStyle w:val="Paragraphedeliste"/>
        <w:numPr>
          <w:ilvl w:val="1"/>
          <w:numId w:val="18"/>
        </w:numPr>
      </w:pPr>
      <w:r>
        <w:t>Ports </w:t>
      </w:r>
    </w:p>
    <w:p w:rsidR="00602031" w:rsidRDefault="00602031" w:rsidP="00602031">
      <w:pPr>
        <w:pStyle w:val="Paragraphedeliste"/>
        <w:numPr>
          <w:ilvl w:val="2"/>
          <w:numId w:val="18"/>
        </w:numPr>
      </w:pPr>
      <w:r>
        <w:t xml:space="preserve">Source : </w:t>
      </w:r>
      <w:proofErr w:type="spellStart"/>
      <w:r>
        <w:t>Random</w:t>
      </w:r>
      <w:proofErr w:type="spellEnd"/>
    </w:p>
    <w:p w:rsidR="00602031" w:rsidRDefault="00602031" w:rsidP="00602031">
      <w:pPr>
        <w:pStyle w:val="Paragraphedeliste"/>
        <w:numPr>
          <w:ilvl w:val="2"/>
          <w:numId w:val="18"/>
        </w:numPr>
      </w:pPr>
      <w:r>
        <w:t>Destination : 23 (</w:t>
      </w:r>
      <w:proofErr w:type="spellStart"/>
      <w:r>
        <w:t>telnet</w:t>
      </w:r>
      <w:proofErr w:type="spellEnd"/>
      <w:r>
        <w:t>)</w:t>
      </w:r>
    </w:p>
    <w:p w:rsidR="00CD6E72" w:rsidRDefault="00CD6E72" w:rsidP="002B4B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9"/>
        <w:gridCol w:w="1438"/>
        <w:gridCol w:w="1625"/>
        <w:gridCol w:w="1625"/>
        <w:gridCol w:w="1606"/>
        <w:gridCol w:w="1333"/>
      </w:tblGrid>
      <w:tr w:rsidR="00602031" w:rsidTr="00207481">
        <w:tc>
          <w:tcPr>
            <w:tcW w:w="1509" w:type="dxa"/>
          </w:tcPr>
          <w:p w:rsidR="00602031" w:rsidRDefault="00602031" w:rsidP="00207481">
            <w:r>
              <w:t xml:space="preserve">@Mac </w:t>
            </w:r>
            <w:proofErr w:type="spellStart"/>
            <w:r>
              <w:t>Src</w:t>
            </w:r>
            <w:proofErr w:type="spellEnd"/>
          </w:p>
        </w:tc>
        <w:tc>
          <w:tcPr>
            <w:tcW w:w="1509" w:type="dxa"/>
          </w:tcPr>
          <w:p w:rsidR="00602031" w:rsidRDefault="00602031" w:rsidP="00207481">
            <w:r>
              <w:t xml:space="preserve">@Mac </w:t>
            </w:r>
            <w:proofErr w:type="spellStart"/>
            <w:r>
              <w:t>dest</w:t>
            </w:r>
            <w:proofErr w:type="spellEnd"/>
          </w:p>
        </w:tc>
        <w:tc>
          <w:tcPr>
            <w:tcW w:w="1509" w:type="dxa"/>
          </w:tcPr>
          <w:p w:rsidR="00602031" w:rsidRDefault="00602031" w:rsidP="00207481">
            <w:r>
              <w:t xml:space="preserve">@IP </w:t>
            </w:r>
            <w:proofErr w:type="spellStart"/>
            <w:r>
              <w:t>src</w:t>
            </w:r>
            <w:proofErr w:type="spellEnd"/>
          </w:p>
        </w:tc>
        <w:tc>
          <w:tcPr>
            <w:tcW w:w="1509" w:type="dxa"/>
          </w:tcPr>
          <w:p w:rsidR="00602031" w:rsidRDefault="00602031" w:rsidP="00207481">
            <w:r>
              <w:t xml:space="preserve">@IP </w:t>
            </w:r>
            <w:proofErr w:type="spellStart"/>
            <w:r>
              <w:t>dest</w:t>
            </w:r>
            <w:proofErr w:type="spellEnd"/>
          </w:p>
        </w:tc>
        <w:tc>
          <w:tcPr>
            <w:tcW w:w="1510" w:type="dxa"/>
          </w:tcPr>
          <w:p w:rsidR="00602031" w:rsidRDefault="00602031" w:rsidP="00207481">
            <w:r>
              <w:t xml:space="preserve">Port </w:t>
            </w:r>
            <w:proofErr w:type="spellStart"/>
            <w:r>
              <w:t>src</w:t>
            </w:r>
            <w:proofErr w:type="spellEnd"/>
          </w:p>
        </w:tc>
        <w:tc>
          <w:tcPr>
            <w:tcW w:w="1510" w:type="dxa"/>
          </w:tcPr>
          <w:p w:rsidR="00602031" w:rsidRDefault="00602031" w:rsidP="00207481">
            <w:r>
              <w:t xml:space="preserve">Port </w:t>
            </w:r>
            <w:proofErr w:type="spellStart"/>
            <w:r>
              <w:t>dest</w:t>
            </w:r>
            <w:proofErr w:type="spellEnd"/>
          </w:p>
        </w:tc>
      </w:tr>
      <w:tr w:rsidR="00602031" w:rsidTr="00207481">
        <w:tc>
          <w:tcPr>
            <w:tcW w:w="1509" w:type="dxa"/>
          </w:tcPr>
          <w:p w:rsidR="001801ED" w:rsidRDefault="001801ED" w:rsidP="00207481">
            <w:r>
              <w:t>00 :00 :0C </w:t>
            </w:r>
          </w:p>
          <w:p w:rsidR="00602031" w:rsidRDefault="001801ED" w:rsidP="00207481">
            <w:r>
              <w:t>:00 :10 :BE</w:t>
            </w:r>
          </w:p>
        </w:tc>
        <w:tc>
          <w:tcPr>
            <w:tcW w:w="1509" w:type="dxa"/>
          </w:tcPr>
          <w:p w:rsidR="001801ED" w:rsidRDefault="001801ED" w:rsidP="00207481">
            <w:r>
              <w:t>00 :00 :0C </w:t>
            </w:r>
          </w:p>
          <w:p w:rsidR="00602031" w:rsidRDefault="001801ED" w:rsidP="00207481">
            <w:r>
              <w:t>:00 :07 :BA</w:t>
            </w:r>
          </w:p>
        </w:tc>
        <w:tc>
          <w:tcPr>
            <w:tcW w:w="1509" w:type="dxa"/>
          </w:tcPr>
          <w:p w:rsidR="00602031" w:rsidRDefault="00602031" w:rsidP="00207481">
            <w:r>
              <w:t>152.81.51.203</w:t>
            </w:r>
          </w:p>
        </w:tc>
        <w:tc>
          <w:tcPr>
            <w:tcW w:w="1509" w:type="dxa"/>
          </w:tcPr>
          <w:p w:rsidR="00602031" w:rsidRDefault="00602031" w:rsidP="00207481">
            <w:r>
              <w:t>152.81.53.239</w:t>
            </w:r>
          </w:p>
        </w:tc>
        <w:tc>
          <w:tcPr>
            <w:tcW w:w="1510" w:type="dxa"/>
          </w:tcPr>
          <w:p w:rsidR="00602031" w:rsidRDefault="00602031" w:rsidP="00207481">
            <w:proofErr w:type="spellStart"/>
            <w:r>
              <w:t>Math.random</w:t>
            </w:r>
            <w:proofErr w:type="spellEnd"/>
            <w:r>
              <w:t xml:space="preserve"> &gt; 1024</w:t>
            </w:r>
          </w:p>
        </w:tc>
        <w:tc>
          <w:tcPr>
            <w:tcW w:w="1510" w:type="dxa"/>
          </w:tcPr>
          <w:p w:rsidR="00602031" w:rsidRDefault="00602031" w:rsidP="00207481">
            <w:r>
              <w:t>23 (</w:t>
            </w:r>
            <w:proofErr w:type="spellStart"/>
            <w:r>
              <w:t>telnet</w:t>
            </w:r>
            <w:proofErr w:type="spellEnd"/>
            <w:r>
              <w:t>)</w:t>
            </w:r>
          </w:p>
        </w:tc>
      </w:tr>
      <w:tr w:rsidR="00602031" w:rsidRPr="00BA3A64" w:rsidTr="00207481">
        <w:tc>
          <w:tcPr>
            <w:tcW w:w="1509" w:type="dxa"/>
          </w:tcPr>
          <w:p w:rsidR="00602031" w:rsidRPr="00BA3A64" w:rsidRDefault="0010578F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 Mac routeur gauche coté réseau 2</w:t>
            </w:r>
          </w:p>
        </w:tc>
        <w:tc>
          <w:tcPr>
            <w:tcW w:w="1509" w:type="dxa"/>
          </w:tcPr>
          <w:p w:rsidR="00602031" w:rsidRPr="00BA3A64" w:rsidRDefault="00602031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 Mac routeur</w:t>
            </w:r>
            <w:r w:rsidR="0010578F">
              <w:rPr>
                <w:color w:val="E7E6E6" w:themeColor="background2"/>
              </w:rPr>
              <w:t xml:space="preserve"> droite</w:t>
            </w:r>
            <w:r w:rsidR="001801ED">
              <w:rPr>
                <w:color w:val="E7E6E6" w:themeColor="background2"/>
              </w:rPr>
              <w:t xml:space="preserve"> coté réseau 2</w:t>
            </w:r>
          </w:p>
        </w:tc>
        <w:tc>
          <w:tcPr>
            <w:tcW w:w="1509" w:type="dxa"/>
          </w:tcPr>
          <w:p w:rsidR="00602031" w:rsidRPr="00BA3A64" w:rsidRDefault="00602031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@IP A</w:t>
            </w:r>
          </w:p>
        </w:tc>
        <w:tc>
          <w:tcPr>
            <w:tcW w:w="1509" w:type="dxa"/>
          </w:tcPr>
          <w:p w:rsidR="00602031" w:rsidRPr="00BA3A64" w:rsidRDefault="00602031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@IP B</w:t>
            </w:r>
          </w:p>
        </w:tc>
        <w:tc>
          <w:tcPr>
            <w:tcW w:w="1510" w:type="dxa"/>
          </w:tcPr>
          <w:p w:rsidR="00602031" w:rsidRPr="00BA3A64" w:rsidRDefault="00602031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@port aléatoire</w:t>
            </w:r>
          </w:p>
        </w:tc>
        <w:tc>
          <w:tcPr>
            <w:tcW w:w="1510" w:type="dxa"/>
          </w:tcPr>
          <w:p w:rsidR="00602031" w:rsidRPr="00BA3A64" w:rsidRDefault="00602031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@Port du logiciel</w:t>
            </w:r>
          </w:p>
        </w:tc>
      </w:tr>
    </w:tbl>
    <w:p w:rsidR="002B4BEC" w:rsidRPr="00E65670" w:rsidRDefault="002B4BEC" w:rsidP="002B4BEC"/>
    <w:p w:rsidR="002B4BEC" w:rsidRDefault="002B4BEC" w:rsidP="002B4BEC">
      <w:pPr>
        <w:pStyle w:val="Paragraphedeliste"/>
        <w:numPr>
          <w:ilvl w:val="0"/>
          <w:numId w:val="18"/>
        </w:numPr>
      </w:pPr>
      <w:r>
        <w:t>Réseau 3</w:t>
      </w:r>
    </w:p>
    <w:p w:rsidR="002B4BEC" w:rsidRDefault="002B4BEC" w:rsidP="002B4BEC">
      <w:pPr>
        <w:pStyle w:val="Paragraphedeliste"/>
        <w:numPr>
          <w:ilvl w:val="1"/>
          <w:numId w:val="18"/>
        </w:numPr>
      </w:pPr>
      <w:r>
        <w:t>Adresse MAC</w:t>
      </w:r>
    </w:p>
    <w:p w:rsidR="002B4BEC" w:rsidRDefault="002B4BEC" w:rsidP="002B4BEC">
      <w:pPr>
        <w:pStyle w:val="Paragraphedeliste"/>
        <w:numPr>
          <w:ilvl w:val="2"/>
          <w:numId w:val="18"/>
        </w:numPr>
      </w:pPr>
      <w:r>
        <w:t>Source : 00 :00 :0C :00 :07 :BA</w:t>
      </w:r>
    </w:p>
    <w:p w:rsidR="002B4BEC" w:rsidRDefault="002B4BEC" w:rsidP="002B4BEC">
      <w:pPr>
        <w:pStyle w:val="Paragraphedeliste"/>
        <w:numPr>
          <w:ilvl w:val="2"/>
          <w:numId w:val="18"/>
        </w:numPr>
      </w:pPr>
      <w:r>
        <w:t>Destination : 00 :D0 :59 :38 :A8 :57</w:t>
      </w:r>
    </w:p>
    <w:p w:rsidR="002B4BEC" w:rsidRDefault="002B4BEC" w:rsidP="002B4BEC">
      <w:pPr>
        <w:pStyle w:val="Paragraphedeliste"/>
        <w:numPr>
          <w:ilvl w:val="1"/>
          <w:numId w:val="18"/>
        </w:numPr>
      </w:pPr>
      <w:r>
        <w:t>Adresse IP</w:t>
      </w:r>
    </w:p>
    <w:p w:rsidR="002B4BEC" w:rsidRDefault="002B4BEC" w:rsidP="002B4BEC">
      <w:pPr>
        <w:pStyle w:val="Paragraphedeliste"/>
        <w:numPr>
          <w:ilvl w:val="2"/>
          <w:numId w:val="18"/>
        </w:numPr>
      </w:pPr>
      <w:r>
        <w:lastRenderedPageBreak/>
        <w:t>Source : 152.81.51.203</w:t>
      </w:r>
    </w:p>
    <w:p w:rsidR="002B4BEC" w:rsidRDefault="002B4BEC" w:rsidP="002B4BEC">
      <w:pPr>
        <w:pStyle w:val="Paragraphedeliste"/>
        <w:numPr>
          <w:ilvl w:val="2"/>
          <w:numId w:val="18"/>
        </w:numPr>
      </w:pPr>
      <w:r>
        <w:t>Destination : 152.81.53.239</w:t>
      </w:r>
    </w:p>
    <w:p w:rsidR="00602031" w:rsidRDefault="00602031" w:rsidP="00602031">
      <w:pPr>
        <w:pStyle w:val="Paragraphedeliste"/>
        <w:numPr>
          <w:ilvl w:val="1"/>
          <w:numId w:val="18"/>
        </w:numPr>
      </w:pPr>
      <w:r>
        <w:t>Ports </w:t>
      </w:r>
    </w:p>
    <w:p w:rsidR="00602031" w:rsidRDefault="00602031" w:rsidP="00602031">
      <w:pPr>
        <w:pStyle w:val="Paragraphedeliste"/>
        <w:numPr>
          <w:ilvl w:val="2"/>
          <w:numId w:val="18"/>
        </w:numPr>
      </w:pPr>
      <w:r>
        <w:t xml:space="preserve">Source : </w:t>
      </w:r>
      <w:proofErr w:type="spellStart"/>
      <w:r>
        <w:t>Random</w:t>
      </w:r>
      <w:proofErr w:type="spellEnd"/>
    </w:p>
    <w:p w:rsidR="00602031" w:rsidRDefault="00602031" w:rsidP="00602031">
      <w:pPr>
        <w:pStyle w:val="Paragraphedeliste"/>
        <w:numPr>
          <w:ilvl w:val="2"/>
          <w:numId w:val="18"/>
        </w:numPr>
      </w:pPr>
      <w:r>
        <w:t>Destination : 23 (</w:t>
      </w:r>
      <w:proofErr w:type="spellStart"/>
      <w:r>
        <w:t>telnet</w:t>
      </w:r>
      <w:proofErr w:type="spellEnd"/>
      <w: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7"/>
        <w:gridCol w:w="1433"/>
        <w:gridCol w:w="1625"/>
        <w:gridCol w:w="1625"/>
        <w:gridCol w:w="1606"/>
        <w:gridCol w:w="1330"/>
      </w:tblGrid>
      <w:tr w:rsidR="00DF4A7F" w:rsidTr="00207481">
        <w:tc>
          <w:tcPr>
            <w:tcW w:w="1509" w:type="dxa"/>
          </w:tcPr>
          <w:p w:rsidR="00DF4A7F" w:rsidRDefault="00DF4A7F" w:rsidP="00207481">
            <w:r>
              <w:t xml:space="preserve">@Mac </w:t>
            </w:r>
            <w:proofErr w:type="spellStart"/>
            <w:r>
              <w:t>Src</w:t>
            </w:r>
            <w:proofErr w:type="spellEnd"/>
          </w:p>
        </w:tc>
        <w:tc>
          <w:tcPr>
            <w:tcW w:w="1509" w:type="dxa"/>
          </w:tcPr>
          <w:p w:rsidR="00DF4A7F" w:rsidRDefault="00DF4A7F" w:rsidP="00207481">
            <w:r>
              <w:t xml:space="preserve">@Mac </w:t>
            </w:r>
            <w:proofErr w:type="spellStart"/>
            <w:r>
              <w:t>dest</w:t>
            </w:r>
            <w:proofErr w:type="spellEnd"/>
          </w:p>
        </w:tc>
        <w:tc>
          <w:tcPr>
            <w:tcW w:w="1509" w:type="dxa"/>
          </w:tcPr>
          <w:p w:rsidR="00DF4A7F" w:rsidRDefault="00DF4A7F" w:rsidP="00207481">
            <w:r>
              <w:t xml:space="preserve">@IP </w:t>
            </w:r>
            <w:proofErr w:type="spellStart"/>
            <w:r>
              <w:t>src</w:t>
            </w:r>
            <w:proofErr w:type="spellEnd"/>
          </w:p>
        </w:tc>
        <w:tc>
          <w:tcPr>
            <w:tcW w:w="1509" w:type="dxa"/>
          </w:tcPr>
          <w:p w:rsidR="00DF4A7F" w:rsidRDefault="00DF4A7F" w:rsidP="00207481">
            <w:r>
              <w:t xml:space="preserve">@IP </w:t>
            </w:r>
            <w:proofErr w:type="spellStart"/>
            <w:r>
              <w:t>dest</w:t>
            </w:r>
            <w:proofErr w:type="spellEnd"/>
          </w:p>
        </w:tc>
        <w:tc>
          <w:tcPr>
            <w:tcW w:w="1510" w:type="dxa"/>
          </w:tcPr>
          <w:p w:rsidR="00DF4A7F" w:rsidRDefault="00DF4A7F" w:rsidP="00207481">
            <w:r>
              <w:t xml:space="preserve">Port </w:t>
            </w:r>
            <w:proofErr w:type="spellStart"/>
            <w:r>
              <w:t>src</w:t>
            </w:r>
            <w:proofErr w:type="spellEnd"/>
          </w:p>
        </w:tc>
        <w:tc>
          <w:tcPr>
            <w:tcW w:w="1510" w:type="dxa"/>
          </w:tcPr>
          <w:p w:rsidR="00DF4A7F" w:rsidRDefault="00DF4A7F" w:rsidP="00207481">
            <w:r>
              <w:t xml:space="preserve">Port </w:t>
            </w:r>
            <w:proofErr w:type="spellStart"/>
            <w:r>
              <w:t>dest</w:t>
            </w:r>
            <w:proofErr w:type="spellEnd"/>
          </w:p>
        </w:tc>
      </w:tr>
      <w:tr w:rsidR="00DF4A7F" w:rsidTr="00207481">
        <w:tc>
          <w:tcPr>
            <w:tcW w:w="1509" w:type="dxa"/>
          </w:tcPr>
          <w:p w:rsidR="00DF4A7F" w:rsidRDefault="00DF4A7F" w:rsidP="00DF4A7F">
            <w:r>
              <w:t>00 :00 :0C </w:t>
            </w:r>
          </w:p>
          <w:p w:rsidR="00DF4A7F" w:rsidRDefault="00DF4A7F" w:rsidP="00DF4A7F">
            <w:r>
              <w:t>:00 :07 :BA</w:t>
            </w:r>
          </w:p>
        </w:tc>
        <w:tc>
          <w:tcPr>
            <w:tcW w:w="1509" w:type="dxa"/>
          </w:tcPr>
          <w:p w:rsidR="00DF4A7F" w:rsidRDefault="00DF4A7F" w:rsidP="00207481">
            <w:r>
              <w:t>00 :D0 :59 </w:t>
            </w:r>
          </w:p>
          <w:p w:rsidR="00DF4A7F" w:rsidRDefault="00DF4A7F" w:rsidP="00207481">
            <w:r>
              <w:t>:38 :A8 :57</w:t>
            </w:r>
          </w:p>
        </w:tc>
        <w:tc>
          <w:tcPr>
            <w:tcW w:w="1509" w:type="dxa"/>
          </w:tcPr>
          <w:p w:rsidR="00DF4A7F" w:rsidRDefault="00DF4A7F" w:rsidP="00207481">
            <w:r>
              <w:t>152.81.51.203</w:t>
            </w:r>
          </w:p>
        </w:tc>
        <w:tc>
          <w:tcPr>
            <w:tcW w:w="1509" w:type="dxa"/>
          </w:tcPr>
          <w:p w:rsidR="00DF4A7F" w:rsidRDefault="00DF4A7F" w:rsidP="00207481">
            <w:r>
              <w:t>152.81.53.239</w:t>
            </w:r>
          </w:p>
        </w:tc>
        <w:tc>
          <w:tcPr>
            <w:tcW w:w="1510" w:type="dxa"/>
          </w:tcPr>
          <w:p w:rsidR="00DF4A7F" w:rsidRDefault="00DF4A7F" w:rsidP="00207481">
            <w:proofErr w:type="spellStart"/>
            <w:r>
              <w:t>Math.random</w:t>
            </w:r>
            <w:proofErr w:type="spellEnd"/>
            <w:r>
              <w:t xml:space="preserve"> &gt; 1024</w:t>
            </w:r>
          </w:p>
        </w:tc>
        <w:tc>
          <w:tcPr>
            <w:tcW w:w="1510" w:type="dxa"/>
          </w:tcPr>
          <w:p w:rsidR="00DF4A7F" w:rsidRDefault="00DF4A7F" w:rsidP="00207481">
            <w:r>
              <w:t>23 (</w:t>
            </w:r>
            <w:proofErr w:type="spellStart"/>
            <w:r>
              <w:t>telnet</w:t>
            </w:r>
            <w:proofErr w:type="spellEnd"/>
            <w:r>
              <w:t>)</w:t>
            </w:r>
          </w:p>
        </w:tc>
      </w:tr>
      <w:tr w:rsidR="00DF4A7F" w:rsidRPr="00BA3A64" w:rsidTr="00207481">
        <w:tc>
          <w:tcPr>
            <w:tcW w:w="1509" w:type="dxa"/>
          </w:tcPr>
          <w:p w:rsidR="00DF4A7F" w:rsidRPr="00BA3A64" w:rsidRDefault="00DF4A7F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 Mac routeur gauche coté réseau 3</w:t>
            </w:r>
          </w:p>
        </w:tc>
        <w:tc>
          <w:tcPr>
            <w:tcW w:w="1509" w:type="dxa"/>
          </w:tcPr>
          <w:p w:rsidR="00DF4A7F" w:rsidRPr="00BA3A64" w:rsidRDefault="00DF4A7F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 Mac B</w:t>
            </w:r>
          </w:p>
        </w:tc>
        <w:tc>
          <w:tcPr>
            <w:tcW w:w="1509" w:type="dxa"/>
          </w:tcPr>
          <w:p w:rsidR="00DF4A7F" w:rsidRPr="00BA3A64" w:rsidRDefault="00DF4A7F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@IP A</w:t>
            </w:r>
          </w:p>
        </w:tc>
        <w:tc>
          <w:tcPr>
            <w:tcW w:w="1509" w:type="dxa"/>
          </w:tcPr>
          <w:p w:rsidR="00DF4A7F" w:rsidRPr="00BA3A64" w:rsidRDefault="00DF4A7F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@IP B</w:t>
            </w:r>
          </w:p>
        </w:tc>
        <w:tc>
          <w:tcPr>
            <w:tcW w:w="1510" w:type="dxa"/>
          </w:tcPr>
          <w:p w:rsidR="00DF4A7F" w:rsidRPr="00BA3A64" w:rsidRDefault="00DF4A7F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@port aléatoire</w:t>
            </w:r>
          </w:p>
        </w:tc>
        <w:tc>
          <w:tcPr>
            <w:tcW w:w="1510" w:type="dxa"/>
          </w:tcPr>
          <w:p w:rsidR="00DF4A7F" w:rsidRPr="00BA3A64" w:rsidRDefault="00DF4A7F" w:rsidP="00207481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@Port du logiciel</w:t>
            </w:r>
          </w:p>
        </w:tc>
      </w:tr>
    </w:tbl>
    <w:p w:rsidR="00CD6E72" w:rsidRDefault="00CD6E72" w:rsidP="00CD6E72"/>
    <w:p w:rsidR="004867C8" w:rsidRDefault="004867C8" w:rsidP="00CD6E72"/>
    <w:p w:rsidR="004867C8" w:rsidRDefault="004867C8" w:rsidP="004867C8">
      <w:pPr>
        <w:pStyle w:val="Titre1"/>
      </w:pPr>
      <w:r>
        <w:t xml:space="preserve">Exercice 15 : </w:t>
      </w:r>
    </w:p>
    <w:p w:rsidR="004867C8" w:rsidRDefault="004867C8" w:rsidP="004867C8"/>
    <w:p w:rsidR="007F2828" w:rsidRDefault="007F2828" w:rsidP="007F2828">
      <w:pPr>
        <w:pStyle w:val="Paragraphedeliste"/>
        <w:numPr>
          <w:ilvl w:val="0"/>
          <w:numId w:val="18"/>
        </w:numPr>
      </w:pPr>
      <w:r>
        <w:t>On a :</w:t>
      </w:r>
    </w:p>
    <w:p w:rsidR="007F2828" w:rsidRDefault="007F2828" w:rsidP="007F2828">
      <w:pPr>
        <w:pStyle w:val="Paragraphedeliste"/>
        <w:numPr>
          <w:ilvl w:val="1"/>
          <w:numId w:val="18"/>
        </w:numPr>
      </w:pPr>
      <w:r>
        <w:t xml:space="preserve">FTP : TCP </w:t>
      </w:r>
    </w:p>
    <w:p w:rsidR="007F2828" w:rsidRDefault="007F2828" w:rsidP="007F2828">
      <w:pPr>
        <w:pStyle w:val="Paragraphedeliste"/>
        <w:numPr>
          <w:ilvl w:val="1"/>
          <w:numId w:val="18"/>
        </w:numPr>
      </w:pPr>
      <w:proofErr w:type="spellStart"/>
      <w:proofErr w:type="gramStart"/>
      <w:r>
        <w:t>tFTP</w:t>
      </w:r>
      <w:proofErr w:type="spellEnd"/>
      <w:proofErr w:type="gramEnd"/>
      <w:r>
        <w:t> : UDP</w:t>
      </w:r>
    </w:p>
    <w:p w:rsidR="00EB01B5" w:rsidRDefault="00EB01B5" w:rsidP="00EB01B5">
      <w:pPr>
        <w:pStyle w:val="Titre1"/>
      </w:pPr>
      <w:r>
        <w:t xml:space="preserve">Exercice 16 : </w:t>
      </w:r>
    </w:p>
    <w:p w:rsidR="00EB01B5" w:rsidRDefault="00EB01B5" w:rsidP="00EB01B5"/>
    <w:p w:rsidR="00EB01B5" w:rsidRDefault="00E4600D" w:rsidP="00EB01B5">
      <w:pPr>
        <w:pStyle w:val="Paragraphedeliste"/>
        <w:numPr>
          <w:ilvl w:val="0"/>
          <w:numId w:val="18"/>
        </w:numPr>
      </w:pPr>
      <w:r>
        <w:t>FTP</w:t>
      </w:r>
      <w:r w:rsidR="00EB01B5">
        <w:t xml:space="preserve"> mode actif</w:t>
      </w:r>
    </w:p>
    <w:p w:rsidR="00EB01B5" w:rsidRDefault="00257C84" w:rsidP="00EB01B5">
      <w:pPr>
        <w:pStyle w:val="Paragraphedeliste"/>
        <w:numPr>
          <w:ilvl w:val="1"/>
          <w:numId w:val="18"/>
        </w:numPr>
      </w:pPr>
      <w:r>
        <w:t>Le serveur se connecte chez le client (qui initie la connexion TCP) et envoie les données au client</w:t>
      </w:r>
      <w:r w:rsidR="00EB01B5">
        <w:br/>
      </w:r>
    </w:p>
    <w:p w:rsidR="00EB01B5" w:rsidRDefault="00E4600D" w:rsidP="00EB01B5">
      <w:pPr>
        <w:pStyle w:val="Paragraphedeliste"/>
        <w:numPr>
          <w:ilvl w:val="0"/>
          <w:numId w:val="18"/>
        </w:numPr>
      </w:pPr>
      <w:r>
        <w:t>FTP</w:t>
      </w:r>
      <w:r w:rsidR="00EB01B5">
        <w:t xml:space="preserve"> mode pa</w:t>
      </w:r>
      <w:r>
        <w:t>s</w:t>
      </w:r>
      <w:r w:rsidR="00EB01B5">
        <w:t>sif</w:t>
      </w:r>
    </w:p>
    <w:p w:rsidR="004D3F78" w:rsidRDefault="00B823F4" w:rsidP="004D3F78">
      <w:pPr>
        <w:pStyle w:val="Paragraphedeliste"/>
        <w:numPr>
          <w:ilvl w:val="1"/>
          <w:numId w:val="18"/>
        </w:numPr>
      </w:pPr>
      <w:r>
        <w:t>Le client se connecte sur le serveur (qui initie la connexion TCP) et envoie les données au serveur</w:t>
      </w:r>
    </w:p>
    <w:p w:rsidR="00FB6CD5" w:rsidRDefault="00FB6CD5" w:rsidP="00FB6CD5"/>
    <w:p w:rsidR="00FB6CD5" w:rsidRDefault="00FB6CD5" w:rsidP="00FB6CD5">
      <w:pPr>
        <w:pStyle w:val="Titre1"/>
      </w:pPr>
      <w:r>
        <w:t xml:space="preserve">Exercice 17 : </w:t>
      </w:r>
    </w:p>
    <w:p w:rsidR="00FB6CD5" w:rsidRDefault="00FB6CD5" w:rsidP="00FB6CD5"/>
    <w:p w:rsidR="00FB6CD5" w:rsidRDefault="00BE2CBE" w:rsidP="00BE2CBE">
      <w:pPr>
        <w:pStyle w:val="Paragraphedeliste"/>
        <w:numPr>
          <w:ilvl w:val="0"/>
          <w:numId w:val="18"/>
        </w:numPr>
      </w:pPr>
      <w:r>
        <w:t>Le protocole http est un protocole sans état </w:t>
      </w:r>
    </w:p>
    <w:p w:rsidR="00BE2CBE" w:rsidRDefault="00BE2CBE" w:rsidP="00BE2CBE">
      <w:pPr>
        <w:pStyle w:val="Paragraphedeliste"/>
        <w:numPr>
          <w:ilvl w:val="1"/>
          <w:numId w:val="18"/>
        </w:numPr>
      </w:pPr>
      <w:r w:rsidRPr="00E86DF6">
        <w:rPr>
          <w:color w:val="92D050"/>
        </w:rPr>
        <w:t>VRAI</w:t>
      </w:r>
    </w:p>
    <w:p w:rsidR="00BE2CBE" w:rsidRDefault="00BE2CBE" w:rsidP="00BE2CBE">
      <w:pPr>
        <w:pStyle w:val="Paragraphedeliste"/>
        <w:numPr>
          <w:ilvl w:val="0"/>
          <w:numId w:val="18"/>
        </w:numPr>
      </w:pPr>
      <w:r>
        <w:t>Un utilisateur demande une page Web qui contient du texte et deux images. Pour cette page, le client enverra une seule requête et recevra trois réponses </w:t>
      </w:r>
    </w:p>
    <w:p w:rsidR="00BE2CBE" w:rsidRDefault="00BE2CBE" w:rsidP="00BE2CBE">
      <w:pPr>
        <w:pStyle w:val="Paragraphedeliste"/>
        <w:numPr>
          <w:ilvl w:val="1"/>
          <w:numId w:val="18"/>
        </w:numPr>
      </w:pPr>
      <w:r w:rsidRPr="00E86DF6">
        <w:rPr>
          <w:color w:val="FF0000"/>
        </w:rPr>
        <w:t xml:space="preserve">FAUX -&gt; autant de </w:t>
      </w:r>
      <w:proofErr w:type="spellStart"/>
      <w:r w:rsidRPr="00E86DF6">
        <w:rPr>
          <w:color w:val="FF0000"/>
        </w:rPr>
        <w:t>requete</w:t>
      </w:r>
      <w:proofErr w:type="spellEnd"/>
      <w:r w:rsidRPr="00E86DF6">
        <w:rPr>
          <w:color w:val="FF0000"/>
        </w:rPr>
        <w:t xml:space="preserve"> que d’objet Web à charger (1 </w:t>
      </w:r>
      <w:proofErr w:type="spellStart"/>
      <w:r w:rsidRPr="00E86DF6">
        <w:rPr>
          <w:color w:val="FF0000"/>
        </w:rPr>
        <w:t>requete</w:t>
      </w:r>
      <w:proofErr w:type="spellEnd"/>
      <w:r w:rsidRPr="00E86DF6">
        <w:rPr>
          <w:color w:val="FF0000"/>
        </w:rPr>
        <w:t xml:space="preserve"> pour la page et une </w:t>
      </w:r>
      <w:proofErr w:type="spellStart"/>
      <w:r w:rsidRPr="00E86DF6">
        <w:rPr>
          <w:color w:val="FF0000"/>
        </w:rPr>
        <w:t>requete</w:t>
      </w:r>
      <w:proofErr w:type="spellEnd"/>
      <w:r w:rsidRPr="00E86DF6">
        <w:rPr>
          <w:color w:val="FF0000"/>
        </w:rPr>
        <w:t xml:space="preserve"> par image)</w:t>
      </w:r>
    </w:p>
    <w:p w:rsidR="00BE2CBE" w:rsidRDefault="00BE2CBE" w:rsidP="00BE2CBE">
      <w:pPr>
        <w:pStyle w:val="Paragraphedeliste"/>
        <w:numPr>
          <w:ilvl w:val="0"/>
          <w:numId w:val="18"/>
        </w:numPr>
      </w:pPr>
      <w:r>
        <w:t>Deux pages distinctes (</w:t>
      </w:r>
      <w:hyperlink r:id="rId5" w:history="1">
        <w:r w:rsidR="00EB4101" w:rsidRPr="00622F14">
          <w:rPr>
            <w:rStyle w:val="Lienhypertexte"/>
          </w:rPr>
          <w:t>http://www.loria.fr/la-recherche</w:t>
        </w:r>
      </w:hyperlink>
      <w:r w:rsidR="00E86DF6">
        <w:t xml:space="preserve"> et </w:t>
      </w:r>
      <w:hyperlink r:id="rId6" w:history="1">
        <w:r w:rsidR="00E86DF6" w:rsidRPr="00622F14">
          <w:rPr>
            <w:rStyle w:val="Lienhypertexte"/>
          </w:rPr>
          <w:t>http://www.loria.fr/les-actus</w:t>
        </w:r>
      </w:hyperlink>
      <w:r w:rsidR="00E86DF6">
        <w:t xml:space="preserve">) peuvent être envoyées sur la même connexion persistante </w:t>
      </w:r>
    </w:p>
    <w:p w:rsidR="00E86DF6" w:rsidRPr="00E86DF6" w:rsidRDefault="00E86DF6" w:rsidP="00E86DF6">
      <w:pPr>
        <w:pStyle w:val="Paragraphedeliste"/>
        <w:numPr>
          <w:ilvl w:val="1"/>
          <w:numId w:val="18"/>
        </w:numPr>
      </w:pPr>
      <w:r w:rsidRPr="00E86DF6">
        <w:rPr>
          <w:color w:val="92D050"/>
        </w:rPr>
        <w:t>VRAI depuis TCP 1.1 car elles sont sur le même serveur Web</w:t>
      </w:r>
    </w:p>
    <w:p w:rsidR="00E86DF6" w:rsidRDefault="00E86DF6">
      <w:r>
        <w:br w:type="page"/>
      </w:r>
    </w:p>
    <w:p w:rsidR="00E86DF6" w:rsidRDefault="00E86DF6" w:rsidP="00E86DF6">
      <w:pPr>
        <w:pStyle w:val="Titre1"/>
      </w:pPr>
      <w:r>
        <w:lastRenderedPageBreak/>
        <w:t xml:space="preserve">Exercice 18 : </w:t>
      </w:r>
    </w:p>
    <w:p w:rsidR="00E86DF6" w:rsidRDefault="00E86DF6" w:rsidP="00E86DF6"/>
    <w:p w:rsidR="00E86DF6" w:rsidRDefault="00E86DF6" w:rsidP="00E86DF6">
      <w:pPr>
        <w:pStyle w:val="Paragraphedeliste"/>
        <w:numPr>
          <w:ilvl w:val="0"/>
          <w:numId w:val="18"/>
        </w:numPr>
      </w:pPr>
      <w:r>
        <w:t>C1 --&gt;S </w:t>
      </w:r>
    </w:p>
    <w:p w:rsidR="00E86DF6" w:rsidRDefault="00E86DF6" w:rsidP="00E86DF6">
      <w:pPr>
        <w:pStyle w:val="Paragraphedeliste"/>
        <w:numPr>
          <w:ilvl w:val="1"/>
          <w:numId w:val="18"/>
        </w:numPr>
      </w:pPr>
      <w:r>
        <w:t>Port source :</w:t>
      </w:r>
      <w:r w:rsidR="00A10589">
        <w:t> </w:t>
      </w:r>
      <w:proofErr w:type="spellStart"/>
      <w:r w:rsidR="00A10589" w:rsidRPr="00656C8E">
        <w:rPr>
          <w:color w:val="00B0F0"/>
        </w:rPr>
        <w:t>Random</w:t>
      </w:r>
      <w:proofErr w:type="spellEnd"/>
      <w:r w:rsidR="00A10589" w:rsidRPr="00656C8E">
        <w:rPr>
          <w:color w:val="00B0F0"/>
        </w:rPr>
        <w:t xml:space="preserve"> &gt; 1024</w:t>
      </w:r>
    </w:p>
    <w:p w:rsidR="00E86DF6" w:rsidRDefault="00E86DF6" w:rsidP="00E86DF6">
      <w:pPr>
        <w:pStyle w:val="Paragraphedeliste"/>
        <w:numPr>
          <w:ilvl w:val="1"/>
          <w:numId w:val="18"/>
        </w:numPr>
      </w:pPr>
      <w:r>
        <w:t xml:space="preserve">Port destination : </w:t>
      </w:r>
      <w:r w:rsidR="00A10589" w:rsidRPr="00656C8E">
        <w:rPr>
          <w:color w:val="00B0F0"/>
        </w:rPr>
        <w:t>80</w:t>
      </w:r>
    </w:p>
    <w:p w:rsidR="00E86DF6" w:rsidRDefault="00E86DF6" w:rsidP="00E86DF6">
      <w:pPr>
        <w:pStyle w:val="Paragraphedeliste"/>
        <w:numPr>
          <w:ilvl w:val="0"/>
          <w:numId w:val="18"/>
        </w:numPr>
      </w:pPr>
      <w:r>
        <w:t>C</w:t>
      </w:r>
      <w:r>
        <w:t>2</w:t>
      </w:r>
      <w:r>
        <w:t xml:space="preserve"> --&gt;S </w:t>
      </w:r>
    </w:p>
    <w:p w:rsidR="00E86DF6" w:rsidRDefault="00E86DF6" w:rsidP="00E86DF6">
      <w:pPr>
        <w:pStyle w:val="Paragraphedeliste"/>
        <w:numPr>
          <w:ilvl w:val="1"/>
          <w:numId w:val="18"/>
        </w:numPr>
      </w:pPr>
      <w:r>
        <w:t xml:space="preserve">Port source : </w:t>
      </w:r>
      <w:proofErr w:type="spellStart"/>
      <w:r w:rsidR="00A10589" w:rsidRPr="00656C8E">
        <w:rPr>
          <w:color w:val="00B0F0"/>
        </w:rPr>
        <w:t>Random</w:t>
      </w:r>
      <w:proofErr w:type="spellEnd"/>
      <w:r w:rsidR="00A10589" w:rsidRPr="00656C8E">
        <w:rPr>
          <w:color w:val="00B0F0"/>
        </w:rPr>
        <w:t xml:space="preserve"> &gt; 1024</w:t>
      </w:r>
    </w:p>
    <w:p w:rsidR="00E86DF6" w:rsidRDefault="00E86DF6" w:rsidP="00E86DF6">
      <w:pPr>
        <w:pStyle w:val="Paragraphedeliste"/>
        <w:numPr>
          <w:ilvl w:val="1"/>
          <w:numId w:val="18"/>
        </w:numPr>
      </w:pPr>
      <w:r>
        <w:t xml:space="preserve">Port destination : </w:t>
      </w:r>
      <w:r w:rsidR="00A10589" w:rsidRPr="00656C8E">
        <w:rPr>
          <w:color w:val="00B0F0"/>
        </w:rPr>
        <w:t>80</w:t>
      </w:r>
    </w:p>
    <w:p w:rsidR="00E86DF6" w:rsidRDefault="00E86DF6" w:rsidP="00E86DF6">
      <w:pPr>
        <w:pStyle w:val="Paragraphedeliste"/>
        <w:numPr>
          <w:ilvl w:val="0"/>
          <w:numId w:val="18"/>
        </w:numPr>
      </w:pPr>
      <w:r>
        <w:t>S</w:t>
      </w:r>
      <w:r>
        <w:t xml:space="preserve"> --&gt;</w:t>
      </w:r>
      <w:r>
        <w:t>C1</w:t>
      </w:r>
      <w:r>
        <w:t> </w:t>
      </w:r>
    </w:p>
    <w:p w:rsidR="00E86DF6" w:rsidRPr="00656C8E" w:rsidRDefault="00E86DF6" w:rsidP="00E86DF6">
      <w:pPr>
        <w:pStyle w:val="Paragraphedeliste"/>
        <w:numPr>
          <w:ilvl w:val="1"/>
          <w:numId w:val="18"/>
        </w:numPr>
        <w:rPr>
          <w:color w:val="00B0F0"/>
        </w:rPr>
      </w:pPr>
      <w:r>
        <w:t xml:space="preserve">Port source : </w:t>
      </w:r>
      <w:r w:rsidR="00A10589" w:rsidRPr="00656C8E">
        <w:rPr>
          <w:color w:val="00B0F0"/>
        </w:rPr>
        <w:t>80</w:t>
      </w:r>
    </w:p>
    <w:p w:rsidR="00E86DF6" w:rsidRDefault="00E86DF6" w:rsidP="00E86DF6">
      <w:pPr>
        <w:pStyle w:val="Paragraphedeliste"/>
        <w:numPr>
          <w:ilvl w:val="1"/>
          <w:numId w:val="18"/>
        </w:numPr>
      </w:pPr>
      <w:r>
        <w:t xml:space="preserve">Port destination : </w:t>
      </w:r>
      <w:proofErr w:type="spellStart"/>
      <w:r w:rsidR="00A10589" w:rsidRPr="00656C8E">
        <w:rPr>
          <w:color w:val="00B0F0"/>
        </w:rPr>
        <w:t>Random</w:t>
      </w:r>
      <w:proofErr w:type="spellEnd"/>
      <w:r w:rsidR="00A10589" w:rsidRPr="00656C8E">
        <w:rPr>
          <w:color w:val="00B0F0"/>
        </w:rPr>
        <w:t xml:space="preserve"> &gt; 1024</w:t>
      </w:r>
    </w:p>
    <w:p w:rsidR="00E86DF6" w:rsidRDefault="00E86DF6" w:rsidP="00E86DF6">
      <w:pPr>
        <w:pStyle w:val="Paragraphedeliste"/>
        <w:numPr>
          <w:ilvl w:val="0"/>
          <w:numId w:val="18"/>
        </w:numPr>
      </w:pPr>
      <w:r>
        <w:t>S</w:t>
      </w:r>
      <w:r>
        <w:t>--&gt;</w:t>
      </w:r>
      <w:r>
        <w:t>C2</w:t>
      </w:r>
      <w:r>
        <w:t> </w:t>
      </w:r>
    </w:p>
    <w:p w:rsidR="00E86DF6" w:rsidRPr="00656C8E" w:rsidRDefault="00E86DF6" w:rsidP="00E86DF6">
      <w:pPr>
        <w:pStyle w:val="Paragraphedeliste"/>
        <w:numPr>
          <w:ilvl w:val="1"/>
          <w:numId w:val="18"/>
        </w:numPr>
        <w:rPr>
          <w:color w:val="00B0F0"/>
        </w:rPr>
      </w:pPr>
      <w:r>
        <w:t xml:space="preserve">Port source : </w:t>
      </w:r>
      <w:r w:rsidR="00A10589" w:rsidRPr="00656C8E">
        <w:rPr>
          <w:color w:val="00B0F0"/>
        </w:rPr>
        <w:t>80</w:t>
      </w:r>
    </w:p>
    <w:p w:rsidR="00E86DF6" w:rsidRDefault="00E86DF6" w:rsidP="00E86DF6">
      <w:pPr>
        <w:pStyle w:val="Paragraphedeliste"/>
        <w:numPr>
          <w:ilvl w:val="1"/>
          <w:numId w:val="18"/>
        </w:numPr>
      </w:pPr>
      <w:r>
        <w:t xml:space="preserve">Port destination : </w:t>
      </w:r>
      <w:proofErr w:type="spellStart"/>
      <w:r w:rsidR="00A10589" w:rsidRPr="00656C8E">
        <w:rPr>
          <w:color w:val="00B0F0"/>
        </w:rPr>
        <w:t>Random</w:t>
      </w:r>
      <w:proofErr w:type="spellEnd"/>
      <w:r w:rsidR="00A10589" w:rsidRPr="00656C8E">
        <w:rPr>
          <w:color w:val="00B0F0"/>
        </w:rPr>
        <w:t xml:space="preserve"> &gt; 1024</w:t>
      </w:r>
    </w:p>
    <w:p w:rsidR="00EB4101" w:rsidRDefault="00EB4101" w:rsidP="00EB4101"/>
    <w:p w:rsidR="00EB4101" w:rsidRDefault="00EB4101" w:rsidP="00EB4101">
      <w:pPr>
        <w:pStyle w:val="Titre1"/>
      </w:pPr>
      <w:r>
        <w:t xml:space="preserve">Exercice 13 : </w:t>
      </w:r>
    </w:p>
    <w:p w:rsidR="00EB4101" w:rsidRDefault="00EB4101" w:rsidP="00EB4101"/>
    <w:p w:rsidR="00EB4101" w:rsidRDefault="00877ADD" w:rsidP="00EB4101">
      <w:r>
        <w:t xml:space="preserve">Transfert de fichiers : </w:t>
      </w:r>
      <w:r w:rsidR="00EB4101">
        <w:t>FTP</w:t>
      </w:r>
    </w:p>
    <w:p w:rsidR="00877ADD" w:rsidRPr="00EB4101" w:rsidRDefault="00877ADD" w:rsidP="00EB4101">
      <w:r>
        <w:t xml:space="preserve">Envoie de mail : </w:t>
      </w:r>
      <w:bookmarkStart w:id="0" w:name="_GoBack"/>
      <w:bookmarkEnd w:id="0"/>
      <w:r>
        <w:t xml:space="preserve">SMTP </w:t>
      </w:r>
    </w:p>
    <w:sectPr w:rsidR="00877ADD" w:rsidRPr="00EB4101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14A38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2C99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23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4465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66A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36F3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EC35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B49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286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9E8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D37F8"/>
    <w:multiLevelType w:val="hybridMultilevel"/>
    <w:tmpl w:val="CC1CD7C2"/>
    <w:lvl w:ilvl="0" w:tplc="9AE011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BE58E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01C51"/>
    <w:multiLevelType w:val="hybridMultilevel"/>
    <w:tmpl w:val="D7965478"/>
    <w:lvl w:ilvl="0" w:tplc="39586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17CC6"/>
    <w:multiLevelType w:val="hybridMultilevel"/>
    <w:tmpl w:val="B6CC321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C6478"/>
    <w:multiLevelType w:val="hybridMultilevel"/>
    <w:tmpl w:val="7034F9BE"/>
    <w:lvl w:ilvl="0" w:tplc="827C2E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10"/>
  </w:num>
  <w:num w:numId="5">
    <w:abstractNumId w:val="13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3C"/>
    <w:rsid w:val="00007E7F"/>
    <w:rsid w:val="000832F0"/>
    <w:rsid w:val="000A54B2"/>
    <w:rsid w:val="000A633D"/>
    <w:rsid w:val="0010578F"/>
    <w:rsid w:val="001762AF"/>
    <w:rsid w:val="001801ED"/>
    <w:rsid w:val="001D782F"/>
    <w:rsid w:val="00257C84"/>
    <w:rsid w:val="002B4BEC"/>
    <w:rsid w:val="002F6A20"/>
    <w:rsid w:val="00301002"/>
    <w:rsid w:val="003B5BF1"/>
    <w:rsid w:val="004867C8"/>
    <w:rsid w:val="004D3F78"/>
    <w:rsid w:val="00523272"/>
    <w:rsid w:val="00535E10"/>
    <w:rsid w:val="00550122"/>
    <w:rsid w:val="005C7488"/>
    <w:rsid w:val="005F2035"/>
    <w:rsid w:val="005F61B3"/>
    <w:rsid w:val="00602031"/>
    <w:rsid w:val="00640A09"/>
    <w:rsid w:val="00641937"/>
    <w:rsid w:val="00653FBF"/>
    <w:rsid w:val="00656C8E"/>
    <w:rsid w:val="006E7ED8"/>
    <w:rsid w:val="00716169"/>
    <w:rsid w:val="00725960"/>
    <w:rsid w:val="00734ADE"/>
    <w:rsid w:val="00770F44"/>
    <w:rsid w:val="007A3D12"/>
    <w:rsid w:val="007C459D"/>
    <w:rsid w:val="007F2828"/>
    <w:rsid w:val="00873531"/>
    <w:rsid w:val="00877ADD"/>
    <w:rsid w:val="008841C3"/>
    <w:rsid w:val="00895FEA"/>
    <w:rsid w:val="008B433C"/>
    <w:rsid w:val="009418B2"/>
    <w:rsid w:val="00A10589"/>
    <w:rsid w:val="00A240E2"/>
    <w:rsid w:val="00A31201"/>
    <w:rsid w:val="00A31C16"/>
    <w:rsid w:val="00AD6E4B"/>
    <w:rsid w:val="00B823F4"/>
    <w:rsid w:val="00BA014B"/>
    <w:rsid w:val="00BA3A64"/>
    <w:rsid w:val="00BD4C7C"/>
    <w:rsid w:val="00BE0F4D"/>
    <w:rsid w:val="00BE2CBE"/>
    <w:rsid w:val="00C467AE"/>
    <w:rsid w:val="00C66B75"/>
    <w:rsid w:val="00CC4945"/>
    <w:rsid w:val="00CD6E72"/>
    <w:rsid w:val="00D642D0"/>
    <w:rsid w:val="00D904A3"/>
    <w:rsid w:val="00DB3FA8"/>
    <w:rsid w:val="00DF4A7F"/>
    <w:rsid w:val="00E07578"/>
    <w:rsid w:val="00E425BD"/>
    <w:rsid w:val="00E4543C"/>
    <w:rsid w:val="00E4600D"/>
    <w:rsid w:val="00E65670"/>
    <w:rsid w:val="00E71997"/>
    <w:rsid w:val="00E86DF6"/>
    <w:rsid w:val="00EA5E2B"/>
    <w:rsid w:val="00EA7499"/>
    <w:rsid w:val="00EB01B5"/>
    <w:rsid w:val="00EB4101"/>
    <w:rsid w:val="00EB69F1"/>
    <w:rsid w:val="00EC4D4E"/>
    <w:rsid w:val="00EE6C91"/>
    <w:rsid w:val="00F117FD"/>
    <w:rsid w:val="00F37652"/>
    <w:rsid w:val="00F944DF"/>
    <w:rsid w:val="00FB6CD5"/>
    <w:rsid w:val="00FC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CE63"/>
  <w15:chartTrackingRefBased/>
  <w15:docId w15:val="{F21801C5-FA4D-5747-84BB-EE49A5FF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14B"/>
    <w:rPr>
      <w:b/>
      <w:color w:val="4472C4" w:themeColor="accent1"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642D0"/>
    <w:pPr>
      <w:contextualSpacing/>
      <w:jc w:val="center"/>
    </w:pPr>
    <w:rPr>
      <w:rFonts w:eastAsiaTheme="majorEastAsia" w:cstheme="minorHAnsi"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2D0"/>
    <w:rPr>
      <w:rFonts w:eastAsiaTheme="majorEastAsia" w:cstheme="minorHAnsi"/>
      <w:b/>
      <w:color w:val="FF0000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23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C5F71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E2C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BE2CB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86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ria.fr/les-actus" TargetMode="External"/><Relationship Id="rId5" Type="http://schemas.openxmlformats.org/officeDocument/2006/relationships/hyperlink" Target="http://www.loria.fr/la-recherche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Cours.dotx</Template>
  <TotalTime>100</TotalTime>
  <Pages>6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60</cp:revision>
  <dcterms:created xsi:type="dcterms:W3CDTF">2019-01-08T14:31:00Z</dcterms:created>
  <dcterms:modified xsi:type="dcterms:W3CDTF">2019-01-15T13:39:00Z</dcterms:modified>
</cp:coreProperties>
</file>
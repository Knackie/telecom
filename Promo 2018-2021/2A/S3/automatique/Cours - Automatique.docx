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F553F9" w:rsidP="00F553F9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Cours – Automatique</w:t>
      </w:r>
    </w:p>
    <w:p w:rsidR="00F553F9" w:rsidRDefault="00F553F9" w:rsidP="00F553F9"/>
    <w:p w:rsidR="00F553F9" w:rsidRDefault="00F553F9" w:rsidP="00F553F9"/>
    <w:p w:rsidR="00027B61" w:rsidRDefault="00F553F9" w:rsidP="00F553F9">
      <w:r>
        <w:t xml:space="preserve">Décomposition en série de fourrier : signaux périodiques uniquement. </w:t>
      </w:r>
    </w:p>
    <w:p w:rsidR="00027B61" w:rsidRDefault="00F553F9" w:rsidP="00027B61">
      <w:pPr>
        <w:ind w:firstLine="709"/>
      </w:pPr>
      <w:r>
        <w:sym w:font="Wingdings" w:char="F0E8"/>
      </w:r>
      <w:r>
        <w:t xml:space="preserve"> Décomposer sur une base de signaux de base sinus.</w:t>
      </w:r>
      <w:r w:rsidR="00027B61">
        <w:t xml:space="preserve"> </w:t>
      </w:r>
    </w:p>
    <w:p w:rsidR="00F553F9" w:rsidRDefault="00027B61" w:rsidP="00027B61">
      <w:pPr>
        <w:ind w:firstLine="709"/>
      </w:pPr>
      <w:r>
        <w:sym w:font="Wingdings" w:char="F0E8"/>
      </w:r>
      <w:r>
        <w:t xml:space="preserve"> D’un point de vue physique : un spectre de raies</w:t>
      </w:r>
    </w:p>
    <w:p w:rsidR="00027B61" w:rsidRDefault="00027B61" w:rsidP="00027B61"/>
    <w:p w:rsidR="00027B61" w:rsidRDefault="00027B61" w:rsidP="006E01A3">
      <w:pPr>
        <w:ind w:left="709"/>
      </w:pPr>
      <w:r>
        <w:t>Ordonnées : amplitude / puissance (carré de l’amplitude)</w:t>
      </w:r>
    </w:p>
    <w:p w:rsidR="00027B61" w:rsidRDefault="00027B61" w:rsidP="006E01A3">
      <w:pPr>
        <w:ind w:left="709"/>
      </w:pPr>
      <w:r>
        <w:t xml:space="preserve">Abscisse : </w:t>
      </w:r>
      <w:r w:rsidR="002544E0">
        <w:t>temps</w:t>
      </w:r>
    </w:p>
    <w:p w:rsidR="006E01A3" w:rsidRDefault="006E01A3" w:rsidP="006E01A3"/>
    <w:p w:rsidR="00204148" w:rsidRDefault="00A51EE4" w:rsidP="006E01A3">
      <w:r>
        <w:t xml:space="preserve"> </w:t>
      </w:r>
      <w:r w:rsidR="00204148">
        <w:tab/>
        <w:t xml:space="preserve">Signal : Décroit au bout d’un certain temps </w:t>
      </w:r>
    </w:p>
    <w:p w:rsidR="00204148" w:rsidRDefault="00204148" w:rsidP="006E01A3">
      <w:r>
        <w:tab/>
      </w:r>
      <w:r>
        <w:tab/>
      </w:r>
      <w:r>
        <w:sym w:font="Wingdings" w:char="F0E0"/>
      </w:r>
      <w:r>
        <w:t xml:space="preserve"> Correspond à l’énergie du signal </w:t>
      </w:r>
    </w:p>
    <w:p w:rsidR="00F7737E" w:rsidRDefault="00F7737E" w:rsidP="006E01A3"/>
    <w:p w:rsidR="00F7737E" w:rsidRDefault="00F7737E" w:rsidP="006E01A3">
      <w:pPr>
        <w:rPr>
          <w:rFonts w:eastAsiaTheme="minorEastAsia"/>
        </w:rPr>
      </w:pPr>
      <w:r>
        <w:tab/>
      </w:r>
      <w:r w:rsidR="00A031F7">
        <w:t>Nécessite</w:t>
      </w:r>
      <w:r>
        <w:t xml:space="preserve"> de prendre en </w:t>
      </w:r>
      <w:r w:rsidR="00A031F7">
        <w:t>compte</w:t>
      </w:r>
      <w:r>
        <w:t xml:space="preserve"> la </w:t>
      </w:r>
      <w:r w:rsidR="00A031F7">
        <w:t>fenêtre</w:t>
      </w:r>
      <w:r>
        <w:t xml:space="preserve"> qui doit correspondre à un multiple de la période.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correspond à F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r w:rsidR="00A031F7">
        <w:rPr>
          <w:rFonts w:eastAsiaTheme="minorEastAsia"/>
        </w:rPr>
        <w:t>.</w:t>
      </w:r>
    </w:p>
    <w:p w:rsidR="00A031F7" w:rsidRPr="00F7737E" w:rsidRDefault="00A031F7" w:rsidP="006E01A3">
      <w:r>
        <w:rPr>
          <w:rFonts w:eastAsiaTheme="minorEastAsia"/>
        </w:rPr>
        <w:tab/>
        <w:t xml:space="preserve">Fenêtre : vaut 1 quand on observe et 0 quand </w:t>
      </w:r>
      <w:r w:rsidR="004B4987">
        <w:rPr>
          <w:rFonts w:eastAsiaTheme="minorEastAsia"/>
        </w:rPr>
        <w:t>on n’observe pas</w:t>
      </w:r>
      <w:r>
        <w:rPr>
          <w:rFonts w:eastAsiaTheme="minorEastAsia"/>
        </w:rPr>
        <w:t>.</w:t>
      </w:r>
    </w:p>
    <w:p w:rsidR="00F7737E" w:rsidRDefault="00667D9A" w:rsidP="006E01A3">
      <w:r>
        <w:tab/>
        <w:t xml:space="preserve">Deux aspects : </w:t>
      </w:r>
    </w:p>
    <w:p w:rsidR="00667D9A" w:rsidRDefault="00667D9A" w:rsidP="00667D9A">
      <w:pPr>
        <w:pStyle w:val="Paragraphedeliste"/>
        <w:numPr>
          <w:ilvl w:val="0"/>
          <w:numId w:val="17"/>
        </w:numPr>
      </w:pPr>
      <w:r>
        <w:t>Continu</w:t>
      </w:r>
    </w:p>
    <w:p w:rsidR="00667D9A" w:rsidRDefault="00667D9A" w:rsidP="00667D9A">
      <w:pPr>
        <w:pStyle w:val="Paragraphedeliste"/>
        <w:numPr>
          <w:ilvl w:val="0"/>
          <w:numId w:val="17"/>
        </w:numPr>
      </w:pPr>
      <w:r>
        <w:t>Échantillonnage</w:t>
      </w:r>
    </w:p>
    <w:p w:rsidR="00F7737E" w:rsidRDefault="003C0697" w:rsidP="006E01A3">
      <w:r>
        <w:t xml:space="preserve">L’échantillonnage : Dépend de l’instrumentation et surtout du besoin ! </w:t>
      </w:r>
      <w:r w:rsidR="00982191">
        <w:br/>
        <w:t>Pas forcément une seule réponse : on obtient une plage acceptable.</w:t>
      </w:r>
    </w:p>
    <w:p w:rsidR="00613A3E" w:rsidRDefault="00982191" w:rsidP="00613A3E">
      <w:r>
        <w:t>Quel est l’</w:t>
      </w:r>
      <w:r w:rsidR="003B3DE7">
        <w:t>intérêt</w:t>
      </w:r>
      <w:r>
        <w:t xml:space="preserve"> d’avoir plus de mesure ?</w:t>
      </w:r>
    </w:p>
    <w:p w:rsidR="00982191" w:rsidRDefault="00982191" w:rsidP="00613A3E">
      <w:pPr>
        <w:pStyle w:val="Paragraphedeliste"/>
        <w:numPr>
          <w:ilvl w:val="0"/>
          <w:numId w:val="17"/>
        </w:numPr>
      </w:pPr>
      <w:r>
        <w:t xml:space="preserve">Trop de données </w:t>
      </w:r>
    </w:p>
    <w:p w:rsidR="00982191" w:rsidRDefault="00982191" w:rsidP="00613A3E">
      <w:pPr>
        <w:pStyle w:val="Paragraphedeliste"/>
        <w:numPr>
          <w:ilvl w:val="1"/>
          <w:numId w:val="17"/>
        </w:numPr>
      </w:pPr>
      <w:r>
        <w:t>Processus de contrôle : Des centaines de mesures -&gt; Milliers de variables : Peut-être ingérable</w:t>
      </w:r>
    </w:p>
    <w:p w:rsidR="00710AB3" w:rsidRDefault="00710AB3" w:rsidP="00710AB3">
      <w:r>
        <w:t xml:space="preserve">Augmentation de la période d’échantillonnage : </w:t>
      </w:r>
    </w:p>
    <w:p w:rsidR="00710AB3" w:rsidRDefault="00710AB3" w:rsidP="00710AB3">
      <w:pPr>
        <w:pStyle w:val="Paragraphedeliste"/>
        <w:numPr>
          <w:ilvl w:val="0"/>
          <w:numId w:val="17"/>
        </w:numPr>
      </w:pPr>
      <w:r>
        <w:t xml:space="preserve">Perte de données </w:t>
      </w:r>
    </w:p>
    <w:p w:rsidR="00710AB3" w:rsidRDefault="00710AB3" w:rsidP="00710AB3">
      <w:pPr>
        <w:pStyle w:val="Paragraphedeliste"/>
        <w:numPr>
          <w:ilvl w:val="1"/>
          <w:numId w:val="17"/>
        </w:numPr>
      </w:pPr>
      <w:r>
        <w:t xml:space="preserve">Significative ? </w:t>
      </w:r>
    </w:p>
    <w:p w:rsidR="00204148" w:rsidRDefault="00710AB3" w:rsidP="006E01A3">
      <w:r>
        <w:t>Signal échantillonné : Approximation de la réalité.</w:t>
      </w:r>
    </w:p>
    <w:p w:rsidR="00710AB3" w:rsidRDefault="00710AB3" w:rsidP="006E01A3">
      <w:r>
        <w:t>Entre deux valeurs : on considère la dernière valeur comme étant la bonne.</w:t>
      </w:r>
    </w:p>
    <w:p w:rsidR="00246352" w:rsidRDefault="00246352" w:rsidP="006E01A3"/>
    <w:p w:rsidR="00246352" w:rsidRDefault="00246352" w:rsidP="006E01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76957</wp:posOffset>
                </wp:positionH>
                <wp:positionV relativeFrom="paragraph">
                  <wp:posOffset>83324</wp:posOffset>
                </wp:positionV>
                <wp:extent cx="0" cy="1835063"/>
                <wp:effectExtent l="63500" t="25400" r="38100" b="698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1B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6.05pt;margin-top:6.55pt;width:0;height:144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246352" w:rsidRDefault="00246352" w:rsidP="006E01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691010</wp:posOffset>
                </wp:positionH>
                <wp:positionV relativeFrom="paragraph">
                  <wp:posOffset>108376</wp:posOffset>
                </wp:positionV>
                <wp:extent cx="263047" cy="263047"/>
                <wp:effectExtent l="0" t="0" r="0" b="0"/>
                <wp:wrapNone/>
                <wp:docPr id="8" name="Multiplic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47" cy="26304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7955" id="Multiplication 8" o:spid="_x0000_s1026" style="position:absolute;margin-left:54.4pt;margin-top:8.55pt;width:20.7pt;height:2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3047,26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" path="m41303,85051l85051,41303r46473,46473l177996,41303r43748,43748l175271,131524r46473,46472l177996,221744,131524,175271,85051,221744,41303,177996,87776,131524,41303,85051xe" fillcolor="#ed7d31 [3205]" strokecolor="#823b0b [1605]" strokeweight="1pt">
                <v:stroke joinstyle="miter"/>
                <v:path arrowok="t" o:connecttype="custom" o:connectlocs="41303,85051;85051,41303;131524,87776;177996,41303;221744,85051;175271,131524;221744,177996;177996,221744;131524,175271;85051,221744;41303,177996;87776,131524;41303,85051" o:connectangles="0,0,0,0,0,0,0,0,0,0,0,0,0"/>
              </v:shape>
            </w:pict>
          </mc:Fallback>
        </mc:AlternateContent>
      </w:r>
    </w:p>
    <w:p w:rsidR="00246352" w:rsidRDefault="00246352" w:rsidP="006E01A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478068</wp:posOffset>
                </wp:positionH>
                <wp:positionV relativeFrom="paragraph">
                  <wp:posOffset>85160</wp:posOffset>
                </wp:positionV>
                <wp:extent cx="325677" cy="237994"/>
                <wp:effectExtent l="0" t="0" r="17780" b="1651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677" cy="2379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7552A" id="Connecteur droit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6.7pt" to="63.3pt,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&#13;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178313</wp:posOffset>
                </wp:positionH>
                <wp:positionV relativeFrom="paragraph">
                  <wp:posOffset>85160</wp:posOffset>
                </wp:positionV>
                <wp:extent cx="700588" cy="513567"/>
                <wp:effectExtent l="0" t="0" r="23495" b="2032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588" cy="513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73ACC" id="Connecteur droit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6.7pt" to="69.2pt,4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&#13;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222F1" wp14:editId="53937714">
                <wp:simplePos x="0" y="0"/>
                <wp:positionH relativeFrom="column">
                  <wp:posOffset>878901</wp:posOffset>
                </wp:positionH>
                <wp:positionV relativeFrom="paragraph">
                  <wp:posOffset>85160</wp:posOffset>
                </wp:positionV>
                <wp:extent cx="400685" cy="1314954"/>
                <wp:effectExtent l="0" t="0" r="1841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13149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67AF5" id="Rectangle 5" o:spid="_x0000_s1026" style="position:absolute;margin-left:69.2pt;margin-top:6.7pt;width:31.55pt;height:10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" filled="f" strokecolor="black [3200]">
                <v:stroke joinstyle="round"/>
              </v:rect>
            </w:pict>
          </mc:Fallback>
        </mc:AlternateContent>
      </w:r>
    </w:p>
    <w:p w:rsidR="00246352" w:rsidRDefault="00246352" w:rsidP="006E01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478068</wp:posOffset>
                </wp:positionH>
                <wp:positionV relativeFrom="paragraph">
                  <wp:posOffset>137099</wp:posOffset>
                </wp:positionV>
                <wp:extent cx="400833" cy="1077238"/>
                <wp:effectExtent l="0" t="0" r="1841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33" cy="10772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75E63" id="Rectangle 4" o:spid="_x0000_s1026" style="position:absolute;margin-left:37.65pt;margin-top:10.8pt;width:31.55pt;height:8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" filled="f" strokecolor="black [3200]">
                <v:stroke joinstyle="round"/>
              </v:rect>
            </w:pict>
          </mc:Fallback>
        </mc:AlternateContent>
      </w:r>
    </w:p>
    <w:p w:rsidR="00246352" w:rsidRDefault="00246352" w:rsidP="006E01A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7E570" wp14:editId="7239D373">
                <wp:simplePos x="0" y="0"/>
                <wp:positionH relativeFrom="column">
                  <wp:posOffset>805545</wp:posOffset>
                </wp:positionH>
                <wp:positionV relativeFrom="paragraph">
                  <wp:posOffset>90492</wp:posOffset>
                </wp:positionV>
                <wp:extent cx="263047" cy="263047"/>
                <wp:effectExtent l="0" t="0" r="0" b="0"/>
                <wp:wrapNone/>
                <wp:docPr id="9" name="Multiplica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47" cy="26304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2024" id="Multiplication 9" o:spid="_x0000_s1026" style="position:absolute;margin-left:63.45pt;margin-top:7.15pt;width:20.7pt;height:2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3047,26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" path="m41303,85051l85051,41303r46473,46473l177996,41303r43748,43748l175271,131524r46473,46472l177996,221744,131524,175271,85051,221744,41303,177996,87776,131524,41303,85051xe" fillcolor="#ed7d31 [3205]" strokecolor="#823b0b [1605]" strokeweight="1pt">
                <v:stroke joinstyle="miter"/>
                <v:path arrowok="t" o:connecttype="custom" o:connectlocs="41303,85051;85051,41303;131524,87776;177996,41303;221744,85051;175271,131524;221744,177996;177996,221744;131524,175271;85051,221744;41303,177996;87776,131524;41303,85051" o:connectangles="0,0,0,0,0,0,0,0,0,0,0,0,0"/>
              </v:shape>
            </w:pict>
          </mc:Fallback>
        </mc:AlternateContent>
      </w:r>
    </w:p>
    <w:p w:rsidR="00246352" w:rsidRDefault="00246352" w:rsidP="006E01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222F1" wp14:editId="53937714">
                <wp:simplePos x="0" y="0"/>
                <wp:positionH relativeFrom="column">
                  <wp:posOffset>1279734</wp:posOffset>
                </wp:positionH>
                <wp:positionV relativeFrom="paragraph">
                  <wp:posOffset>40561</wp:posOffset>
                </wp:positionV>
                <wp:extent cx="400685" cy="801387"/>
                <wp:effectExtent l="0" t="0" r="1841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80138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3A73B" id="Rectangle 6" o:spid="_x0000_s1026" style="position:absolute;margin-left:100.75pt;margin-top:3.2pt;width:31.55pt;height:63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" filled="f" strokecolor="black [3200]">
                <v:stroke joinstyle="round"/>
              </v:rect>
            </w:pict>
          </mc:Fallback>
        </mc:AlternateContent>
      </w:r>
    </w:p>
    <w:p w:rsidR="00246352" w:rsidRDefault="00246352" w:rsidP="006E01A3"/>
    <w:p w:rsidR="00246352" w:rsidRDefault="00246352" w:rsidP="006E01A3"/>
    <w:p w:rsidR="00246352" w:rsidRDefault="00246352" w:rsidP="006E01A3"/>
    <w:p w:rsidR="00246352" w:rsidRDefault="00246352" w:rsidP="006E01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2078</wp:posOffset>
                </wp:positionH>
                <wp:positionV relativeFrom="paragraph">
                  <wp:posOffset>101356</wp:posOffset>
                </wp:positionV>
                <wp:extent cx="4897677" cy="0"/>
                <wp:effectExtent l="0" t="0" r="17780" b="127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76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A3FFC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8pt" to="385.8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:rsidR="00246352" w:rsidRDefault="00246352" w:rsidP="006E01A3"/>
    <w:p w:rsidR="00246352" w:rsidRDefault="00246352" w:rsidP="006E01A3"/>
    <w:p w:rsidR="00246352" w:rsidRDefault="00246352" w:rsidP="006E01A3"/>
    <w:p w:rsidR="00246352" w:rsidRDefault="00246352" w:rsidP="006E01A3">
      <w:r>
        <w:t>On créer une prédiction depuis la pente précédente pour calculer la suivante.</w:t>
      </w:r>
    </w:p>
    <w:p w:rsidR="00246352" w:rsidRDefault="00246352" w:rsidP="006E01A3">
      <w:r>
        <w:lastRenderedPageBreak/>
        <w:t xml:space="preserve">Erreur != bruit </w:t>
      </w:r>
      <w:r>
        <w:sym w:font="Wingdings" w:char="F0E8"/>
      </w:r>
      <w:r>
        <w:t xml:space="preserve"> Erreur : systématique. Le bruit est plus ponctuel. On mesure les signaux en fonction de la qualité de l’instrument de mesure et le matériel n’a pas une précision infinie. </w:t>
      </w:r>
    </w:p>
    <w:p w:rsidR="00246352" w:rsidRDefault="00246352" w:rsidP="006E01A3"/>
    <w:p w:rsidR="003C0705" w:rsidRDefault="003C0705" w:rsidP="006E01A3"/>
    <w:p w:rsidR="003C0705" w:rsidRDefault="003C0705" w:rsidP="006E01A3"/>
    <w:p w:rsidR="003C0705" w:rsidRDefault="003C0705" w:rsidP="006E01A3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414595</wp:posOffset>
                </wp:positionH>
                <wp:positionV relativeFrom="paragraph">
                  <wp:posOffset>-444942</wp:posOffset>
                </wp:positionV>
                <wp:extent cx="4109040" cy="991080"/>
                <wp:effectExtent l="38100" t="38100" r="0" b="38100"/>
                <wp:wrapNone/>
                <wp:docPr id="23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09040" cy="9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E94D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3" o:spid="_x0000_s1026" type="#_x0000_t75" style="position:absolute;margin-left:32.3pt;margin-top:-35.4pt;width:324.3pt;height:7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-413385</wp:posOffset>
                </wp:positionV>
                <wp:extent cx="2941530" cy="1194170"/>
                <wp:effectExtent l="38100" t="38100" r="43180" b="38100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41530" cy="119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51B47" id="Encre 21" o:spid="_x0000_s1026" type="#_x0000_t75" style="position:absolute;margin-left:139.65pt;margin-top:-33.25pt;width:233pt;height:9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-413385</wp:posOffset>
                </wp:positionV>
                <wp:extent cx="4355675" cy="1194170"/>
                <wp:effectExtent l="50800" t="38100" r="38735" b="38100"/>
                <wp:wrapNone/>
                <wp:docPr id="22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55675" cy="119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CE583" id="Encre 22" o:spid="_x0000_s1026" type="#_x0000_t75" style="position:absolute;margin-left:28.3pt;margin-top:-33.25pt;width:344.35pt;height:9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">
                <v:imagedata r:id="rId12" o:title=""/>
              </v:shape>
            </w:pict>
          </mc:Fallback>
        </mc:AlternateContent>
      </w:r>
    </w:p>
    <w:p w:rsidR="003C0705" w:rsidRDefault="003C0705" w:rsidP="006E01A3"/>
    <w:p w:rsidR="003C0705" w:rsidRDefault="003C0705" w:rsidP="006E01A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-375920</wp:posOffset>
                </wp:positionV>
                <wp:extent cx="3882830" cy="929005"/>
                <wp:effectExtent l="38100" t="38100" r="29210" b="48895"/>
                <wp:wrapNone/>
                <wp:docPr id="17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82830" cy="92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6AF6C" id="Encre 17" o:spid="_x0000_s1026" type="#_x0000_t75" style="position:absolute;margin-left:7.8pt;margin-top:-30.3pt;width:307.15pt;height:7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">
                <v:imagedata r:id="rId14" o:title=""/>
              </v:shape>
            </w:pict>
          </mc:Fallback>
        </mc:AlternateContent>
      </w:r>
    </w:p>
    <w:p w:rsidR="003C0705" w:rsidRDefault="003C0705" w:rsidP="006E01A3"/>
    <w:p w:rsidR="003C0705" w:rsidRDefault="003C0705" w:rsidP="006E01A3"/>
    <w:p w:rsidR="003C0705" w:rsidRDefault="003C0705" w:rsidP="006E01A3"/>
    <w:p w:rsidR="003C0705" w:rsidRDefault="003C0705" w:rsidP="006E01A3"/>
    <w:p w:rsidR="003E2015" w:rsidRDefault="00246352" w:rsidP="006E01A3">
      <w:r>
        <w:t>Variations : significatives si l’on ne sait pas l’expliquer sinon, c’est du bruit.</w:t>
      </w:r>
    </w:p>
    <w:p w:rsidR="008415CF" w:rsidRDefault="008415CF" w:rsidP="006E01A3"/>
    <w:p w:rsidR="004159C4" w:rsidRDefault="00E93E42" w:rsidP="006E01A3">
      <w:r>
        <w:t>La fréquence d’échantillonnage : Prendre 5 à 10 fois la fréquence max.</w:t>
      </w:r>
    </w:p>
    <w:p w:rsidR="008415CF" w:rsidRDefault="008415CF" w:rsidP="006E01A3"/>
    <w:p w:rsidR="004159C4" w:rsidRDefault="008C34BD" w:rsidP="006E01A3">
      <w:r>
        <w:t>Partitionnement : Dans la fenêtre, on a le signal utile et le reste est du bruit</w:t>
      </w:r>
      <w:r w:rsidR="004159C4">
        <w:t>.</w:t>
      </w:r>
    </w:p>
    <w:p w:rsidR="008415CF" w:rsidRDefault="008415CF" w:rsidP="006E01A3"/>
    <w:p w:rsidR="004159C4" w:rsidRDefault="00696878" w:rsidP="006E01A3">
      <w:proofErr w:type="spellStart"/>
      <w:r>
        <w:t>F</w:t>
      </w:r>
      <w:r>
        <w:rPr>
          <w:vertAlign w:val="subscript"/>
        </w:rPr>
        <w:t>Max</w:t>
      </w:r>
      <w:proofErr w:type="spellEnd"/>
      <w:r>
        <w:t xml:space="preserve"> = Fréquence de coupure (F</w:t>
      </w:r>
      <w:r>
        <w:rPr>
          <w:vertAlign w:val="subscript"/>
        </w:rPr>
        <w:t>C</w:t>
      </w:r>
      <w:r>
        <w:t xml:space="preserve">) </w:t>
      </w:r>
    </w:p>
    <w:p w:rsidR="003C0705" w:rsidRDefault="003C0705" w:rsidP="006E01A3"/>
    <w:p w:rsidR="003C0705" w:rsidRDefault="003C0705" w:rsidP="006E01A3">
      <w:r>
        <w:t>Le filtre va introduire un déphasage. Exemple : l’augmentation de température aura déjà eu lieu avant.</w:t>
      </w:r>
    </w:p>
    <w:p w:rsidR="003C0705" w:rsidRDefault="003C0705" w:rsidP="006E01A3"/>
    <w:p w:rsidR="003C0705" w:rsidRDefault="00990C5D" w:rsidP="006E01A3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916940</wp:posOffset>
                </wp:positionV>
                <wp:extent cx="4841240" cy="1880235"/>
                <wp:effectExtent l="38100" t="38100" r="0" b="37465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41240" cy="188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66AC0" id="Encre 62" o:spid="_x0000_s1026" type="#_x0000_t75" style="position:absolute;margin-left:2.75pt;margin-top:71.5pt;width:382.6pt;height:149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378460</wp:posOffset>
                </wp:positionV>
                <wp:extent cx="1059540" cy="751840"/>
                <wp:effectExtent l="12700" t="38100" r="20320" b="48260"/>
                <wp:wrapNone/>
                <wp:docPr id="50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59540" cy="7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329CD" id="Encre 50" o:spid="_x0000_s1026" type="#_x0000_t75" style="position:absolute;margin-left:118.95pt;margin-top:29.1pt;width:84.85pt;height:6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2032000</wp:posOffset>
                </wp:positionV>
                <wp:extent cx="570600" cy="750960"/>
                <wp:effectExtent l="38100" t="38100" r="39370" b="49530"/>
                <wp:wrapNone/>
                <wp:docPr id="43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0600" cy="75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EB24D" id="Encre 43" o:spid="_x0000_s1026" type="#_x0000_t75" style="position:absolute;margin-left:129.45pt;margin-top:159.3pt;width:46.35pt;height:60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">
                <v:imagedata r:id="rId20" o:title=""/>
              </v:shape>
            </w:pict>
          </mc:Fallback>
        </mc:AlternateContent>
      </w:r>
      <w:r w:rsidR="003C0705">
        <w:t>Plus l’ordre du filtre est augmenté, plus le déphasage sera important.</w:t>
      </w:r>
    </w:p>
    <w:p w:rsidR="00990C5D" w:rsidRDefault="00990C5D" w:rsidP="006E01A3"/>
    <w:p w:rsidR="00990C5D" w:rsidRDefault="00990C5D" w:rsidP="006E01A3"/>
    <w:p w:rsidR="00990C5D" w:rsidRDefault="00990C5D" w:rsidP="006E01A3"/>
    <w:p w:rsidR="00990C5D" w:rsidRDefault="00990C5D" w:rsidP="006E01A3"/>
    <w:p w:rsidR="00990C5D" w:rsidRDefault="00990C5D" w:rsidP="006E01A3"/>
    <w:p w:rsidR="00990C5D" w:rsidRDefault="00990C5D" w:rsidP="006E01A3"/>
    <w:p w:rsidR="00990C5D" w:rsidRDefault="001155CE" w:rsidP="006E01A3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-788670</wp:posOffset>
                </wp:positionV>
                <wp:extent cx="738720" cy="1737720"/>
                <wp:effectExtent l="38100" t="38100" r="36195" b="40640"/>
                <wp:wrapNone/>
                <wp:docPr id="73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38720" cy="173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CF41A" id="Encre 73" o:spid="_x0000_s1026" type="#_x0000_t75" style="position:absolute;margin-left:364.25pt;margin-top:-62.45pt;width:58.85pt;height:137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">
                <v:imagedata r:id="rId22" o:title=""/>
              </v:shape>
            </w:pict>
          </mc:Fallback>
        </mc:AlternateContent>
      </w:r>
    </w:p>
    <w:p w:rsidR="00990C5D" w:rsidRDefault="00990C5D" w:rsidP="006E01A3"/>
    <w:p w:rsidR="00990C5D" w:rsidRDefault="00990C5D" w:rsidP="006E01A3"/>
    <w:p w:rsidR="00990C5D" w:rsidRDefault="00990C5D" w:rsidP="006E01A3"/>
    <w:p w:rsidR="00990C5D" w:rsidRDefault="00990C5D" w:rsidP="006E01A3"/>
    <w:p w:rsidR="00990C5D" w:rsidRDefault="001155CE" w:rsidP="006E01A3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-490220</wp:posOffset>
                </wp:positionV>
                <wp:extent cx="1015920" cy="1211760"/>
                <wp:effectExtent l="38100" t="38100" r="38735" b="33020"/>
                <wp:wrapNone/>
                <wp:docPr id="69" name="Encre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15920" cy="12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7907B" id="Encre 69" o:spid="_x0000_s1026" type="#_x0000_t75" style="position:absolute;margin-left:-36.6pt;margin-top:-38.95pt;width:80.7pt;height:9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">
                <v:imagedata r:id="rId24" o:title=""/>
              </v:shape>
            </w:pict>
          </mc:Fallback>
        </mc:AlternateContent>
      </w:r>
    </w:p>
    <w:p w:rsidR="00990C5D" w:rsidRDefault="00990C5D" w:rsidP="006E01A3"/>
    <w:p w:rsidR="00990C5D" w:rsidRDefault="00990C5D" w:rsidP="006E01A3"/>
    <w:p w:rsidR="00990C5D" w:rsidRDefault="00990C5D" w:rsidP="006E01A3"/>
    <w:p w:rsidR="00990C5D" w:rsidRDefault="00990C5D" w:rsidP="006E01A3"/>
    <w:p w:rsidR="00990C5D" w:rsidRDefault="00990C5D" w:rsidP="006E01A3">
      <w:r>
        <w:t xml:space="preserve">Ordre d’un filtre n’est rien d’autre que l’ordre de l’équation différentiel associée. </w:t>
      </w:r>
    </w:p>
    <w:p w:rsidR="001155CE" w:rsidRDefault="00990C5D" w:rsidP="006E01A3">
      <w:r>
        <w:t>Gain statique : Gain à la fréquence 0.</w:t>
      </w:r>
    </w:p>
    <w:p w:rsidR="001155CE" w:rsidRDefault="001155CE" w:rsidP="006E01A3">
      <w:r>
        <w:t xml:space="preserve"> </w:t>
      </w:r>
    </w:p>
    <w:p w:rsidR="001155CE" w:rsidRDefault="001155CE">
      <w:r>
        <w:br w:type="page"/>
      </w:r>
    </w:p>
    <w:p w:rsidR="001155CE" w:rsidRPr="00696878" w:rsidRDefault="001155CE" w:rsidP="001155C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8CCCBDE" wp14:editId="13B5FAB6">
                <wp:simplePos x="0" y="0"/>
                <wp:positionH relativeFrom="column">
                  <wp:posOffset>4492315</wp:posOffset>
                </wp:positionH>
                <wp:positionV relativeFrom="paragraph">
                  <wp:posOffset>2124008</wp:posOffset>
                </wp:positionV>
                <wp:extent cx="360" cy="360"/>
                <wp:effectExtent l="38100" t="38100" r="38100" b="38100"/>
                <wp:wrapNone/>
                <wp:docPr id="96" name="Encre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81F24" id="Encre 96" o:spid="_x0000_s1026" type="#_x0000_t75" style="position:absolute;margin-left:353.05pt;margin-top:166.55pt;width:1.45pt;height: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75FE3A5" wp14:editId="44AD0E61">
                <wp:simplePos x="0" y="0"/>
                <wp:positionH relativeFrom="column">
                  <wp:posOffset>4673755</wp:posOffset>
                </wp:positionH>
                <wp:positionV relativeFrom="paragraph">
                  <wp:posOffset>3002768</wp:posOffset>
                </wp:positionV>
                <wp:extent cx="360" cy="360"/>
                <wp:effectExtent l="38100" t="38100" r="38100" b="38100"/>
                <wp:wrapNone/>
                <wp:docPr id="95" name="Encre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2063B" id="Encre 95" o:spid="_x0000_s1026" type="#_x0000_t75" style="position:absolute;margin-left:367.3pt;margin-top:235.75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E0D661F" wp14:editId="231386A9">
                <wp:simplePos x="0" y="0"/>
                <wp:positionH relativeFrom="column">
                  <wp:posOffset>217805</wp:posOffset>
                </wp:positionH>
                <wp:positionV relativeFrom="paragraph">
                  <wp:posOffset>539115</wp:posOffset>
                </wp:positionV>
                <wp:extent cx="187920" cy="394745"/>
                <wp:effectExtent l="38100" t="38100" r="0" b="50165"/>
                <wp:wrapNone/>
                <wp:docPr id="94" name="Encre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7920" cy="39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B9526" id="Encre 94" o:spid="_x0000_s1026" type="#_x0000_t75" style="position:absolute;margin-left:16.45pt;margin-top:41.75pt;width:16.25pt;height:3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3F21BB3D" wp14:editId="0C18F5B2">
                <wp:simplePos x="0" y="0"/>
                <wp:positionH relativeFrom="column">
                  <wp:posOffset>2729865</wp:posOffset>
                </wp:positionH>
                <wp:positionV relativeFrom="paragraph">
                  <wp:posOffset>1960880</wp:posOffset>
                </wp:positionV>
                <wp:extent cx="750160" cy="603365"/>
                <wp:effectExtent l="38100" t="25400" r="12065" b="31750"/>
                <wp:wrapNone/>
                <wp:docPr id="91" name="Encre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50160" cy="6033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3F21BB3D" wp14:editId="0C18F5B2">
                <wp:simplePos x="0" y="0"/>
                <wp:positionH relativeFrom="column">
                  <wp:posOffset>2729865</wp:posOffset>
                </wp:positionH>
                <wp:positionV relativeFrom="paragraph">
                  <wp:posOffset>1960880</wp:posOffset>
                </wp:positionV>
                <wp:extent cx="750160" cy="603365"/>
                <wp:effectExtent l="38100" t="25400" r="12065" b="31750"/>
                <wp:wrapNone/>
                <wp:docPr id="91" name="Encre 9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Encre 91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807" cy="711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2D1AF27" wp14:editId="01393F2B">
                <wp:simplePos x="0" y="0"/>
                <wp:positionH relativeFrom="column">
                  <wp:posOffset>279400</wp:posOffset>
                </wp:positionH>
                <wp:positionV relativeFrom="paragraph">
                  <wp:posOffset>1416050</wp:posOffset>
                </wp:positionV>
                <wp:extent cx="4959385" cy="553320"/>
                <wp:effectExtent l="38100" t="38100" r="6350" b="43815"/>
                <wp:wrapNone/>
                <wp:docPr id="85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59385" cy="55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49FCA" id="Encre 85" o:spid="_x0000_s1026" type="#_x0000_t75" style="position:absolute;margin-left:21.3pt;margin-top:110.8pt;width:391.9pt;height:44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C38F97D" wp14:editId="00C7F1FA">
                <wp:simplePos x="0" y="0"/>
                <wp:positionH relativeFrom="column">
                  <wp:posOffset>488950</wp:posOffset>
                </wp:positionH>
                <wp:positionV relativeFrom="paragraph">
                  <wp:posOffset>57785</wp:posOffset>
                </wp:positionV>
                <wp:extent cx="201960" cy="1850390"/>
                <wp:effectExtent l="38100" t="38100" r="0" b="41910"/>
                <wp:wrapNone/>
                <wp:docPr id="82" name="Encre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1960" cy="185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D0B5E" id="Encre 82" o:spid="_x0000_s1026" type="#_x0000_t75" style="position:absolute;margin-left:37.8pt;margin-top:3.85pt;width:17.3pt;height:147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">
                <v:imagedata r:id="rId35" o:title=""/>
              </v:shape>
            </w:pict>
          </mc:Fallback>
        </mc:AlternateContent>
      </w:r>
    </w:p>
    <w:p w:rsidR="001155CE" w:rsidRDefault="001155CE" w:rsidP="006E01A3"/>
    <w:p w:rsidR="001155CE" w:rsidRDefault="001155CE" w:rsidP="006E01A3"/>
    <w:p w:rsidR="001155CE" w:rsidRDefault="001155CE" w:rsidP="006E01A3"/>
    <w:p w:rsidR="001155CE" w:rsidRDefault="001155CE" w:rsidP="006E01A3"/>
    <w:p w:rsidR="001155CE" w:rsidRDefault="00D36685" w:rsidP="006E01A3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4965BAC" wp14:editId="07479D32">
                <wp:simplePos x="0" y="0"/>
                <wp:positionH relativeFrom="column">
                  <wp:posOffset>609600</wp:posOffset>
                </wp:positionH>
                <wp:positionV relativeFrom="paragraph">
                  <wp:posOffset>-301190</wp:posOffset>
                </wp:positionV>
                <wp:extent cx="4232880" cy="954360"/>
                <wp:effectExtent l="38100" t="38100" r="34925" b="36830"/>
                <wp:wrapNone/>
                <wp:docPr id="87" name="Encre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32880" cy="9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C9CF0" id="Encre 87" o:spid="_x0000_s1026" type="#_x0000_t75" style="position:absolute;margin-left:47.65pt;margin-top:-24.05pt;width:334.05pt;height:75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">
                <v:imagedata r:id="rId37" o:title=""/>
              </v:shape>
            </w:pict>
          </mc:Fallback>
        </mc:AlternateContent>
      </w:r>
    </w:p>
    <w:p w:rsidR="001155CE" w:rsidRDefault="00D36685" w:rsidP="006E01A3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166341F" wp14:editId="28EA6281">
                <wp:simplePos x="0" y="0"/>
                <wp:positionH relativeFrom="column">
                  <wp:posOffset>567690</wp:posOffset>
                </wp:positionH>
                <wp:positionV relativeFrom="paragraph">
                  <wp:posOffset>-523240</wp:posOffset>
                </wp:positionV>
                <wp:extent cx="2828942" cy="1412240"/>
                <wp:effectExtent l="38100" t="38100" r="41275" b="48260"/>
                <wp:wrapNone/>
                <wp:docPr id="86" name="Encr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28942" cy="141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A90C" id="Encre 86" o:spid="_x0000_s1026" type="#_x0000_t75" style="position:absolute;margin-left:44pt;margin-top:-41.9pt;width:224.15pt;height:112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">
                <v:imagedata r:id="rId39" o:title=""/>
              </v:shape>
            </w:pict>
          </mc:Fallback>
        </mc:AlternateContent>
      </w:r>
    </w:p>
    <w:p w:rsidR="001155CE" w:rsidRDefault="001155CE" w:rsidP="006E01A3"/>
    <w:p w:rsidR="001155CE" w:rsidRDefault="001155CE" w:rsidP="006E01A3"/>
    <w:p w:rsidR="001155CE" w:rsidRDefault="001155CE" w:rsidP="006E01A3"/>
    <w:p w:rsidR="001155CE" w:rsidRDefault="001155CE" w:rsidP="006E01A3"/>
    <w:p w:rsidR="001155CE" w:rsidRDefault="001155CE" w:rsidP="006E01A3"/>
    <w:p w:rsidR="001155CE" w:rsidRDefault="001155CE" w:rsidP="006E01A3"/>
    <w:p w:rsidR="001155CE" w:rsidRDefault="001155CE" w:rsidP="006E01A3"/>
    <w:p w:rsidR="001155CE" w:rsidRDefault="001155CE" w:rsidP="006E01A3"/>
    <w:p w:rsidR="001155CE" w:rsidRDefault="001155CE" w:rsidP="006E01A3"/>
    <w:p w:rsidR="001155CE" w:rsidRDefault="00D36685" w:rsidP="006E01A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216486</wp:posOffset>
                </wp:positionH>
                <wp:positionV relativeFrom="paragraph">
                  <wp:posOffset>1633476</wp:posOffset>
                </wp:positionV>
                <wp:extent cx="1242950" cy="0"/>
                <wp:effectExtent l="0" t="0" r="14605" b="12700"/>
                <wp:wrapNone/>
                <wp:docPr id="105" name="Connecteur droi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4CF340" id="Connecteur droit 105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05pt,128.6pt" to="114.9pt,12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FAA5E5" wp14:editId="36BB4B29">
                <wp:simplePos x="0" y="0"/>
                <wp:positionH relativeFrom="column">
                  <wp:posOffset>1459230</wp:posOffset>
                </wp:positionH>
                <wp:positionV relativeFrom="paragraph">
                  <wp:posOffset>675005</wp:posOffset>
                </wp:positionV>
                <wp:extent cx="0" cy="957600"/>
                <wp:effectExtent l="0" t="0" r="12700" b="7620"/>
                <wp:wrapNone/>
                <wp:docPr id="107" name="Connecteur droi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21904" id="Connecteur droit 10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53.15pt" to="114.9pt,1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D27F35" wp14:editId="1D670E64">
                <wp:simplePos x="0" y="0"/>
                <wp:positionH relativeFrom="column">
                  <wp:posOffset>1460335</wp:posOffset>
                </wp:positionH>
                <wp:positionV relativeFrom="paragraph">
                  <wp:posOffset>676910</wp:posOffset>
                </wp:positionV>
                <wp:extent cx="1130795" cy="0"/>
                <wp:effectExtent l="0" t="0" r="12700" b="1270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F8374" id="Connecteur droit 10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53.3pt" to="204.05pt,5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03D5D1" wp14:editId="302E904A">
                <wp:simplePos x="0" y="0"/>
                <wp:positionH relativeFrom="column">
                  <wp:posOffset>170435</wp:posOffset>
                </wp:positionH>
                <wp:positionV relativeFrom="paragraph">
                  <wp:posOffset>734531</wp:posOffset>
                </wp:positionV>
                <wp:extent cx="0" cy="1080000"/>
                <wp:effectExtent l="0" t="0" r="12700" b="12700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CE05A" id="Connecteur droit 10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57.85pt" to="13.4pt,1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77235</wp:posOffset>
                </wp:positionH>
                <wp:positionV relativeFrom="paragraph">
                  <wp:posOffset>1634777</wp:posOffset>
                </wp:positionV>
                <wp:extent cx="3782860" cy="0"/>
                <wp:effectExtent l="0" t="0" r="14605" b="12700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2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8E669" id="Connecteur droit 10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28.7pt" to="303.95pt,1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1155CE">
        <w:t xml:space="preserve">Augmentation de la phase : provoque un problème de stabilité numérique : on va obtenir </w:t>
      </w:r>
      <w:r>
        <w:t>quelque chose</w:t>
      </w:r>
      <w:r w:rsidR="001155CE">
        <w:t xml:space="preserve"> qui va diverger.</w:t>
      </w:r>
    </w:p>
    <w:p w:rsidR="00D36685" w:rsidRDefault="00D36685" w:rsidP="006E01A3"/>
    <w:p w:rsidR="00D36685" w:rsidRDefault="00BA09EB" w:rsidP="00BA09EB">
      <w:pPr>
        <w:tabs>
          <w:tab w:val="left" w:pos="2006"/>
        </w:tabs>
      </w:pPr>
      <w:r>
        <w:tab/>
        <w:t>1</w:t>
      </w:r>
    </w:p>
    <w:p w:rsidR="00D36685" w:rsidRDefault="00D36685" w:rsidP="006E01A3"/>
    <w:p w:rsidR="00D36685" w:rsidRDefault="00D36685" w:rsidP="006E01A3"/>
    <w:p w:rsidR="00D36685" w:rsidRDefault="00D36685" w:rsidP="006E01A3"/>
    <w:p w:rsidR="00D36685" w:rsidRDefault="00D36685" w:rsidP="006E01A3"/>
    <w:p w:rsidR="00D36685" w:rsidRDefault="00BA09EB" w:rsidP="00BA09EB">
      <w:pPr>
        <w:tabs>
          <w:tab w:val="left" w:pos="1985"/>
          <w:tab w:val="left" w:pos="2127"/>
        </w:tabs>
      </w:pPr>
      <w:r>
        <w:tab/>
        <w:t>0</w:t>
      </w:r>
    </w:p>
    <w:p w:rsidR="00D36685" w:rsidRDefault="00D36685" w:rsidP="006E01A3"/>
    <w:p w:rsidR="00D36685" w:rsidRDefault="00D36685" w:rsidP="006E01A3"/>
    <w:p w:rsidR="00D36685" w:rsidRDefault="00D36685" w:rsidP="006E01A3">
      <w:r>
        <w:t xml:space="preserve">Ordre du filtre va influer sur la réponse mais aussi sa stabilité. </w:t>
      </w:r>
    </w:p>
    <w:p w:rsidR="00D36685" w:rsidRDefault="00D36685" w:rsidP="006E01A3">
      <w:r>
        <w:t>La stabilité de la fonction de transfert : se trouve par la valeur qui annule le dénominateur</w:t>
      </w:r>
      <w:r w:rsidR="00161348">
        <w:t xml:space="preserve">. Si elle est </w:t>
      </w:r>
      <w:r w:rsidR="00272BFA">
        <w:t>négative</w:t>
      </w:r>
      <w:r w:rsidR="00161348">
        <w:t xml:space="preserve">, alors la fonction de transfert est stable. </w:t>
      </w:r>
    </w:p>
    <w:p w:rsidR="00965E76" w:rsidRDefault="00965E76" w:rsidP="006E01A3"/>
    <w:p w:rsidR="00965E76" w:rsidRDefault="00965E76" w:rsidP="006E01A3">
      <w:r>
        <w:t>Le gain statique doit être stable et égale à un.</w:t>
      </w:r>
    </w:p>
    <w:p w:rsidR="00BA09EB" w:rsidRDefault="00BA09EB" w:rsidP="006E01A3"/>
    <w:p w:rsidR="00BA09EB" w:rsidRDefault="00BA09EB" w:rsidP="00BA09E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37FA6B" wp14:editId="1E8E9970">
                <wp:simplePos x="0" y="0"/>
                <wp:positionH relativeFrom="column">
                  <wp:posOffset>702974</wp:posOffset>
                </wp:positionH>
                <wp:positionV relativeFrom="paragraph">
                  <wp:posOffset>534200</wp:posOffset>
                </wp:positionV>
                <wp:extent cx="400692" cy="841018"/>
                <wp:effectExtent l="0" t="0" r="18415" b="101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92" cy="841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DF59C" id="Rectangle 111" o:spid="_x0000_s1026" style="position:absolute;margin-left:55.35pt;margin-top:42.05pt;width:31.55pt;height:66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A12ADD" wp14:editId="44F63D92">
                <wp:simplePos x="0" y="0"/>
                <wp:positionH relativeFrom="column">
                  <wp:posOffset>702974</wp:posOffset>
                </wp:positionH>
                <wp:positionV relativeFrom="paragraph">
                  <wp:posOffset>616391</wp:posOffset>
                </wp:positionV>
                <wp:extent cx="328773" cy="759375"/>
                <wp:effectExtent l="0" t="0" r="14605" b="158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73" cy="759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9AD44" id="Rectangle 110" o:spid="_x0000_s1026" style="position:absolute;margin-left:55.35pt;margin-top:48.55pt;width:25.9pt;height:59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7BC78E" wp14:editId="03A355CD">
                <wp:simplePos x="0" y="0"/>
                <wp:positionH relativeFrom="column">
                  <wp:posOffset>-26035</wp:posOffset>
                </wp:positionH>
                <wp:positionV relativeFrom="paragraph">
                  <wp:posOffset>1376680</wp:posOffset>
                </wp:positionV>
                <wp:extent cx="4982967" cy="0"/>
                <wp:effectExtent l="0" t="0" r="8255" b="12700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2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B9D78" id="Connecteur droit 108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05pt,108.4pt" to="390.3pt,10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:rsidR="00BA09EB" w:rsidRDefault="00BA09EB" w:rsidP="006E01A3"/>
    <w:p w:rsidR="00BA09EB" w:rsidRDefault="00BA09EB" w:rsidP="006E01A3"/>
    <w:p w:rsidR="00BA09EB" w:rsidRDefault="007C1ABD" w:rsidP="006E01A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A4E959" wp14:editId="1298D6F9">
                <wp:simplePos x="0" y="0"/>
                <wp:positionH relativeFrom="column">
                  <wp:posOffset>697230</wp:posOffset>
                </wp:positionH>
                <wp:positionV relativeFrom="paragraph">
                  <wp:posOffset>137562</wp:posOffset>
                </wp:positionV>
                <wp:extent cx="227851" cy="678094"/>
                <wp:effectExtent l="0" t="0" r="13970" b="825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51" cy="678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52D4C" id="Rectangle 109" o:spid="_x0000_s1026" style="position:absolute;margin-left:54.9pt;margin-top:10.85pt;width:17.95pt;height:5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" fillcolor="#4472c4 [3204]" strokecolor="#1f3763 [1604]" strokeweight="1pt"/>
            </w:pict>
          </mc:Fallback>
        </mc:AlternateContent>
      </w:r>
    </w:p>
    <w:p w:rsidR="00BA09EB" w:rsidRDefault="00BA09EB" w:rsidP="006E01A3"/>
    <w:p w:rsidR="00BA09EB" w:rsidRDefault="00BA09EB" w:rsidP="006E01A3"/>
    <w:p w:rsidR="00BA09EB" w:rsidRDefault="00BA09EB" w:rsidP="006E01A3"/>
    <w:p w:rsidR="00BA09EB" w:rsidRDefault="00BA09EB" w:rsidP="006E01A3"/>
    <w:p w:rsidR="00BA09EB" w:rsidRDefault="00BA09EB" w:rsidP="006E01A3"/>
    <w:p w:rsidR="00BA09EB" w:rsidRDefault="00BA09EB" w:rsidP="006E01A3">
      <w:r>
        <w:t>Une manière de représenter 6 valeurs possible.</w:t>
      </w:r>
    </w:p>
    <w:p w:rsidR="00BA09EB" w:rsidRDefault="00BA09EB" w:rsidP="006E01A3"/>
    <w:p w:rsidR="00BA09EB" w:rsidRDefault="00BA09EB" w:rsidP="006E01A3">
      <w:r>
        <w:t>Nécessite au moins 2</w:t>
      </w:r>
      <w:r>
        <w:rPr>
          <w:vertAlign w:val="superscript"/>
        </w:rPr>
        <w:t>3</w:t>
      </w:r>
      <w:r>
        <w:t xml:space="preserve"> combinaisons. Cela permettant de représenter 8 niveaux.</w:t>
      </w:r>
    </w:p>
    <w:p w:rsidR="00CF429B" w:rsidRDefault="00CF429B" w:rsidP="006E01A3">
      <w:r>
        <w:t>Audio, pour la qualité audio commerciale : 16 bits.</w:t>
      </w:r>
    </w:p>
    <w:p w:rsidR="00EF045E" w:rsidRDefault="00EF045E" w:rsidP="006E01A3">
      <w:r>
        <w:lastRenderedPageBreak/>
        <w:t>Cela entraine un choix de plus de 65 000 valeurs de données possible pour un temps donnée.</w:t>
      </w:r>
    </w:p>
    <w:p w:rsidR="00763677" w:rsidRDefault="00763677" w:rsidP="006E01A3">
      <w:r>
        <w:t>Il existe plusieurs techniques de compression avec perte.</w:t>
      </w:r>
      <w:r w:rsidR="00307D67">
        <w:t xml:space="preserve"> L’oreille humaine n’</w:t>
      </w:r>
      <w:r w:rsidR="00640CFD">
        <w:t>étant</w:t>
      </w:r>
      <w:r w:rsidR="00307D67">
        <w:t xml:space="preserve"> que 20 kHz. Donc 44 kHz</w:t>
      </w:r>
      <w:r w:rsidR="007041D6">
        <w:t>.</w:t>
      </w:r>
    </w:p>
    <w:p w:rsidR="007C1ABD" w:rsidRDefault="007C1ABD" w:rsidP="006E01A3"/>
    <w:p w:rsidR="007C1ABD" w:rsidRDefault="007C1ABD" w:rsidP="006E01A3">
      <w:r>
        <w:t>Système :</w:t>
      </w:r>
    </w:p>
    <w:p w:rsidR="007C1ABD" w:rsidRDefault="007C1ABD" w:rsidP="007C1ABD">
      <w:pPr>
        <w:pStyle w:val="Paragraphedeliste"/>
        <w:numPr>
          <w:ilvl w:val="0"/>
          <w:numId w:val="17"/>
        </w:numPr>
      </w:pPr>
      <w:r>
        <w:t xml:space="preserve"> Une entrée et une sortie.</w:t>
      </w:r>
    </w:p>
    <w:p w:rsidR="007C1ABD" w:rsidRDefault="007C1ABD" w:rsidP="007C1ABD"/>
    <w:p w:rsidR="007C1ABD" w:rsidRDefault="007C1ABD" w:rsidP="007C1ABD"/>
    <w:p w:rsidR="007C1ABD" w:rsidRDefault="007C1ABD" w:rsidP="007C1ABD">
      <w:r>
        <w:t xml:space="preserve">Fonction de transfert 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U(s)</m:t>
            </m:r>
          </m:den>
        </m:f>
      </m:oMath>
    </w:p>
    <w:p w:rsidR="007C1ABD" w:rsidRDefault="007C1ABD" w:rsidP="006E01A3"/>
    <w:p w:rsidR="00802E64" w:rsidRDefault="00802E64" w:rsidP="006E01A3">
      <w:pPr>
        <w:rPr>
          <w:rFonts w:eastAsiaTheme="minorEastAsia"/>
        </w:rPr>
      </w:pPr>
      <w:r>
        <w:t>Filtre pass</w:t>
      </w:r>
      <w:r w:rsidR="00A43CF0">
        <w:t>e-</w:t>
      </w:r>
      <w:r>
        <w:t>bas : filtre RC </w:t>
      </w:r>
      <m:oMath>
        <m:r>
          <m:rPr>
            <m:sty m:val="bi"/>
          </m:rPr>
          <w:rPr>
            <w:rFonts w:ascii="Cambria Math" w:hAnsi="Cambria Math"/>
          </w:rPr>
          <m:t>T = RC,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1+st</m:t>
            </m:r>
          </m:den>
        </m:f>
      </m:oMath>
    </w:p>
    <w:p w:rsidR="00802E64" w:rsidRDefault="00802E64" w:rsidP="006E01A3">
      <w:pPr>
        <w:rPr>
          <w:rFonts w:eastAsiaTheme="minorEastAsia"/>
        </w:rPr>
      </w:pPr>
    </w:p>
    <w:p w:rsidR="00802E64" w:rsidRDefault="00802E64" w:rsidP="0006045E">
      <w:pPr>
        <w:ind w:left="709"/>
        <w:rPr>
          <w:rFonts w:eastAsiaTheme="minorEastAsia"/>
        </w:rPr>
      </w:pPr>
      <w:r>
        <w:rPr>
          <w:rFonts w:eastAsiaTheme="minorEastAsia"/>
        </w:rPr>
        <w:t>Filtre avec n = 1</w:t>
      </w:r>
    </w:p>
    <w:p w:rsidR="00802E64" w:rsidRDefault="00802E64" w:rsidP="0006045E">
      <w:pPr>
        <w:ind w:left="709"/>
        <w:rPr>
          <w:rFonts w:eastAsiaTheme="minorEastAsia"/>
        </w:rPr>
      </w:pPr>
      <w:r>
        <w:rPr>
          <w:rFonts w:eastAsiaTheme="minorEastAsia"/>
        </w:rPr>
        <w:t>Filtre passe</w:t>
      </w:r>
      <w:r w:rsidR="00A43CF0">
        <w:rPr>
          <w:rFonts w:eastAsiaTheme="minorEastAsia"/>
        </w:rPr>
        <w:t>-</w:t>
      </w:r>
      <w:r>
        <w:rPr>
          <w:rFonts w:eastAsiaTheme="minorEastAsia"/>
        </w:rPr>
        <w:t>bas</w:t>
      </w:r>
    </w:p>
    <w:p w:rsidR="00802E64" w:rsidRDefault="00802E64" w:rsidP="0006045E">
      <w:pPr>
        <w:ind w:left="709"/>
        <w:rPr>
          <w:rFonts w:eastAsiaTheme="minorEastAsia"/>
        </w:rPr>
      </w:pPr>
      <w:r>
        <w:rPr>
          <w:rFonts w:eastAsiaTheme="minorEastAsia"/>
        </w:rPr>
        <w:t>T : constante de temps</w:t>
      </w:r>
    </w:p>
    <w:p w:rsidR="00802E64" w:rsidRDefault="00802E64" w:rsidP="0006045E">
      <w:pPr>
        <w:ind w:left="709"/>
        <w:rPr>
          <w:rFonts w:eastAsiaTheme="minorEastAsia"/>
        </w:rPr>
      </w:pPr>
      <w:r>
        <w:rPr>
          <w:rFonts w:eastAsiaTheme="minorEastAsia"/>
        </w:rPr>
        <w:t>K : gain statique</w:t>
      </w:r>
    </w:p>
    <w:p w:rsidR="0006045E" w:rsidRDefault="0006045E" w:rsidP="0006045E">
      <w:pPr>
        <w:rPr>
          <w:rFonts w:eastAsiaTheme="minorEastAsia"/>
        </w:rPr>
      </w:pPr>
    </w:p>
    <w:p w:rsidR="0006045E" w:rsidRDefault="0006045E" w:rsidP="0006045E">
      <w:pPr>
        <w:rPr>
          <w:rFonts w:eastAsiaTheme="minorEastAsia"/>
        </w:rPr>
      </w:pPr>
      <w:r>
        <w:rPr>
          <w:rFonts w:eastAsiaTheme="minorEastAsia"/>
        </w:rPr>
        <w:t xml:space="preserve">Application : </w:t>
      </w:r>
    </w:p>
    <w:p w:rsidR="0006045E" w:rsidRPr="0006045E" w:rsidRDefault="0006045E" w:rsidP="0006045E"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Régulateur de vitesse d’une voiture</w:t>
      </w:r>
      <w:bookmarkStart w:id="0" w:name="_GoBack"/>
      <w:bookmarkEnd w:id="0"/>
    </w:p>
    <w:sectPr w:rsidR="0006045E" w:rsidRPr="0006045E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181" w:rsidRDefault="00522181" w:rsidP="00C244EE">
      <w:r>
        <w:separator/>
      </w:r>
    </w:p>
  </w:endnote>
  <w:endnote w:type="continuationSeparator" w:id="0">
    <w:p w:rsidR="00522181" w:rsidRDefault="00522181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181" w:rsidRDefault="00522181" w:rsidP="00C244EE">
      <w:r>
        <w:separator/>
      </w:r>
    </w:p>
  </w:footnote>
  <w:footnote w:type="continuationSeparator" w:id="0">
    <w:p w:rsidR="00522181" w:rsidRDefault="00522181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647EC"/>
    <w:multiLevelType w:val="hybridMultilevel"/>
    <w:tmpl w:val="4E04515A"/>
    <w:lvl w:ilvl="0" w:tplc="C9A8E2EC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8"/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10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CC"/>
    <w:rsid w:val="00007E7F"/>
    <w:rsid w:val="00016358"/>
    <w:rsid w:val="00027B61"/>
    <w:rsid w:val="000472A6"/>
    <w:rsid w:val="0005517E"/>
    <w:rsid w:val="0006045E"/>
    <w:rsid w:val="000832F0"/>
    <w:rsid w:val="00092881"/>
    <w:rsid w:val="000A4026"/>
    <w:rsid w:val="000B1F2E"/>
    <w:rsid w:val="0010644C"/>
    <w:rsid w:val="00112A82"/>
    <w:rsid w:val="00114BDB"/>
    <w:rsid w:val="001155CE"/>
    <w:rsid w:val="00120678"/>
    <w:rsid w:val="00144CE7"/>
    <w:rsid w:val="00146FCB"/>
    <w:rsid w:val="00155953"/>
    <w:rsid w:val="00160DD4"/>
    <w:rsid w:val="00161348"/>
    <w:rsid w:val="001924F9"/>
    <w:rsid w:val="00197440"/>
    <w:rsid w:val="001A1AFB"/>
    <w:rsid w:val="001D3A3D"/>
    <w:rsid w:val="00204148"/>
    <w:rsid w:val="00205964"/>
    <w:rsid w:val="0022071E"/>
    <w:rsid w:val="002401F1"/>
    <w:rsid w:val="00246352"/>
    <w:rsid w:val="002544E0"/>
    <w:rsid w:val="00272BFA"/>
    <w:rsid w:val="002741C1"/>
    <w:rsid w:val="00275EC9"/>
    <w:rsid w:val="00292D66"/>
    <w:rsid w:val="002C1C9A"/>
    <w:rsid w:val="002E1A2F"/>
    <w:rsid w:val="002E353F"/>
    <w:rsid w:val="002E40E3"/>
    <w:rsid w:val="002F0814"/>
    <w:rsid w:val="002F1EDC"/>
    <w:rsid w:val="00305DE6"/>
    <w:rsid w:val="00307D67"/>
    <w:rsid w:val="00334DA2"/>
    <w:rsid w:val="00361416"/>
    <w:rsid w:val="0036742F"/>
    <w:rsid w:val="00377EB5"/>
    <w:rsid w:val="00391F5B"/>
    <w:rsid w:val="003957B9"/>
    <w:rsid w:val="003B3DE7"/>
    <w:rsid w:val="003C0697"/>
    <w:rsid w:val="003C0705"/>
    <w:rsid w:val="003E2015"/>
    <w:rsid w:val="00411724"/>
    <w:rsid w:val="004159C4"/>
    <w:rsid w:val="00444D3C"/>
    <w:rsid w:val="00451E5A"/>
    <w:rsid w:val="00453979"/>
    <w:rsid w:val="00453D26"/>
    <w:rsid w:val="004560B5"/>
    <w:rsid w:val="0047283A"/>
    <w:rsid w:val="00477FCA"/>
    <w:rsid w:val="0049109B"/>
    <w:rsid w:val="004B3166"/>
    <w:rsid w:val="004B4987"/>
    <w:rsid w:val="004C25F4"/>
    <w:rsid w:val="00522181"/>
    <w:rsid w:val="00546670"/>
    <w:rsid w:val="00550122"/>
    <w:rsid w:val="00553EE2"/>
    <w:rsid w:val="00592D74"/>
    <w:rsid w:val="005B1FCE"/>
    <w:rsid w:val="005B3CDF"/>
    <w:rsid w:val="005C7488"/>
    <w:rsid w:val="005E110F"/>
    <w:rsid w:val="005F2035"/>
    <w:rsid w:val="005F2EC3"/>
    <w:rsid w:val="005F3D03"/>
    <w:rsid w:val="00613A3E"/>
    <w:rsid w:val="00616C7B"/>
    <w:rsid w:val="00640CFD"/>
    <w:rsid w:val="00653FBF"/>
    <w:rsid w:val="006572D0"/>
    <w:rsid w:val="00667D9A"/>
    <w:rsid w:val="00667F2B"/>
    <w:rsid w:val="00677C31"/>
    <w:rsid w:val="00696878"/>
    <w:rsid w:val="006A3E19"/>
    <w:rsid w:val="006E01A3"/>
    <w:rsid w:val="007028D7"/>
    <w:rsid w:val="007041D6"/>
    <w:rsid w:val="00710AB3"/>
    <w:rsid w:val="007236F0"/>
    <w:rsid w:val="00740FA2"/>
    <w:rsid w:val="00756ABC"/>
    <w:rsid w:val="00763677"/>
    <w:rsid w:val="007A1837"/>
    <w:rsid w:val="007A3D12"/>
    <w:rsid w:val="007C1ABD"/>
    <w:rsid w:val="007D10DB"/>
    <w:rsid w:val="007F7E02"/>
    <w:rsid w:val="00802E64"/>
    <w:rsid w:val="008055E5"/>
    <w:rsid w:val="0081742E"/>
    <w:rsid w:val="00831FA4"/>
    <w:rsid w:val="008415CF"/>
    <w:rsid w:val="00854B13"/>
    <w:rsid w:val="0086764D"/>
    <w:rsid w:val="00873531"/>
    <w:rsid w:val="00881B91"/>
    <w:rsid w:val="008B7D47"/>
    <w:rsid w:val="008C34BD"/>
    <w:rsid w:val="00921E16"/>
    <w:rsid w:val="00925A3F"/>
    <w:rsid w:val="00953F7F"/>
    <w:rsid w:val="00961ED0"/>
    <w:rsid w:val="00965E76"/>
    <w:rsid w:val="00982191"/>
    <w:rsid w:val="00990C5D"/>
    <w:rsid w:val="00994A7B"/>
    <w:rsid w:val="009C7057"/>
    <w:rsid w:val="009D5BCB"/>
    <w:rsid w:val="009E504A"/>
    <w:rsid w:val="00A031F7"/>
    <w:rsid w:val="00A43CF0"/>
    <w:rsid w:val="00A46BC6"/>
    <w:rsid w:val="00A50274"/>
    <w:rsid w:val="00A51EE4"/>
    <w:rsid w:val="00A649E2"/>
    <w:rsid w:val="00A70256"/>
    <w:rsid w:val="00A7074D"/>
    <w:rsid w:val="00A77233"/>
    <w:rsid w:val="00AC3BAC"/>
    <w:rsid w:val="00AD3265"/>
    <w:rsid w:val="00AD6E4B"/>
    <w:rsid w:val="00B16513"/>
    <w:rsid w:val="00B43B13"/>
    <w:rsid w:val="00B839AD"/>
    <w:rsid w:val="00BA09EB"/>
    <w:rsid w:val="00BA4D06"/>
    <w:rsid w:val="00BB3E54"/>
    <w:rsid w:val="00BD79F0"/>
    <w:rsid w:val="00C02D36"/>
    <w:rsid w:val="00C22CB7"/>
    <w:rsid w:val="00C2419A"/>
    <w:rsid w:val="00C244EE"/>
    <w:rsid w:val="00C37AF3"/>
    <w:rsid w:val="00C634EE"/>
    <w:rsid w:val="00C6664F"/>
    <w:rsid w:val="00C66B75"/>
    <w:rsid w:val="00CD211E"/>
    <w:rsid w:val="00CD5315"/>
    <w:rsid w:val="00CD7D79"/>
    <w:rsid w:val="00CF1E62"/>
    <w:rsid w:val="00CF429B"/>
    <w:rsid w:val="00D03BE8"/>
    <w:rsid w:val="00D262C2"/>
    <w:rsid w:val="00D35BA3"/>
    <w:rsid w:val="00D36685"/>
    <w:rsid w:val="00D9644F"/>
    <w:rsid w:val="00DC08A1"/>
    <w:rsid w:val="00DF3FCC"/>
    <w:rsid w:val="00DF6778"/>
    <w:rsid w:val="00E10C10"/>
    <w:rsid w:val="00E2282B"/>
    <w:rsid w:val="00E929C1"/>
    <w:rsid w:val="00E93E42"/>
    <w:rsid w:val="00EA5E2B"/>
    <w:rsid w:val="00EB3D97"/>
    <w:rsid w:val="00EC1A1F"/>
    <w:rsid w:val="00ED0AA2"/>
    <w:rsid w:val="00EF045E"/>
    <w:rsid w:val="00F37652"/>
    <w:rsid w:val="00F553F9"/>
    <w:rsid w:val="00F7737E"/>
    <w:rsid w:val="00F80158"/>
    <w:rsid w:val="00F8329F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FE12"/>
  <w15:chartTrackingRefBased/>
  <w15:docId w15:val="{C76FA6F0-F11D-0340-8457-56C19948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F77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customXml" Target="ink/ink8.xml"/><Relationship Id="rId34" Type="http://schemas.openxmlformats.org/officeDocument/2006/relationships/customXml" Target="ink/ink15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3.png"/><Relationship Id="rId38" Type="http://schemas.openxmlformats.org/officeDocument/2006/relationships/customXml" Target="ink/ink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2:11.91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2752 24575,'9'-9'0,"5"7"0,2-11 0,4 7 0,-5-4 0,3 5 0,-8-3 0,4 7 0,0-8 0,5 4 0,2-5 0,3 5 0,-4-4 0,5 3 0,-4 0 0,11-3 0,-6 7 0,7-7 0,0 7 0,-6-7 0,4 8 0,-10-4 0,5 1 0,-1 3 0,-8-4 0,7 1 0,-9 3 0,0-8 0,-1 8 0,-5-3 0,0 0 0,0 3 0,0-7 0,0 3 0,0 0 0,0 1 0,0 0 0,-1 3 0,1-7 0,0 7 0,0-7 0,0 7 0,0-7 0,0 7 0,0-8 0,0 8 0,0-7 0,0 3 0,0 0 0,0-3 0,0 7 0,0-7 0,0 7 0,-4-7 0,3 7 0,-3-7 0,4 3 0,0 0 0,0 1 0,0 0 0,0-1 0,0 0 0,0 0 0,0 1 0,0 3 0,0-7 0,0 3 0,0 0 0,0 1 0,0 0 0,0 3 0,0-7 0,-1 7 0,1-7 0,0 7 0,0-7 0,0 7 0,-4-7 0,3 7 0,-3-7 0,0 3 0,3-1 0,-3-2 0,4 7 0,0-7 0,0 7 0,0-7 0,0 3 0,0 0 0,0-3 0,0 7 0,0-7 0,0 7 0,0-7 0,0 7 0,0-7 0,0 7 0,0-7 0,0 6 0,0-6 0,0 7 0,0-7 0,0 7 0,0-7 0,0 3 0,0 0 0,0 1 0,-4 0 0,2 3 0,-2-7 0,4 7 0,-4-7 0,3 7 0,-3-7 0,4 7 0,0-7 0,0 2 0,0 1 0,0 1 0,0 0 0,0 3 0,0-3 0,-4 0 0,3 3 0,-7-7 0,7 7 0,-3-7 0,4 7 0,0-7 0,0 3 0,0 0 0,0-3 0,0 3 0,0 0 0,-4-4 0,3 8 0,-3-3 0,4 0 0,0-1 0,0 0 0,0 1 0,0 4 0,0-4 0,0 3 0,0-3 0,-4 0 0,3 3 0,-4-3 0,5 4 0,0 0 0,0 0 0,-4 4 0,-1 1 0,-4 4 0,0 0 0,0 0 0,0 0 0,0 0 0,0 0 0,0 0 0,0 0 0,0 0 0,0 0 0,0 0 0,0 0 0,0 0 0,0 0 0,4-4 0,-3 3 0,7-7 0,-7 6 0,3-2 0,0 4 0,-3 0 0,7-4 0,-7 3 0,7-3 0,-7 4 0,3 0 0,0-4 0,1 3 0,0-3 0,3 0 0,-7 3 0,7-7 0,-7 7 0,7-7 0,-7 7 0,7-7 0,-3 7 0,0-3 0,3 0 0,-3 3 0,4-7 0,0 7 0,0-3 0,0 0 0,0-1 0,0 0 0,0-3 0,0 7 0,0-7 0,0 7 0,0-7 0,4 3 0,2 0 0,0-3 0,4 8 0,-4-8 0,5 8 0,0-8 0,5 4 0,2-1 0,6-2 0,-6 7 0,4-8 0,-4 8 0,6-8 0,-1 4 0,1 0 0,-6-4 0,-2 4 0,1-5 0,-5 0 0,5 0 0,-11 0 0,3 0 0,-8 0 0,9 0 0,-9 0 0,4 0 0,-5 0 0,9 0 0,-7 0 0,7 0 0,-9 0 0,0 0 0,0 0 0,0 0 0,0 0 0,0 0 0,0 0 0,0 0 0,0 0 0,-1 0 0,1 0 0,0 0 0,0 0 0,0 0 0,0 0 0,0 0 0,0 0 0,0 0 0,-4 4 0,-1 1 0,-4-4 0,4 2 0,1-7 0,4 4 0,0 0 0,-4-4 0,3 3 0,-3-3 0,4 4 0,0 0 0,-4-4 0,3 3 0,-3-3 0,4 4 0,0 0 0,0 0 0,0 0 0,0 0 0,0-4 0,0 3 0,0-3 0,0 4 0,0-4 0,0 3 0,0-3 0,-4 0 0,3 3 0,-3-4 0,0 1 0,3 3 0,-4-3 0,1 0 0,3-1 0,-3 0 0,4-3 0,0 3 0,0 0 0,-4-3 0,3 7 0,-3-7 0,4 3 0,0 0 0,0-3 0,0 3 0,0-5 0,0 1 0,5 0 0,1 4 0,5-4 0,0 3 0,-1-4 0,-4 0 0,4 0 0,-4 5 0,0-3 0,4 2 0,-4-3 0,5-1 0,-5 0 0,3 4 0,-3-2 0,0 3 0,4-5 0,-9 5 0,4-4 0,-5 4 0,0 0 0,0-3 0,0 7 0,0-7 0,0 7 0,0-3 0,0 0 0,0 3 0,0-7 0,0 7 0,0-7 0,0 7 0,-1-8 0,1 4 0,0 0 0,0-3 0,0 7 0,0-7 0,0 3 0,0 0 0,-4-3 0,3 7 0,-3-7 0,4 7 0,0-7 0,0 3 0,0-4 0,0-1 0,0 1 0,0 0 0,0 4 0,-4-3 0,3 7 0,-3-7 0,4 3 0,0 0 0,0-3 0,0 7 0,0-7 0,0 7 0,0-7 0,0 2 0,0 1 0,0-3 0,0 3 0,0 0 0,-4-3 0,3 7 0,-3-7 0,3 3 0,1-4 0,0 4 0,0-3 0,0 3 0,0-5 0,0 1 0,0 4 0,0-3 0,0 3 0,0-4 0,0 0 0,0 0 0,0 0 0,0 0 0,0 4 0,0-8 0,1 6 0,3-11 0,-3 12 0,3-6 0,-4 7 0,0-4 0,0 0 0,0 0 0,-4 0 0,3 0 0,-7-1 0,7 1 0,-3 0 0,4 0 0,0 0 0,-4-5 0,3 4 0,-3-9 0,4 9 0,1-9 0,-1 4 0,1-5 0,0 0 0,4 0 0,-2 0 0,1 5 0,-3-4 0,-1 9 0,1-9 0,-1 9 0,1-4 0,-1 5 0,0-1 0,0 1 0,-5 0 0,4 0 0,-7 0 0,7 0 0,-7 0 0,7 0 0,-7 0 0,3-1 0,0 5 0,-3-3 0,7 7 0,-7-7 0,7 3 0,-7-4 0,7 0 0,-7 0 0,7 0 0,-3 0 0,0-1 0,4-3 0,-4 2 0,5-8 0,-1 4 0,1-5 0,0 0 0,-1 5 0,1-4 0,-1 9 0,-3-4 0,2 5 0,-7 0 0,7 0 0,-3 0 0,0 0 0,3 0 0,-7-1 0,7 5 0,-7-3 0,3 3 0,-4-4 0,3 4 0,-2-3 0,3 3 0,0 0 0,-3-3 0,3 3 0,0-4 0,-3-1 0,7 1 0,-3 0 0,4 0 0,1-5 0,-1 4 0,-4-4 0,3 5 0,-2-5 0,3 4 0,1-9 0,-1 9 0,0-9 0,1 4 0,-1-1 0,1-2 0,-1 7 0,1-7 0,-1 7 0,1-3 0,-1 0 0,0 4 0,0-4 0,0 5 0,-4 0 0,3 0 0,-3 0 0,4 0 0,-4 0 0,3 3 0,-3-2 0,4 3 0,-4-4 0,3 0 0,-3 0 0,4 0 0,0 0 0,0 0 0,0-5 0,1 3 0,-1-3 0,-4 5 0,3 0 0,-3 0 0,4 0 0,0 0 0,0 0 0,0-5 0,0 4 0,1-4 0,-1 5 0,0-5 0,0 3 0,0 1 0,0 2 0,0 3 0,0-4 0,0 4 0,-4-3 0,3 7 0,-7-7 0,7 7 0,-3-7 0,4 7 0,0-7 0,-4 3 0,3-4 0,-3-1 0,4 1 0,1-5 0,3-1 0,-2-5 0,8 5 0,-3-4 0,3 8 0,1-8 0,-5 8 0,4-8 0,-9 9 0,4-4 0,-5 5 0,5 4 0,-4-3 0,4 7 0,-5-3 0,0 0 0,0 3 0,0-3 0,0 4 0,0 0 0,0 0 0,-1 0 0,1 0 0,0 0 0,0 0 0,0 0 0,0 0 0,0 0 0,0 0 0,0 0 0,0 0 0,0 0 0,0 0 0,0 0 0,0 0 0,0 4 0,0-3 0,0 3 0,0 0 0,5-3 0,-4 2 0,9-3 0,-9 4 0,8-3 0,-7 3 0,7-4 0,-8 4 0,4-3 0,-5 3 0,5-4 0,-4 4 0,4-3 0,0 3 0,-4-4 0,4 0 0,0 5 0,-4-4 0,4 3 0,-6 0 0,6-3 0,-4 3 0,4 0 0,-5-3 0,0 3 0,0 0 0,0-3 0,0 3 0,0 0 0,0-3 0,-4 7 0,3-7 0,-3 7 0,4-7 0,0 7 0,0-3 0,0 4 0,-4 0 0,3-4 0,-3 3 0,4-3 0,0 4 0,0 0 0,0 0 0,0 0 0,0-4 0,-4 3 0,3-3 0,-3 4 0,4 0 0,0-4 0,0 3 0,-1-7 0,1 7 0,0-3 0,-4 4 0,3-4 0,-3 3 0,4-7 0,-4 7 0,3-7 0,-3 7 0,4-7 0,0 3 0,-4 0 0,3-3 0,-7 6 0,7-6 0,-7 7 0,7-7 0,-7 7 0,7-7 0,-7 7 0,7-3 0,-3 0 0,0 3 0,3-7 0,-3 7 0,4-3 0,-4 4 0,3-4 0,-7 3 0,7-7 0,-7 7 0,7-3 0,-3 4 0,4-4 0,-4 3 0,3-7 0,-3 7 0,0-3 0,3 0 0,-7 3 0,7-3 0,-7 4 0,7-4 0,-7 3 0,7-3 0,-7 4 0,3 0 0,0-4 0,-3 3 0,3-3 0,-4 4 0,0 0 0,0 0 0,0 0 0,0 0 0,0 0 0,0 0 0,0 0 0,0 0 0,0-1 0,0 1 0,0 0 0,0 0 0,0 0 0,0 0 0,0 0 0,0 0 0,0 0 0,0 0 0,0 0 0,0 0 0,0 0 0,0 0 0,0 0 0,0 0 0,4 0 0,-3 0 0,3 0 0,-4 0 0,0 0 0,0 0 0,0 0 0,0 0 0,0 0 0,0 0 0,0 0 0,0 0 0,0 0 0,0 4 0,0-2 0,0 2 0,0-4 0,0 5 0,0-4 0,0 4 0,0-5 0,0 5 0,0-4 0,0 9 0,0-9 0,0 9 0,0-9 0,0 8 0,0-3 0,0 0 0,0 4 0,0-9 0,0 9 0,0-4 0,0 0 0,0 4 0,0-4 0,0 0 0,0 3 0,0-3 0,0 0 0,0 4 0,0-4 0,0 0 0,0 4 0,0-4 0,0 4 0,0-4 0,0 4 0,0 0 0,0 2 0,0 3 0,0-9 0,0 3 0,0-7 0,0 2 0,0 1 0,0-4 0,0 4 0,0-5 0,0 0 0,0 0 0,0 0 0,0 0 0,0 0 0,0 0 0,0 0 0,0 0 0,0 0 0,0 0 0,0 0 0,0 0 0,0 0 0,0 0 0,0 0 0,4 0 0,-3 0 0,3 0 0,-1 0 0,2-1 0,0 1 0,3-4 0,-3 3 0,4-7 0,0 7 0,0-7 0,-4 7 0,3-7 0,-3 3 0,4 0 0,0-3 0,0 3 0,0-4 0,0 4 0,0-3 0,0 3 0,0-4 0,0 4 0,0-3 0,0 3 0,0-4 0,0 0 0,0 0 0,0 0 0,0 0 0,0 0 0,0 0 0,0 0 0,0 0 0,0 0 0,0 0 0,0 0 0,0 0 0,0 0 0,-1 0 0,6 0 0,-4 0 0,9-4 0,-9-1 0,9-5 0,-9 0 0,9 5 0,-9-3 0,9 2 0,-9 1 0,8-4 0,-7 8 0,7-8 0,-8 8 0,9-8 0,-4 8 0,0-3 0,4-1 0,-9 4 0,8-8 0,-7 8 0,7-4 0,-8 1 0,9 3 0,-4-7 0,0 7 0,4-8 0,-9 8 0,4-4 0,0 1 0,5 3 0,-3-4 0,1 1 0,-3 3 0,-4-3 0,9 0 0,-9 2 0,4-2 0,-5 4 0,0 0 0,0 0 0,0 0 0,0 0 0,0 0 0,0 0 0,0 0 0,0 0 0,0 0 0,0 0 0,0 0 0,0 0 0,0 0 0,-1 0 0,1 0 0,0 0 0,0 0 0,-4 4 0,-1 1 0,-4 4 0,0 0 0,0 0 0,0 0 0,0 0 0,0 0 0,0 0 0,0 0 0,0 0 0,0 0 0,0 0 0,0 0 0,0 0 0,0 0 0,0 0 0,0 0 0,0-1 0,0 1 0,0 0 0,0 0 0,0 0 0,4 0 0,-3 0 0,3 0 0,0 0 0,-3 0 0,7 0 0,-7 0 0,7 0 0,-3 0 0,0 0 0,3 0 0,-7 0 0,7-4 0,-7 3 0,7-7 0,-3 7 0,4-3 0,0 0 0,0-1 0,0 0 0,0-3 0,0 3 0,0 0 0,0-3 0,0 3 0,0-4 0,0 4 0,5-3 0,-4 3 0,4-4 0,-1 4 0,-2-3 0,2 4 0,1-1 0,-4-3 0,4 8 0,0-8 0,-4 7 0,4-7 0,0 7 0,-4-7 0,9 8 0,-9-4 0,4 0 0,-5 3 0,4-2 0,-2-1 0,2 3 0,-4-7 0,5 8 0,-4-8 0,4 3 0,0-4 0,-4 4 0,4-3 0,-5 3 0,0 0 0,5-3 0,-4 3 0,4-4 0,-5 0 0,4 0 0,-2 0 0,2 4 0,-4-3 0,5 3 0,-4-4 0,9 0 0,-4 0 0,0 0 0,4 0 0,-9 0 0,8 0 0,-3 0 0,9 0 0,-3 0 0,3 0 0,-9 0 0,4 0 0,-4 0 0,0 0 0,3 0 0,-8 0 0,9 0 0,-9 0 0,4 0 0,-5 0 0,0-4 0,5 3 0,-4-3 0,4 0 0,-5 3 0,0-7 0,0 3 0,0-4 0,0 4 0,-4-3 0,3 7 0,-3-8 0,3 8 0,1-3 0,0 0 0,0 3 0,0-3 0,0 0 0,0 3 0,0-3 0,0 4 0,0 0 0,0 0 0,0-4 0,0 3 0,0-3 0,0 4 0,0 0 0,5 0 0,-4 0 0,9 0 0,-4 0 0,0 0 0,9 0 0,-8 0 0,10 0 0,-6 0 0,0 0 0,5 0 0,-4 0 0,11 0 0,-5 0 0,5 0 0,7 0 0,-4 0 0,10 0 0,-4 0 0,7 0 0,-1 0 0,1 0 0,6 0 0,-4 0 0,-2 0 0,-2 0 0,-5 0 0,0 0 0,7 0 0,-14 0 0,8 0 0,-10 0 0,1 0 0,0 0 0,-1 0 0,8 0 0,0 0 0,1 0 0,12 0 0,-10 5 0,12-3 0,27 10 0,-1-4-828,-3 0 1,3 1 827,-19-2 0,1 1 0,28 8 0,2 2 0,-21-5 0,-2 2 0,13 9 0,-4 1 0,-25-9 0,-3-1-205,10 5 1,-4-2 204,13 2 0,6 0 0,-13-7 0,-22-2 0,-8-4 404,-12-3 1,-11-4 0,-6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20:51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20:51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20:06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12 384 24575,'0'-9'0,"0"-17"0,0 13 0,0-18 0,0 10 0,4 0 0,2-5 0,-1 0 0,0 10 0,-1-9 0,-3 10 0,8-5 0,-4 5 0,5-13 0,-1 16 0,1-16 0,-5 18 0,3-4 0,-3 5 0,4 0 0,0 4 0,0 1 0,-4 8 0,-1 1 0,-4 4 0,0 4 0,0 8 0,0 0 0,0 11 0,0-11 0,0 10 0,0-10 0,0 10 0,0-9 0,-4 3 0,2-5 0,-2 6 0,4-5 0,0 17 0,0-3 0,0 6 0,0 12 0,0-10 0,5 11 0,2-6 0,4-7 0,1-2 0,-2-12 0,1 4 0,-2-14 0,-3 7 0,-2-14 0,0 4 0,-3-5 0,3 0 0,0 0 0,-3 0 0,3-4 0,-4-1 0</inkml:trace>
  <inkml:trace contextRef="#ctx0" brushRef="#br0" timeOffset="676">0 1097 24575,'5'-20'0,"5"4"0,1-10 0,8 11 0,-3-4 0,3 3 0,1-4 0,1-6 0,6-2 0,19-8 0,9-8 0,-11 16 0,9-8 0,-29 25 0,15-11 0,-12 10 0,-2-3 0,-10 5 0,-1 1 0,-5 4 0,0 1 0,0 0 0,-8 3 0,2-3 0,-7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9:59.871"/>
    </inkml:context>
    <inkml:brush xml:id="br0">
      <inkml:brushProperty name="width" value="0.05" units="cm"/>
      <inkml:brushProperty name="height" value="0.3" units="cm"/>
      <inkml:brushProperty name="color" value="#008C3A"/>
      <inkml:brushProperty name="inkEffects" value="pencil"/>
    </inkml:brush>
  </inkml:definitions>
  <inkml:trace contextRef="#ctx0" brushRef="#br0">1 515 16383,'0'15'0,"0"-1"0,0-1 0,0 2 0,10 18 0,14-9 0,9 28 0,1-30 0,8 25 0,-4-15 0,15 21 0,-10-18 0,8 14 0,-15-24 0,7 12 0,-9-12 0,0 2 0,-1-10 0,-1 4 0,10 5 0,-13-8 0,5 6 0,-14-13 0,0 8 0,-5-9 0,4 5 0,-9-6 0,4 0 0,-5 0 0,0-4 0,-1-1 0,1-4 0,8 0 0,-6 0 0,7-9 0,-13 3 0,-1-13 0,-4 4 0,4 0 0,-3-4 0,3 4 0,-4 0 0,0-4 0,0 9 0,0-9 0,0 9 0,0-4 0,0 5 0,0-1 0,0 1 0,0 0 0,0 0 0,0 0 0,0 0 0,0 0 0,0 0 0,0 0 0,0-1 0,0 1 0,0 0 0,0 0 0,0 0 0,0 0 0,4 4 0,-3-3 0,3 3 0,0-4 0,-3-1 0,3 1 0,-4 0 0,0 0 0,0 0 0,0 0 0,0 0 0,0 0 0,0 0 0,0-5 0,0-1 0,0-5 0,0-6 0,0-1 0,0-6 0,0 6 0,0 1 0,0 6 0,0 5 0,0-4 0,4 9 0,-3-4 0,3 5 0,0 4 0,-3 5 0,3 10 0,-4 10 0,0 7 0,0 6 0,0 0 0,0-1 0,0 10 0,0-7 0,0 0 0,0-9 0,0-1 0,5 9 0,2 7 0,5 6 0,4-6 0,1-2 0,12 2 0,-5-6 0,5 6 0,-13-19 0,5 8 0,-11-18 0,5 7 0,-6-10 0,0-4 0,0-1 0,0-4 0,0 0 0,0 0 0,0 0 0,-1 0 0,5-4 0,-7-6 0,7-5 0,-8 0 0,0-10 0,4 9 0,-8-16 0,3 5 0,-4-12 0,7-27 0,0-3 0,8-24 0,-2 19 0,1-16 0,-1 13 0,-5-15 0,4 17 0,-5 3 0,0 7 0,-1 8 0,-6-5 0,0 19 0,0-4 0,0 20 0,0 2 0,0 10 0,0 1 0,0 13 0,0 1 0,-4 14 0,2-4 0,-2 0 0,4-6 0</inkml:trace>
  <inkml:trace contextRef="#ctx0" brushRef="#br0" timeOffset="1387">1594 1381 16383,'-9'-5'0,"-2"5"0,-9 1 0,5 8 0,-4-4 0,9 4 0,0 1 0,6-1 0,4 4 0,0-2 0,0 7 0,0-3 0,0 0 0,0 4 0,0-9 0,0 9 0,0-4 0,0 0 0,0 6 0,5-5 0,0 2 0,4-4 0,0-5 0,5 1 0,1-1 0,5-3 0,0-2 0,5-4 0,-4 0 0,17 0 0,5 0 0,-1-10 0,12 2 0,-14-13 0,1 8 0,5-9 0,-17 5 0,8 0 0,-20 2 0,3 1 0,-11 3 0,0-3 0,1 0 0,-5 4 0,-1-9 0,-30-26 0,10 26 0,-22-20 0,18 39 0,0 0 0,-5 0 0,3 0 0,-9 0 0,4 0 0,-6 5 0,0-4 0,1 9 0,-1-4 0,-3 0 0,8 3 0,-1-8 0,14 3 0,1-4 0,5 4 0,0-3 0,4 7 0,1-3 0,4 4 0,4-4 0,1-1 0,0-4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9:32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0 895 24575,'15'0'0,"4"0"0,8 0 0,8 0 0,28 0 0,5 0 0,-14 0 0,4 0-712,-4 0 1,2 0 711,22 0 0,3 0-1153,2 0 1,1 0 1152,11 0 0,3 0 0,-31 0 0,1 0 0,2 0-854,7 0 0,2 0 0,-2 0 854,-6 0 0,-2 0 0,3 0 0,14 0 0,3 0 0,-3 0 0,-10 0 0,-2 0 0,2 0-808,7 0 1,1 0 0,-1 0 807,-4 0 0,-1 0 0,0 0 0,1 0 0,-1 0 0,1 0 0,0 0 0,0 0 0,-1 0 0,-4 0 0,-1 0 0,2 0 0,2 0 0,2 0 0,-3 0-333,23 0 1,-2 0 332,-28 0 0,0 0 0,-4 0 106,2 0 0,1 0-106,1 0 0,4 0 0,-8 0 1405,22 0-1405,2 0 0,2 0 0,-31 0 0,-2 0 0,14 0 0,0 0 0,-11-1 0,-2 2 0,-3 2 0,-3 0 0,34-2 2371,-15 5-2371,26 0 0,-12-4 0,-14 4 0,26 0 0,-31-4 0,7 9 0,-1-9 0,8 10 0,-20-10 2098,19 4-2098,-23-6 2000,7 6-2000,-7-5 962,5 5-962,-5-6 329,0 5-329,-9-3 0,-2 3 0,-6-5 0,8 0 0,15 0 0,-18 0 0,24 0 0,-19 0 0,42 0 0,-35 0 0,39 0 0,-26 0 0,-1 0 0,-14 0 0,-3 0 0,-2 0 0,7 0 0,1 0 0,8 0 0,-16-3 0,2 0 0,30-5 0,10-6 0,-22 1 0,10 5 0,-15-4 0,1 11 0,6-6 0,-8 7 0,-7 0 0,5 0 0,3 0 0,10 0 0,8 0-570,9 0 570,2 0-713,-33 0 0,2 0 713,1 0 0,2 0 0,8 0 0,2 0 0,-1 1 0,1-2 0,-2-2 0,2-1-1235,4 4 1,2-2 1234,-15-5 0,3-3 0,-1 1 0,-3 2 0,-1 1 0,3-2 0,14-4 0,3-2 0,-5 0 0,8-3 0,-3-1 0,-16 3 0,3 0 0,-3-1 0,23-7 0,0 0 0,-28 7 0,1 1 0,2-1 0,5-3 0,0 0 0,-1 1 0,20-1 0,-2 1-925,6-1 0,0 1 925,-14 4 0,3 3 0,-10 4 0,4 2 0,-7 1 0,-5-1 0,-5 1 200,16 0 0,-10 2-200,-21 2 1124,-13 0-1124,8 0 2419,6 0-2419,1 0 2364,7 0-2364,1 0 8,1 0-8,6 0 0,-14 0 0,6 0 0,-14 0 0,-8 0 0,-2 0 0,-14 0 0,2 0 0,-10 0 0,0 0 0,-8 0 0,-2 0 0</inkml:trace>
  <inkml:trace contextRef="#ctx0" brushRef="#br0" timeOffset="1154">12551 0 24575,'20'0'0,"5"0"0,-4 0 0,17 6 0,5 6 0,6 7 0,13 7 0,-5-2 0,28 19-888,-14 0 888,-20-14 0,4 4 0,8 9 0,-1 0 0,-12-9 0,0 0 0,16 6 0,-5-1 0,-5 7 0,6-17 0,-25 5 0,2-14 0,-10 8 0,-4-11 0,-9 3 888,-3-9-888,-3 4 0,-5-5 0,-1 5 0,-4-4 0,0 4 0,-9 0 0,-8-3 0,-4 3 0,-5 1 0,0-3 0,-1 7 0,0-7 0,-4 8 0,4-3 0,0 4 0,-5 0 0,2 8 0,-3-5 0,2 5 0,6-9 0,10-5 0,-4 4 0,8-9 0,2 4 0,0-5 0,8 0 0,-7 0 0,7 0 0,-12 10 0,-7 18 0,-6 21 0,-13 16 0,11-7 0,3-15 0,1-5 0,7-12 0,-11 21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9:27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246 169 24575,'0'67'0,"0"11"0,0-7 0,0 7-4415,0 7 0,0 10 4415,0-5 0,0 13 0,0 2 0,0-10-811,0-13 0,0-7 0,0 11 811,0-11 0,0 10 0,0 5 0,0 1 0,0-4 0,0-7-395,0 4 1,0-6-1,0-1 1,0 6 394,0 7 0,0 5 0,0 4 0,0-1 0,0-2-506,0-6 0,0-1 0,0-1 0,0 1 0,0 0 506,0 6 0,0 1 0,0 0 0,0-1 0,0-3 0,0 8 0,0-3 0,0-2 0,0 0 60,0-3 0,0 0 1,0-2-1,0-4-60,0 9 0,0-4 0,0-5 617,0 10 1,0-5-618,0 3 0,0-6 1558,4-30 0,-1-5-1558,-6 37 0,9-44 0,-10-46 0</inkml:trace>
  <inkml:trace contextRef="#ctx0" brushRef="#br0" timeOffset="2248">194 80 24575,'0'25'0,"0"-4"0,-4 5 0,-2-6 0,-10 12 0,0-9 0,-11 23 0,5-16 0,6 5 0,-3-9 0,17-11 0,-7 4 0,5-9 0,3 8 0,-3-7 0,4 2 0,0 1 0,0-4 0,0 9 0,-9-4 0,7 0 0,-11-1 0,12-5 0,-7 0 0,3 0 0,0 0 0,1-13 0,4-9 0,0-14 0,0-20 0,0 4 0,0-6 0,5 9 0,1 1 0,5 5 0,5-6 0,-4 7 0,9 1 0,-5 5 0,5-5 0,-5 11 0,-1 0 0,-1 2 0,-4 9 0,4-4 0,-5 5 0,0 0 0,0 4 0,0 1 0,0 4 0,0 0 0,0 0 0,0 0 0,0 0 0,5 0 0,-4 0 0,4 0 0,-5 0 0,0 0 0,0 4 0,-1 1 0,1 4 0,0 0 0,1 4 0,-1 2 0,1 5 0,0 0 0,0 0 0,0 0 0,-4 5 0,-2-3 0,1 9 0,0-10 0,1 10 0,3-9 0,-3 3 0,4-5 0,-1-5 0,5 4 0,-4-9 0,4 4 0,-5-5 0,0-1 0,0 1 0,4 4 0,-7-3 0,2-1 0,-8-5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9:45.079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0 101 24575,'9'-5'0,"-4"-3"0,3 7 0,-7-7 0,7 7 0,-3-7 0,4 2 0,0 1 0,0-3 0,5 7 0,7-8 0,6 3 0,5 0 0,8 1 0,0 0 0,15 4 0,-5-5 0,4 1 0,-6 4 0,-1-5 0,1 6 0,-7 0 0,4 0 0,-10 0 0,4 0 0,-7 0 0,1 0 0,0 0 0,-1 0 0,1 0 0,6 0 0,2 0 0,6 0 0,-6 0 0,5 0 0,-12 0 0,12 6 0,-12-5 0,0 9 0,-3-9 0,-10 3 0,5-4 0,-6 4 0,0-2 0,0 2 0,-5 0 0,3-3 0,-3 7 0,14-7 0,-7 8 0,7-8 0,-10 8 0,1-8 0,0 4 0,0-1 0,0-3 0,5 9 0,-3-5 0,9 6 0,-10-5 0,10 3 0,-4-3 0,6 5 0,-6-5 0,4 4 0,-4-4 0,6 5 0,-1 0 0,1-5 0,-1 3 0,1-3 0,0 5 0,20 5 0,-15-3 0,23 3 0,-27-5 0,5 0 0,-6 5 0,6-3 0,-5 3 0,5-5 0,-6 0 0,6 0 0,2 6 0,0-5 0,5 11 0,10-4 0,3 6 0,22 9 0,-15-1 0,15 8-584,-7-7 584,-28-13 0,0-1 0,39 16 0,-39-15 0,0 0 0,37 21 0,-8-2 0,5 1 0,-20-9 0,4 4 0,2 6 0,1 4-1227,-15-8 0,1 2 0,1 6 1227,13 22 0,-1 7 0,-6-8-472,-11-18 1,-2-1 471,21 30 0,-7-20 0,-27-58 0,47 0 0,-6 0 0,13 0-53,-28 0 1,-2 0 52,9 0 0,2 0 0,2 0 0,21 0 0,7 0 0,-11 0 0,-21 0 3347,8 5-3347,5 3 0,-21 10 0,12 2 1144,-14-1-1144,-7 3 0,3-3 0,-19 3 716,5 1-716,-6-2 106,0 1-106,-6-5 0,-2 2 0,-5-3 0,0-1 0,-5 4 0,4-8 0,-4 8 0,0-9 0,4 9 0,-9-9 0,9 4 0,-4 0 0,5-3 0,0 4 0,-1-1 0,1-3 0,6 4 0,1 0 0,5 2 0,15 6 0,-11 0 0,25 2 0,-17 4 0,19-1 0,-4 3 0,5 0 0,-8-10 0,7 9 0,11-2 0,-20-7 0,33 12 0,-17-12 0,-1 0 0,28 0 0,-28-2 0,8-4 0,2 5 0,-12-7-349,-18-6 1,4 0 348,43 8 0,-39-8 0,0 1 0,0-1 0,-1 1 0,-3-1 0,0 1 0,4-1 0,0 1 0,-4-1 0,-3 1 0,29 5 0,-14-9 0,0 0 0,4 7 0,-5-10 0,4-1 0,-14 3 0,-1 0 0,1-3 0,0 0 0,46 0 0,-12 0 0,-2 0 0,2 0 0,5-6 0,-26-13 0,-24 9 0,-3-7 0,1 17 0,9 0 0,14 0 697,0 0-697,0 6 0,28 2 0,-35 5 0,39-5-771,-16 4 771,17-4 0,-9 0 0,0-1 0,-20-7 0,23 0 0,-5 0 0,6 0 0,-18 0 0,26 0-138,-36 0 138,25 0 0,-4 0 0,-28 0 0,31 0 0,-38 0 0,14 0 0,-7 0 766,-2 0-766,-8 0 143,1 0-143,-8 0 0,0 0 0,-8-5 0,-14 4 0,-3-4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9:37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24575,'22'0'0,"21"0"0,-3 0 0,47 0 0,9 0-339,-33-1 1,13 2 338,13 4 0,19 5 0,5 1 0,-9-2-1621,-2 0 0,-4 0 1,5 1 1620,-19-1 0,5 0 0,3 1 0,-1 0 0,-2 0 0,11 4 0,0 0 0,-4 0 0,-6-1 0,-2-1 0,-6-2 0,7 3-757,7 2 1,8 3 0,1 0 0,-9-2 756,-10-4 0,-6-2 0,6 1 0,8 2 0,8 2 0,0-1 0,-11-2 0,17-1 0,-1-1 0,-16-2 0,10 1 0,1 0 0,-10-1 0,-14-2 0,-7 0 0,4 0 0,19 1 0,5 0 0,-3 0-591,-14-1 0,-2 1 0,0-1 591,0-2 0,0-1 0,-2 1-477,28 0 0,-2 0 477,0-4 0,-2 0 0,-4 4 0,-3 0 0,-4-3 0,-2 0 1000,0 3 1,-1-1-1001,-4-2 0,-4-2 1096,-19 1 0,0 0-1096,9 4 0,2-1 0,-5-2 0,-3 0 0,42 6 958,-38-6 1,-5-2-959,1 1 2018,7 0-2018,-11 0 1691,-15 0-1691,-9 0 921,-8 0-921,-12 0 551,-1 0-551,-5 0 0,0 0 0,-5 4 0,0 1 0,-5 4 0,0 11 0,0-4 0,0 15 0,0 18 0,8 42-1098,0-28 0,3 6 1098,6 18 0,5 4-1060,-3-24 1,1 2 0,3 1 1059,5 9 0,2 1 0,-1-2 0,-7-11 0,-1-1 0,2 2 0,8 16 0,2 2 0,-3-1 0,-7-13 0,-2-1 0,1 2 0,4 10 0,0 2 0,0 0 0,1-1 0,-2 0 0,-1-2 0,-5-6 0,-2-2 0,1-1-646,7 27 0,-1-6 646,-9-24 0,-2-3-263,0-1 1,-1-2 262,4 24 0,-8-31 0,0 0 0,7 29 1596,0-5-1596,-2-31 3131,0-3-3131,-7-20 1685,4-1-1685,-8-11 779,2-2-779,-4-4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1:43.34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100 978 24575,'9'0'0,"-1"0"0,1 0 0,0 0 0,-4-4 0,-1-1 0,-4-4 0,0 0 0,0 0 0,0 0 0,0 0 0,-4-1 0,-1 1 0,-4 4 0,4-3 0,-3 7 0,7-7 0,-7 3 0,7-4 0,-3 0 0,4 0 0,0 0 0,0-1 0,4 5 0,1 1 0,9 4 0,1 0 0,0 0 0,3 0 0,-3 0 0,5 0 0,0 0 0,-5 0 0,4 0 0,-9 0 0,4 0 0,-1 0 0,-2 0 0,2 0 0,-4 0 0,-4-4 0,-10-6 0,-6-5 0,-14-1 0,3-3 0,-9 2 0,-3-4 0,10-1 0,-21-13 0,26 11 0,-16-16 0,15 19 0,-2-10 0,6 9 0,5-3 0,3 10 0,7 1 0,-3 5 0,8 3 0,11 2 0,2 4 0,14 0 0,-4 0 0,6 5 0,-1 1 0,1 5 0,-1 0 0,1 0 0,0 0 0,-6-5 0,4 3 0,-10-7 0,0 3 0,-3-5 0,-7 0 0,7 0 0,-8 0 0,4 0 0,-9-9 0,-1-2 0,-13-5 0,-2-3 0,-9 8 0,0-8 0,0 3 0,0 1 0,0 0 0,5 6 0,1-1 0,5 1 0,4 0 0,1 0 0,13 4 0,7 1 0,6 4 0,3 0 0,1 0 0,-5 4 0,5 2 0,-1 9 0,-4-4 0,5 4 0,-6-5 0,0 0 0,-1-4 0,1-2 0,-5-4 0,-1 0 0,-5 0 0,0 0 0,-4-9 0,-1-8 0,-13-4 0,-3-10 0,-8 9 0,3-16 0,2 10 0,8-18 0,2 11 0,5-11 0,0 12 0,0 0 0,0 9 0,0 10 0,4 1 0,6 9 0,5 1 0,5 4 0,0 0 0,0 0 0,-1 0 0,1 4 0,0 6 0,-5 0 0,-1 9 0,-5-9 0,1 9 0,-1-9 0,1 4 0,-1-5 0,-4 0 0,3-4 0,-3-1 0,4-4 0,0 0 0,-1 0 0,1 4 0,0 1 0,0 4 0,0 0 0,11 5 0,2 2 0,5 5 0,-2 0 0,8 1 0,-11-2 0,11 1 0,-14-5 0,1-2 0,-5-4 0,-1-1 0,-9-8 0,-1-2 0,-13-13 0,2-1 0,-7 0 0,5 1 0,0 5 0,0 0 0,4-1 0,1 1 0,8 13 0,1 3 0,10 13 0,-4 0 0,8 5 0,5 11 0,0-2 0,4 1 0,7 5 0,-5-10 0,6 6 0,-8-3 0,-8-17 0,0 9 0,-5-15 0,-1 0 0,-5-6 0,0-4 0,-4-9 0,-1-2 0,-4-9 0,0 0 0,0 0 0,-4 0 0,-2 0 0,-4 0 0,4 0 0,2 5 0,4 1 0,0 5 0,0 0 0,0 0 0,4 4 0,1 1 0,4 4 0,1 14 0,-1-1 0,2 18 0,0-4 0,-1 6 0,-4-6 0,4-2 0,-9-5 0,3-5 0,-4-1 0,0-5 0,0 0 0,0-8 0,0-13 0,0-5 0,0-14 0,0 10 0,0-11 0,5 11 0,-4-5 0,7 11 0,-3 1 0,4 5 0,0 4 0,0 1 0,0 4 0,0 0 0,0 0 0,0 0 0,-4 9 0,4 8 0,-8 9 0,4 14 0,-5-6 0,0 12 0,0-12 0,0 5 0,0-6 0,0-1 0,0-5 0,0-1 0,4-11 0,1-1 0,4-9 0,0-1 0,0-4 0,4 0 0,-2 0 0,7-9 0,-2-8 0,5-10 0,1-6 0,-5 0 0,-2 6 0,1-4 0,-5 10 0,4-5 0,-6 11 0,1 5 0,-1 6 0,0 4 0,-4 21 0,-1 5 0,-9 15 0,-2 12 0,-10-10 0,3 12 0,-3-14 0,6-2 0,0-6 0,5-11 0,1-3 0,5-10 0,4-4 0,6-5 0,11-11 0,1-11 0,9-1 0,-9-3 0,11-1 0,-12 5 0,6-5 0,-1 6 0,-10 6 0,8-1 0,-13 7 0,2 4 0,-4 1 0,0 4 0,0 0 0,0 0 0,-4 4 0,-1 11 0,-4 7 0,0 18 0,0 0 0,0 1 0,0-2 0,0-6 0,0-6 0,0-6 0,0-8 0,0-4 0,4-4 0,1-1 0,4-8 0,6-11 0,0-2 0,7-14 0,-2 4 0,2-6 0,-1 6 0,0 1 0,-1 6 0,0 0 0,-5 9 0,-2-2 0,-4 12 0,0-3 0,0 4 0,-4 4 0,-1 18 0,-14 9 0,3 4 0,-22 11 0,9-10 0,-4 6 0,2-3 0,11-16 0,-4 1 0,9-14 0,2-9 0,14-14 0,2-14 0,16-7 0,-5 1 0,11-3 0,-12 9 0,5 0 0,-1 6 0,-5 5 0,10-4 0,-10 9 0,5 0 0,-6 2 0,-5 8 0,-1-4 0,-5 5 0,0 0 0,-4 4 0,-1 12 0,-4 6 0,-5 10 0,-5-5 0,-2 5 0,-3-11 0,5-1 0,4-6 0,2-5 0,4-8 0,0-12 0,9-6 0,3-14 0,8 9 0,2-9 0,3 9 0,-2-10 0,9 9 0,-10-3 0,3 5 0,1 5 0,-5-3 0,5 8 0,-11-3 0,-1 8 0,-6 2 0,1 4 0,-4 9 0,-1 14 0,-14 13 0,-10 13 0,-12 0 0,1-6 0,1 5 0,8-14 0,4 5 0,2-12 0,6-1 0,4-11 0,6-5 0,10-15 0,5-6 0,0-9 0,4 0 0,-8 0 0,3 0 0,-4 5 0,-1 1 0,0 5 0,0-1 0,-4 20 0,-10-2 0,-2 24 0,-8-6 0,4 7 0,0-6 0,5-1 0,2-7 0,4 1 0,0-5 0,0-1 0,0-5 0,9 0 0,7-4 0,6 0 0,3-5 0,1 0 0,-5-5 0,10-5 0,-14-6 0,7-5 0,-13 1 0,3 9 0,-4-2 0,-5 26 0,-6 2 0,-18 31 0,1-10 0,-19 19 0,12-13 0,-12 14 0,12-7 0,-6 14 0,7-14 0,-1 6 0,7-14 0,1-2 0,11-12 0,1-2 0,5-10 0,0-1 0,0-5 0,4-4 0,12-1 0,0-4 0,15-5 0,-10-5 0,11-7 0,-11-3 0,4-1 0,-5 6 0,-5 1 0,-1 4 0,-5 5 0,0 1 0,-13 13 0,-3 2 0,-14 14 0,1-3 0,-2 9 0,6-4 0,-4 0 0,9-2 0,1-10 0,5 4 0,5-9 0,9 0 0,2-15 0,15-7 0,1-9 0,5-1 0,-14 10 0,-3 2 0</inkml:trace>
  <inkml:trace contextRef="#ctx0" brushRef="#br0" timeOffset="2012">2848 1848 24575,'20'26'0,"6"-4"0,2 5 0,5-6 0,-1 1 0,1 0 0,-6-6 0,4 0 0,-10-6 0,5 0 0,-1 1 0,-3-6 0,3 0 0,-10-5 0,4 0 0,-9 0 0,9 0 0,-9 0 0,8 0 0,-7 0 0,7 0 0,-7-9 0,8-2 0,-8-15 0,8 5 0,-7-10 0,3 4 0,-5-6 0,1 0 0,0 6 0,0-4 0,-2 14 0,1-7 0,-1 13 0,1-3 0,-1 5 0,0 4 0,-4 16 0,-1 13 0,-10 25 0,-13 7 0,-3 17 0,-15-7 0,9-1 0,-8-3 0,10-12 0,-4 4 0,12-13 0,1-7 0,11-13 0,2-8 0,13-8 0,2-5 0,9-10 0,6-13 0,-4 2 0,12-13 0,-7 11 0,23-20 0,-5 10 0,28-14 0,-4 13 0,6 1 0,-3 6 0,-8-5 0,1 11 0,-9-3 0,-7 12 0,-10 6 0,-12 1 0,-7 5 0,-6 0 0,-9 9 0,-1 21 0,-4 1 0,0 29 0,-10-17 0,2 5 0,-21 6 0,15-12 0,-15 13 0,16-14 0,-4-2 0,6-12 0,5-6 0,2-7 0,4-5 0,9-4 0,2-10 0,9-6 0,0-15 0,0 4 0,8-10 0,-6 10 0,5-11 0,-11 12 0,4 0 0,-10 7 0,4 4 0,-5 5 0,-4 5 0,-1 16 0,-4 6 0,0 10 0,0 1 0,0-6 0,0-2 0,0-10 0,0-1 0,4-9 0,6-1 0,17-4 0,16 0 0,13 0 0,8 0 0,18-6 0,-5-2 0,7-6 0,-12 1 0,-8 5 0,0 3 0,-14 5 0,-3 0 0,-20 0 0,-1 0 0,-11 0 0,-2 4 0,-4 1 0,-4 8 0,3-2 0,-7 2 0,7-4 0,-7 0 0,7-4 0,-3-1 0,9-4 0,7 0 0,0 0 0,10 0 0,-4-5 0,6-1 0,-1-5 0,-5 1 0,4-1 0,-14 5 0,7 1 0,-14 1 0,4 3 0,-5-3 0,0 4 0,4 0 0,-3 0 0,8-4 0,3 3 0,5-14 0,7 13 0,6-18 0,2 12 0,7-10 0,6 6 0,3 5 0,0-4 0,-2 10 0,-8-4 0,1 5 0,-8 0 0,14 0 0,-4 0 0,14 0 0,9-2 0,9 4-2071,-4 11 0,7 8 2071,-16-3 0,7 3 0,4 4 0,3 7-902,-5 5 0,6 8 0,2 4 0,0 4 0,-2-1 0,-5-2 902,-3 0 0,-3 1 0,-3 0 0,0 0 0,2 0 0,7 2 0,4 1 0,-1-1 0,-8-2 0,-13-5 0,-6 9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1:37.99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2398 24575,'14'9'0,"1"5"0,5-3 0,-5 8 0,4-8 0,-4 3 0,1 0 0,2-3 0,-7 3 0,3-4 0,-5-1 0,0 0 0,0-4 0,0 3 0,0-7 0,0 3 0,0-4 0,0 0 0,-1 0 0,1 0 0,0 0 0,0 0 0,0 0 0,0-4 0,-4-2 0,4-7 0,-4 2 0,0-8 0,4 4 0,-8-5 0,8 0 0,-8 5 0,3-4 0,-4 4 0,0 0 0,0 1 0,4 0 0,-2 4 0,2-4 0,-4 5 0,0 0 0,0 8 0,0 6 0,0 10 0,0 5 0,0 0 0,-5 0 0,4 6 0,-3-5 0,-1 4 0,4-5 0,-3 0 0,4 0 0,0-5 0,0-1 0,0-5 0,0 0 0,0 0 0,4-8 0,-3-3 0,7-7 0,-3-5 0,4 4 0,1-9 0,-1 9 0,-3-9 0,2 4 0,-3 0 0,0-4 0,3 9 0,-7-4 0,3 0 0,-4 4 0,4-4 0,-3 5 0,3-1 0,-4 1 0,4 4 0,-3-3 0,7 7 0,-3-3 0,4 4 0,-4 4 0,3 1 0,-7 4 0,3 0 0,0 0 0,-3 0 0,7 0 0,-7 0 0,7-4 0,-3-1 0,4-4 0,0 0 0,0 0 0,0 0 0,0 0 0,0 0 0,0-4 0,-4-6 0,-1 0 0,-4-9 0,0 4 0,0-5 0,0 0 0,0 0 0,0 5 0,0-4 0,0 9 0,0-4 0,0 5 0,0-1 0,0 9 0,0 7 0,5 15 0,-4 0 0,8 5 0,-8-7 0,8-4 0,-4-1 0,0 0 0,3-4 0,-3 4 0,4-9 0,0-1 0,0-4 0,0 0 0,-1 0 0,1 0 0,0 0 0,0 0 0,0-4 0,-4-6 0,-1-5 0,-4-5 0,0 5 0,0-4 0,0 4 0,0-5 0,0 0 0,0 0 0,0 5 0,0 1 0,0 0 0,0 4 0,0-4 0,0 5 0,4 4 0,1 0 0,4 5 0,0 0 0,0 0 0,0 0 0,0 4 0,0 1 0,1 9 0,-1-4 0,0 4 0,5-4 0,-4-1 0,4-4 0,0-1 0,-4-4 0,8 0 0,-7 0 0,7 0 0,-8 0 0,4 0 0,-5 0 0,1-9 0,-1-2 0,-3-9 0,-2 0 0,-4 0 0,0 0 0,0 0 0,0 0 0,0 0 0,0 5 0,0-4 0,0 9 0,-4-4 0,3 5 0,-3 8 0,4 7 0,4 9 0,1 0 0,5-2 0,4 1 0,-4-4 0,4 4 0,-5-9 0,-1 3 0,1-7 0,5 3 0,-4-4 0,4 0 0,-5 0 0,0 0 0,0 0 0,1-9 0,-1-2 0,-3-4 0,-2-4 0,-4 4 0,0-5 0,0 0 0,0 0 0,0 5 0,0-4 0,0 9 0,0-4 0,0 5 0,4 4 0,1 1 0,4 4 0,5 4 0,-4 1 0,9 5 0,-4 0 0,4 0 0,-4-1 0,4-4 0,-9-1 0,4-4 0,-5 0 0,0 0 0,0 0 0,0 0 0,0 0 0,-4-8 0,-1 1 0,-4-11 0,0 2 0,0-4 0,0 5 0,0-3 0,0 7 0,0-3 0,0 5 0,0 0 0,0 0 0,4 4 0,1 5 0,4 5 0,0 4 0,-4 0 0,3 0 0,-3-4 0,4-1 0,-4-13 0,-1 3 0,-4-13 0,0 8 0,0-7 0,0 7 0,0-3 0,-4 5 0,3-5 0,-3 4 0,-1-4 0,4 5 0,1 4 0,5 1 0,4 4 0,0 0 0,0 0 0,0 0 0,0 0 0,0 0 0,0 4 0,0 1 0,0 4 0,0 0 0,0-4 0,0 3 0,0-7 0,0 3 0,0-4 0,0 0 0,-4-9 0,-1 3 0,-4-8 0,0 0 0,0 3 0,0-3 0,0 5 0,0 0 0,-4 4 0,3-3 0,1 7 0,10 1 0,5 10 0,4 1 0,1 4 0,0-5 0,0 0 0,5 0 0,-3-4 0,3-2 0,-5-4 0,0 0 0,0 0 0,-5 0 0,-1 0 0,-5 0 0,0-4 0,-4-6 0,-1 0 0,-4-4 0,0 5 0,0 0 0,0 0 0,4 4 0,1 1 0,3 4 0,1 0 0,0 0 0,0 4 0,5 1 0,1 5 0,5 0 0,12 6 0,-9-5 0,15 10 0,-11-9 0,5 9 0,-5-10 0,-1 4 0,-11-5 0,-1-1 0,-5 0 0,0-4 0,-8-1 0,-3-4 0,-7 0 0,0 0 0,0 0 0,0 0 0,0 4 0,0 1 0,-1 9 0,1 1 0,-2 11 0,1-5 0,4 4 0,-3 1 0,7-5 0,-7 5 0,8-7 0,-4 1 0,5 0 0,-4 0 0,3-5 0,-4 4 0,1-9 0,3 4 0,-3-5 0,4-8 0,0-13 0,0-10 0,0-11 0,5 6 0,0 1 0,1 1 0,2 8 0,-3-3 0,0 11 0,-1 0 0,-4 13 0,0 9 0,0 13 0,-4 1 0,-2 5 0,-5-5 0,0 0 0,5-2 0,-2-5 0,6-5 0,-2 4 0,4-9 0,0 4 0,0-6 0,4-26 0,6 7 0,1-23 0,8 14 0,-8 0 0,3 0 0,-4 0 0,0 5 0,-1 5 0,-4 2 0,-1 15 0,-4 0 0,0 19 0,0-5 0,0 10 0,-4-14 0,3 7 0,-3-14 0,4 4 0,4-9 0,6-1 0,11-4 0,12-5 0,1-1 0,12-6 0,-12 1 0,12-1 0,-12-4 0,0 4 0,-3-4 0,-10 6 0,5-5 0,-11 4 0,-1-3 0,-5 5 0,0 0 0,-4 13 0,-6 3 0,-5 18 0,-4-4 0,0 5 0,4 0 0,2-10 0,4 8 0,0-14 0,0 4 0,0-5 0,4-13 0,2-8 0,4-10 0,1-9 0,-1 9 0,0-3 0,0 5 0,0 0 0,-1 5 0,1-4 0,-1 13 0,1-7 0,-5 26 0,-1 1 0,-4 19 0,0-1 0,0 1 0,-5-6 0,4-1 0,-3-7 0,4-4 0,0-1 0,0-5 0,4-8 0,1-7 0,4-9 0,1-5 0,0 5 0,0-4 0,-1 4 0,1 0 0,-1 1 0,0 5 0,0 0 0,-4 0 0,3 4 0,-7 4 0,3 11 0,-4 11 0,0 6 0,0 6 0,0-7 0,0 6 0,0-16 0,0 8 0,0-13 0,0 2 0,4-8 0,1-1 0,4-12 0,1-4 0,4-8 0,-3 5 0,7-3 0,-3 2 0,0 1 0,4-4 0,-9 9 0,4 0 0,-5 6 0,0 4 0,0 0 0,0 0 0,-4 15 0,-1-3 0,-4 14 0,0-6 0,0-1 0,0-4 0,0-1 0,0-5 0,4-4 0,1-1 0,4-4 0,0 0 0,0 0 0,5 0 0,-4 0 0,8-9 0,3 2 0,0-12 0,5 3 0,-6 1 0,0-4 0,-5 8 0,-2-3 0,1 4 0,-4 1 0,4 4 0,-9-3 0,3 7 0,-7 1 0,3 9 0,-4 12 0,0 0 0,0 0 0,0-2 0,0-9 0,0 4 0,0-5 0,4-4 0,1-1 0,4-13 0,1-2 0,-5-4 0,4-4 0,-3 4 0,-1-1 0,4-2 0,-3 3 0,-1-1 0,4 2 0,-8 5 0,7 0 0,-3 4 0,-1-3 0,4 7 0,-3-3 0,0 8 0,3 1 0,-7 9 0,7-4 0,-3 4 0,4-5 0,0-4 0,0-1 0,5-4 0,-4 0 0,9 0 0,-9 0 0,9 0 0,-9 0 0,4-9 0,-4-2 0,0-15 0,-4-1 0,-2-6 0,-4 0 0,0 1 0,0 5 0,0-5 0,0 16 0,0-9 0,0 15 0,4 0 0,1 6 0,4 4 0,0 4 0,1 6 0,-1 5 0,1 0 0,-1-1 0,5-5 0,-4 0 0,4 1 0,-5-1 0,0-5 0,0 0 0,0-4 0,0 0 0,0 0 0,0 0 0,-4-8 0,-1-4 0,-4-7 0,0-7 0,0-1 0,0-6 0,0 0 0,0 6 0,-5-4 0,-1 9 0,-4-3 0,-1-1 0,1 10 0,0-9 0,5 15 0,0-4 0,5 5 0,9 4 0,2 1 0,9 4 0,0 4 0,5 2 0,-3 4 0,3 0 0,1 1 0,-5-6 0,4 0 0,1-5 0,-5 0 0,0 0 0,-7 0 0,-5 0 0,0-4 0,-4-6 0,-1-5 0,-4-5 0,0-6 0,-5 5 0,-5-5 0,-5 6 0,-6-5 0,1 3 0,3-3 0,3 5 0,4 5 0,5 1 0,1 5 0,8 3 0,5 2 0,6 4 0,5 0 0,0 0 0,-5 4 0,4 2 0,-9 3 0,4-4 0,-5-1 0,0-4 0,0 0 0,-4-4 0,-1-6 0,-14-10 0,-1-2 0,-11-9 0,6 4 0,0-6 0,4-6 0,1 4 0,5 2 0,1 7 0,5 11 0,0 1 0,4 9 0,6 1 0,5 4 0,5 0 0,-1 0 0,1 0 0,-5 4 0,4-3 0,-9 7 0,9-7 0,-9 3 0,4-4 0,-5 0 0,0 0 0,-4-9 0,-1-2 0,-4-9 0,0-6 0,0-1 0,0 9 0,0 3 0</inkml:trace>
  <inkml:trace contextRef="#ctx0" brushRef="#br0" timeOffset="5348">4028 978 24575,'9'0'0,"-1"0"0,1 0 0,0 0 0,-4-4 0,-1-1 0,-4-4 0,0 0 0,0 0 0,0 0 0,0 0 0,-4-1 0,-1 1 0,-4 4 0,4-3 0,-3 7 0,7-7 0,-7 3 0,7-4 0,-3 0 0,4 0 0,0 0 0,0-1 0,4 5 0,1 1 0,9 4 0,1 0 0,0 0 0,3 0 0,-3 0 0,5 0 0,0 0 0,-5 0 0,4 0 0,-9 0 0,4 0 0,-1 0 0,-2 0 0,2 0 0,-4 0 0,-4-4 0,-10-6 0,-6-5 0,-14-1 0,3-3 0,-9 2 0,-3-4 0,10-1 0,-21-13 0,26 11 0,-16-16 0,15 19 0,-2-10 0,6 9 0,5-3 0,3 10 0,7 1 0,-3 5 0,8 3 0,11 2 0,2 4 0,14 0 0,-4 0 0,6 5 0,-1 1 0,1 5 0,-1 0 0,1 0 0,0 0 0,-6-5 0,4 3 0,-10-7 0,0 3 0,-3-5 0,-7 0 0,7 0 0,-8 0 0,4 0 0,-9-9 0,-1-2 0,-13-5 0,-2-3 0,-9 8 0,0-8 0,0 3 0,0 1 0,0 0 0,5 6 0,1-1 0,5 1 0,4 0 0,1 0 0,13 4 0,7 1 0,6 4 0,3 0 0,1 0 0,-5 4 0,5 2 0,-1 9 0,-4-4 0,5 4 0,-6-5 0,0 0 0,-1-4 0,1-2 0,-5-4 0,-1 0 0,-5 0 0,0 0 0,-4-9 0,-1-8 0,-13-4 0,-3-10 0,-8 9 0,3-16 0,2 10 0,8-18 0,2 11 0,5-11 0,0 12 0,0 0 0,0 9 0,0 10 0,4 1 0,6 9 0,5 1 0,5 4 0,0 0 0,0 0 0,-1 0 0,1 4 0,0 6 0,-5 0 0,-1 9 0,-5-9 0,1 9 0,-1-9 0,1 4 0,-1-5 0,-4 0 0,3-4 0,-3-1 0,4-4 0,0 0 0,-1 0 0,1 4 0,0 1 0,0 4 0,0 0 0,11 5 0,2 2 0,5 5 0,-2 0 0,8 1 0,-11-2 0,11 1 0,-14-5 0,1-2 0,-5-4 0,-1-1 0,-9-8 0,-1-2 0,-13-13 0,2-1 0,-7 0 0,5 1 0,0 5 0,0 0 0,4-1 0,1 1 0,8 13 0,1 3 0,10 13 0,-4 0 0,8 5 0,5 11 0,0-2 0,4 1 0,7 5 0,-5-10 0,6 6 0,-8-3 0,-8-17 0,0 9 0,-5-15 0,-1 0 0,-5-6 0,0-4 0,-4-9 0,-1-2 0,-4-9 0,0 0 0,0 0 0,-4 0 0,-2 0 0,-4 0 0,4 0 0,2 5 0,4 1 0,0 5 0,0 0 0,0 0 0,4 4 0,1 1 0,4 4 0,1 14 0,-1-1 0,2 18 0,0-4 0,-1 6 0,-4-6 0,4-2 0,-9-5 0,3-5 0,-4-1 0,0-5 0,0 0 0,0-8 0,0-13 0,0-5 0,0-14 0,0 10 0,0-11 0,5 11 0,-4-5 0,7 11 0,-3 1 0,4 5 0,0 4 0,0 1 0,0 4 0,0 0 0,0 0 0,0 0 0,-4 9 0,4 8 0,-8 9 0,4 14 0,-5-6 0,0 12 0,0-12 0,0 5 0,0-6 0,0-1 0,0-5 0,0-1 0,4-11 0,1-1 0,4-9 0,0-1 0,0-4 0,4 0 0,-2 0 0,7-9 0,-2-8 0,5-10 0,1-6 0,-5 0 0,-2 6 0,1-4 0,-5 10 0,4-5 0,-6 11 0,1 5 0,-1 6 0,0 4 0,-4 21 0,-1 5 0,-9 15 0,-2 12 0,-10-10 0,3 12 0,-3-14 0,6-2 0,0-6 0,5-11 0,1-3 0,5-10 0,4-4 0,6-5 0,11-11 0,1-11 0,9-1 0,-9-3 0,11-1 0,-12 5 0,6-5 0,-1 6 0,-10 6 0,8-1 0,-13 7 0,2 4 0,-4 1 0,0 4 0,0 0 0,0 0 0,-4 4 0,-1 11 0,-4 7 0,0 18 0,0 0 0,0 1 0,0-2 0,0-6 0,0-6 0,0-6 0,0-8 0,0-4 0,4-4 0,1-1 0,4-8 0,6-11 0,0-2 0,7-14 0,-2 4 0,2-6 0,-1 6 0,0 1 0,-1 6 0,0 0 0,-5 9 0,-2-2 0,-4 12 0,0-3 0,0 4 0,-4 4 0,-1 18 0,-14 9 0,3 4 0,-22 11 0,9-10 0,-4 6 0,2-3 0,11-16 0,-4 1 0,9-14 0,2-9 0,14-14 0,2-14 0,16-7 0,-5 1 0,11-3 0,-12 9 0,5 0 0,-1 6 0,-5 5 0,10-4 0,-10 9 0,5 0 0,-6 2 0,-5 8 0,-1-4 0,-5 5 0,0 0 0,-4 4 0,-1 12 0,-4 6 0,-5 10 0,-5-5 0,-2 5 0,-3-11 0,5-1 0,4-6 0,2-5 0,4-8 0,0-12 0,9-6 0,3-14 0,8 9 0,2-9 0,3 9 0,-2-10 0,9 9 0,-10-3 0,3 5 0,1 5 0,-5-3 0,5 8 0,-11-3 0,-1 8 0,-6 2 0,1 4 0,-4 9 0,-1 14 0,-14 13 0,-10 13 0,-12 0 0,1-6 0,1 5 0,8-14 0,4 5 0,2-12 0,6-1 0,4-11 0,6-5 0,10-15 0,5-6 0,0-9 0,4 0 0,-8 0 0,3 0 0,-4 5 0,-1 1 0,0 5 0,0-1 0,-4 20 0,-10-2 0,-2 24 0,-8-6 0,4 7 0,0-6 0,5-1 0,2-7 0,4 1 0,0-5 0,0-1 0,0-5 0,9 0 0,7-4 0,6 0 0,3-5 0,1 0 0,-5-5 0,10-5 0,-14-6 0,7-5 0,-13 1 0,3 9 0,-4-2 0,-5 26 0,-6 2 0,-18 31 0,1-10 0,-19 19 0,12-13 0,-12 14 0,12-7 0,-6 14 0,7-14 0,-1 6 0,7-14 0,1-2 0,11-12 0,1-2 0,5-10 0,0-1 0,0-5 0,4-4 0,12-1 0,0-4 0,15-5 0,-10-5 0,11-7 0,-11-3 0,4-1 0,-5 6 0,-5 1 0,-1 4 0,-5 5 0,0 1 0,-13 13 0,-3 2 0,-14 14 0,1-3 0,-2 9 0,6-4 0,-4 0 0,9-2 0,1-10 0,5 4 0,5-9 0,9 0 0,2-15 0,15-7 0,1-9 0,5-1 0,-14 10 0,-3 2 0</inkml:trace>
  <inkml:trace contextRef="#ctx0" brushRef="#br0" timeOffset="7360">6776 1848 24575,'20'26'0,"6"-4"0,2 5 0,5-6 0,-1 1 0,1 0 0,-6-6 0,4 0 0,-10-6 0,5 0 0,-1 1 0,-3-6 0,3 0 0,-10-5 0,4 0 0,-9 0 0,9 0 0,-9 0 0,8 0 0,-7 0 0,7 0 0,-7-9 0,8-2 0,-8-15 0,8 5 0,-7-10 0,3 4 0,-5-6 0,1 0 0,0 6 0,0-4 0,-2 14 0,1-7 0,-1 13 0,1-3 0,-1 5 0,0 4 0,-4 16 0,-1 13 0,-10 25 0,-13 7 0,-3 17 0,-15-7 0,9-1 0,-8-3 0,10-12 0,-4 4 0,12-13 0,1-7 0,11-13 0,2-8 0,13-8 0,2-5 0,9-10 0,6-13 0,-4 2 0,12-13 0,-7 11 0,23-20 0,-5 10 0,28-14 0,-4 13 0,6 1 0,-3 6 0,-8-5 0,1 11 0,-9-3 0,-7 12 0,-10 6 0,-12 1 0,-7 5 0,-6 0 0,-9 9 0,-1 21 0,-4 1 0,0 29 0,-10-17 0,2 5 0,-21 6 0,15-12 0,-15 13 0,16-14 0,-4-2 0,6-12 0,5-6 0,2-7 0,4-5 0,9-4 0,2-10 0,9-6 0,0-15 0,0 4 0,8-10 0,-6 10 0,5-11 0,-11 12 0,4 0 0,-10 7 0,4 4 0,-5 5 0,-4 5 0,-1 16 0,-4 6 0,0 10 0,0 1 0,0-6 0,0-2 0,0-10 0,0-1 0,4-9 0,6-1 0,17-4 0,16 0 0,13 0 0,8 0 0,18-6 0,-5-2 0,7-6 0,-12 1 0,-8 5 0,0 3 0,-14 5 0,-3 0 0,-20 0 0,-1 0 0,-11 0 0,-2 4 0,-4 1 0,-4 8 0,3-2 0,-7 2 0,7-4 0,-7 0 0,7-4 0,-3-1 0,9-4 0,7 0 0,0 0 0,10 0 0,-4-5 0,6-1 0,-1-5 0,-5 1 0,4-1 0,-14 5 0,7 1 0,-14 1 0,4 3 0,-5-3 0,0 4 0,4 0 0,-3 0 0,8-4 0,3 3 0,5-14 0,7 13 0,6-18 0,2 12 0,7-10 0,6 6 0,3 5 0,0-4 0,-2 10 0,-8-4 0,1 5 0,-8 0 0,14 0 0,-4 0 0,14 0 0,9-2 0,9 4-2071,-4 11 0,7 8 2071,-16-3 0,7 3 0,4 4 0,3 7-902,-5 5 0,6 8 0,2 4 0,0 4 0,-2-1 0,-5-2 902,-3 0 0,-3 1 0,-3 0 0,0 0 0,2 0 0,7 2 0,4 1 0,-1-1 0,-8-2 0,-13-5 0,-6 9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0:15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716 334 24575,'0'26'0,"0"12"0,0 18 0,0 36-2125,0-3 2125,0-29 0,0 3 0,0-5 0,0 0 0,0 10 0,0 1 0,0 1 0,0-1 0,0 1 0,0 0 0,0-1 0,0-1 0,0-4 0,0-2 0,0-4 0,0 0 0,0 0 0,0-3 682,0 17-682,0 15 0,0-27 0,0 23 351,0-16-351,0-4 0,0-15 0,0-1 1092,0-6-1092,0-2 0,0-6 0,0-6 0,0-2 0,0-5 0,0 0 0,0 8 0,0-11 0,-4 0 0,-1-13 0,-1-4 0,2 0 0</inkml:trace>
  <inkml:trace contextRef="#ctx0" brushRef="#br0" timeOffset="1996">347 510 24575,'17'-28'0,"3"2"0,24-24 0,-7 13 0,13-13 0,-12 6 0,4 5 0,-4-9 0,-4 17 0,3-12 0,-8 14 0,-2 7 0,-12 3 0,4 8 0,-9-3 0,4 8 0,-5-2 0,0 7 0,0-3 0,-8 8 0,-7 1 0,-9 5 0,0-1 0,-4 1 0,8 4 0,-3-3 0,9 3 0,-4-1 0,8-2 0,-3 7 0,4-3 0,0 5 0,0 6 0,0-5 0,0 4 0,4-5 0,2 0 0,4 0 0,-1 0 0,6-5 0,0 4 0,6 2 0,5 1 0,-4 4 0,10 2 0,-4-6 0,0 5 0,-2-1 0,-6-9 0,1 8 0,-6-10 0,-1 0 0,-4-1 0,-1-5 0,0 0 0,0 0 0,-4 0 0,3-4 0,-7 3 0,3-3 0,-4 0 0,0-1 0</inkml:trace>
  <inkml:trace contextRef="#ctx0" brushRef="#br0" timeOffset="3823">0 1912 24575,'40'0'0,"4"0"0,16 0 0,7 0-1868,-9 0 1,2 0 1867,36 0 0,8 0-938,-36 0 1,2 0 0,0 0 937,4 0 0,1 0 0,2 0 0,13 0 0,4 0 0,1 0-591,-19 0 0,0 0 0,1 0 0,0 0 591,4 0 0,0 0 0,1 0 0,0 0 0,8 0 0,1 0 0,-1 0 0,-5 0 0,-2 0 0,-4 0 0,3 0-566,-5 0 0,4 0 1,0 0-1,-6 0 566,-4 0 0,-4 0 0,8 0 0,5 0 0,11 0 0,5 0 0,-2 0 0,-6 0 0,-5 0 0,-5 0 0,-1 0 0,5 0-300,0 0 1,5 0 0,0 0-1,-1 0 1,-7 0 299,20 0 0,-6 0 0,-1 0 0,-3 0 0,0 0 0,0 0-51,1 0 0,0 0 1,-2 0 50,-2 0 0,-2 0 0,0 0 345,-4 0 0,-1 0 1,-2 0-346,-6 0 0,-3 0 0,-1 0 704,25 0 0,-6 0-704,-23 0 0,-2 0 0,5 0 0,-2 0 2845,24 0-2845,-36 0 0,1 0 0,39 0 0,-10 0 0,10 0 0,-22 0 2965,9 0-2965,-14 0 2673,2 0-2673,5 0 1298,-8 0-1298,0 0 563,-7 0-563,5 0 35,-12 5-35,5-3 0,-1 3 0,3-5 0,25 0 0,-21 0 0,27 0 0,-29 0 0,21 0 0,-13 0 0,13 0 0,-5 0-266,-25 0 1,2 0 265,35 0 0,-31 0 0,0 0 0,38 0 0,0 0 0,-29 0 0,2 0 0,1 0 0,-1 0-599,-5 0 1,1 0 598,16 0 0,-5 0 0,-8 0 0,10 0 0,-1 0-294,-13 0 294,-3 0 0,2 0 0,16 0 0,8 0 0,-2 0 0,-10 0 0,-17 0 0,-1 0 491,-14 0-491,-2 0 1210,-12 0-1210,-6 0 321,-7 0-321,-5 0 0,0 0 0,0 0 0,-4 0 0,-1 0 0</inkml:trace>
  <inkml:trace contextRef="#ctx0" brushRef="#br0" timeOffset="5255">9797 1621 24575,'20'0'0,"16"0"0,14 6 0,35 23 0,-8 3 0,-27-3 0,-2 0 0,13-4 0,-15 6 0,0 0 0,18-4 0,-21 1 0,0 0 0,10-1 0,-1 2 0,-15-5 0,4 1 0,-6-1 0,-9-5 0,-6-8 0,-5 3 0,-2-5 0,-4 0 0,0 0 0,-4 0 0,-1 0 0,-4 0 0,0 0 0,-4-4 0,-6 4 0,-5-4 0,0 5 0,-4-1 0,4 1 0,-5 0 0,0 0 0,-5 5 0,3-4 0,-4 9 0,7-5 0,-1 1 0,0 2 0,4-7 0,-2 8 0,2-9 0,1 4 0,-3-4 0,7-1 0,-3 0 0,0 1 0,4-1 0,-9 1 0,4-1 0,-5 1 0,0 0 0,5 0 0,1-1 0,5-4 0,0-1 0,0-4 0,0 0 0,0 0 0,-1 0 0,5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3:53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1892 24575,'39'0'0,"18"0"0,29 0-1610,-29 0 1,4 0 1609,13 0 0,3 0 0,5 0 0,1 0-924,5 0 0,1 0 924,6 0 0,0 0 0,-11 0 0,0 0 0,11-1 0,-4 2 38,-28 1 0,-2 2-38,11-1 0,0 2 0,-18 2 0,-2 1-175,2 2 1,-1 1 174,41 5 1352,-29 3-1352,-23-8 2246,-9-5-2246,-18 3 1281,-2-8-1281,-4 3 461,-8-4-461,-11 0 0,-1 0 0,-7 0 0,4 0 0,4 0 0,-4 4 0,5-3 0,0 3 0,-1 0 0,1-3 0,4 3 0,1-4 0</inkml:trace>
  <inkml:trace contextRef="#ctx0" brushRef="#br0" timeOffset="1238">1641 1448 24575,'19'5'0,"3"1"0,17 6 0,10 5 0,16 4 0,1 4 0,15-3 0,-7 3 0,9-4 0,-9 6 0,7 7 0,-7 0 0,1 0-451,8 14 451,-16-13 0,-27-4 0,-1 1 0,21 11 0,-7 3 0,-16-5 0,-5-16 0,-9 13 0,4-11 0,-15 6 451,3 0-451,-9-1 0,0 1 0,-2-1 0,-4 25 0,-5 5 0,-8 6 0,5-3 0,-2-2 0,-15-8 0,-4-13 0,-2-1 0,-4-6 0,0-5 0,1-2 0,7-12 0,-4 5 0,9-10 0,-3 4 0,5-5 0,0-5 0,5 0 0,-4-1 0,8-3 0,-2 8 0,-1-4 0,3 0 0,-7 4 0,7-4 0,-3 5 0,0-1 0,4 0 0,-9-4 0,9 3 0,-4-7 0,5 3 0,0-4 0,4 0 0,1 0 0</inkml:trace>
  <inkml:trace contextRef="#ctx0" brushRef="#br0" timeOffset="2634">2931 973 24575,'0'32'0,"0"7"0,0-10 0,0 15 0,0-15 0,0 10 0,0 16 0,0 10 0,3 3 0,3 8-1281,3 11 1,2 10 0,1-2 1280,-2-14 0,0-1 0,4 5-1301,3 1 0,3 4 0,1 3 0,-1 0 1301,-6-14 0,-1 0 0,-1 2 0,1-2 0,-1-2 0,4 9 0,0-1 0,-1-2 0,-1 1-536,-1 1 0,-1 0 0,-1-1 1,-1-5 535,1 1 0,-2-6 0,0-1-375,-2-5 1,0-1 0,0 0 374,-1 0 0,1 1 0,0-2 751,5 21 1,-2-10-752,-7 5 4402,10-17-4402,-13-43 3246,0-3-3246,0-18 2380,0-21-2380,0-5 780,0-16-780,0 8 0,-5-7 0,4 6 0,-5-12 0,6 12 0,0-6 0,0 13 0,0 11 0,0 7 0</inkml:trace>
  <inkml:trace contextRef="#ctx0" brushRef="#br0" timeOffset="5007">3095 660 24575,'47'0'0,"26"0"0,26 0-2458,-25-1 0,6 2 2458,14 11 0,6 2-1193,-14-5 1,5-2-1,0 4 1193,5 4 0,1 4 0,3-2 0,-14-5 0,3 0 0,1-1 0,0 0-579,-1 0 0,1 0 1,0 1-1,1 0 579,4 2 0,1 2 0,3-1 0,5-1 0,-15-5 0,6 0 0,2-1 0,1 0 0,-2 0 0,-5 0-641,0 2 0,-4 0 1,-2 1-1,2-2 1,4 0 640,0-3 0,4-2 0,2 0 0,0 0 0,-3-1 0,-7 0 0,14 0 0,-6 0 0,-3-1 0,-3 0-167,-12-1 1,-2-1 0,-2-1 0,2 1 166,7 0 0,1 0 0,-1 0 0,-4 0 226,6 0 0,-3 0 1,-2 0-227,-8 0 0,-2 0 0,1 0 575,1 0 0,0 0 0,-4 0-575,6 0 0,-2 0 1581,6 0 0,0 0-1581,-1 0 0,-3 0 0,-19 0 0,-1 0 1532,-1 0 1,-2 0-1533,24 0 2402,-9 0-2402,-17 0 2004,-14 0-2004,-3 0 1497,-15 0-1497,4 0 143,-11 0-143,0 0 0,0 0 0,-8 0 0,-6 0 0,-5 0 0,-4 0 0,5 0 0,0 0 0,-5 4 0,4 6 0,-9 6 0,-13 25 0,7-3 0,-20 26 0,18-16 0,0 3-1171,2 9 0,0 5 1171,-1-4 0,-2 5 0,1 2-1278,3 9 0,1 3 1,0 2 1277,-5 9 0,0 1 0,1-2 0,5-11 0,1-2 0,1 2-794,-4 11 0,0 2 0,2-4 794,3 6 0,0 0-464,0-17 0,-1 4 0,2-6 464,4-2 0,0-4 337,-7 11 1,1-6-338,-2 15 2795,-1 7-2795,3-22 2796,8-26-2796,5-19 2221,-2-5-2221,8-9 1162,-8 0-1162,8-1 300,-3-5-300,4 0 0,0 0 0,0 0 0,0 0 0,0 0 0,0 0 0,0 0 0,0 0 0,0 0 0,-4-4 0,-1-1 0,-4-4 0,0 0 0,0 0 0,-5 0 0,4 0 0,-4 4 0,5-3 0,-5 3 0,-1 0 0,-1-3 0,-2 8 0,7-8 0,-7 8 0,-3-3 0,-13 5 0,-23 7 0,-29 12-1325,24-8 1,-6 5 1324,10-4 0,-5 3 0,-1-1-1239,-8 1 1,-3 0 0,-3 2 1238,8-3 0,-3 2 0,0 0 0,-2-1-974,0-1 0,-1-1 0,-1 1 0,-2 0 974,-11 4 0,-3 0 0,-2 0 0,0 1-677,16-6 0,0 1 0,-1-1 0,-1 0 0,-1-1 677,-4 1 0,-2-2 0,0 0 0,-1 1 0,0 0-252,-3 2 1,-2 1 0,1 0 0,1-1 0,4-2 251,-1-3 0,3-1 0,1-1 0,-1 1-73,-9 3 1,-2 2 0,2-1 0,5-2 72,-2-1 0,5-3 0,2-1 256,5 0 1,0-2-1,0 0-256,-2 0 0,0 0 0,7-3 1168,0-2 1,4-1-1169,-12 0 0,2 1 0,19-1 0,6-1 3418,-30 1-3418,29-2 3924,23-6-3924,13 0 3241,7 0-3241,9-4 1501,1-1-1501,8-4 0,1 4 0,4 1 0,0 0 0,0 3 0,0-7 0,0 3 0,0 0 0,0 1 0,0 0 0,5-2 0,1-3 0,5-1 0,0 0 0,-5 0 0,-6 4 0,-5 2 0</inkml:trace>
  <inkml:trace contextRef="#ctx0" brushRef="#br0" timeOffset="7239">9548 2642 24575,'26'0'0,"12"0"0,27 0 0,29 0-1500,-37 0 0,3 0 1500,9 0 0,2 0 0,9 0 0,2 0-971,0 0 1,1 0 970,11 0 0,2 0 0,0 0 0,0 0 0,0 0 0,1 0 0,-30 0 0,0 0 0,1 0-190,5 0 0,0 0 0,-4 0 190,11 0 0,-3 0-147,-1 0 1,-8 0 146,-5 0 1209,-28 0-1209,3 0 2167,-22 0-2167,4 0 0,-15 0 0,-1 0 0</inkml:trace>
  <inkml:trace contextRef="#ctx0" brushRef="#br0" timeOffset="8377">11873 2141 24575,'63'0'0,"10"24"0,7 10 0,-12-5 0,3 4-1862,-3 2 0,5 5 0,-3 1 1862,-9-1 0,-3 1 0,-1-2 0,13 6 0,1 1-308,-13-5 0,1 3 0,-2-3 308,9 0 0,-5-3 380,-7 4 1,-2 0-381,-3-8 0,-4-3 0,-1 2 0,15 17 2543,-23-30-2543,-3 9 2352,-21-20-2352,-4 1 854,-12-1-854,-25 1 0,-4 6 0,-47 12 0,-8 8-831,31-13 0,-2 0 831,-8 4 0,-3 2 0,8-2 0,-4 2 0,-4 1 0,1-2 0,-6 0 0,-1 0 0,2 0 0,-19 9 0,0 0 0,0-1-982,-1-2 0,0-1 0,4-3 982,17-7 0,3-2 0,3 0 0,-14 9 0,5-1-544,5-7 1,2 0 543,-4 3 0,4-2-250,-10 4 250,-15-4 0,35-4 1284,18-8-1284,21-1 0,10-5 0,6-1 0</inkml:trace>
  <inkml:trace contextRef="#ctx0" brushRef="#br0" timeOffset="15404">3901 2607 24575,'0'-14'0,"0"-1"0,0-11 0,0 9 0,0-7 0,0 9 0,5-11 0,-3 5 0,8-17 0,-9-5 0,10-22 0,-9-1 0,17-24 0,-10 21 0,6-13 0,-10 10 0,-5 5 0,6-5 0,-5 15 0,5 2 0,-6 14 0,0 7 0,0 3 0,0 14 0,0-7 0,-4 14 0,-1 0 0,-4 6 0,-5 4 0,3 0 0,-7 0 0,7 0 0,-3 4 0,5 5 0,4 12 0,0 0 0,5 11 0,0-11 0,0 10 0,0-4 0,0 6 0,0-6 0,0 4 0,0-10 0,5 5 0,0-7 0,1 1 0,4 20 0,-3 4 0,6 29 0,1 10-542,-3-32 1,0 3 541,-3 4 0,0 0 0,3-9 0,0 0-318,-3 11 1,-1-1 317,7 30 0,0 7 0,-6-6 0,-2-32 0,-1-1 0,-4-24 0,4-7 1048,-5-6-1048,0 5 670,0-3-670,0 9 0,0 2 0,0 2 0,0 4 0,0-12 0,0 4 0,0-10 0,-4 0 0,-1-7 0,-4-5 0,4 0 0,-4 0 0,8 0 0,-7-4 0,3-1 0,0-9 0,1-4 0,4-7 0,0-9 0,0-2 0,0-13 0,0 6 0,0-12 0,5 12 0,2-12 0,4 5 0,1-14 0,5 5 0,3-12 0,6-3 0,7-10 0,3-17 0,-7 22 0,10-18 0,-18 29 0,12-13 0,-9 22 0,-1 3 0,-6 20 0,-2 6 0,-10 7 0,-1 13 0,-4 2 0,0 8 0,0 5 0,0 1 0,0 0 0,-4 3 0,2-3 0,-2 5 0,4 6 0,0-5 0,0 10 0,0-10 0,0 11 0,0-11 0,0 10 0,0-10 0,0 5 0,0-6 0,0-5 0,0-2 0,0-4 0,0 0 0,0 0 0,0 0 0,0 0 0,0 0 0,0 0 0,0 0 0,0 0 0,0 0 0,0 0 0,0 0 0,0 0 0,4-4 0,1 3 0,4-7 0,0 3 0,0-4 0,0 0 0,0-9 0,12-9 0,10-12 0,14-7 0,6-8 0,0 0 0,-12 1 0,21-31-1003,-15 9 1003,-11 13 0,1-2 0,-3 4 0,-3 1 0,-5 5 0,-1 0 0,3-7 0,-2 2-115,5-27 115,-1-7 0,-8 11 0,-8 9 0,-5 14 0,-1 3 0,-6 20 0,0 1 997,0 11-997,-4 1 121,-1 0-121,-9 8 0,3-7 0,-3 8 0,5 0 0,-5 1 0,4 4 0,-4 0 0,0 0 0,3 0 0,-7 0 0,7 0 0,-8 0 0,9 4 0,-8 5 0,8 1 0,-3 3 0,4-4 0,4 5 0,-3-4 0,7 8 0,-3-7 0,4 7 0,0-3 0,0 5 0,0-5 0,0 4 0,0-4 0,0 0 0,0-1 0,0-1 0,0-2 0,0 2 0,0-4 0,4 0 0,1 0 0,0 5 0,3-4 0,-8 4 0,9 0 0,-4 5 0,1 7 0,-2 5 0,-4 9 0,0 16 0,0-5 0,7 37 0,-6-34 0,6 34 0,-1-21 0,-4 8 0,4-10 0,-1-10 0,-4-15 0,9-6 0,-9-9 0,8-5 0,-8-5 0,7-1 0,-7-5 0,7 0 0,-7 0 0,7-4 0,-3 3 0,4-7 0,0 3 0,0-4 0,0 0 0,0 0 0,0 0 0,0 0 0,0 0 0,5 0 0,-4-4 0,9-6 0,-4-1 0,5-8 0,0-2 0,0 0 0,2-11 0,-6 5 0,4-5 0,-7-1 0,2 0 0,-4 6 0,-1-4 0,0 9 0,-4-3 0,-1 5 0,-5 0 0,0 0 0,0 0 0,0-4 0,0 3 0,0 1 0,0 7 0,0-1 0,0 3 0,0-3 0,0 5 0,0-5 0,0 4 0,0-4 0,0 5 0,0-5 0,0 4 0,0-4 0,0 0 0,0 4 0,0-9 0,0 8 0,0-7 0,0 7 0,0-7 0,0 7 0,0-3 0,0 1 0,0 3 0,0-3 0,0 4 0,0 13 0,0 3 0,0 18 0,0 2 0,0 6 0,-5-6 0,4 4 0,-3-4 0,4 5 0,0 1 0,0-6 0,0 4 0,0-10 0,0 11 0,0-11 0,0 4 0,0-5 0,0 0 0,0 0 0,0 0 0,0 0 0,0-5 0,0 3 0,0-8 0,0 9 0,0-4 0,0 5 0,0 0 0,0 0 0,0 5 0,0 2 0,0 6 0,0-6 0,0 4 0,4-10 0,2 5 0,4-7 0,0 1 0,3-1 0,-3-4 0,3-6 0,-4-1 0,5-7 0,-4 3 0,4-4 0,0 0 0,1 0 0,0 0 0,-1-9 0,0 2 0,-2-17 0,2 7 0,-4-9 0,0 6 0,1-5 0,-1 3 0,-4-4 0,-2 7 0,-4-1 0,0 4 0,0-2 0,0 7 0,0-3 0,0 5 0,0-4 0,-4 7 0,-1-6 0,-4 11 0,0-7 0,0 7 0,-1-3 0,5 0 0,-3 3 0,7-7 0,-3 3 0,4-5 0,0 1 0,4 0 0,6 4 0,5-3 0,5 6 0,0-2 0,0 4 0,-1 0 0,-4 0 0,-1 0 0,-5 0 0,0 0 0,0 0 0,-4 4 0,-1 1 0,-4 9 0,0-4 0,0 4 0,0 0 0,0-4 0,0 8 0,0-7 0,0 7 0,0-8 0,0 9 0,0-4 0,0 5 0,0 0 0,0 12 0,0-9 0,0 21 0,0-9 0,0 6 0,0 5 0,0-12 0,0 0 0,0 0 0,0-17 0,4 6 0,-3-14 0,7 0 0,-3-4 0,9-1 0,1-4 0,5 0 0,0 0 0,-1 0 0,1 0 0,0 0 0,0 0 0,-5 0 0,-1-4 0,-5-1 0,0-4 0,0-1 0,0 1 0,-4 0 0,3 0 0,-7 0 0,3 0 0,0 0 0,-3 0 0,3 0 0,-1 4 0,-2-4 0,7 4 0,-3-4 0,4 4 0,-4-3 0,3 7 0,-3-3 0,4 0 0,0 3 0,0-3 0,0 0 0,0-1 0,5 0 0,-4-3 0,4 3 0,0-9 0,-4 3 0,4-3 0,-5 5 0,0-5 0,0 4 0,-3-4 0,-2 5 0,-4 0 0,0 0 0,0 0 0,-4 4 0,-1 1 0,-9 4 0,-2 0 0,-4 0 0,0 0 0,0 0 0,5 4 0,-3 1 0,7 4 0,-3 5 0,9-3 0,0 7 0,5-8 0,0 9 0,0-9 0,0 4 0,0-5 0,0 0 0,0 0 0,0 0 0,4-4 0,1-1 0,4-4 0,5 0 0,1 0 0,5 0 0,5 0 0,-3 0 0,9 0 0,2 0 0,2 0 0,10 0 0,-4-6 0,7 0 0,-1-1 0,1-3 0,-1 3 0,-6 0 0,-8-3 0,-7 9 0,-6-3 0,-5 0 0,3 3 0,3-8 0,6-2 0,-9 4 0,-3-3 0</inkml:trace>
  <inkml:trace contextRef="#ctx0" brushRef="#br0" timeOffset="16487">5350 2017 24575,'14'0'0,"1"0"0,5 0 0,12 0 0,-4 0 0,20 0 0,-6 0 0,-5 0 0,-5 0 0,-6 0 0,-10 0 0,9 0 0,-15 0 0,4 0 0,-5 0 0,-4 0 0,-1 0 0</inkml:trace>
  <inkml:trace contextRef="#ctx0" brushRef="#br0" timeOffset="17117">4530 1714 24575,'0'0'0</inkml:trace>
  <inkml:trace contextRef="#ctx0" brushRef="#br0" timeOffset="48420">10285 649 24575,'0'14'0,"0"-4"0,0 4 0,0-5 0,0-1 0,0 6 0,0 1 0,-4 5 0,8 20 0,4-3 0,11 25 0,4-25 0,7 17 0,-11-11 0,15 2 0,-14 9 0,9-18 0,-7 3 0,-5-12 0,2-2 0,-8-10 0,3-1 0,-5-5 0,20 0 0,-14-3 0,19-2 0,-19-4 0,5 0 0,6 0 0,-5 0 0,10 0 0,-4 0 0,0 0 0,-2 0 0,-5 0 0,0-9 0,-5 3 0,-1-8 0,-5 0 0,1-1 0,0-5 0,-5 0 0,4 0 0,-8 0 0,4 0 0,-5-6 0,0 5 0,0-5 0,0 6 0,0 5 0,0-4 0,0-2 0,0-12 0,0-16 0,0-8 0,0 1 0,0-7 0,0 6 0,-6 0 0,5 2 0,-4 14 0,5 2 0,-5 12 0,4 6 0,-3 7 0,4 5 0,0 0 0,0 13 0,0 3 0,0 13 0,0 5 0,0 2 0,0 20 0,0 11 0,0 8 0,0 34-1101,0-29 1101,0-1 0,0 2 0,0 22-308,-1-34 1,2-1 307,5 31 0,-5-7 0,5 2 0,-6-1 0,0-11 0,0-9 0,0-8 0,0-1 1065,0-7-1065,0-7 651,0 4-651,-5-10 0,-1 4 0,-4-12 0,-1 4 0,-4-10 0,3 10 0,-7-9 0,7 9 0,-7-10 0,8 5 0,-4-7 0,6-3 0,-1 2 0,-4-7 0,3 3 0,1-5 0,-3 0 0,7 1 0,-8-1 0,0 0 0,4-4 0,-9 0 0,4-5 0,-1 0 0,-2 0 0,7 0 0,-3 0 0,0 0 0,-1 0 0,-5-15 0,-2-3 0,1-15 0,-6-14 0,4 11 0,1-12 0,11 16 0,1 4 0,9 3 0,-3 5 0,4 0 0,0 5 0,0 1 0,0 0 0,0 3 0,0-2 0,0-1 0,4 3 0,1-7 0,9 7 0,2-8 0,3 3 0,8-11 0,7 4 0,10-19 0,6 9 0,9-19 0,-14 19 0,18-11 0,4-4 0,-13 12 0,10-10 0,-37 29 0,4 1 0,-14 7 0,7 3 0,-14 2 0,4 4 0,-5 0 0,0-4 0,0 3 0,0-12 0,2-11 0,-5 10 0,-1-7 0</inkml:trace>
  <inkml:trace contextRef="#ctx0" brushRef="#br0" timeOffset="50386">11359 1851 24575,'0'-9'0,"0"-1"0,0 1 0,0-10 0,0 7 0,0-12 0,0 3 0,0-1 0,5-39 0,1 26 0,6-34 0,-1 35 0,0-12 0,6 5 0,-4-7 0,-1 7 0,-2 2 0,-4 6 0,0 11 0,-1 2 0,0 6 0,-4 4 0,3-4 0,-4 0 0,5-7 0,-4-12 0,4-2 0,-5-11 0,0 12 0,0-5 0,0 11 0,0 3 0,0 10 0,0 1 0,0 5 0,-4 4 0,-1 0 0,-4 5 0,0 0 0,-1 4 0,1-3 0,4 7 0,-3-3 0,7 4 0,-3 0 0,4 0 0,0 0 0,0 0 0,0 0 0,0 0 0,0 0 0,0 0 0,0 0 0,0 0 0,-4 0 0,3 0 0,-3 0 0,4 0 0,-4 0 0,3 0 0,-3 0 0,4 0 0,0 0 0,0 0 0,4 0 0,-3 0 0,3 0 0,-4-4 0,0-1 0</inkml:trace>
  <inkml:trace contextRef="#ctx0" brushRef="#br0" timeOffset="51020">11422 1117 24575,'0'25'0,"0"-4"0,0 17 0,0-9 0,0 17 0,0-6 0,0 8 0,0-1 0,0 1 0,0-1 0,0 8 0,0 2 0,0 0 0,0 5 0,0-13 0,0 13 0,0 3 0,0-4 0,0 1 0,0 11 0,0 24 0,0-71 0,0-6 0,0-5 0,0-1 0,0-5 0,0-8 0,0-7 0,0-15 0,0-6 0,0-13 0,0-8 0,0-17 0,0-19-409,0 33 0,0-2 409,0-1 0,0 2 0,0-45 0,0-2 0,-6 22 0,4-15-113,-4 18 113,0 1 0,5 37 0,-5 8 0</inkml:trace>
  <inkml:trace contextRef="#ctx0" brushRef="#br0" timeOffset="51596">11395 1054 24575,'32'0'0,"32"0"0,-10 0 0,16 0 0,-24 0 0,-6 0 0,1 0 0,-1 0 0,-14 0 0,0 0 0,-6 0 0,-5 0 0,-5 4 0,-6-3 0,-4 3 0</inkml:trace>
  <inkml:trace contextRef="#ctx0" brushRef="#br0" timeOffset="52213">11469 1573 24575,'26'0'0,"1"0"0,12 0 0,-5 0 0,12 0 0,-17 0 0,8 0 0,-15 0 0,3 0 0,-10 0 0,4 0 0,-9 0 0,4 0 0,-5 0 0,0 0 0,0 0 0,-4 0 0,-1 0 0</inkml:trace>
  <inkml:trace contextRef="#ctx0" brushRef="#br0" timeOffset="54533">1168 8 24575,'0'8'0,"0"0"0,0 15 0,0-8 0,0 4 0,0-4 0,0 5 0,0 6 0,0 7 0,0 57 0,0-22 0,0 24 0,0-39 0,0-24 0,0 9 0,0-22 0,0 4 0,0-11 0,0-1 0,4 1 0,1-4 0,13 4 0,-2-8 0,3 3 0,0-4 0,-4 0 0,10 0 0,2 0 0,13 0 0,-6-9 0,5-4 0,10-23 0,-4-3 0,8-14 0,-3 1 0,-10 1 0,-3 8 0,-7-5 0,-1 5 0,-9 2 0,8 0 0,-16 14 0,3 1 0,-10 6 0,0 5 0,-5 1 0,0 5 0,0 0 0,-4 0 0,-1 3 0,-5-2 0,-3 7 0,2-3 0,-3 4 0,5-4 0,0 3 0,0-3 0,0 4 0,4 4 0,-4 6 0,8 5 0,-3 11 0,4-5 0,0 10 0,0-10 0,0 10 0,0-9 0,0 9 0,0-10 0,0 5 0,0-1 0,0-4 0,5 17 0,2 5 0,0 14 0,4-1 0,-10 15 0,10-12 0,-10 21 0,11-5 0,-10-1 0,4-1 0,-6-16 0,0 5 0,0-13 0,0 6 0,0-8 0,0 1 0,0-7 0,-5-2 0,-5-12 0,-2-2 0,-7-9 0,4-2 0,-1-4 0,-2-5 0,7-1 0,-7-4 0,7 0 0,-7 0 0,7 0 0,-3 0 0,5 0 0,-5 0 0,4-4 0,-4-1 0,5-4 0,0 0 0,4-5 0,1-1 0,-1-5 0,4 0 0,-3-6 0,4-1 0,0-27 0,0 9 0,0-17 0,5 15 0,6 6 0,1 1 0,8 13 0,-4 2 0,4 5 0,-5 5 0,3 0 0,-3 6 0,5-6 0,0 4 0,0-4 0,5 0 0,-3-1 0,9-5 0,-10 0 0,10 0 0,-2-6 0,-2 4 0,0-4 0,-2 6 0,5-3 0,5-5 0,10-12 0,-8 4 0,-10 10 0,-11 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4:18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806 373 24575,'0'9'0,"0"0"0,0 0 0,0 5 0,0-4 0,0 4 0,0 0 0,0-4 0,0 4 0,0 0 0,0 1 0,0 4 0,0-4 0,0 4 0,0-4 0,0 0 0,0 4 0,0 1 0,0 7 0,0 6 0,0 6 0,0-5 0,0 6 0,0-8 0,0-5 0,0 7 0,0-17 0,4 0 0,1-13 0,9-4 0,7 0 0,6-4 0,7-14 0,7-8 0,3-17 0,9-10 0,1-9-680,9-9 680,-4-7 0,-2 12 0,-10-8 0,-15 23 0,-1-4 0,-8 8 0,-5 11 0,-2-2 0,-10 22 680,-1-4-680,-5 11 0,0 0 0,0 0 0,-4 4 0,-1 1 0,-5 4 0,-3 0 0,-3 0 0,1 0 0,-4 0 0,4 0 0,-10 0 0,3 4 0,1 1 0,3 9 0,7 1 0,-9 11 0,8 1 0,-8 6 0,1 13 0,-4-3 0,-9 14 0,7-10 0,-5 3 0,6-3 0,5 0 0,3-6 0,4-1 0,2-14 0,4 0 0,1-6 0,5 0 0,0 0 0,0 5 0,0-4 0,0 10 0,-5-4 0,4 6 0,-4 6 0,0 2 0,-2 35 0,0-14 0,-5 23 0,5-21 0,-6 1 0,0 7 0,0-6 0,0 7 0,-5-17 0,4-1 0,-3-7 0,10-13 0,-2-3 0,7-17 0,-2-1 0,4-5 0,0-8 0,0-6 0,0-6 0,0-2 0,0 8 0,0 1 0</inkml:trace>
  <inkml:trace contextRef="#ctx0" brushRef="#br0" timeOffset="1539">597 189 24575,'0'3'0,"0"4"0,0 24 0,0 5 0,-12 55 0,-4-17-670,3-15 1,-2 3 669,1-10 0,-1 0 0,-1 2 0,2-2 158,-4 37-158,-1-1 0,11-12 0,0 1 0,2-10 0,6-6 0,0-31 0,0 16 1004,0-25-1004,0 17 177,0-15-177,11 28 0,-2-6 0,22 27 0,-3 3 0,14 8 0,-9-16 0,0 11 0,-2-19 0,-5 0 0,10-11 0,-14-21 0,5-5 0,-2-7 0,-3-9 0,16-1 0,-10-5 0,25-12 0,0-15 0,14-16 0,-29 13 0,1-3-494,2-4 1,1-1 493,3-4 0,2-1 0,1-9 0,1-1-837,3 0 1,1-1 836,-2-4 0,0-1 0,3 1 0,0-2 0,-7-2 0,-1 0 0,-2 8 0,-2 1-246,-9 7 0,-3 0 246,25-36-121,-16 27 121,-6-9 871,-8 22-871,-9 8 1697,-10 8-1697,-2 6 561,-4 0-561,0 1 144,-14-2-144,-13-8 0,-16-2 0,-9-8 0,-7-7 0,-8 5-863,24 13 1,-3-2 862,-23-4 0,-8-1 0,11 5 0,-6-1 0,0 0 0,-2 3 0,0 1 0,0 1 0,4-1 0,0 2 0,4 4 0,-11 6 0,5 2 0,14-2 0,3 3-225,2 9 1,0 2 224,-1-6 0,3 0 0,-25 7 0,13 0 0,22 0 0,12 0 0,9 4 1684,10 12-1684,5 0 490,-5 15-490,9-4 0,-4 6 0,-1 14 0,-7 3 0,-16 41-902,5-46 0,-4 2 902,-7 24 0,1-3 0,-11-1 0,6 3 0</inkml:trace>
  <inkml:trace contextRef="#ctx0" brushRef="#br0" timeOffset="3588">2791 465 24575,'0'33'0,"0"7"0,0 32 0,0-6 0,0 7 0,0-1 0,0-19 0,0 1 0,0-21 0,0-11 0,0-2 0,0-11 0,0 0 0,-4-4 0,3-1 0,-3-4 0</inkml:trace>
  <inkml:trace contextRef="#ctx0" brushRef="#br0" timeOffset="4382">2942 698 24575,'0'19'0,"0"-7"0,0 12 0,0-9 0,0 0 0,0 4 0,0-9 0,0 4 0,0-5 0,0 4 0,0 2 0,0 5 0,0-5 0,0 4 0,0-9 0,0 9 0,0-9 0,0 4 0,0-5 0,0 0 0,0-4 0,0-1 0</inkml:trace>
  <inkml:trace contextRef="#ctx0" brushRef="#br0" timeOffset="5183">2876 892 24575,'9'0'0,"0"0"0,-4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4:14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1364 24575,'0'-14'0,"0"4"0,0-9 0,0-2 0,0-6 0,0-5 0,0-1 0,0 0 0,0 0 0,0 1 0,0-8 0,0-3 0,4 12 0,1-2 0,4 26 0,1-2 0,-1 9 0,0 0 0,0 0 0,0 0 0,0 0 0,0 0 0,0 4 0,-4 1 0,-2 9 0,1-4 0,-3 9 0,3-4 0,-4 5 0,0 0 0,0-5 0,0 3 0,0-3 0,0 11 0,5-5 0,-4 10 0,8-4 0,-8 13 0,4 0 0,1 8 0,-5-1 0,4-6 0,-5-2 0,0-6 0,0-6 0,0-6 0,0-8 0,0-4 0,0 0 0,0-13 0,0 2 0,0-17 0,0 4 0,0-10 0,0 3 0,0-23 0,0 8 0,6-26 0,7 6 0,1-15 0,18-3 0,-17 8 0,17-4 0,-12 6 0,5 6 0,0 2 0,-8 18 0,-1 12 0,-7 6 0,1 11 0,-1 6 0,0 4 0,-4 9 0,3 2 0,-2 15 0,9-5 0,2 17 0,4-10 0,9 20 0,-11-13 0,10 12 0,-11-6 0,5 0 0,-6-2 0,-1-6 0,-5-6 0,-1-2 0,-5-10 0,0-1 0,-5-5 0,0 0 0,0 0 0,0 0 0,0 0 0,0 5 0,0 1 0,0 0 0,0-2 0,0-4 0,0 0 0,0-4 0,0-1 0</inkml:trace>
  <inkml:trace contextRef="#ctx0" brushRef="#br0" timeOffset="1098">225 31 19012,'-25'0'0,"3"0"2562,1 0-2562,3 0 948,7 0-948,-24 76 0,25-29 0,-6 12 0,1 2 0,7 14 0,-6 8-244,0 9 244,6 2 0,1-16 0,7-12 0,0-2 0,0-2 587,0-2 1,0 1-588,0 6 0,0 7 0,0-9 0,2-7 0,1 0 0,10 12 0,0-16 0,4-3 0,17 5 0,16-10 0,-4 5 0,15 10 0,1-5 0,15 1 0,-21-12 0,13-5 785,-23-3-785,17-4 337,-5-2-337,7-11 0,-1-2 0,17-4 0,-32-7 0,28 0 0,-40-7 0,25-12 0,-18-6 0,11-21 0,-8-13 0,0-16-712,8-11 712,-32 33 0,-1-1 0,4-1 0,-1-1 0,11-37 0,-16 21 0,-2-2 0,4-27 0,-9 27 0,-2-2 0,-6 16 0,-2 2 0,1-1 0,-2 1 0,-2-44 0,0 3 0,-11 18 0,-18-10 0,-1 34 0,-6-1-949,-7-2 0,-4-1 949,-8-15 0,-5-1 0,-11-3 0,-3 8 0,11 21 0,-4 8 0,-24-4 0,-2 18-644,22 36 0,3 11 644,-3-3 0,3 7 0,11 11 0,5 7 0,7-1 0,2 3 0,-8 9 0,1 2 0,6 2 0,4 0 0,0 1 0,6-3 0,1 7 0,13-21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7:57.11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635 3049 24575,'6'-40'0,"9"-32"0,4 14 0,3-5-1916,4-13 1,1-3 1915,0-3 0,0-1 0,4-4 0,-3 0-841,-10 5 0,0-1 841,13-12 0,-1 0 0,-10 10 0,-1 2 193,3 8 1,-1 5-194,-9 12 0,-2 3 0,4-37 0,-1 8 0,-5 20 1675,-2 22-1675,-6 46 2396,0 11-2396,0 12 1055,0 10-1055,0-8 0,0 10 0,0 0 0,0 10 0,0 16 0,0 9 0,0-24 0,0 2-509,-1 1 0,2 1 509,1 8 0,3 2 0,-2 5 0,3-1 0,1-17 0,0-1 0,1 11 0,0-2-373,5 27 373,2 8 0,-2-10 0,-5-19 0,-2-23 0,-6-10 0,0-12 0,0-5 249,0-1 1,0-9 0,0-1 0</inkml:trace>
  <inkml:trace contextRef="#ctx0" brushRef="#br0" timeOffset="666">789 3458 24575,'5'-4'0,"7"-6"0,-1-5 0,15-6 0,-5 1 0,19-9 0,-3-1 0,22-17 0,3 0 0,4-1 0,-5 2 0,-18 20 0,11-4 0,-24 13 0,17-7 0,-15 7 0,-5 6 0,-6 6 0,-7 5 0,-13 0 0,-2 0 0,-4 0 0,1 0 0</inkml:trace>
  <inkml:trace contextRef="#ctx0" brushRef="#br0" timeOffset="1805">1373 737 13130,'-47'0'0,"-4"0"4377,-30 0-4377,4 0 0,-15 0 0,0 0 0,15 0 0,9 0 0,-20 0 0,38 0 2033,-32 10-2033,51-7 1129,-16 38-1129,20-10 0,-20 42 0,21-30 0,2 2 3071,-13 34-3071,14-21 0,1 3-540,3-7 1,1 2 539,1 7 0,0 2 0,-3 8 0,-1 2-1384,0 5 0,0 4 1384,6-11 0,2 4 0,0-3 0,-2 11 0,1 1 0,0-4 0,1 5 0,3-6 0,7 2 0,2-3-542,-5-12 1,-1 3 0,2-3 541,4 12 0,2-4-208,-1-1 1,0-4 207,0-12 0,0-2 0,0 7 0,0-2 275,0 37-275,0-32 0,0-4 0,0-3 0,6 3 0,2 0 0,8 2 0,0-10 0,5 2 0,0-9 0,3 1 0,2 8 0,2 0 0,3-1 0,1 0 0,3 3 0,0-1 0,-1-7 0,2-1 0,1 0 0,2-2 0,-2-5 0,0-4 0,25 19 0,-20-24 0,3-4 0,25-1 0,9 8 0,-30-25 0,0-4 0,32-1 0,-29-3 0,0-1 0,-1-2 0,0-2 0,43-12 0,-45 0 0,-1-4 0,38-27 2204,-8-13-2204,-30 12 0,-8 6 0,-2-3 0,-6-14 0,2 5 0,-1-3 0,2-23 344,-12 23 0,-1-3-344,-2-1 0,-2-2 0,4-14 0,-3-3-292,-5 1 0,-2-2 292,1-8 0,-1-2 0,-2 0 0,-2-2-824,-1 24 1,-1-2 0,0-4 823,-2-20 0,-1-4 0,0-1-1020,0 4 1,1 1 0,-2-4 1019,-1 11 0,0-4 0,-1 0 0,-2 1-585,-1 3 1,-2 0 0,-1 1-1,-1-2 585,-2-3 0,-2-1 0,-1 0 0,-3 0 0,-3-6 0,-3 0 0,-2 1 0,1 5 0,-2-2 0,-1 6 0,-2-1-189,5 14 1,-1-2 0,-1 3 0,1 6 188,-13-20 0,0 6 511,6 2 1,-2 2-512,-5 3 0,0 7 2478,-12-5-2478,-8-3 0,6 28 4088,8 26-4088,4 10 3249,-1 10-3249,6 0 1612,-12 0-1612,10 16 0,-31 29 0,6 31-151,11-13 0,2-1 0,1 4 0,0 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13:17:51.105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1725 1018 24575,'28'-34'0,"-4"-6"0,12-10 0,-17 13 0,9-8 0,-16 11 0,9 0 0,-5 0 0,0 8 0,-6 2 0,-5 16 0,-5 5 0,0 18 0,0 11 0,0 1 0,0 12 0,-5-5 0,4 12 0,-10-5 0,5 6 0,-6-6 0,6 5 0,-5-5 0,10-1 0,-4 6 0,5-11 0,0 4 0,0-7 0,0-5 0,0-1 0,0-11 0,0 3 0,0-7 0,0 2 0,0-4 0,0-4 0,0-1 0</inkml:trace>
  <inkml:trace contextRef="#ctx0" brushRef="#br0" timeOffset="1619">1656 1619 24575,'15'0'0,"4"0"0,-4 0 0,11 0 0,1 0 0,-1 0 0,28 0 0,-15 0 0,24-11 0,0-4 0,-4-4 0,36-7 0,-25 6 0,10-1 0,-25 3 0,-15 11 0,0-8 0,-13 13 0,-7-8 0,-6 10 0,-13 0 0,-7 0 0,-4 0 0,-9 0 0,9 0 0,-9 0 0,13 0 0,-3 0 0</inkml:trace>
  <inkml:trace contextRef="#ctx0" brushRef="#br0" timeOffset="2919">2037 1 24575,'-20'0'0,"5"0"0,-4 0 0,-8 0 0,-2 0 0,-17 0 0,5 0 0,0 0 0,-5 5 0,12 1 0,-20 18 0,10 2 0,-21 20 0,3 2 0,-7 7-507,-2 8 507,9-7 0,9 3 0,-1 2 0,-10 13-581,17-11 0,2 0 581,-11 17 0,13 3 0,21-37 0,-1 3 0,-8 14 0,-1 5 0,8 4 0,1 1 0,-7-4 0,0 2-1104,3 17 1,3 3 1103,5-10 0,2 2-822,2-16 0,-1 3 0,1 1 822,1 1 0,2 1 0,0 1 0,-1 10 0,1 1 0,-1-3 0,-5 16 0,1-3 0,9-24 0,1 2 0,1-7-33,-2-5 0,1-5 33,7-3 0,0-4 869,0 12-869,0-6 1987,0-28-1987,9-6 2952,2-7-2952,9-4 600,12 1-600,11 6 0,6-4 0,22 12 0,-4-10 0,25 11-595,-41-13 1,2-2 594,4 1 0,2-1 0,3 1 0,2-1 0,3-2 0,3-2-799,5-2 1,1-1 798,0 0 0,1-1 0,5-2 0,-1-2 0,-6 1 0,0 0 0,1 2 0,-1-4 0,-9-6 0,-3-3-186,-12 4 1,-2-2 185,39-32 0,-35 3 0,12-3 0,-19-9 0,5-4 0,-16-5 0,5-16 0,-14 1 0,2-9 0,-6-9-420,-11 40 0,-1-1 420,-3 1 0,0-2 0,2-7 0,-2-1 0,-1 8 0,-4-9 0,-7-8 0,-5-19 0,-3-7 0,-1 3 0,0 14 0,1 10 0,-1 8 0,-2-9-426,-1-10 1,-2-15-1,-2-3 1,0 7-1,-1 17 426,-9 0 0,-3 10 0,-4-12 0,0 0-41,1 9 1,-1 2 40,-7-3 0,-3 3 0,2 16 0,-3 3 0,-3-3 0,-2 4 0,-3 12 0,-3 3 0,-8-2 0,-6 2 0,8 10 0,-6 3 0,0 2-787,1 3 0,-1 4 0,-2 0 787,-17-2 0,-4 0 0,1 4 0,9 4 0,1 3 0,0 3 0,-5 3 0,-1 3 0,1 3 0,-3 3 0,1 2 0,5 4 0,19 1 0,5 4 0,3-2 0,-12 3 0,13 0 0,19 6 0</inkml:trace>
</inkml:ink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100</TotalTime>
  <Pages>4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47</cp:revision>
  <dcterms:created xsi:type="dcterms:W3CDTF">2019-09-02T12:01:00Z</dcterms:created>
  <dcterms:modified xsi:type="dcterms:W3CDTF">2019-09-02T13:56:00Z</dcterms:modified>
</cp:coreProperties>
</file>
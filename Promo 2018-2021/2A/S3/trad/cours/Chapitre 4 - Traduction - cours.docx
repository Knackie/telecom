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E7" w:rsidRDefault="00132413" w:rsidP="00132413">
      <w:pPr>
        <w:pStyle w:val="Titre"/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 xml:space="preserve">Chapitre 4 </w:t>
      </w:r>
      <w:r w:rsidR="00FC5730">
        <w:rPr>
          <w:rStyle w:val="Accentuation"/>
          <w:b w:val="0"/>
          <w:i w:val="0"/>
        </w:rPr>
        <w:t>–</w:t>
      </w:r>
      <w:r>
        <w:rPr>
          <w:rStyle w:val="Accentuation"/>
          <w:b w:val="0"/>
          <w:i w:val="0"/>
        </w:rPr>
        <w:t xml:space="preserve"> </w:t>
      </w:r>
      <w:r w:rsidR="00FC5730">
        <w:rPr>
          <w:rStyle w:val="Accentuation"/>
          <w:b w:val="0"/>
          <w:i w:val="0"/>
        </w:rPr>
        <w:t>Arbres abstrai</w:t>
      </w:r>
      <w:r w:rsidR="004E54F8">
        <w:rPr>
          <w:rStyle w:val="Accentuation"/>
          <w:b w:val="0"/>
          <w:i w:val="0"/>
        </w:rPr>
        <w:t>t</w:t>
      </w:r>
      <w:r w:rsidR="00FC5730">
        <w:rPr>
          <w:rStyle w:val="Accentuation"/>
          <w:b w:val="0"/>
          <w:i w:val="0"/>
        </w:rPr>
        <w:t xml:space="preserve">s </w:t>
      </w:r>
      <w:r w:rsidR="005A5932">
        <w:rPr>
          <w:rStyle w:val="Accentuation"/>
          <w:b w:val="0"/>
          <w:i w:val="0"/>
        </w:rPr>
        <w:t xml:space="preserve">(AST) </w:t>
      </w:r>
      <w:r w:rsidR="00FC5730">
        <w:rPr>
          <w:rStyle w:val="Accentuation"/>
          <w:b w:val="0"/>
          <w:i w:val="0"/>
        </w:rPr>
        <w:t>/ Table des symboles</w:t>
      </w:r>
      <w:r w:rsidR="00507E52">
        <w:rPr>
          <w:rStyle w:val="Accentuation"/>
          <w:b w:val="0"/>
          <w:i w:val="0"/>
        </w:rPr>
        <w:t xml:space="preserve"> (TDS)</w:t>
      </w:r>
      <w:r w:rsidR="00FC5730">
        <w:rPr>
          <w:rStyle w:val="Accentuation"/>
          <w:b w:val="0"/>
          <w:i w:val="0"/>
        </w:rPr>
        <w:t xml:space="preserve"> / Contrôles sémantiques</w:t>
      </w:r>
    </w:p>
    <w:p w:rsidR="00C41764" w:rsidRDefault="00C41764" w:rsidP="00C41764"/>
    <w:p w:rsidR="00C41764" w:rsidRDefault="00C41764" w:rsidP="00C41764"/>
    <w:p w:rsidR="005D4225" w:rsidRDefault="005D4225" w:rsidP="00C4176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7AEAA" wp14:editId="1A048122">
                <wp:simplePos x="0" y="0"/>
                <wp:positionH relativeFrom="column">
                  <wp:posOffset>5230840</wp:posOffset>
                </wp:positionH>
                <wp:positionV relativeFrom="paragraph">
                  <wp:posOffset>104371</wp:posOffset>
                </wp:positionV>
                <wp:extent cx="1101437" cy="696191"/>
                <wp:effectExtent l="0" t="0" r="1651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7" cy="6961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225" w:rsidRDefault="005D4225" w:rsidP="005D4225">
                            <w:pPr>
                              <w:jc w:val="center"/>
                            </w:pPr>
                            <w:r>
                              <w:t>Génération de code + optimisation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7AEAA" id="Rectangle 4" o:spid="_x0000_s1026" style="position:absolute;margin-left:411.9pt;margin-top:8.2pt;width:86.75pt;height:54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" fillcolor="#4472c4 [3204]" strokecolor="#1f3763 [1604]" strokeweight="1pt">
                <v:textbox>
                  <w:txbxContent>
                    <w:p w:rsidR="005D4225" w:rsidRDefault="005D4225" w:rsidP="005D4225">
                      <w:pPr>
                        <w:jc w:val="center"/>
                      </w:pPr>
                      <w:r>
                        <w:t>Génération de code + optimisation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C9C4D" wp14:editId="5EA50B8A">
                <wp:simplePos x="0" y="0"/>
                <wp:positionH relativeFrom="column">
                  <wp:posOffset>3329305</wp:posOffset>
                </wp:positionH>
                <wp:positionV relativeFrom="paragraph">
                  <wp:posOffset>104371</wp:posOffset>
                </wp:positionV>
                <wp:extent cx="987136" cy="696191"/>
                <wp:effectExtent l="0" t="0" r="1651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136" cy="6961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225" w:rsidRDefault="005D4225" w:rsidP="005D4225">
                            <w:pPr>
                              <w:jc w:val="center"/>
                            </w:pPr>
                            <w:r>
                              <w:t>Analyse sémantique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1C9C4D" id="Rectangle 3" o:spid="_x0000_s1027" style="position:absolute;margin-left:262.15pt;margin-top:8.2pt;width:77.75pt;height:54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" fillcolor="#4472c4 [3204]" strokecolor="#1f3763 [1604]" strokeweight="1pt">
                <v:textbox>
                  <w:txbxContent>
                    <w:p w:rsidR="005D4225" w:rsidRDefault="005D4225" w:rsidP="005D4225">
                      <w:pPr>
                        <w:jc w:val="center"/>
                      </w:pPr>
                      <w:r>
                        <w:t>Analyse sémantique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9F8D5" wp14:editId="5CCBCE88">
                <wp:simplePos x="0" y="0"/>
                <wp:positionH relativeFrom="column">
                  <wp:posOffset>1542069</wp:posOffset>
                </wp:positionH>
                <wp:positionV relativeFrom="paragraph">
                  <wp:posOffset>104371</wp:posOffset>
                </wp:positionV>
                <wp:extent cx="914400" cy="696191"/>
                <wp:effectExtent l="0" t="0" r="1270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61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225" w:rsidRDefault="005D4225" w:rsidP="005D4225">
                            <w:pPr>
                              <w:jc w:val="center"/>
                            </w:pPr>
                            <w:r>
                              <w:t xml:space="preserve">Analyse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Lex</w:t>
                            </w:r>
                            <w:proofErr w:type="spellEnd"/>
                            <w:r>
                              <w:t xml:space="preserve"> | </w:t>
                            </w:r>
                            <w:proofErr w:type="spellStart"/>
                            <w:r>
                              <w:t>Synt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F9F8D5" id="Rectangle 2" o:spid="_x0000_s1028" style="position:absolute;margin-left:121.4pt;margin-top:8.2pt;width:1in;height:5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" fillcolor="#4472c4 [3204]" strokecolor="#1f3763 [1604]" strokeweight="1pt">
                <v:textbox>
                  <w:txbxContent>
                    <w:p w:rsidR="005D4225" w:rsidRDefault="005D4225" w:rsidP="005D4225">
                      <w:pPr>
                        <w:jc w:val="center"/>
                      </w:pPr>
                      <w:r>
                        <w:t xml:space="preserve">Analyse </w:t>
                      </w:r>
                      <w:r>
                        <w:br/>
                        <w:t>Lex | Synt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-203604</wp:posOffset>
                </wp:positionH>
                <wp:positionV relativeFrom="paragraph">
                  <wp:posOffset>104371</wp:posOffset>
                </wp:positionV>
                <wp:extent cx="768927" cy="696191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27" cy="6961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225" w:rsidRDefault="005D4225" w:rsidP="005D4225">
                            <w:pPr>
                              <w:jc w:val="center"/>
                            </w:pPr>
                            <w:r>
                              <w:t>Texte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-16.05pt;margin-top:8.2pt;width:60.55pt;height:5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" fillcolor="#4472c4 [3204]" strokecolor="#1f3763 [1604]" strokeweight="1pt">
                <v:textbox>
                  <w:txbxContent>
                    <w:p w:rsidR="005D4225" w:rsidRDefault="005D4225" w:rsidP="005D4225">
                      <w:pPr>
                        <w:jc w:val="center"/>
                      </w:pPr>
                      <w:r>
                        <w:t>Texte Source</w:t>
                      </w:r>
                    </w:p>
                  </w:txbxContent>
                </v:textbox>
              </v:rect>
            </w:pict>
          </mc:Fallback>
        </mc:AlternateContent>
      </w:r>
    </w:p>
    <w:p w:rsidR="00997ABC" w:rsidRPr="00C41764" w:rsidRDefault="00997ABC" w:rsidP="00997AB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13049D" wp14:editId="2FA4EE80">
                <wp:simplePos x="0" y="0"/>
                <wp:positionH relativeFrom="column">
                  <wp:posOffset>3450243</wp:posOffset>
                </wp:positionH>
                <wp:positionV relativeFrom="paragraph">
                  <wp:posOffset>558800</wp:posOffset>
                </wp:positionV>
                <wp:extent cx="748030" cy="665018"/>
                <wp:effectExtent l="0" t="0" r="13970" b="825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7ABC" w:rsidRDefault="00997ABC" w:rsidP="00997ABC">
                            <w:r>
                              <w:t>Génération des noms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3049D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30" type="#_x0000_t202" style="position:absolute;margin-left:271.65pt;margin-top:44pt;width:58.9pt;height:52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" fillcolor="white [3201]" strokeweight=".5pt">
                <v:textbox>
                  <w:txbxContent>
                    <w:p w:rsidR="00997ABC" w:rsidRDefault="00997ABC" w:rsidP="00997ABC">
                      <w:r>
                        <w:t>Génération des noms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E7AE4" wp14:editId="749D6739">
                <wp:simplePos x="0" y="0"/>
                <wp:positionH relativeFrom="column">
                  <wp:posOffset>2456469</wp:posOffset>
                </wp:positionH>
                <wp:positionV relativeFrom="paragraph">
                  <wp:posOffset>406690</wp:posOffset>
                </wp:positionV>
                <wp:extent cx="748030" cy="665018"/>
                <wp:effectExtent l="0" t="0" r="13970" b="825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7ABC" w:rsidRDefault="00997ABC" w:rsidP="00997ABC">
                            <w:r>
                              <w:t>Arbre abstrait</w:t>
                            </w:r>
                            <w:r>
                              <w:br/>
                              <w:t>(± TDS)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7AE4" id="Zone de texte 7" o:spid="_x0000_s1031" type="#_x0000_t202" style="position:absolute;margin-left:193.4pt;margin-top:32pt;width:58.9pt;height:52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" fillcolor="white [3201]" strokeweight=".5pt">
                <v:textbox>
                  <w:txbxContent>
                    <w:p w:rsidR="00997ABC" w:rsidRDefault="00997ABC" w:rsidP="00997ABC">
                      <w:r>
                        <w:t>Arbre abstrait</w:t>
                      </w:r>
                      <w:r>
                        <w:br/>
                        <w:t>(± TDS)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DF336" wp14:editId="41B8420C">
                <wp:simplePos x="0" y="0"/>
                <wp:positionH relativeFrom="column">
                  <wp:posOffset>2348403</wp:posOffset>
                </wp:positionH>
                <wp:positionV relativeFrom="paragraph">
                  <wp:posOffset>289906</wp:posOffset>
                </wp:positionV>
                <wp:extent cx="977323" cy="0"/>
                <wp:effectExtent l="0" t="63500" r="0" b="762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3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E692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84.9pt;margin-top:22.85pt;width:76.9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AA19F" wp14:editId="7CA733BD">
                <wp:simplePos x="0" y="0"/>
                <wp:positionH relativeFrom="column">
                  <wp:posOffset>564745</wp:posOffset>
                </wp:positionH>
                <wp:positionV relativeFrom="paragraph">
                  <wp:posOffset>293543</wp:posOffset>
                </wp:positionV>
                <wp:extent cx="977323" cy="0"/>
                <wp:effectExtent l="0" t="63500" r="0" b="762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3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78121" id="Connecteur droit avec flèche 8" o:spid="_x0000_s1026" type="#_x0000_t32" style="position:absolute;margin-left:44.45pt;margin-top:23.1pt;width:76.9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8D7D7" wp14:editId="77FD2872">
                <wp:simplePos x="0" y="0"/>
                <wp:positionH relativeFrom="column">
                  <wp:posOffset>4399569</wp:posOffset>
                </wp:positionH>
                <wp:positionV relativeFrom="paragraph">
                  <wp:posOffset>354734</wp:posOffset>
                </wp:positionV>
                <wp:extent cx="748030" cy="914400"/>
                <wp:effectExtent l="0" t="0" r="1397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7ABC" w:rsidRDefault="00997ABC" w:rsidP="00997ABC">
                            <w:r>
                              <w:t>Arbre abstrait</w:t>
                            </w:r>
                          </w:p>
                          <w:p w:rsidR="00997ABC" w:rsidRDefault="00997ABC" w:rsidP="00997ABC">
                            <w:r>
                              <w:t>(Décoré ou TDS)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D7D7" id="Zone de texte 6" o:spid="_x0000_s1032" type="#_x0000_t202" style="position:absolute;margin-left:346.4pt;margin-top:27.95pt;width:58.9pt;height:1in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" fillcolor="white [3201]" strokeweight=".5pt">
                <v:textbox>
                  <w:txbxContent>
                    <w:p w:rsidR="00997ABC" w:rsidRDefault="00997ABC" w:rsidP="00997ABC">
                      <w:r>
                        <w:t>Arbre abstrait</w:t>
                      </w:r>
                    </w:p>
                    <w:p w:rsidR="00997ABC" w:rsidRDefault="00997ABC" w:rsidP="00997ABC">
                      <w:r>
                        <w:t>(Décoré ou TDS)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59958" wp14:editId="5FD8AF97">
                <wp:simplePos x="0" y="0"/>
                <wp:positionH relativeFrom="column">
                  <wp:posOffset>4316095</wp:posOffset>
                </wp:positionH>
                <wp:positionV relativeFrom="paragraph">
                  <wp:posOffset>292389</wp:posOffset>
                </wp:positionV>
                <wp:extent cx="914746" cy="0"/>
                <wp:effectExtent l="0" t="63500" r="0" b="762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7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43DC9" id="Connecteur droit avec flèche 5" o:spid="_x0000_s1026" type="#_x0000_t32" style="position:absolute;margin-left:339.85pt;margin-top:23pt;width:72.0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997ABC" w:rsidRDefault="00997ABC" w:rsidP="00C41764"/>
    <w:p w:rsidR="00997ABC" w:rsidRDefault="00997ABC" w:rsidP="00C41764"/>
    <w:p w:rsidR="00997ABC" w:rsidRDefault="00997ABC" w:rsidP="00C41764"/>
    <w:p w:rsidR="00997ABC" w:rsidRDefault="00997ABC" w:rsidP="00C41764"/>
    <w:p w:rsidR="00997ABC" w:rsidRDefault="00997ABC" w:rsidP="00C41764"/>
    <w:p w:rsidR="00997ABC" w:rsidRDefault="00997ABC" w:rsidP="00C41764"/>
    <w:p w:rsidR="00997ABC" w:rsidRDefault="00997ABC" w:rsidP="00C41764"/>
    <w:p w:rsidR="00997ABC" w:rsidRDefault="00997ABC" w:rsidP="00997ABC">
      <w:r>
        <w:t xml:space="preserve">Analyse Sémantique : Vérifie que le texte source(Arbre abstrait) est conforme à ensemble de règles </w:t>
      </w:r>
      <w:r w:rsidR="00993690">
        <w:t>de construction des programmes définis par le manuel de référence du langage</w:t>
      </w:r>
      <w:r w:rsidR="00E91F52">
        <w:t>.</w:t>
      </w:r>
    </w:p>
    <w:p w:rsidR="002953E2" w:rsidRDefault="002953E2" w:rsidP="00997ABC">
      <w:r>
        <w:t xml:space="preserve">Exemples : </w:t>
      </w:r>
    </w:p>
    <w:p w:rsidR="002953E2" w:rsidRDefault="002953E2" w:rsidP="002953E2">
      <w:pPr>
        <w:pStyle w:val="Paragraphedeliste"/>
        <w:numPr>
          <w:ilvl w:val="0"/>
          <w:numId w:val="18"/>
        </w:numPr>
      </w:pPr>
      <w:r>
        <w:t>Variables déclarées avant leur utilisation</w:t>
      </w:r>
    </w:p>
    <w:p w:rsidR="002953E2" w:rsidRDefault="002953E2" w:rsidP="002953E2">
      <w:pPr>
        <w:pStyle w:val="Paragraphedeliste"/>
        <w:numPr>
          <w:ilvl w:val="0"/>
          <w:numId w:val="18"/>
        </w:numPr>
      </w:pPr>
      <w:r>
        <w:t>Doubles déclarations interdites</w:t>
      </w:r>
    </w:p>
    <w:p w:rsidR="002953E2" w:rsidRDefault="002953E2" w:rsidP="002953E2">
      <w:pPr>
        <w:pStyle w:val="Paragraphedeliste"/>
        <w:numPr>
          <w:ilvl w:val="0"/>
          <w:numId w:val="18"/>
        </w:numPr>
      </w:pPr>
      <w:r>
        <w:t>Compatibilité des types</w:t>
      </w:r>
    </w:p>
    <w:p w:rsidR="002953E2" w:rsidRDefault="002953E2" w:rsidP="002953E2">
      <w:pPr>
        <w:pStyle w:val="Paragraphedeliste"/>
        <w:numPr>
          <w:ilvl w:val="0"/>
          <w:numId w:val="18"/>
        </w:numPr>
      </w:pPr>
      <w:r>
        <w:t>…</w:t>
      </w:r>
    </w:p>
    <w:p w:rsidR="003C5303" w:rsidRDefault="003C5303" w:rsidP="003C5303"/>
    <w:p w:rsidR="003C5303" w:rsidRDefault="003C5303" w:rsidP="009E7F80">
      <w:pPr>
        <w:pStyle w:val="Paragraphedeliste"/>
        <w:numPr>
          <w:ilvl w:val="0"/>
          <w:numId w:val="18"/>
        </w:numPr>
      </w:pPr>
      <w:r>
        <w:t xml:space="preserve">Deux catégories d’erreurs sémantiques : </w:t>
      </w:r>
    </w:p>
    <w:p w:rsidR="0020363F" w:rsidRDefault="0020363F" w:rsidP="0020363F">
      <w:pPr>
        <w:pStyle w:val="Paragraphedeliste"/>
        <w:numPr>
          <w:ilvl w:val="1"/>
          <w:numId w:val="18"/>
        </w:numPr>
      </w:pPr>
      <w:r>
        <w:t>Erreurs sémantiques statiques : « Vérifiable » à la compilation</w:t>
      </w:r>
    </w:p>
    <w:p w:rsidR="00BE5DB0" w:rsidRDefault="00BE5DB0" w:rsidP="00BE5DB0">
      <w:pPr>
        <w:pStyle w:val="Paragraphedeliste"/>
        <w:numPr>
          <w:ilvl w:val="2"/>
          <w:numId w:val="18"/>
        </w:numPr>
      </w:pPr>
      <w:r>
        <w:t>Cohérence de types</w:t>
      </w:r>
    </w:p>
    <w:p w:rsidR="00BE5DB0" w:rsidRDefault="00BE5DB0" w:rsidP="00BE5DB0">
      <w:pPr>
        <w:pStyle w:val="Paragraphedeliste"/>
        <w:numPr>
          <w:ilvl w:val="2"/>
          <w:numId w:val="18"/>
        </w:numPr>
      </w:pPr>
      <w:r>
        <w:t>Variables correctement déclarées</w:t>
      </w:r>
    </w:p>
    <w:p w:rsidR="00BE5DB0" w:rsidRDefault="00BE5DB0" w:rsidP="00BE5DB0">
      <w:pPr>
        <w:pStyle w:val="Paragraphedeliste"/>
        <w:numPr>
          <w:ilvl w:val="3"/>
          <w:numId w:val="18"/>
        </w:numPr>
      </w:pPr>
      <w:r>
        <w:t xml:space="preserve">Dépend des règles de </w:t>
      </w:r>
    </w:p>
    <w:p w:rsidR="00BE5DB0" w:rsidRDefault="00BE5DB0" w:rsidP="00BE5DB0">
      <w:pPr>
        <w:pStyle w:val="Paragraphedeliste"/>
        <w:numPr>
          <w:ilvl w:val="4"/>
          <w:numId w:val="18"/>
        </w:numPr>
      </w:pPr>
      <w:r>
        <w:t xml:space="preserve">Portée des déclarations </w:t>
      </w:r>
    </w:p>
    <w:p w:rsidR="00BE5DB0" w:rsidRDefault="00BE5DB0" w:rsidP="00BE5DB0">
      <w:pPr>
        <w:pStyle w:val="Paragraphedeliste"/>
        <w:numPr>
          <w:ilvl w:val="4"/>
          <w:numId w:val="18"/>
        </w:numPr>
      </w:pPr>
      <w:r>
        <w:t>Visibilité des variables</w:t>
      </w:r>
    </w:p>
    <w:p w:rsidR="0020363F" w:rsidRDefault="0020363F" w:rsidP="0020363F">
      <w:pPr>
        <w:pStyle w:val="Paragraphedeliste"/>
        <w:numPr>
          <w:ilvl w:val="1"/>
          <w:numId w:val="18"/>
        </w:numPr>
      </w:pPr>
      <w:r>
        <w:t>Erreurs sémantiques dynamiques : « Vérifiable » à l’</w:t>
      </w:r>
      <w:r w:rsidR="000B60FD">
        <w:t>exécution</w:t>
      </w:r>
      <w:r w:rsidR="00F778FD">
        <w:t xml:space="preserve"> (A </w:t>
      </w:r>
      <w:r w:rsidR="0036070A">
        <w:t>prévoir</w:t>
      </w:r>
      <w:r w:rsidR="00F778FD">
        <w:t xml:space="preserve"> dans le code généré)</w:t>
      </w:r>
    </w:p>
    <w:p w:rsidR="005A776E" w:rsidRDefault="005A776E" w:rsidP="005A776E">
      <w:pPr>
        <w:pStyle w:val="Paragraphedeliste"/>
        <w:numPr>
          <w:ilvl w:val="2"/>
          <w:numId w:val="18"/>
        </w:numPr>
      </w:pPr>
      <w:r>
        <w:t>Division par 0 (X/Y)</w:t>
      </w:r>
    </w:p>
    <w:p w:rsidR="00376071" w:rsidRDefault="00376071" w:rsidP="005A776E">
      <w:pPr>
        <w:pStyle w:val="Paragraphedeliste"/>
        <w:numPr>
          <w:ilvl w:val="2"/>
          <w:numId w:val="18"/>
        </w:numPr>
      </w:pPr>
      <w:r>
        <w:t>Allocation mémoire</w:t>
      </w:r>
    </w:p>
    <w:p w:rsidR="00376071" w:rsidRDefault="00376071" w:rsidP="005A776E">
      <w:pPr>
        <w:pStyle w:val="Paragraphedeliste"/>
        <w:numPr>
          <w:ilvl w:val="2"/>
          <w:numId w:val="18"/>
        </w:numPr>
      </w:pPr>
      <w:r>
        <w:t>Dépassement tableau</w:t>
      </w:r>
    </w:p>
    <w:p w:rsidR="009E7F80" w:rsidRDefault="009E7F80" w:rsidP="009E7F80"/>
    <w:p w:rsidR="00BE5DB0" w:rsidRDefault="009E7F80" w:rsidP="00BE5DB0">
      <w:pPr>
        <w:pStyle w:val="Paragraphedeliste"/>
        <w:numPr>
          <w:ilvl w:val="0"/>
          <w:numId w:val="18"/>
        </w:numPr>
      </w:pPr>
      <w:r w:rsidRPr="009E7CA8">
        <w:rPr>
          <w:color w:val="FFC000"/>
        </w:rPr>
        <w:t>Un arbre abstrait</w:t>
      </w:r>
      <w:r w:rsidR="009E7CA8">
        <w:rPr>
          <w:color w:val="FFC000"/>
        </w:rPr>
        <w:t> :</w:t>
      </w:r>
      <w:r>
        <w:t xml:space="preserve"> un arbre syntaxique </w:t>
      </w:r>
      <w:r w:rsidR="004E7276">
        <w:t>dans lequel on ne conserve que ce qui nous servira pour la production de code et le contrôle sémantique.</w:t>
      </w:r>
    </w:p>
    <w:p w:rsidR="00BE5DB0" w:rsidRDefault="00A54EA1" w:rsidP="00A54EA1">
      <w:pPr>
        <w:pStyle w:val="Paragraphedeliste"/>
        <w:numPr>
          <w:ilvl w:val="0"/>
          <w:numId w:val="18"/>
        </w:numPr>
      </w:pPr>
      <w:r w:rsidRPr="009E7CA8">
        <w:rPr>
          <w:color w:val="FFC000"/>
        </w:rPr>
        <w:t xml:space="preserve">La </w:t>
      </w:r>
      <w:r w:rsidR="00B03D65" w:rsidRPr="009E7CA8">
        <w:rPr>
          <w:color w:val="FFC000"/>
        </w:rPr>
        <w:t>portée</w:t>
      </w:r>
      <w:r w:rsidRPr="009E7CA8">
        <w:rPr>
          <w:color w:val="FFC000"/>
        </w:rPr>
        <w:t xml:space="preserve"> d’une déclaration </w:t>
      </w:r>
      <w:r>
        <w:t xml:space="preserve">: La </w:t>
      </w:r>
      <w:r w:rsidR="00B03D65">
        <w:t>portion</w:t>
      </w:r>
      <w:r>
        <w:t xml:space="preserve"> de code où elle est définie { … }</w:t>
      </w:r>
      <w:r w:rsidR="00B03D65">
        <w:t>. Les variables sont disponibles dans les sous-blocs si le manuel d’utilisation du langage le permet.</w:t>
      </w:r>
    </w:p>
    <w:p w:rsidR="00C02735" w:rsidRDefault="00C02735" w:rsidP="00A54EA1">
      <w:pPr>
        <w:pStyle w:val="Paragraphedeliste"/>
        <w:numPr>
          <w:ilvl w:val="0"/>
          <w:numId w:val="18"/>
        </w:numPr>
      </w:pPr>
      <w:r>
        <w:rPr>
          <w:color w:val="FFC000"/>
        </w:rPr>
        <w:t>La visibilité </w:t>
      </w:r>
      <w:r w:rsidRPr="00C02735">
        <w:t>:</w:t>
      </w:r>
      <w:r>
        <w:t xml:space="preserve"> d’une variable, la portion du programme où elle utilisée.</w:t>
      </w:r>
    </w:p>
    <w:p w:rsidR="00C02735" w:rsidRDefault="00C02735" w:rsidP="00A54EA1">
      <w:pPr>
        <w:pStyle w:val="Paragraphedeliste"/>
        <w:numPr>
          <w:ilvl w:val="0"/>
          <w:numId w:val="18"/>
        </w:numPr>
      </w:pPr>
      <w:r>
        <w:rPr>
          <w:color w:val="FFC000"/>
        </w:rPr>
        <w:t>Les règles de visibilité </w:t>
      </w:r>
      <w:r w:rsidRPr="00C02735">
        <w:t>:</w:t>
      </w:r>
      <w:r>
        <w:t xml:space="preserve"> détermine à quelles définitions d’un identificateur une utilisation est susceptible de se rapporter</w:t>
      </w:r>
    </w:p>
    <w:p w:rsidR="00C41258" w:rsidRPr="005B3F10" w:rsidRDefault="005B3F10" w:rsidP="00A54EA1">
      <w:pPr>
        <w:pStyle w:val="Paragraphedeliste"/>
        <w:numPr>
          <w:ilvl w:val="0"/>
          <w:numId w:val="18"/>
        </w:numPr>
      </w:pPr>
      <w:r>
        <w:rPr>
          <w:color w:val="FFC000"/>
        </w:rPr>
        <w:t xml:space="preserve">Un bloc : </w:t>
      </w:r>
    </w:p>
    <w:p w:rsidR="005B3F10" w:rsidRPr="000665EB" w:rsidRDefault="005B3F10" w:rsidP="005B3F10">
      <w:pPr>
        <w:pStyle w:val="Paragraphedeliste"/>
        <w:numPr>
          <w:ilvl w:val="1"/>
          <w:numId w:val="18"/>
        </w:numPr>
      </w:pPr>
      <w:r w:rsidRPr="000665EB">
        <w:lastRenderedPageBreak/>
        <w:t>Un identificateur</w:t>
      </w:r>
    </w:p>
    <w:p w:rsidR="005B3F10" w:rsidRPr="000665EB" w:rsidRDefault="005B3F10" w:rsidP="005B3F10">
      <w:pPr>
        <w:pStyle w:val="Paragraphedeliste"/>
        <w:numPr>
          <w:ilvl w:val="1"/>
          <w:numId w:val="18"/>
        </w:numPr>
      </w:pPr>
      <w:r w:rsidRPr="000665EB">
        <w:t>Procédure</w:t>
      </w:r>
    </w:p>
    <w:p w:rsidR="005B3F10" w:rsidRPr="000665EB" w:rsidRDefault="005B3F10" w:rsidP="005B3F10">
      <w:pPr>
        <w:pStyle w:val="Paragraphedeliste"/>
        <w:numPr>
          <w:ilvl w:val="1"/>
          <w:numId w:val="18"/>
        </w:numPr>
      </w:pPr>
      <w:r w:rsidRPr="000665EB">
        <w:t>Fichier (en c)</w:t>
      </w:r>
    </w:p>
    <w:p w:rsidR="005B3F10" w:rsidRDefault="005B3F10" w:rsidP="005B3F10">
      <w:pPr>
        <w:pStyle w:val="Paragraphedeliste"/>
        <w:numPr>
          <w:ilvl w:val="1"/>
          <w:numId w:val="18"/>
        </w:numPr>
      </w:pPr>
      <w:r>
        <w:t>{ … } : Un bloc sans nom</w:t>
      </w:r>
    </w:p>
    <w:p w:rsidR="00C67911" w:rsidRDefault="00C67911" w:rsidP="00C67911">
      <w:pPr>
        <w:pStyle w:val="Paragraphedeliste"/>
        <w:numPr>
          <w:ilvl w:val="0"/>
          <w:numId w:val="18"/>
        </w:numPr>
      </w:pPr>
      <w:r>
        <w:t xml:space="preserve">En général, les déclarations sont uniques dans un bloc </w:t>
      </w:r>
    </w:p>
    <w:p w:rsidR="00C67911" w:rsidRDefault="00C67911" w:rsidP="00C67911">
      <w:pPr>
        <w:pStyle w:val="Paragraphedeliste"/>
        <w:numPr>
          <w:ilvl w:val="1"/>
          <w:numId w:val="18"/>
        </w:numPr>
      </w:pPr>
      <w:r>
        <w:t xml:space="preserve">Exemple : </w:t>
      </w:r>
      <w:proofErr w:type="spellStart"/>
      <w:r>
        <w:t>int</w:t>
      </w:r>
      <w:proofErr w:type="spellEnd"/>
      <w:r>
        <w:t xml:space="preserve"> y ; char y;</w:t>
      </w:r>
    </w:p>
    <w:p w:rsidR="004F2808" w:rsidRDefault="004F2808" w:rsidP="00C67911">
      <w:pPr>
        <w:pStyle w:val="Paragraphedeliste"/>
        <w:numPr>
          <w:ilvl w:val="0"/>
          <w:numId w:val="18"/>
        </w:numPr>
      </w:pPr>
      <w:r w:rsidRPr="00E864B3">
        <w:rPr>
          <w:color w:val="FFC000"/>
        </w:rPr>
        <w:t>Espace des noms</w:t>
      </w:r>
      <w:r w:rsidR="00E864B3">
        <w:rPr>
          <w:color w:val="FFC000"/>
        </w:rPr>
        <w:t xml:space="preserve"> </w:t>
      </w:r>
      <w:r w:rsidR="00E864B3" w:rsidRPr="00E864B3">
        <w:rPr>
          <w:color w:val="92D050"/>
        </w:rPr>
        <w:t>(précisé dans le manuel de référence du langage)</w:t>
      </w:r>
      <w:r w:rsidR="00C67911">
        <w:t> : ensemble de ce qui est désorganisée dans un contexte donne par 1 méthode d’accès faisant usage de noms symbolique</w:t>
      </w:r>
    </w:p>
    <w:p w:rsidR="00CA04F6" w:rsidRDefault="00CA04F6" w:rsidP="00CA04F6">
      <w:pPr>
        <w:pStyle w:val="Paragraphedeliste"/>
        <w:numPr>
          <w:ilvl w:val="1"/>
          <w:numId w:val="18"/>
        </w:numPr>
      </w:pPr>
      <w:r>
        <w:t xml:space="preserve">Exemple en C : </w:t>
      </w:r>
      <w:r w:rsidR="00B73765">
        <w:tab/>
      </w:r>
    </w:p>
    <w:p w:rsidR="00436229" w:rsidRPr="00436229" w:rsidRDefault="00CA04F6" w:rsidP="00436229">
      <w:pPr>
        <w:pStyle w:val="Paragraphedeliste"/>
        <w:numPr>
          <w:ilvl w:val="2"/>
          <w:numId w:val="18"/>
        </w:num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un_entier</w:t>
      </w:r>
      <w:proofErr w:type="spellEnd"/>
      <w:r>
        <w:t>{</w:t>
      </w:r>
      <w:r>
        <w:br/>
      </w:r>
      <w:r>
        <w:tab/>
      </w:r>
      <w:proofErr w:type="spellStart"/>
      <w:r>
        <w:t>int</w:t>
      </w:r>
      <w:proofErr w:type="spellEnd"/>
      <w:r>
        <w:t xml:space="preserve"> i ;</w:t>
      </w:r>
      <w:r>
        <w:br/>
        <w:t>} i ;</w:t>
      </w:r>
      <w:r w:rsidR="00436229">
        <w:br/>
      </w:r>
      <w:r w:rsidR="00436229" w:rsidRPr="00436229">
        <w:t xml:space="preserve">On peut </w:t>
      </w:r>
      <w:r w:rsidR="009969CF" w:rsidRPr="00436229">
        <w:t>écrire</w:t>
      </w:r>
      <w:r w:rsidR="00436229" w:rsidRPr="00436229">
        <w:t xml:space="preserve"> </w:t>
      </w:r>
      <w:proofErr w:type="spellStart"/>
      <w:r w:rsidR="00436229" w:rsidRPr="00436229">
        <w:t>i.i</w:t>
      </w:r>
      <w:proofErr w:type="spellEnd"/>
      <w:r w:rsidR="00436229" w:rsidRPr="00436229">
        <w:t> = 3 </w:t>
      </w:r>
      <w:r w:rsidR="0001685A" w:rsidRPr="00436229">
        <w:t>;</w:t>
      </w:r>
      <w:r w:rsidR="0001685A">
        <w:t xml:space="preserve"> =</w:t>
      </w:r>
      <w:r w:rsidR="009969CF">
        <w:t>&gt; Correcte car l’espace des noms est différent.</w:t>
      </w:r>
    </w:p>
    <w:p w:rsidR="00CA04F6" w:rsidRDefault="009969CF" w:rsidP="009969CF">
      <w:pPr>
        <w:pStyle w:val="Paragraphedeliste"/>
        <w:numPr>
          <w:ilvl w:val="2"/>
          <w:numId w:val="18"/>
        </w:numPr>
      </w:pPr>
      <w:r>
        <w:t>En C, il y a plusieurs espaces des noms :</w:t>
      </w:r>
    </w:p>
    <w:p w:rsidR="009969CF" w:rsidRDefault="009969CF" w:rsidP="009969CF">
      <w:pPr>
        <w:pStyle w:val="Paragraphedeliste"/>
        <w:numPr>
          <w:ilvl w:val="3"/>
          <w:numId w:val="18"/>
        </w:numPr>
      </w:pPr>
      <w:r>
        <w:t>Étiquette</w:t>
      </w:r>
    </w:p>
    <w:p w:rsidR="009969CF" w:rsidRDefault="009969CF" w:rsidP="009969CF">
      <w:pPr>
        <w:pStyle w:val="Paragraphedeliste"/>
        <w:numPr>
          <w:ilvl w:val="3"/>
          <w:numId w:val="18"/>
        </w:numPr>
      </w:pPr>
      <w:proofErr w:type="spellStart"/>
      <w:r>
        <w:t>Enum</w:t>
      </w:r>
      <w:proofErr w:type="spellEnd"/>
      <w:r>
        <w:t xml:space="preserve">, </w:t>
      </w:r>
      <w:proofErr w:type="spellStart"/>
      <w:r>
        <w:t>struct</w:t>
      </w:r>
      <w:proofErr w:type="spellEnd"/>
      <w:r>
        <w:t>, unions</w:t>
      </w:r>
    </w:p>
    <w:p w:rsidR="009969CF" w:rsidRDefault="00B12325" w:rsidP="009969CF">
      <w:pPr>
        <w:pStyle w:val="Paragraphedeliste"/>
        <w:numPr>
          <w:ilvl w:val="3"/>
          <w:numId w:val="18"/>
        </w:numPr>
      </w:pPr>
      <w:r>
        <w:t>Les variables, les fonctions, les types</w:t>
      </w:r>
    </w:p>
    <w:p w:rsidR="005D679F" w:rsidRDefault="00F24483" w:rsidP="009969CF">
      <w:pPr>
        <w:pStyle w:val="Paragraphedeliste"/>
        <w:numPr>
          <w:ilvl w:val="3"/>
          <w:numId w:val="18"/>
        </w:numPr>
      </w:pPr>
      <w:r>
        <w:t>Les champs de structures, unions</w:t>
      </w:r>
    </w:p>
    <w:p w:rsidR="00C23678" w:rsidRDefault="00C23678" w:rsidP="00C23678"/>
    <w:p w:rsidR="00C23678" w:rsidRPr="00C23678" w:rsidRDefault="00C23678" w:rsidP="00C23678">
      <w:pPr>
        <w:rPr>
          <w:color w:val="FF0000"/>
          <w:u w:val="single"/>
        </w:rPr>
      </w:pPr>
      <w:r w:rsidRPr="00C23678">
        <w:rPr>
          <w:color w:val="FF0000"/>
          <w:u w:val="single"/>
        </w:rPr>
        <w:t>A retenir</w:t>
      </w:r>
      <w:r w:rsidRPr="00C23678">
        <w:rPr>
          <w:color w:val="FF0000"/>
        </w:rPr>
        <w:t> :</w:t>
      </w:r>
      <w:r w:rsidRPr="00C23678">
        <w:rPr>
          <w:color w:val="FF0000"/>
          <w:u w:val="single"/>
        </w:rPr>
        <w:t xml:space="preserve"> </w:t>
      </w:r>
    </w:p>
    <w:p w:rsidR="00C23678" w:rsidRDefault="00C23678" w:rsidP="00C23678">
      <w:pPr>
        <w:pStyle w:val="Paragraphedeliste"/>
        <w:numPr>
          <w:ilvl w:val="0"/>
          <w:numId w:val="18"/>
        </w:numPr>
        <w:rPr>
          <w:color w:val="FF0000"/>
        </w:rPr>
      </w:pPr>
      <w:r w:rsidRPr="00C23678">
        <w:rPr>
          <w:color w:val="FF0000"/>
        </w:rPr>
        <w:t>Une variable est unique dans son espace des noms.</w:t>
      </w:r>
    </w:p>
    <w:p w:rsidR="00D80C2C" w:rsidRDefault="006A0EFB" w:rsidP="0075197C">
      <w:pPr>
        <w:pStyle w:val="Paragraphedeliste"/>
        <w:numPr>
          <w:ilvl w:val="0"/>
          <w:numId w:val="18"/>
        </w:numPr>
        <w:rPr>
          <w:color w:val="FF0000"/>
        </w:rPr>
      </w:pPr>
      <w:r>
        <w:rPr>
          <w:color w:val="FF0000"/>
        </w:rPr>
        <w:t xml:space="preserve">Un même identificateur peut-être </w:t>
      </w:r>
      <w:r w:rsidR="004644DF">
        <w:rPr>
          <w:color w:val="FF0000"/>
        </w:rPr>
        <w:t>déclaré</w:t>
      </w:r>
      <w:r>
        <w:rPr>
          <w:color w:val="FF0000"/>
        </w:rPr>
        <w:t xml:space="preserve"> n </w:t>
      </w:r>
      <w:r w:rsidR="0001685A">
        <w:rPr>
          <w:color w:val="FF0000"/>
        </w:rPr>
        <w:t>fois dans</w:t>
      </w:r>
      <w:r w:rsidR="004644DF">
        <w:rPr>
          <w:color w:val="FF0000"/>
        </w:rPr>
        <w:t xml:space="preserve"> un bloc, uniquement s’il appartient à n espaces des noms différents</w:t>
      </w:r>
    </w:p>
    <w:p w:rsidR="005524EA" w:rsidRDefault="005524EA" w:rsidP="005524EA">
      <w:pPr>
        <w:rPr>
          <w:color w:val="FF0000"/>
        </w:rPr>
      </w:pPr>
    </w:p>
    <w:p w:rsidR="005524EA" w:rsidRDefault="005524EA" w:rsidP="005524EA">
      <w:pPr>
        <w:rPr>
          <w:color w:val="FF0000"/>
        </w:rPr>
      </w:pPr>
    </w:p>
    <w:p w:rsidR="005524EA" w:rsidRDefault="005524EA" w:rsidP="005524EA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1458394</wp:posOffset>
                </wp:positionH>
                <wp:positionV relativeFrom="paragraph">
                  <wp:posOffset>185888</wp:posOffset>
                </wp:positionV>
                <wp:extent cx="2406316" cy="2714324"/>
                <wp:effectExtent l="12700" t="12700" r="19685" b="16510"/>
                <wp:wrapNone/>
                <wp:docPr id="12" name="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316" cy="271432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8C1A8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2" o:spid="_x0000_s1026" type="#_x0000_t5" style="position:absolute;margin-left:114.85pt;margin-top:14.65pt;width:189.45pt;height:21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" fillcolor="#4472c4 [3204]" strokecolor="#1f3763 [1604]" strokeweight="1pt"/>
            </w:pict>
          </mc:Fallback>
        </mc:AlternateContent>
      </w:r>
    </w:p>
    <w:p w:rsidR="005524EA" w:rsidRDefault="005524EA" w:rsidP="005524EA">
      <w:pPr>
        <w:rPr>
          <w:color w:val="FF0000"/>
        </w:rPr>
      </w:pPr>
    </w:p>
    <w:p w:rsidR="005524EA" w:rsidRDefault="005524EA" w:rsidP="005524EA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2314508</wp:posOffset>
                </wp:positionH>
                <wp:positionV relativeFrom="paragraph">
                  <wp:posOffset>149927</wp:posOffset>
                </wp:positionV>
                <wp:extent cx="693019" cy="702644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019" cy="702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5524EA" w:rsidRDefault="005524EA" w:rsidP="005524EA">
                            <w:pPr>
                              <w:jc w:val="center"/>
                            </w:pPr>
                            <w:r>
                              <w:t>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" o:spid="_x0000_s1033" type="#_x0000_t202" style="position:absolute;margin-left:182.25pt;margin-top:11.8pt;width:54.55pt;height:5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" filled="f" stroked="f">
                <v:textbox>
                  <w:txbxContent>
                    <w:p w:rsidR="005524EA" w:rsidRDefault="005524EA" w:rsidP="005524EA">
                      <w:pPr>
                        <w:jc w:val="center"/>
                      </w:pPr>
                      <w:r>
                        <w:t>AST</w:t>
                      </w:r>
                    </w:p>
                  </w:txbxContent>
                </v:textbox>
              </v:shape>
            </w:pict>
          </mc:Fallback>
        </mc:AlternateContent>
      </w:r>
    </w:p>
    <w:p w:rsidR="005524EA" w:rsidRPr="005524EA" w:rsidRDefault="005524EA" w:rsidP="005524EA">
      <w:pPr>
        <w:rPr>
          <w:color w:val="FF0000"/>
        </w:rPr>
      </w:pPr>
    </w:p>
    <w:p w:rsidR="005524EA" w:rsidRDefault="005524EA" w:rsidP="005524EA"/>
    <w:p w:rsidR="005524EA" w:rsidRPr="005524EA" w:rsidRDefault="005524EA" w:rsidP="005524EA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1E2F22" wp14:editId="7202CF64">
                <wp:simplePos x="0" y="0"/>
                <wp:positionH relativeFrom="column">
                  <wp:posOffset>3489325</wp:posOffset>
                </wp:positionH>
                <wp:positionV relativeFrom="paragraph">
                  <wp:posOffset>2191318</wp:posOffset>
                </wp:positionV>
                <wp:extent cx="1193031" cy="712103"/>
                <wp:effectExtent l="0" t="0" r="13970" b="1206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031" cy="7121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4EA" w:rsidRDefault="005524EA" w:rsidP="005524EA">
                            <w:pPr>
                              <w:jc w:val="center"/>
                            </w:pPr>
                            <w:r>
                              <w:t>Code généré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E2F22" id="Ellipse 17" o:spid="_x0000_s1034" style="position:absolute;margin-left:274.75pt;margin-top:172.55pt;width:93.95pt;height:56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5524EA" w:rsidRDefault="005524EA" w:rsidP="005524EA">
                      <w:pPr>
                        <w:jc w:val="center"/>
                      </w:pPr>
                      <w:r>
                        <w:t>Code généré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DB1753" wp14:editId="201ACFDA">
                <wp:simplePos x="0" y="0"/>
                <wp:positionH relativeFrom="column">
                  <wp:posOffset>3113940</wp:posOffset>
                </wp:positionH>
                <wp:positionV relativeFrom="paragraph">
                  <wp:posOffset>1972678</wp:posOffset>
                </wp:positionV>
                <wp:extent cx="442762" cy="391895"/>
                <wp:effectExtent l="0" t="0" r="52705" b="4000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762" cy="391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77B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245.2pt;margin-top:155.35pt;width:34.85pt;height:30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A4AC0C" wp14:editId="2B6917A3">
                <wp:simplePos x="0" y="0"/>
                <wp:positionH relativeFrom="column">
                  <wp:posOffset>2739991</wp:posOffset>
                </wp:positionH>
                <wp:positionV relativeFrom="paragraph">
                  <wp:posOffset>902636</wp:posOffset>
                </wp:positionV>
                <wp:extent cx="1046079" cy="1003768"/>
                <wp:effectExtent l="12700" t="12700" r="20955" b="12700"/>
                <wp:wrapNone/>
                <wp:docPr id="14" name="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9" cy="100376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4EA" w:rsidRDefault="005524EA" w:rsidP="005524EA">
                            <w:pPr>
                              <w:jc w:val="center"/>
                            </w:pP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4AC0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4" o:spid="_x0000_s1035" type="#_x0000_t5" style="position:absolute;margin-left:215.75pt;margin-top:71.05pt;width:82.35pt;height:79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" fillcolor="#4472c4 [3204]" strokecolor="#1f3763 [1604]" strokeweight="1pt">
                <v:textbox>
                  <w:txbxContent>
                    <w:p w:rsidR="005524EA" w:rsidRDefault="005524EA" w:rsidP="005524EA">
                      <w:pPr>
                        <w:jc w:val="center"/>
                      </w:pPr>
                      <w:r>
                        <w:t>Init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BC826E" wp14:editId="4FE4BB55">
                <wp:simplePos x="0" y="0"/>
                <wp:positionH relativeFrom="column">
                  <wp:posOffset>1615473</wp:posOffset>
                </wp:positionH>
                <wp:positionV relativeFrom="paragraph">
                  <wp:posOffset>904608</wp:posOffset>
                </wp:positionV>
                <wp:extent cx="1046079" cy="1003768"/>
                <wp:effectExtent l="12700" t="12700" r="20955" b="12700"/>
                <wp:wrapNone/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9" cy="100376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4EA" w:rsidRDefault="005524EA" w:rsidP="005524EA">
                            <w:pPr>
                              <w:jc w:val="center"/>
                            </w:pPr>
                            <w:proofErr w:type="spellStart"/>
                            <w:r>
                              <w:t>Décl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826E" id="Triangle 13" o:spid="_x0000_s1036" type="#_x0000_t5" style="position:absolute;margin-left:127.2pt;margin-top:71.25pt;width:82.35pt;height:79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" fillcolor="#4472c4 [3204]" strokecolor="#1f3763 [1604]" strokeweight="1pt">
                <v:textbox>
                  <w:txbxContent>
                    <w:p w:rsidR="005524EA" w:rsidRDefault="005524EA" w:rsidP="005524EA">
                      <w:pPr>
                        <w:jc w:val="center"/>
                      </w:pPr>
                      <w:r>
                        <w:t>Décl</w:t>
                      </w:r>
                    </w:p>
                  </w:txbxContent>
                </v:textbox>
              </v:shape>
            </w:pict>
          </mc:Fallback>
        </mc:AlternateContent>
      </w:r>
    </w:p>
    <w:p w:rsidR="005524EA" w:rsidRDefault="005524EA" w:rsidP="0075197C"/>
    <w:p w:rsidR="005524EA" w:rsidRDefault="005524EA" w:rsidP="0075197C"/>
    <w:p w:rsidR="005524EA" w:rsidRDefault="005524EA" w:rsidP="0075197C"/>
    <w:p w:rsidR="005524EA" w:rsidRDefault="005524EA" w:rsidP="0075197C"/>
    <w:p w:rsidR="005524EA" w:rsidRDefault="005524EA" w:rsidP="0075197C"/>
    <w:p w:rsidR="005524EA" w:rsidRDefault="005524EA" w:rsidP="0075197C"/>
    <w:p w:rsidR="005524EA" w:rsidRDefault="005524EA" w:rsidP="0075197C"/>
    <w:p w:rsidR="005524EA" w:rsidRDefault="005524EA" w:rsidP="0075197C"/>
    <w:p w:rsidR="005524EA" w:rsidRDefault="005524EA" w:rsidP="0075197C"/>
    <w:p w:rsidR="005524EA" w:rsidRDefault="005524EA" w:rsidP="0075197C"/>
    <w:p w:rsidR="005524EA" w:rsidRDefault="005524EA" w:rsidP="0075197C"/>
    <w:p w:rsidR="005524EA" w:rsidRDefault="005524EA" w:rsidP="0075197C"/>
    <w:p w:rsidR="005524EA" w:rsidRDefault="005524EA" w:rsidP="0075197C"/>
    <w:p w:rsidR="005524EA" w:rsidRDefault="005524EA" w:rsidP="0075197C"/>
    <w:p w:rsidR="005524EA" w:rsidRDefault="005524EA" w:rsidP="0075197C"/>
    <w:p w:rsidR="005524EA" w:rsidRDefault="005524EA" w:rsidP="0075197C"/>
    <w:p w:rsidR="005524EA" w:rsidRDefault="005524EA" w:rsidP="005524EA">
      <w:pPr>
        <w:pStyle w:val="Paragraphedeliste"/>
        <w:numPr>
          <w:ilvl w:val="0"/>
          <w:numId w:val="18"/>
        </w:numPr>
      </w:pPr>
      <w:r>
        <w:t>Identificateur : pour toutes utilisation d’un identificateur, trouver sa déclaration correspondante</w:t>
      </w:r>
    </w:p>
    <w:p w:rsidR="005524EA" w:rsidRDefault="005524EA" w:rsidP="005524EA">
      <w:pPr>
        <w:pStyle w:val="Paragraphedeliste"/>
        <w:numPr>
          <w:ilvl w:val="0"/>
          <w:numId w:val="18"/>
        </w:numPr>
      </w:pPr>
      <w:r>
        <w:t>Les mécanismes d’identification précèdent l’étape de contrôle du typage.</w:t>
      </w:r>
    </w:p>
    <w:p w:rsidR="002C6D53" w:rsidRDefault="002C6D53" w:rsidP="005524EA">
      <w:pPr>
        <w:pStyle w:val="Paragraphedeliste"/>
        <w:numPr>
          <w:ilvl w:val="0"/>
          <w:numId w:val="18"/>
        </w:numPr>
      </w:pPr>
      <w:r>
        <w:t xml:space="preserve">Comment représenter cette correspondance ? </w:t>
      </w:r>
    </w:p>
    <w:p w:rsidR="002C6D53" w:rsidRDefault="002C6D53" w:rsidP="002C6D53">
      <w:pPr>
        <w:pStyle w:val="Paragraphedeliste"/>
        <w:numPr>
          <w:ilvl w:val="1"/>
          <w:numId w:val="18"/>
        </w:numPr>
      </w:pPr>
      <w:r>
        <w:t xml:space="preserve">Utilisation d’un identificateur et sa </w:t>
      </w:r>
      <w:r w:rsidR="00D75A33">
        <w:t>déclaration</w:t>
      </w:r>
      <w:r>
        <w:t>.</w:t>
      </w:r>
    </w:p>
    <w:p w:rsidR="000F49F3" w:rsidRDefault="000F49F3" w:rsidP="000F49F3">
      <w:pPr>
        <w:pStyle w:val="Paragraphedeliste"/>
        <w:numPr>
          <w:ilvl w:val="0"/>
          <w:numId w:val="18"/>
        </w:numPr>
      </w:pPr>
      <w:r>
        <w:t>3 représentations :</w:t>
      </w:r>
    </w:p>
    <w:p w:rsidR="009F1548" w:rsidRDefault="008D6BAC" w:rsidP="009F1548">
      <w:pPr>
        <w:pStyle w:val="Paragraphedeliste"/>
        <w:numPr>
          <w:ilvl w:val="1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D54EB5" wp14:editId="21394A33">
                <wp:simplePos x="0" y="0"/>
                <wp:positionH relativeFrom="column">
                  <wp:posOffset>455028</wp:posOffset>
                </wp:positionH>
                <wp:positionV relativeFrom="paragraph">
                  <wp:posOffset>2992120</wp:posOffset>
                </wp:positionV>
                <wp:extent cx="1838325" cy="721894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721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BAC" w:rsidRDefault="008D6BAC" w:rsidP="008D6BAC">
                            <w:r>
                              <w:t>Un pointeur vers le nœud de la déclaration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54EB5" id="Zone de texte 29" o:spid="_x0000_s1037" type="#_x0000_t202" style="position:absolute;left:0;text-align:left;margin-left:35.85pt;margin-top:235.6pt;width:144.75pt;height:56.8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" filled="f" stroked="f">
                <v:textbox>
                  <w:txbxContent>
                    <w:p w:rsidR="008D6BAC" w:rsidRDefault="008D6BAC" w:rsidP="008D6BAC">
                      <w:r>
                        <w:t>Un pointeur vers le nœud de la déclaration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1930033</wp:posOffset>
                </wp:positionH>
                <wp:positionV relativeFrom="paragraph">
                  <wp:posOffset>893980</wp:posOffset>
                </wp:positionV>
                <wp:extent cx="741146" cy="721894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146" cy="721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BAC" w:rsidRDefault="008D6BAC">
                            <w:r>
                              <w:t>Arbre abstrait décoré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8" o:spid="_x0000_s1038" type="#_x0000_t202" style="position:absolute;left:0;text-align:left;margin-left:151.95pt;margin-top:70.4pt;width:58.35pt;height:56.8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" filled="f" stroked="f">
                <v:textbox>
                  <w:txbxContent>
                    <w:p w:rsidR="008D6BAC" w:rsidRDefault="008D6BAC">
                      <w:r>
                        <w:t>Arbre abstrait décoré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2261235</wp:posOffset>
                </wp:positionV>
                <wp:extent cx="1374480" cy="134620"/>
                <wp:effectExtent l="38100" t="38100" r="22860" b="30480"/>
                <wp:wrapNone/>
                <wp:docPr id="26" name="Encr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74480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D2EF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6" o:spid="_x0000_s1026" type="#_x0000_t75" style="position:absolute;margin-left:35.25pt;margin-top:177.45pt;width:109.45pt;height:11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2211070</wp:posOffset>
                </wp:positionV>
                <wp:extent cx="1606255" cy="185355"/>
                <wp:effectExtent l="38100" t="38100" r="6985" b="31115"/>
                <wp:wrapNone/>
                <wp:docPr id="27" name="Encre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06255" cy="18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08219" id="Encre 27" o:spid="_x0000_s1026" type="#_x0000_t75" style="position:absolute;margin-left:17.05pt;margin-top:173.5pt;width:127.7pt;height:15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">
                <v:imagedata r:id="rId10" o:title=""/>
              </v:shape>
            </w:pict>
          </mc:Fallback>
        </mc:AlternateContent>
      </w:r>
      <w:r w:rsidR="000F49F3">
        <w:t>À la sortie de l’arbre abstrait (AST) : un AST complet</w:t>
      </w:r>
      <w:r>
        <w:br/>
      </w:r>
      <w:r w:rsidR="009F1548" w:rsidRPr="008D6BA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14ECED" wp14:editId="16D20B4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2406316" cy="2714324"/>
                <wp:effectExtent l="12700" t="12700" r="19685" b="16510"/>
                <wp:wrapNone/>
                <wp:docPr id="18" name="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316" cy="271432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61993" id="Triangle 18" o:spid="_x0000_s1026" type="#_x0000_t5" style="position:absolute;margin-left:0;margin-top:15.6pt;width:189.45pt;height:21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" fillcolor="#4472c4 [3204]" strokecolor="#1f3763 [1604]" strokeweight="1pt"/>
            </w:pict>
          </mc:Fallback>
        </mc:AlternateContent>
      </w:r>
      <w:r w:rsidR="009F1548" w:rsidRPr="008D6BA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067736" wp14:editId="7A1807BD">
                <wp:simplePos x="0" y="0"/>
                <wp:positionH relativeFrom="column">
                  <wp:posOffset>157480</wp:posOffset>
                </wp:positionH>
                <wp:positionV relativeFrom="paragraph">
                  <wp:posOffset>1847215</wp:posOffset>
                </wp:positionV>
                <wp:extent cx="1046079" cy="1003768"/>
                <wp:effectExtent l="12700" t="12700" r="20955" b="12700"/>
                <wp:wrapNone/>
                <wp:docPr id="19" name="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9" cy="100376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548" w:rsidRDefault="009F1548" w:rsidP="009F1548">
                            <w:pPr>
                              <w:jc w:val="center"/>
                            </w:pPr>
                            <w:proofErr w:type="spellStart"/>
                            <w:r>
                              <w:t>Décl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67736" id="Triangle 19" o:spid="_x0000_s1039" type="#_x0000_t5" style="position:absolute;left:0;text-align:left;margin-left:12.4pt;margin-top:145.45pt;width:82.35pt;height:7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" fillcolor="#4472c4 [3204]" strokecolor="#1f3763 [1604]" strokeweight="1pt">
                <v:textbox>
                  <w:txbxContent>
                    <w:p w:rsidR="009F1548" w:rsidRDefault="009F1548" w:rsidP="009F1548">
                      <w:pPr>
                        <w:jc w:val="center"/>
                      </w:pPr>
                      <w:r>
                        <w:t>Décl</w:t>
                      </w:r>
                    </w:p>
                  </w:txbxContent>
                </v:textbox>
              </v:shape>
            </w:pict>
          </mc:Fallback>
        </mc:AlternateContent>
      </w:r>
      <w:r w:rsidR="009F1548" w:rsidRPr="008D6BA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EDD58D" wp14:editId="6D26274F">
                <wp:simplePos x="0" y="0"/>
                <wp:positionH relativeFrom="column">
                  <wp:posOffset>1281430</wp:posOffset>
                </wp:positionH>
                <wp:positionV relativeFrom="paragraph">
                  <wp:posOffset>1845310</wp:posOffset>
                </wp:positionV>
                <wp:extent cx="1046079" cy="1003768"/>
                <wp:effectExtent l="12700" t="12700" r="20955" b="12700"/>
                <wp:wrapNone/>
                <wp:docPr id="20" name="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9" cy="100376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548" w:rsidRDefault="009F1548" w:rsidP="009F1548">
                            <w:pPr>
                              <w:jc w:val="center"/>
                            </w:pPr>
                            <w:r>
                              <w:t>X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D58D" id="Triangle 20" o:spid="_x0000_s1040" type="#_x0000_t5" style="position:absolute;left:0;text-align:left;margin-left:100.9pt;margin-top:145.3pt;width:82.35pt;height:79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" fillcolor="#4472c4 [3204]" strokecolor="#1f3763 [1604]" strokeweight="1pt">
                <v:textbox>
                  <w:txbxContent>
                    <w:p w:rsidR="009F1548" w:rsidRDefault="009F1548" w:rsidP="009F1548">
                      <w:pPr>
                        <w:jc w:val="center"/>
                      </w:pPr>
                      <w:r>
                        <w:t>X = 3</w:t>
                      </w:r>
                    </w:p>
                  </w:txbxContent>
                </v:textbox>
              </v:shape>
            </w:pict>
          </mc:Fallback>
        </mc:AlternateContent>
      </w:r>
      <w:r w:rsidR="009F1548">
        <w:br/>
      </w:r>
      <w:r w:rsidR="009F1548">
        <w:br/>
      </w:r>
      <w:r w:rsidR="009F1548">
        <w:br/>
      </w:r>
      <w:r w:rsidR="009F1548">
        <w:br/>
      </w:r>
      <w:r w:rsidR="009F1548">
        <w:br/>
      </w:r>
      <w:r w:rsidR="009F1548">
        <w:br/>
      </w:r>
      <w:r w:rsidR="009F1548">
        <w:br/>
      </w:r>
      <w:r w:rsidR="009F1548">
        <w:br/>
      </w:r>
      <w:r w:rsidR="009F1548">
        <w:br/>
      </w:r>
      <w:r w:rsidR="009F1548">
        <w:br/>
      </w:r>
      <w:r w:rsidR="009F1548">
        <w:br/>
      </w:r>
      <w:r w:rsidR="009F1548">
        <w:br/>
      </w:r>
      <w:r w:rsidR="009F1548">
        <w:br/>
      </w:r>
      <w:r w:rsidR="009F1548">
        <w:br/>
      </w:r>
      <w:r w:rsidR="009F1548">
        <w:br/>
      </w:r>
      <w:r w:rsidR="009F1548">
        <w:br/>
      </w:r>
      <w:r w:rsidR="009F1548">
        <w:br/>
      </w:r>
      <w:r w:rsidR="009F1548">
        <w:br/>
      </w:r>
    </w:p>
    <w:p w:rsidR="001A1175" w:rsidRDefault="0062367A" w:rsidP="00BD6931">
      <w:pPr>
        <w:pStyle w:val="Paragraphedeliste"/>
        <w:numPr>
          <w:ilvl w:val="1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0B085D" wp14:editId="5C4CBCC9">
                <wp:simplePos x="0" y="0"/>
                <wp:positionH relativeFrom="column">
                  <wp:posOffset>4272046</wp:posOffset>
                </wp:positionH>
                <wp:positionV relativeFrom="paragraph">
                  <wp:posOffset>930442</wp:posOffset>
                </wp:positionV>
                <wp:extent cx="1017136" cy="433070"/>
                <wp:effectExtent l="12700" t="12700" r="12065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136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67A" w:rsidRPr="00931A10" w:rsidRDefault="0062367A" w:rsidP="0062367A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B085D" id="Rectangle 39" o:spid="_x0000_s1041" style="position:absolute;left:0;text-align:left;margin-left:336.4pt;margin-top:73.25pt;width:80.1pt;height:34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" fillcolor="#4472c4 [3204]" strokecolor="white [3201]" strokeweight="1.5pt">
                <v:textbox>
                  <w:txbxContent>
                    <w:p w:rsidR="0062367A" w:rsidRPr="00931A10" w:rsidRDefault="0062367A" w:rsidP="0062367A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91987E" wp14:editId="1393F9C2">
                <wp:simplePos x="0" y="0"/>
                <wp:positionH relativeFrom="column">
                  <wp:posOffset>3723640</wp:posOffset>
                </wp:positionH>
                <wp:positionV relativeFrom="paragraph">
                  <wp:posOffset>933751</wp:posOffset>
                </wp:positionV>
                <wp:extent cx="545565" cy="433070"/>
                <wp:effectExtent l="12700" t="12700" r="13335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A10" w:rsidRPr="008B7BBF" w:rsidRDefault="00BD6931" w:rsidP="00931A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B7BBF">
                              <w:rPr>
                                <w:sz w:val="18"/>
                                <w:szCs w:val="18"/>
                              </w:rPr>
                              <w:t>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1987E" id="Rectangle 35" o:spid="_x0000_s1042" style="position:absolute;left:0;text-align:left;margin-left:293.2pt;margin-top:73.5pt;width:42.95pt;height:34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" fillcolor="#4472c4 [3204]" strokecolor="white [3201]" strokeweight="1.5pt">
                <v:textbox>
                  <w:txbxContent>
                    <w:p w:rsidR="00931A10" w:rsidRPr="008B7BBF" w:rsidRDefault="00BD6931" w:rsidP="00931A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B7BBF">
                        <w:rPr>
                          <w:sz w:val="18"/>
                          <w:szCs w:val="18"/>
                        </w:rPr>
                        <w:t>Nature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8925B6" wp14:editId="22787D1A">
                <wp:simplePos x="0" y="0"/>
                <wp:positionH relativeFrom="column">
                  <wp:posOffset>3164840</wp:posOffset>
                </wp:positionH>
                <wp:positionV relativeFrom="paragraph">
                  <wp:posOffset>926465</wp:posOffset>
                </wp:positionV>
                <wp:extent cx="545465" cy="433070"/>
                <wp:effectExtent l="12700" t="12700" r="13335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A10" w:rsidRPr="00931A10" w:rsidRDefault="00931A10" w:rsidP="00931A1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931A10">
                              <w:rPr>
                                <w:sz w:val="21"/>
                                <w:szCs w:val="21"/>
                              </w:rPr>
                              <w:t>Type entier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925B6" id="Rectangle 33" o:spid="_x0000_s1043" style="position:absolute;left:0;text-align:left;margin-left:249.2pt;margin-top:72.95pt;width:42.95pt;height:34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" fillcolor="#4472c4 [3204]" strokecolor="white [3201]" strokeweight="1.5pt">
                <v:textbox>
                  <w:txbxContent>
                    <w:p w:rsidR="00931A10" w:rsidRPr="00931A10" w:rsidRDefault="00931A10" w:rsidP="00931A10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931A10">
                        <w:rPr>
                          <w:sz w:val="21"/>
                          <w:szCs w:val="21"/>
                        </w:rPr>
                        <w:t>Type entier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2295791</wp:posOffset>
                </wp:positionH>
                <wp:positionV relativeFrom="paragraph">
                  <wp:posOffset>936993</wp:posOffset>
                </wp:positionV>
                <wp:extent cx="2993457" cy="1690370"/>
                <wp:effectExtent l="0" t="0" r="1651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457" cy="169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B14ED" id="Rectangle 31" o:spid="_x0000_s1026" style="position:absolute;margin-left:180.75pt;margin-top:73.8pt;width:235.7pt;height:133.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" fillcolor="#4472c4 [3204]" strokecolor="#1f3763 [1604]" strokeweight="1pt"/>
            </w:pict>
          </mc:Fallback>
        </mc:AlternateContent>
      </w:r>
      <w:r w:rsidR="009F1548">
        <w:t xml:space="preserve">AST des instructions + </w:t>
      </w:r>
      <w:r w:rsidR="001C2F25">
        <w:t>TDS</w:t>
      </w:r>
      <w:r w:rsidR="00BD6931">
        <w:br/>
      </w:r>
      <w:r w:rsidR="00757D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640247</wp:posOffset>
                </wp:positionH>
                <wp:positionV relativeFrom="paragraph">
                  <wp:posOffset>1174449</wp:posOffset>
                </wp:positionV>
                <wp:extent cx="1934678" cy="458136"/>
                <wp:effectExtent l="0" t="63500" r="0" b="24765"/>
                <wp:wrapNone/>
                <wp:docPr id="34" name="Connecteur en 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4678" cy="45813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1AA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4" o:spid="_x0000_s1026" type="#_x0000_t34" style="position:absolute;margin-left:50.4pt;margin-top:92.5pt;width:152.35pt;height:36.0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" strokecolor="#ed7d31 [3205]" strokeweight=".5pt">
                <v:stroke endarrow="block"/>
              </v:shape>
            </w:pict>
          </mc:Fallback>
        </mc:AlternateContent>
      </w:r>
      <w:r w:rsidR="00757D1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E06D03" wp14:editId="0EC2F478">
                <wp:simplePos x="0" y="0"/>
                <wp:positionH relativeFrom="column">
                  <wp:posOffset>2295525</wp:posOffset>
                </wp:positionH>
                <wp:positionV relativeFrom="paragraph">
                  <wp:posOffset>933450</wp:posOffset>
                </wp:positionV>
                <wp:extent cx="866140" cy="433070"/>
                <wp:effectExtent l="12700" t="12700" r="1016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175" w:rsidRDefault="001A1175" w:rsidP="001A1175">
                            <w:pPr>
                              <w:jc w:val="center"/>
                            </w:pPr>
                            <w:r>
                              <w:t>« X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06D03" id="Rectangle 32" o:spid="_x0000_s1044" style="position:absolute;left:0;text-align:left;margin-left:180.75pt;margin-top:73.5pt;width:68.2pt;height:34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" fillcolor="#4472c4 [3204]" strokecolor="white [3201]" strokeweight="1.5pt">
                <v:textbox>
                  <w:txbxContent>
                    <w:p w:rsidR="001A1175" w:rsidRDefault="001A1175" w:rsidP="001A1175">
                      <w:pPr>
                        <w:jc w:val="center"/>
                      </w:pPr>
                      <w:r>
                        <w:t>« X »</w:t>
                      </w:r>
                    </w:p>
                  </w:txbxContent>
                </v:textbox>
              </v:rect>
            </w:pict>
          </mc:Fallback>
        </mc:AlternateContent>
      </w:r>
      <w:r w:rsidR="001A117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-79108</wp:posOffset>
                </wp:positionH>
                <wp:positionV relativeFrom="paragraph">
                  <wp:posOffset>506062</wp:posOffset>
                </wp:positionV>
                <wp:extent cx="1080235" cy="1341388"/>
                <wp:effectExtent l="12700" t="12700" r="24765" b="17780"/>
                <wp:wrapNone/>
                <wp:docPr id="30" name="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35" cy="134138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5E9" w:rsidRDefault="00FA65E9" w:rsidP="00FA65E9">
                            <w:pPr>
                              <w:jc w:val="center"/>
                            </w:pP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  <w:p w:rsidR="00FA65E9" w:rsidRDefault="00FA65E9" w:rsidP="00FA65E9">
                            <w:pPr>
                              <w:jc w:val="center"/>
                            </w:pPr>
                            <w:r>
                              <w:t>X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angle 30" o:spid="_x0000_s1045" type="#_x0000_t5" style="position:absolute;left:0;text-align:left;margin-left:-6.25pt;margin-top:39.85pt;width:85.05pt;height:105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" fillcolor="#4472c4 [3204]" strokecolor="#1f3763 [1604]" strokeweight="1pt">
                <v:textbox>
                  <w:txbxContent>
                    <w:p w:rsidR="00FA65E9" w:rsidRDefault="00FA65E9" w:rsidP="00FA65E9">
                      <w:pPr>
                        <w:jc w:val="center"/>
                      </w:pPr>
                      <w:r>
                        <w:t>Init</w:t>
                      </w:r>
                    </w:p>
                    <w:p w:rsidR="00FA65E9" w:rsidRDefault="00FA65E9" w:rsidP="00FA65E9">
                      <w:pPr>
                        <w:jc w:val="center"/>
                      </w:pPr>
                      <w:r>
                        <w:t>X = 3</w:t>
                      </w:r>
                    </w:p>
                  </w:txbxContent>
                </v:textbox>
              </v:shape>
            </w:pict>
          </mc:Fallback>
        </mc:AlternateContent>
      </w:r>
      <w:r w:rsidR="004D6832">
        <w:t>Début de TDS : Table des symboles (1 par bloc)</w:t>
      </w:r>
      <w:r w:rsidR="001C2F25">
        <w:br/>
        <w:t>TDS : Construite au cours de l’analyse syntaxique</w:t>
      </w:r>
      <w:r w:rsidR="00DA1E88">
        <w:br/>
      </w:r>
      <w:r w:rsidR="001A1175">
        <w:br/>
      </w:r>
      <w:r w:rsidR="001A1175">
        <w:br/>
      </w:r>
      <w:r w:rsidR="00757D1A">
        <w:tab/>
      </w:r>
      <w:r w:rsidR="00757D1A">
        <w:tab/>
      </w:r>
      <w:r w:rsidR="00757D1A">
        <w:tab/>
      </w:r>
      <w:r w:rsidR="00757D1A">
        <w:tab/>
      </w:r>
      <w:r w:rsidR="00757D1A">
        <w:tab/>
        <w:t>TDS</w:t>
      </w:r>
      <w:r w:rsidR="001A1175">
        <w:br/>
      </w:r>
      <w:r w:rsidR="00DA1E88">
        <w:br/>
      </w:r>
      <w:r w:rsidR="00DA1E88">
        <w:br/>
      </w:r>
    </w:p>
    <w:p w:rsidR="00BD6931" w:rsidRDefault="00BD6931" w:rsidP="00BD6931">
      <w:pPr>
        <w:pStyle w:val="Paragraphedeliste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982345</wp:posOffset>
                </wp:positionV>
                <wp:extent cx="1275480" cy="1143720"/>
                <wp:effectExtent l="38100" t="38100" r="0" b="37465"/>
                <wp:wrapNone/>
                <wp:docPr id="38" name="Encre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75480" cy="11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D89BC" id="Encre 38" o:spid="_x0000_s1026" type="#_x0000_t75" style="position:absolute;margin-left:62.75pt;margin-top:76.65pt;width:101.85pt;height:9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">
                <v:imagedata r:id="rId12" o:title=""/>
              </v:shape>
            </w:pict>
          </mc:Fallback>
        </mc:AlternateContent>
      </w:r>
      <w:r w:rsidR="001A1175">
        <w:br/>
      </w:r>
      <w:r w:rsidR="001A1175">
        <w:br/>
      </w:r>
      <w:r w:rsidR="001A1175">
        <w:br/>
      </w:r>
      <w:r w:rsidR="00DA1E88">
        <w:br/>
      </w:r>
      <w:r>
        <w:t>g()</w:t>
      </w:r>
      <w:r w:rsidR="00DA1E88">
        <w:br/>
      </w:r>
      <w:r>
        <w:tab/>
        <w:t>f(z : entier)</w:t>
      </w:r>
      <w:r w:rsidR="00DA1E88">
        <w:br/>
      </w:r>
      <w:r>
        <w:tab/>
      </w:r>
      <w:r>
        <w:tab/>
        <w:t>x entier ;</w:t>
      </w:r>
      <w:r w:rsidR="00DA1E88">
        <w:br/>
      </w:r>
      <w:r>
        <w:tab/>
      </w:r>
      <w:r>
        <w:tab/>
        <w:t>y entier ;</w:t>
      </w:r>
      <w:r w:rsidR="00DA1E88">
        <w:br/>
      </w:r>
      <w:r>
        <w:tab/>
      </w:r>
      <w:r>
        <w:tab/>
        <w:t>x := y + 3 ;</w:t>
      </w:r>
      <w:r w:rsidR="00DA1E88">
        <w:br/>
      </w:r>
      <w:r>
        <w:tab/>
      </w:r>
      <w:r>
        <w:tab/>
        <w:t>x := 3</w:t>
      </w:r>
    </w:p>
    <w:p w:rsidR="00BD6931" w:rsidRDefault="00BD6931" w:rsidP="00BD6931">
      <w:pPr>
        <w:pStyle w:val="Paragraphedeliste"/>
        <w:ind w:left="1440"/>
      </w:pPr>
    </w:p>
    <w:p w:rsidR="00BD6931" w:rsidRDefault="00BD6931" w:rsidP="00BD6931">
      <w:pPr>
        <w:pStyle w:val="Paragraphedeliste"/>
        <w:numPr>
          <w:ilvl w:val="0"/>
          <w:numId w:val="18"/>
        </w:numPr>
      </w:pPr>
      <w:r>
        <w:t>Première idée des infos à mettre dans la TDS :</w:t>
      </w:r>
    </w:p>
    <w:p w:rsidR="00BD6931" w:rsidRDefault="00BD6931" w:rsidP="00BD6931">
      <w:pPr>
        <w:pStyle w:val="Paragraphedeliste"/>
        <w:numPr>
          <w:ilvl w:val="1"/>
          <w:numId w:val="18"/>
        </w:numPr>
      </w:pPr>
      <w:r>
        <w:t xml:space="preserve">Le nom de </w:t>
      </w:r>
      <w:r w:rsidR="00C14586">
        <w:t>l</w:t>
      </w:r>
      <w:r>
        <w:t>a variables « x »</w:t>
      </w:r>
    </w:p>
    <w:p w:rsidR="00BD6931" w:rsidRDefault="00BD6931" w:rsidP="00BD6931">
      <w:pPr>
        <w:pStyle w:val="Paragraphedeliste"/>
        <w:numPr>
          <w:ilvl w:val="1"/>
          <w:numId w:val="18"/>
        </w:numPr>
      </w:pPr>
      <w:r>
        <w:t>Son type</w:t>
      </w:r>
    </w:p>
    <w:p w:rsidR="00111ADF" w:rsidRDefault="00BD6931" w:rsidP="00BD6931">
      <w:pPr>
        <w:pStyle w:val="Paragraphedeliste"/>
        <w:numPr>
          <w:ilvl w:val="1"/>
          <w:numId w:val="18"/>
        </w:numPr>
      </w:pPr>
      <w:r>
        <w:t xml:space="preserve">Sa nature </w:t>
      </w:r>
    </w:p>
    <w:p w:rsidR="008B7BBF" w:rsidRDefault="00BD6931" w:rsidP="00111ADF">
      <w:pPr>
        <w:pStyle w:val="Paragraphedeliste"/>
        <w:numPr>
          <w:ilvl w:val="2"/>
          <w:numId w:val="18"/>
        </w:numPr>
      </w:pPr>
      <w:r>
        <w:t xml:space="preserve">var, fonction -&gt; nb </w:t>
      </w:r>
      <w:proofErr w:type="spellStart"/>
      <w:r>
        <w:t>param</w:t>
      </w:r>
      <w:proofErr w:type="spellEnd"/>
      <w:r>
        <w:t xml:space="preserve">, type, </w:t>
      </w:r>
      <w:proofErr w:type="spellStart"/>
      <w:r>
        <w:t>param</w:t>
      </w:r>
      <w:proofErr w:type="spellEnd"/>
      <w:r>
        <w:t xml:space="preserve"> -&gt; mode de passage)</w:t>
      </w:r>
      <w:r w:rsidR="00C31B8B">
        <w:t xml:space="preserve">, pour les tableaux : (dimension, </w:t>
      </w:r>
      <w:r w:rsidR="00696D4B">
        <w:t>taille</w:t>
      </w:r>
      <w:r w:rsidR="00111ADF">
        <w:t xml:space="preserve"> via les barres</w:t>
      </w:r>
      <w:r w:rsidR="00C31B8B">
        <w:t>)</w:t>
      </w:r>
    </w:p>
    <w:p w:rsidR="00111ADF" w:rsidRDefault="008B7BBF" w:rsidP="00111ADF">
      <w:pPr>
        <w:pStyle w:val="Paragraphedeliste"/>
        <w:numPr>
          <w:ilvl w:val="2"/>
          <w:numId w:val="18"/>
        </w:numPr>
      </w:pPr>
      <w:r>
        <w:t>Déplacements</w:t>
      </w:r>
    </w:p>
    <w:p w:rsidR="007A5C0D" w:rsidRDefault="00DA1E88" w:rsidP="007A5C0D">
      <w:pPr>
        <w:pStyle w:val="Paragraphedeliste"/>
        <w:numPr>
          <w:ilvl w:val="1"/>
          <w:numId w:val="18"/>
        </w:numPr>
      </w:pPr>
      <w:r>
        <w:br/>
      </w:r>
    </w:p>
    <w:p w:rsidR="009810E8" w:rsidRDefault="005D60BA" w:rsidP="007A5C0D">
      <w:r>
        <w:t>Chaque entrée est une variable déclarée du bloc.</w:t>
      </w:r>
    </w:p>
    <w:p w:rsidR="00676D4F" w:rsidRDefault="009810E8" w:rsidP="00204B8A">
      <w:pPr>
        <w:tabs>
          <w:tab w:val="left" w:pos="7371"/>
        </w:tabs>
      </w:pPr>
      <w:r>
        <w:t>Question à l’examen qui sont souvent sur</w:t>
      </w:r>
      <w:r w:rsidR="00593981">
        <w:t xml:space="preserve"> </w:t>
      </w:r>
      <w:proofErr w:type="spellStart"/>
      <w:r>
        <w:t>TD</w:t>
      </w:r>
      <w:r w:rsidR="00593981">
        <w:t>s</w:t>
      </w:r>
      <w:proofErr w:type="spellEnd"/>
      <w:r w:rsidR="00DA1E88">
        <w:br/>
      </w:r>
      <w:r w:rsidR="00DA1E88">
        <w:br/>
      </w:r>
      <w:r w:rsidR="00DA1E88">
        <w:br/>
      </w:r>
      <w:r w:rsidR="00AD22F0">
        <w:t xml:space="preserve">Une fonction f : </w:t>
      </w:r>
      <w:r w:rsidR="00204B8A">
        <w:tab/>
        <w:t>DEBUT</w:t>
      </w:r>
    </w:p>
    <w:p w:rsidR="00AD22F0" w:rsidRDefault="00676D4F" w:rsidP="007A5C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D22F0" w:rsidRDefault="00AD22F0" w:rsidP="00204B8A">
      <w:pPr>
        <w:tabs>
          <w:tab w:val="left" w:pos="709"/>
          <w:tab w:val="left" w:pos="7371"/>
        </w:tabs>
      </w:pPr>
      <w:r>
        <w:t xml:space="preserve"> F() </w:t>
      </w:r>
      <w:r>
        <w:sym w:font="Wingdings" w:char="F0E0"/>
      </w:r>
      <w:r>
        <w:t xml:space="preserve"> Définition de f</w:t>
      </w:r>
      <w:r w:rsidR="00204B8A">
        <w:tab/>
      </w:r>
    </w:p>
    <w:p w:rsidR="00AD22F0" w:rsidRDefault="00AD22F0" w:rsidP="00204B8A">
      <w:pPr>
        <w:tabs>
          <w:tab w:val="left" w:pos="709"/>
          <w:tab w:val="left" w:pos="7371"/>
        </w:tabs>
      </w:pPr>
      <w:r>
        <w:t>{</w:t>
      </w:r>
      <w:r w:rsidR="00204B8A">
        <w:tab/>
      </w:r>
      <w:r w:rsidR="00204B8A">
        <w:tab/>
      </w:r>
      <w:r w:rsidR="00676D4F">
        <w:t>MOVL</w:t>
      </w:r>
    </w:p>
    <w:p w:rsidR="00AD22F0" w:rsidRDefault="00AD22F0" w:rsidP="00204B8A">
      <w:pPr>
        <w:tabs>
          <w:tab w:val="left" w:pos="709"/>
          <w:tab w:val="left" w:pos="7371"/>
        </w:tabs>
      </w:pPr>
      <w:r>
        <w:tab/>
        <w:t>X : entier</w:t>
      </w:r>
      <w:r w:rsidR="00204B8A">
        <w:tab/>
      </w:r>
      <w:r w:rsidR="00676D4F">
        <w:t>ADD</w:t>
      </w:r>
    </w:p>
    <w:p w:rsidR="00AD22F0" w:rsidRDefault="00AD22F0" w:rsidP="00204B8A">
      <w:pPr>
        <w:tabs>
          <w:tab w:val="left" w:pos="709"/>
          <w:tab w:val="left" w:pos="7371"/>
        </w:tabs>
      </w:pPr>
      <w:r>
        <w:tab/>
        <w:t>Y</w:t>
      </w:r>
      <w:r w:rsidR="00204B8A">
        <w:t> </w:t>
      </w:r>
      <w:r>
        <w:t>: réel</w:t>
      </w:r>
      <w:r w:rsidR="00204B8A">
        <w:tab/>
      </w:r>
      <w:r w:rsidR="00676D4F">
        <w:t>BENZ</w:t>
      </w:r>
    </w:p>
    <w:p w:rsidR="00F13D57" w:rsidRDefault="00676D4F" w:rsidP="00204B8A">
      <w:pPr>
        <w:tabs>
          <w:tab w:val="left" w:pos="709"/>
          <w:tab w:val="left" w:pos="7371"/>
        </w:tabs>
      </w:pPr>
      <w:r>
        <w:tab/>
      </w:r>
      <w:r>
        <w:tab/>
        <w:t>SSR</w:t>
      </w:r>
    </w:p>
    <w:p w:rsidR="00AD22F0" w:rsidRDefault="00AD22F0" w:rsidP="00204B8A">
      <w:pPr>
        <w:tabs>
          <w:tab w:val="left" w:pos="709"/>
          <w:tab w:val="left" w:pos="7371"/>
        </w:tabs>
      </w:pPr>
      <w:r>
        <w:tab/>
        <w:t>Z : entier</w:t>
      </w:r>
      <w:r w:rsidR="00204B8A">
        <w:tab/>
      </w:r>
      <w:r w:rsidR="00F53C33">
        <w:sym w:font="Wingdings" w:char="F0E8"/>
      </w:r>
      <w:r w:rsidR="00F53C33">
        <w:t>Main()</w:t>
      </w:r>
    </w:p>
    <w:p w:rsidR="00B25A10" w:rsidRDefault="00AD22F0" w:rsidP="00204B8A">
      <w:pPr>
        <w:tabs>
          <w:tab w:val="left" w:pos="709"/>
          <w:tab w:val="left" w:pos="7371"/>
        </w:tabs>
      </w:pPr>
      <w:r>
        <w:tab/>
        <w:t>X = Z + Y</w:t>
      </w:r>
      <w:r w:rsidR="00204B8A">
        <w:tab/>
      </w:r>
      <w:r w:rsidR="00F53C33">
        <w:t>{</w:t>
      </w:r>
    </w:p>
    <w:p w:rsidR="00F53C33" w:rsidRDefault="00B25A10" w:rsidP="00204B8A">
      <w:pPr>
        <w:tabs>
          <w:tab w:val="left" w:pos="709"/>
          <w:tab w:val="left" w:pos="7371"/>
        </w:tabs>
      </w:pPr>
      <w:r>
        <w:t>}</w:t>
      </w:r>
      <w:r w:rsidR="00204B8A">
        <w:tab/>
      </w:r>
      <w:r w:rsidR="00204B8A">
        <w:tab/>
      </w:r>
      <w:r w:rsidR="00F53C33">
        <w:tab/>
        <w:t>x : entier</w:t>
      </w:r>
    </w:p>
    <w:p w:rsidR="00F53C33" w:rsidRDefault="00F53C33" w:rsidP="00204B8A">
      <w:pPr>
        <w:tabs>
          <w:tab w:val="left" w:pos="709"/>
          <w:tab w:val="left" w:pos="7371"/>
        </w:tabs>
      </w:pPr>
      <w:r>
        <w:tab/>
      </w:r>
      <w:r>
        <w:tab/>
      </w:r>
      <w:r>
        <w:tab/>
        <w:t>F()</w:t>
      </w:r>
    </w:p>
    <w:p w:rsidR="00F53C33" w:rsidRDefault="00676D4F" w:rsidP="00204B8A">
      <w:pPr>
        <w:tabs>
          <w:tab w:val="left" w:pos="709"/>
          <w:tab w:val="left" w:pos="73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367665</wp:posOffset>
                </wp:positionV>
                <wp:extent cx="351692" cy="339969"/>
                <wp:effectExtent l="0" t="0" r="17145" b="1587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339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6D4F" w:rsidRDefault="00676D4F">
                            <w: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2" o:spid="_x0000_s1046" type="#_x0000_t202" style="position:absolute;margin-left:-70.85pt;margin-top:28.95pt;width:27.7pt;height:26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" fillcolor="white [3201]" strokeweight=".5pt">
                <v:textbox>
                  <w:txbxContent>
                    <w:p w:rsidR="00676D4F" w:rsidRDefault="00676D4F">
                      <w: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 w:rsidR="00F53C33">
        <w:tab/>
      </w:r>
      <w:r w:rsidR="00F53C33">
        <w:tab/>
      </w:r>
      <w:r w:rsidR="00F53C33">
        <w:tab/>
        <w:t>X : 10 ;</w:t>
      </w:r>
    </w:p>
    <w:p w:rsidR="00F53C33" w:rsidRDefault="00F53C33" w:rsidP="00204B8A">
      <w:pPr>
        <w:tabs>
          <w:tab w:val="left" w:pos="709"/>
          <w:tab w:val="left" w:pos="7371"/>
        </w:tabs>
      </w:pPr>
      <w:r>
        <w:tab/>
      </w:r>
      <w:r>
        <w:tab/>
        <w:t>}</w:t>
      </w:r>
    </w:p>
    <w:p w:rsidR="00F53C33" w:rsidRDefault="00676D4F" w:rsidP="00204B8A">
      <w:pPr>
        <w:tabs>
          <w:tab w:val="left" w:pos="709"/>
          <w:tab w:val="left" w:pos="7371"/>
        </w:tabs>
      </w:pPr>
      <w:r w:rsidRPr="00676D4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6D0291" wp14:editId="17086A9E">
                <wp:simplePos x="0" y="0"/>
                <wp:positionH relativeFrom="column">
                  <wp:posOffset>-899795</wp:posOffset>
                </wp:positionH>
                <wp:positionV relativeFrom="paragraph">
                  <wp:posOffset>1672395</wp:posOffset>
                </wp:positionV>
                <wp:extent cx="597877" cy="398584"/>
                <wp:effectExtent l="0" t="0" r="12065" b="825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398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6D4F" w:rsidRDefault="00676D4F" w:rsidP="00676D4F">
                            <w: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D0291" id="Zone de texte 24" o:spid="_x0000_s1047" type="#_x0000_t202" style="position:absolute;margin-left:-70.85pt;margin-top:131.7pt;width:47.1pt;height:31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" fillcolor="white [3201]" strokeweight=".5pt">
                <v:textbox>
                  <w:txbxContent>
                    <w:p w:rsidR="00676D4F" w:rsidRDefault="00676D4F" w:rsidP="00676D4F">
                      <w: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 w:rsidRPr="00676D4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F2C383" wp14:editId="02436038">
                <wp:simplePos x="0" y="0"/>
                <wp:positionH relativeFrom="column">
                  <wp:posOffset>-548103</wp:posOffset>
                </wp:positionH>
                <wp:positionV relativeFrom="paragraph">
                  <wp:posOffset>1308540</wp:posOffset>
                </wp:positionV>
                <wp:extent cx="568472" cy="368739"/>
                <wp:effectExtent l="0" t="25400" r="41275" b="127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472" cy="368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B4B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-43.15pt;margin-top:103.05pt;width:44.75pt;height:29.05pt;flip:y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265625</wp:posOffset>
                </wp:positionV>
                <wp:extent cx="569009" cy="0"/>
                <wp:effectExtent l="0" t="63500" r="0" b="762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0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4F96A" id="Connecteur droit avec flèche 23" o:spid="_x0000_s1026" type="#_x0000_t32" style="position:absolute;margin-left:-43.2pt;margin-top:20.9pt;width:44.8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757995</wp:posOffset>
                </wp:positionV>
                <wp:extent cx="726831" cy="550741"/>
                <wp:effectExtent l="0" t="0" r="10160" b="825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831" cy="550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9EA" w:rsidRDefault="00B029EA">
                            <w:r>
                              <w:t>Déplacement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48" type="#_x0000_t202" style="position:absolute;margin-left:-70.85pt;margin-top:59.7pt;width:57.25pt;height: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" fillcolor="white [3201]" strokeweight=".5pt">
                <v:textbox>
                  <w:txbxContent>
                    <w:p w:rsidR="00B029EA" w:rsidRDefault="00B029EA">
                      <w:r>
                        <w:t>Déplacement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608965</wp:posOffset>
                </wp:positionV>
                <wp:extent cx="105508" cy="664308"/>
                <wp:effectExtent l="76200" t="25400" r="34290" b="21590"/>
                <wp:wrapNone/>
                <wp:docPr id="11" name="Connecteur en 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08" cy="664308"/>
                        </a:xfrm>
                        <a:prstGeom prst="curvedConnector3">
                          <a:avLst>
                            <a:gd name="adj1" fmla="val -71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54B1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11" o:spid="_x0000_s1026" type="#_x0000_t38" style="position:absolute;margin-left:-6.75pt;margin-top:47.95pt;width:8.3pt;height:52.3pt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" adj="-15513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9"/>
        <w:gridCol w:w="609"/>
      </w:tblGrid>
      <w:tr w:rsidR="00676D4F" w:rsidTr="00D9626D">
        <w:trPr>
          <w:trHeight w:val="469"/>
        </w:trPr>
        <w:tc>
          <w:tcPr>
            <w:tcW w:w="609" w:type="dxa"/>
          </w:tcPr>
          <w:p w:rsidR="00676D4F" w:rsidRDefault="00676D4F" w:rsidP="00204B8A">
            <w:pPr>
              <w:tabs>
                <w:tab w:val="left" w:pos="709"/>
                <w:tab w:val="left" w:pos="7371"/>
              </w:tabs>
            </w:pPr>
            <w:r>
              <w:t>…</w:t>
            </w:r>
          </w:p>
        </w:tc>
        <w:tc>
          <w:tcPr>
            <w:tcW w:w="609" w:type="dxa"/>
          </w:tcPr>
          <w:p w:rsidR="00676D4F" w:rsidRDefault="00676D4F" w:rsidP="00204B8A">
            <w:pPr>
              <w:tabs>
                <w:tab w:val="left" w:pos="709"/>
                <w:tab w:val="left" w:pos="7371"/>
              </w:tabs>
            </w:pPr>
            <w:r>
              <w:t>…</w:t>
            </w:r>
          </w:p>
        </w:tc>
      </w:tr>
      <w:tr w:rsidR="00D9626D" w:rsidTr="00D9626D">
        <w:trPr>
          <w:trHeight w:val="469"/>
        </w:trPr>
        <w:tc>
          <w:tcPr>
            <w:tcW w:w="609" w:type="dxa"/>
          </w:tcPr>
          <w:p w:rsidR="00D9626D" w:rsidRDefault="00D9626D" w:rsidP="00204B8A">
            <w:pPr>
              <w:tabs>
                <w:tab w:val="left" w:pos="709"/>
                <w:tab w:val="left" w:pos="7371"/>
              </w:tabs>
            </w:pPr>
            <w:r>
              <w:t>Z</w:t>
            </w:r>
          </w:p>
        </w:tc>
        <w:tc>
          <w:tcPr>
            <w:tcW w:w="609" w:type="dxa"/>
          </w:tcPr>
          <w:p w:rsidR="00D9626D" w:rsidRDefault="00D9626D" w:rsidP="00204B8A">
            <w:pPr>
              <w:tabs>
                <w:tab w:val="left" w:pos="709"/>
                <w:tab w:val="left" w:pos="7371"/>
              </w:tabs>
            </w:pPr>
            <w:r>
              <w:t>0</w:t>
            </w:r>
          </w:p>
        </w:tc>
      </w:tr>
      <w:tr w:rsidR="00D9626D" w:rsidTr="00D9626D">
        <w:trPr>
          <w:trHeight w:val="499"/>
        </w:trPr>
        <w:tc>
          <w:tcPr>
            <w:tcW w:w="609" w:type="dxa"/>
          </w:tcPr>
          <w:p w:rsidR="00D9626D" w:rsidRDefault="00D9626D" w:rsidP="00204B8A">
            <w:pPr>
              <w:tabs>
                <w:tab w:val="left" w:pos="709"/>
                <w:tab w:val="left" w:pos="7371"/>
              </w:tabs>
            </w:pPr>
            <w:r>
              <w:t>Y</w:t>
            </w:r>
          </w:p>
        </w:tc>
        <w:tc>
          <w:tcPr>
            <w:tcW w:w="609" w:type="dxa"/>
          </w:tcPr>
          <w:p w:rsidR="00D9626D" w:rsidRDefault="00D9626D" w:rsidP="00204B8A">
            <w:pPr>
              <w:tabs>
                <w:tab w:val="left" w:pos="709"/>
                <w:tab w:val="left" w:pos="7371"/>
              </w:tabs>
            </w:pPr>
            <w:r>
              <w:t>0</w:t>
            </w:r>
          </w:p>
        </w:tc>
      </w:tr>
      <w:tr w:rsidR="00D9626D" w:rsidTr="00D9626D">
        <w:trPr>
          <w:trHeight w:val="469"/>
        </w:trPr>
        <w:tc>
          <w:tcPr>
            <w:tcW w:w="609" w:type="dxa"/>
          </w:tcPr>
          <w:p w:rsidR="00D9626D" w:rsidRDefault="00D9626D" w:rsidP="00204B8A">
            <w:pPr>
              <w:tabs>
                <w:tab w:val="left" w:pos="709"/>
                <w:tab w:val="left" w:pos="7371"/>
              </w:tabs>
            </w:pPr>
            <w:r>
              <w:t>X</w:t>
            </w:r>
          </w:p>
        </w:tc>
        <w:tc>
          <w:tcPr>
            <w:tcW w:w="609" w:type="dxa"/>
          </w:tcPr>
          <w:p w:rsidR="00D9626D" w:rsidRDefault="00D9626D" w:rsidP="00204B8A">
            <w:pPr>
              <w:tabs>
                <w:tab w:val="left" w:pos="709"/>
                <w:tab w:val="left" w:pos="7371"/>
              </w:tabs>
            </w:pPr>
            <w:r>
              <w:t>0</w:t>
            </w:r>
          </w:p>
        </w:tc>
      </w:tr>
      <w:tr w:rsidR="00D9626D" w:rsidTr="00D9626D">
        <w:trPr>
          <w:trHeight w:val="499"/>
        </w:trPr>
        <w:tc>
          <w:tcPr>
            <w:tcW w:w="609" w:type="dxa"/>
          </w:tcPr>
          <w:p w:rsidR="00D9626D" w:rsidRDefault="00D9626D" w:rsidP="00204B8A">
            <w:pPr>
              <w:tabs>
                <w:tab w:val="left" w:pos="709"/>
                <w:tab w:val="left" w:pos="7371"/>
              </w:tabs>
            </w:pPr>
            <w:r>
              <w:t>{</w:t>
            </w:r>
          </w:p>
        </w:tc>
        <w:tc>
          <w:tcPr>
            <w:tcW w:w="609" w:type="dxa"/>
          </w:tcPr>
          <w:p w:rsidR="00D9626D" w:rsidRDefault="00D9626D" w:rsidP="00204B8A">
            <w:pPr>
              <w:tabs>
                <w:tab w:val="left" w:pos="709"/>
                <w:tab w:val="left" w:pos="7371"/>
              </w:tabs>
            </w:pPr>
            <w:r>
              <w:t>…</w:t>
            </w:r>
          </w:p>
        </w:tc>
      </w:tr>
      <w:tr w:rsidR="00D9626D" w:rsidTr="00D9626D">
        <w:trPr>
          <w:trHeight w:val="469"/>
        </w:trPr>
        <w:tc>
          <w:tcPr>
            <w:tcW w:w="609" w:type="dxa"/>
          </w:tcPr>
          <w:p w:rsidR="00D9626D" w:rsidRDefault="009356E0" w:rsidP="00204B8A">
            <w:pPr>
              <w:tabs>
                <w:tab w:val="left" w:pos="709"/>
                <w:tab w:val="left" w:pos="7371"/>
              </w:tabs>
            </w:pPr>
            <w:r>
              <w:t>X</w:t>
            </w:r>
          </w:p>
        </w:tc>
        <w:tc>
          <w:tcPr>
            <w:tcW w:w="609" w:type="dxa"/>
          </w:tcPr>
          <w:p w:rsidR="00D9626D" w:rsidRDefault="00D9626D" w:rsidP="00204B8A">
            <w:pPr>
              <w:tabs>
                <w:tab w:val="left" w:pos="709"/>
                <w:tab w:val="left" w:pos="7371"/>
              </w:tabs>
            </w:pPr>
            <w:r>
              <w:t>0</w:t>
            </w:r>
          </w:p>
        </w:tc>
      </w:tr>
      <w:tr w:rsidR="00676D4F" w:rsidTr="00D9626D">
        <w:trPr>
          <w:trHeight w:val="469"/>
        </w:trPr>
        <w:tc>
          <w:tcPr>
            <w:tcW w:w="609" w:type="dxa"/>
          </w:tcPr>
          <w:p w:rsidR="00676D4F" w:rsidRDefault="00676D4F" w:rsidP="00204B8A">
            <w:pPr>
              <w:tabs>
                <w:tab w:val="left" w:pos="709"/>
                <w:tab w:val="left" w:pos="7371"/>
              </w:tabs>
            </w:pPr>
          </w:p>
        </w:tc>
        <w:tc>
          <w:tcPr>
            <w:tcW w:w="609" w:type="dxa"/>
          </w:tcPr>
          <w:p w:rsidR="00676D4F" w:rsidRDefault="00676D4F" w:rsidP="00204B8A">
            <w:pPr>
              <w:tabs>
                <w:tab w:val="left" w:pos="709"/>
                <w:tab w:val="left" w:pos="7371"/>
              </w:tabs>
            </w:pPr>
          </w:p>
        </w:tc>
      </w:tr>
    </w:tbl>
    <w:p w:rsidR="007B37D1" w:rsidRDefault="007B37D1" w:rsidP="00204B8A">
      <w:pPr>
        <w:tabs>
          <w:tab w:val="left" w:pos="709"/>
          <w:tab w:val="left" w:pos="7371"/>
        </w:tabs>
      </w:pPr>
    </w:p>
    <w:p w:rsidR="007B37D1" w:rsidRDefault="007B37D1" w:rsidP="00204B8A">
      <w:pPr>
        <w:tabs>
          <w:tab w:val="left" w:pos="709"/>
          <w:tab w:val="left" w:pos="7371"/>
        </w:tabs>
      </w:pPr>
      <w:r>
        <w:t xml:space="preserve">A quoi sert le déplacement dans la TDS ? Pour pouvoir </w:t>
      </w:r>
      <w:r w:rsidR="00172C27">
        <w:t>accéder</w:t>
      </w:r>
      <w:r>
        <w:t xml:space="preserve"> à la variable dans la mémoire à l’</w:t>
      </w:r>
      <w:r w:rsidR="005F2531">
        <w:t>exécution</w:t>
      </w:r>
      <w:r w:rsidR="00DA1E88">
        <w:br/>
      </w:r>
      <w:r w:rsidR="00DA1E88">
        <w:br/>
      </w:r>
      <w:r>
        <w:t xml:space="preserve">code _f. { </w:t>
      </w:r>
    </w:p>
    <w:p w:rsidR="00172C27" w:rsidRDefault="00FC68A5" w:rsidP="00204B8A">
      <w:pPr>
        <w:tabs>
          <w:tab w:val="left" w:pos="709"/>
          <w:tab w:val="left" w:pos="73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2781056</wp:posOffset>
                </wp:positionH>
                <wp:positionV relativeFrom="paragraph">
                  <wp:posOffset>130712</wp:posOffset>
                </wp:positionV>
                <wp:extent cx="1371795" cy="328246"/>
                <wp:effectExtent l="0" t="0" r="12700" b="1524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795" cy="328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68A5" w:rsidRDefault="00FC68A5">
                            <w:r>
                              <w:t>À l’</w:t>
                            </w:r>
                            <w:proofErr w:type="spellStart"/>
                            <w:r>
                              <w:t>éxécution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1" o:spid="_x0000_s1049" type="#_x0000_t202" style="position:absolute;margin-left:219pt;margin-top:10.3pt;width:108pt;height:25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" fillcolor="white [3201]" strokeweight=".5pt">
                <v:textbox>
                  <w:txbxContent>
                    <w:p w:rsidR="00FC68A5" w:rsidRDefault="00FC68A5">
                      <w:r>
                        <w:t>À l’éxécution</w:t>
                      </w:r>
                    </w:p>
                  </w:txbxContent>
                </v:textbox>
              </v:shape>
            </w:pict>
          </mc:Fallback>
        </mc:AlternateContent>
      </w:r>
      <w:r w:rsidR="00172C27">
        <w:tab/>
      </w:r>
      <w:r w:rsidR="005F2531">
        <w:t>Réserver</w:t>
      </w:r>
      <w:r w:rsidR="00172C27">
        <w:t xml:space="preserve"> 8 octets</w:t>
      </w:r>
    </w:p>
    <w:p w:rsidR="00172C27" w:rsidRDefault="00FC68A5" w:rsidP="00204B8A">
      <w:pPr>
        <w:tabs>
          <w:tab w:val="left" w:pos="709"/>
          <w:tab w:val="left" w:pos="73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DE9C87" wp14:editId="3D27E838">
                <wp:simplePos x="0" y="0"/>
                <wp:positionH relativeFrom="column">
                  <wp:posOffset>2056764</wp:posOffset>
                </wp:positionH>
                <wp:positionV relativeFrom="paragraph">
                  <wp:posOffset>143950</wp:posOffset>
                </wp:positionV>
                <wp:extent cx="724291" cy="586153"/>
                <wp:effectExtent l="0" t="63500" r="0" b="23495"/>
                <wp:wrapNone/>
                <wp:docPr id="40" name="Connecteur en 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291" cy="586153"/>
                        </a:xfrm>
                        <a:prstGeom prst="bentConnector3">
                          <a:avLst>
                            <a:gd name="adj1" fmla="val 3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9DE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0" o:spid="_x0000_s1026" type="#_x0000_t34" style="position:absolute;margin-left:161.95pt;margin-top:11.35pt;width:57.05pt;height:46.1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" adj="710" strokecolor="#4472c4 [3204]" strokeweight=".5pt">
                <v:stroke endarrow="block"/>
              </v:shape>
            </w:pict>
          </mc:Fallback>
        </mc:AlternateContent>
      </w:r>
      <w:r w:rsidR="00172C27">
        <w:tab/>
      </w:r>
      <w:proofErr w:type="spellStart"/>
      <w:r w:rsidR="00172C27">
        <w:t>Inst</w:t>
      </w:r>
      <w:proofErr w:type="spellEnd"/>
      <w:r w:rsidR="00172C27">
        <w:t xml:space="preserve"> de f</w:t>
      </w:r>
    </w:p>
    <w:p w:rsidR="00172C27" w:rsidRDefault="0002412F" w:rsidP="00204B8A">
      <w:pPr>
        <w:tabs>
          <w:tab w:val="left" w:pos="709"/>
          <w:tab w:val="left" w:pos="73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EE196C" wp14:editId="4851F337">
                <wp:simplePos x="0" y="0"/>
                <wp:positionH relativeFrom="column">
                  <wp:posOffset>3507496</wp:posOffset>
                </wp:positionH>
                <wp:positionV relativeFrom="paragraph">
                  <wp:posOffset>145513</wp:posOffset>
                </wp:positionV>
                <wp:extent cx="1371795" cy="328246"/>
                <wp:effectExtent l="0" t="0" r="12700" b="1524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795" cy="328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412F" w:rsidRDefault="004B4301" w:rsidP="0002412F">
                            <w:r>
                              <w:t>TDS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E196C" id="Zone de texte 43" o:spid="_x0000_s1050" type="#_x0000_t202" style="position:absolute;margin-left:276.2pt;margin-top:11.45pt;width:108pt;height:25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" fillcolor="white [3201]" strokeweight=".5pt">
                <v:textbox>
                  <w:txbxContent>
                    <w:p w:rsidR="0002412F" w:rsidRDefault="004B4301" w:rsidP="0002412F">
                      <w:r>
                        <w:t>TDS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0D2813" wp14:editId="24C74875">
                <wp:simplePos x="0" y="0"/>
                <wp:positionH relativeFrom="column">
                  <wp:posOffset>3077161</wp:posOffset>
                </wp:positionH>
                <wp:positionV relativeFrom="paragraph">
                  <wp:posOffset>311980</wp:posOffset>
                </wp:positionV>
                <wp:extent cx="360045" cy="156210"/>
                <wp:effectExtent l="0" t="63500" r="0" b="21590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" cy="156210"/>
                        </a:xfrm>
                        <a:prstGeom prst="bentConnector3">
                          <a:avLst>
                            <a:gd name="adj1" fmla="val 3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84869" id="Connecteur en angle 42" o:spid="_x0000_s1026" type="#_x0000_t34" style="position:absolute;margin-left:242.3pt;margin-top:24.55pt;width:28.35pt;height:12.3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" adj="71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1808235</wp:posOffset>
                </wp:positionH>
                <wp:positionV relativeFrom="paragraph">
                  <wp:posOffset>473710</wp:posOffset>
                </wp:positionV>
                <wp:extent cx="1629507" cy="304800"/>
                <wp:effectExtent l="0" t="0" r="8890" b="1270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50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531" w:rsidRDefault="005F2531">
                            <w:r>
                              <w:t xml:space="preserve">BASE + </w:t>
                            </w:r>
                            <w:r w:rsidR="0002412F">
                              <w:t>DÉPALCMEENT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7" o:spid="_x0000_s1051" type="#_x0000_t202" style="position:absolute;margin-left:142.4pt;margin-top:37.3pt;width:128.3pt;height:24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" fillcolor="white [3201]" strokeweight=".5pt">
                <v:textbox>
                  <w:txbxContent>
                    <w:p w:rsidR="005F2531" w:rsidRDefault="005F2531">
                      <w:r>
                        <w:t xml:space="preserve">BASE + </w:t>
                      </w:r>
                      <w:r w:rsidR="0002412F">
                        <w:t>DÉPALCMEENT</w:t>
                      </w:r>
                    </w:p>
                  </w:txbxContent>
                </v:textbox>
              </v:shape>
            </w:pict>
          </mc:Fallback>
        </mc:AlternateContent>
      </w:r>
      <w:r w:rsidR="005F253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1186913</wp:posOffset>
                </wp:positionH>
                <wp:positionV relativeFrom="paragraph">
                  <wp:posOffset>215802</wp:posOffset>
                </wp:positionV>
                <wp:extent cx="527538" cy="328246"/>
                <wp:effectExtent l="0" t="0" r="31750" b="78740"/>
                <wp:wrapNone/>
                <wp:docPr id="36" name="Connecteur en 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38" cy="328246"/>
                        </a:xfrm>
                        <a:prstGeom prst="bentConnector3">
                          <a:avLst>
                            <a:gd name="adj1" fmla="val 3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0FC97" id="Connecteur en angle 36" o:spid="_x0000_s1026" type="#_x0000_t34" style="position:absolute;margin-left:93.45pt;margin-top:17pt;width:41.55pt;height:25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" adj="710" strokecolor="#4472c4 [3204]" strokeweight=".5pt">
                <v:stroke endarrow="block"/>
              </v:shape>
            </w:pict>
          </mc:Fallback>
        </mc:AlternateContent>
      </w:r>
      <w:r w:rsidR="00172C27">
        <w:tab/>
        <w:t>{ADD #3, @3</w:t>
      </w:r>
    </w:p>
    <w:p w:rsidR="002E5CD0" w:rsidRDefault="001C2F25" w:rsidP="00204B8A">
      <w:pPr>
        <w:tabs>
          <w:tab w:val="left" w:pos="709"/>
          <w:tab w:val="left" w:pos="7371"/>
        </w:tabs>
      </w:pPr>
      <w:r>
        <w:lastRenderedPageBreak/>
        <w:br/>
      </w:r>
      <w:r w:rsidR="0077768D">
        <w:t>X a déplacement de 0</w:t>
      </w:r>
      <w:r w:rsidR="0077768D">
        <w:br/>
        <w:t>Y a déplacement de 2</w:t>
      </w:r>
      <w:r w:rsidR="0077768D">
        <w:br/>
        <w:t>Z a déplacement de 6</w:t>
      </w:r>
      <w:r w:rsidR="0077768D">
        <w:br/>
      </w:r>
    </w:p>
    <w:p w:rsidR="00EB60D7" w:rsidRDefault="00EB60D7" w:rsidP="00204B8A">
      <w:pPr>
        <w:tabs>
          <w:tab w:val="left" w:pos="709"/>
          <w:tab w:val="left" w:pos="7371"/>
        </w:tabs>
      </w:pPr>
      <w:r w:rsidRPr="00EB60D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B5AF0F" wp14:editId="2C099C68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2406316" cy="2714324"/>
                <wp:effectExtent l="12700" t="12700" r="19685" b="16510"/>
                <wp:wrapNone/>
                <wp:docPr id="50" name="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316" cy="271432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776A4" id="Triangle 50" o:spid="_x0000_s1026" type="#_x0000_t5" style="position:absolute;margin-left:0;margin-top:.95pt;width:189.45pt;height:213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" fillcolor="#4472c4 [3204]" strokecolor="#1f3763 [1604]" strokeweight="1pt"/>
            </w:pict>
          </mc:Fallback>
        </mc:AlternateContent>
      </w:r>
      <w:r w:rsidRPr="00EB60D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85C428" wp14:editId="7EC2FE0E">
                <wp:simplePos x="0" y="0"/>
                <wp:positionH relativeFrom="column">
                  <wp:posOffset>157480</wp:posOffset>
                </wp:positionH>
                <wp:positionV relativeFrom="paragraph">
                  <wp:posOffset>1661160</wp:posOffset>
                </wp:positionV>
                <wp:extent cx="1046079" cy="1003768"/>
                <wp:effectExtent l="12700" t="12700" r="20955" b="12700"/>
                <wp:wrapNone/>
                <wp:docPr id="51" name="Tri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9" cy="100376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D7" w:rsidRDefault="00EB60D7" w:rsidP="00EB60D7">
                            <w:pPr>
                              <w:jc w:val="center"/>
                            </w:pPr>
                            <w:proofErr w:type="spellStart"/>
                            <w:r>
                              <w:t>Décl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C428" id="Triangle 51" o:spid="_x0000_s1052" type="#_x0000_t5" style="position:absolute;margin-left:12.4pt;margin-top:130.8pt;width:82.35pt;height:79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" fillcolor="#4472c4 [3204]" strokecolor="#1f3763 [1604]" strokeweight="1pt">
                <v:textbox>
                  <w:txbxContent>
                    <w:p w:rsidR="00EB60D7" w:rsidRDefault="00EB60D7" w:rsidP="00EB60D7">
                      <w:pPr>
                        <w:jc w:val="center"/>
                      </w:pPr>
                      <w:r>
                        <w:t>Décl</w:t>
                      </w:r>
                    </w:p>
                  </w:txbxContent>
                </v:textbox>
              </v:shape>
            </w:pict>
          </mc:Fallback>
        </mc:AlternateContent>
      </w:r>
      <w:r w:rsidRPr="00EB60D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73656C" wp14:editId="6206BA99">
                <wp:simplePos x="0" y="0"/>
                <wp:positionH relativeFrom="column">
                  <wp:posOffset>1281430</wp:posOffset>
                </wp:positionH>
                <wp:positionV relativeFrom="paragraph">
                  <wp:posOffset>1659255</wp:posOffset>
                </wp:positionV>
                <wp:extent cx="1046079" cy="1003768"/>
                <wp:effectExtent l="12700" t="12700" r="20955" b="12700"/>
                <wp:wrapNone/>
                <wp:docPr id="52" name="Tri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9" cy="100376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0D7" w:rsidRDefault="00EB60D7" w:rsidP="00EB60D7">
                            <w:pPr>
                              <w:jc w:val="center"/>
                            </w:pPr>
                            <w:r>
                              <w:t>X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3656C" id="Triangle 52" o:spid="_x0000_s1053" type="#_x0000_t5" style="position:absolute;margin-left:100.9pt;margin-top:130.65pt;width:82.35pt;height:79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" fillcolor="#4472c4 [3204]" strokecolor="#1f3763 [1604]" strokeweight="1pt">
                <v:textbox>
                  <w:txbxContent>
                    <w:p w:rsidR="00EB60D7" w:rsidRDefault="00EB60D7" w:rsidP="00EB60D7">
                      <w:pPr>
                        <w:jc w:val="center"/>
                      </w:pPr>
                      <w:r>
                        <w:t>X = 3</w:t>
                      </w:r>
                    </w:p>
                  </w:txbxContent>
                </v:textbox>
              </v:shape>
            </w:pict>
          </mc:Fallback>
        </mc:AlternateContent>
      </w:r>
    </w:p>
    <w:p w:rsidR="00EB60D7" w:rsidRDefault="00EB60D7" w:rsidP="00204B8A">
      <w:pPr>
        <w:tabs>
          <w:tab w:val="left" w:pos="709"/>
          <w:tab w:val="left" w:pos="7371"/>
        </w:tabs>
      </w:pPr>
    </w:p>
    <w:p w:rsidR="00EB60D7" w:rsidRDefault="00EB60D7" w:rsidP="00204B8A">
      <w:pPr>
        <w:tabs>
          <w:tab w:val="left" w:pos="709"/>
          <w:tab w:val="left" w:pos="7371"/>
        </w:tabs>
      </w:pPr>
      <w:r>
        <w:tab/>
      </w:r>
      <w:r>
        <w:tab/>
        <w:t>TDS f()</w:t>
      </w:r>
    </w:p>
    <w:p w:rsidR="00EB60D7" w:rsidRDefault="00EB60D7" w:rsidP="00204B8A">
      <w:pPr>
        <w:tabs>
          <w:tab w:val="left" w:pos="709"/>
          <w:tab w:val="left" w:pos="7371"/>
        </w:tabs>
      </w:pPr>
    </w:p>
    <w:tbl>
      <w:tblPr>
        <w:tblStyle w:val="Grilledutableau"/>
        <w:tblpPr w:leftFromText="141" w:rightFromText="141" w:vertAnchor="text" w:horzAnchor="margin" w:tblpXSpec="right" w:tblpY="-9"/>
        <w:tblW w:w="0" w:type="auto"/>
        <w:tblLook w:val="04A0" w:firstRow="1" w:lastRow="0" w:firstColumn="1" w:lastColumn="0" w:noHBand="0" w:noVBand="1"/>
      </w:tblPr>
      <w:tblGrid>
        <w:gridCol w:w="1753"/>
      </w:tblGrid>
      <w:tr w:rsidR="00EB60D7" w:rsidTr="00EB60D7">
        <w:trPr>
          <w:trHeight w:val="280"/>
        </w:trPr>
        <w:tc>
          <w:tcPr>
            <w:tcW w:w="1753" w:type="dxa"/>
            <w:tcBorders>
              <w:bottom w:val="nil"/>
            </w:tcBorders>
          </w:tcPr>
          <w:p w:rsidR="00EB60D7" w:rsidRDefault="00EB60D7" w:rsidP="00EB60D7">
            <w:pPr>
              <w:tabs>
                <w:tab w:val="left" w:pos="709"/>
                <w:tab w:val="left" w:pos="7371"/>
              </w:tabs>
            </w:pPr>
          </w:p>
        </w:tc>
      </w:tr>
      <w:tr w:rsidR="00EB60D7" w:rsidTr="00EB60D7">
        <w:trPr>
          <w:trHeight w:val="298"/>
        </w:trPr>
        <w:tc>
          <w:tcPr>
            <w:tcW w:w="1753" w:type="dxa"/>
            <w:tcBorders>
              <w:top w:val="nil"/>
            </w:tcBorders>
          </w:tcPr>
          <w:p w:rsidR="00EB60D7" w:rsidRDefault="00EB60D7" w:rsidP="00EB60D7">
            <w:pPr>
              <w:tabs>
                <w:tab w:val="left" w:pos="709"/>
                <w:tab w:val="left" w:pos="7371"/>
              </w:tabs>
            </w:pPr>
          </w:p>
        </w:tc>
      </w:tr>
      <w:tr w:rsidR="00EB60D7" w:rsidTr="00EB60D7">
        <w:trPr>
          <w:trHeight w:val="280"/>
        </w:trPr>
        <w:tc>
          <w:tcPr>
            <w:tcW w:w="1753" w:type="dxa"/>
            <w:tcBorders>
              <w:bottom w:val="single" w:sz="4" w:space="0" w:color="auto"/>
            </w:tcBorders>
          </w:tcPr>
          <w:p w:rsidR="00EB60D7" w:rsidRDefault="00EB60D7" w:rsidP="00EB60D7">
            <w:pPr>
              <w:tabs>
                <w:tab w:val="left" w:pos="709"/>
                <w:tab w:val="left" w:pos="7371"/>
              </w:tabs>
            </w:pPr>
          </w:p>
        </w:tc>
      </w:tr>
      <w:tr w:rsidR="00EB60D7" w:rsidTr="00EB60D7">
        <w:trPr>
          <w:trHeight w:val="298"/>
        </w:trPr>
        <w:tc>
          <w:tcPr>
            <w:tcW w:w="1753" w:type="dxa"/>
            <w:tcBorders>
              <w:bottom w:val="nil"/>
            </w:tcBorders>
          </w:tcPr>
          <w:p w:rsidR="00EB60D7" w:rsidRDefault="00EB60D7" w:rsidP="00EB60D7">
            <w:pPr>
              <w:tabs>
                <w:tab w:val="left" w:pos="709"/>
                <w:tab w:val="left" w:pos="7371"/>
              </w:tabs>
            </w:pPr>
          </w:p>
        </w:tc>
      </w:tr>
      <w:tr w:rsidR="00EB60D7" w:rsidTr="00EB60D7">
        <w:trPr>
          <w:trHeight w:val="280"/>
        </w:trPr>
        <w:tc>
          <w:tcPr>
            <w:tcW w:w="1753" w:type="dxa"/>
            <w:tcBorders>
              <w:top w:val="nil"/>
            </w:tcBorders>
          </w:tcPr>
          <w:p w:rsidR="00EB60D7" w:rsidRDefault="00EB60D7" w:rsidP="00EB60D7">
            <w:pPr>
              <w:tabs>
                <w:tab w:val="left" w:pos="709"/>
                <w:tab w:val="left" w:pos="7371"/>
              </w:tabs>
            </w:pPr>
          </w:p>
        </w:tc>
      </w:tr>
    </w:tbl>
    <w:p w:rsidR="00EB60D7" w:rsidRDefault="00EB60D7" w:rsidP="00204B8A">
      <w:pPr>
        <w:tabs>
          <w:tab w:val="left" w:pos="709"/>
          <w:tab w:val="left" w:pos="7371"/>
        </w:tabs>
      </w:pPr>
    </w:p>
    <w:p w:rsidR="00EB60D7" w:rsidRDefault="00EB60D7" w:rsidP="00204B8A">
      <w:pPr>
        <w:tabs>
          <w:tab w:val="left" w:pos="709"/>
          <w:tab w:val="left" w:pos="7371"/>
        </w:tabs>
      </w:pPr>
    </w:p>
    <w:p w:rsidR="00EB60D7" w:rsidRDefault="00EB60D7" w:rsidP="00204B8A">
      <w:pPr>
        <w:tabs>
          <w:tab w:val="left" w:pos="709"/>
          <w:tab w:val="left" w:pos="7371"/>
        </w:tabs>
      </w:pPr>
    </w:p>
    <w:p w:rsidR="00EB60D7" w:rsidRDefault="00EB60D7" w:rsidP="00204B8A">
      <w:pPr>
        <w:tabs>
          <w:tab w:val="left" w:pos="709"/>
          <w:tab w:val="left" w:pos="7371"/>
        </w:tabs>
      </w:pPr>
    </w:p>
    <w:p w:rsidR="00EB60D7" w:rsidRDefault="00EB60D7" w:rsidP="00204B8A">
      <w:pPr>
        <w:tabs>
          <w:tab w:val="left" w:pos="709"/>
          <w:tab w:val="left" w:pos="7371"/>
        </w:tabs>
      </w:pPr>
    </w:p>
    <w:p w:rsidR="00EB60D7" w:rsidRDefault="00EB60D7" w:rsidP="00204B8A">
      <w:pPr>
        <w:tabs>
          <w:tab w:val="left" w:pos="709"/>
          <w:tab w:val="left" w:pos="7371"/>
        </w:tabs>
      </w:pPr>
    </w:p>
    <w:p w:rsidR="00EB60D7" w:rsidRDefault="00EB60D7" w:rsidP="00204B8A">
      <w:pPr>
        <w:tabs>
          <w:tab w:val="left" w:pos="709"/>
          <w:tab w:val="left" w:pos="7371"/>
        </w:tabs>
      </w:pPr>
    </w:p>
    <w:p w:rsidR="00EB60D7" w:rsidRDefault="00EB60D7" w:rsidP="00204B8A">
      <w:pPr>
        <w:tabs>
          <w:tab w:val="left" w:pos="709"/>
          <w:tab w:val="left" w:pos="7371"/>
        </w:tabs>
      </w:pPr>
    </w:p>
    <w:p w:rsidR="00EB60D7" w:rsidRDefault="00EB60D7" w:rsidP="00204B8A">
      <w:pPr>
        <w:tabs>
          <w:tab w:val="left" w:pos="709"/>
          <w:tab w:val="left" w:pos="7371"/>
        </w:tabs>
      </w:pPr>
    </w:p>
    <w:p w:rsidR="00EB60D7" w:rsidRDefault="00EB60D7" w:rsidP="00204B8A">
      <w:pPr>
        <w:tabs>
          <w:tab w:val="left" w:pos="709"/>
          <w:tab w:val="left" w:pos="7371"/>
        </w:tabs>
      </w:pPr>
    </w:p>
    <w:p w:rsidR="00EB60D7" w:rsidRDefault="00EB60D7" w:rsidP="00204B8A">
      <w:pPr>
        <w:tabs>
          <w:tab w:val="left" w:pos="709"/>
          <w:tab w:val="left" w:pos="73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448359</wp:posOffset>
                </wp:positionH>
                <wp:positionV relativeFrom="paragraph">
                  <wp:posOffset>63549</wp:posOffset>
                </wp:positionV>
                <wp:extent cx="644769" cy="871415"/>
                <wp:effectExtent l="0" t="0" r="41275" b="81280"/>
                <wp:wrapNone/>
                <wp:docPr id="53" name="Connecteur en 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769" cy="8714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DBD12" id="Connecteur en angle 53" o:spid="_x0000_s1026" type="#_x0000_t34" style="position:absolute;margin-left:35.3pt;margin-top:5pt;width:50.75pt;height:68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" strokecolor="#4472c4 [3204]" strokeweight=".5pt">
                <v:stroke endarrow="block"/>
              </v:shape>
            </w:pict>
          </mc:Fallback>
        </mc:AlternateContent>
      </w:r>
    </w:p>
    <w:p w:rsidR="00EB60D7" w:rsidRDefault="00EB60D7" w:rsidP="00204B8A">
      <w:pPr>
        <w:tabs>
          <w:tab w:val="left" w:pos="709"/>
          <w:tab w:val="left" w:pos="7371"/>
        </w:tabs>
      </w:pPr>
    </w:p>
    <w:p w:rsidR="00EB60D7" w:rsidRDefault="00EB60D7" w:rsidP="00204B8A">
      <w:pPr>
        <w:tabs>
          <w:tab w:val="left" w:pos="709"/>
          <w:tab w:val="left" w:pos="7371"/>
        </w:tabs>
      </w:pPr>
    </w:p>
    <w:p w:rsidR="00EB60D7" w:rsidRDefault="00EB60D7" w:rsidP="00204B8A">
      <w:pPr>
        <w:tabs>
          <w:tab w:val="left" w:pos="709"/>
          <w:tab w:val="left" w:pos="73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1202104</wp:posOffset>
                </wp:positionH>
                <wp:positionV relativeFrom="paragraph">
                  <wp:posOffset>60276</wp:posOffset>
                </wp:positionV>
                <wp:extent cx="4849886" cy="1043354"/>
                <wp:effectExtent l="0" t="0" r="14605" b="1079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9886" cy="1043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0D7" w:rsidRDefault="00EB60D7">
                            <w:r>
                              <w:t>CONSTRUIT UNE TDS par bloc</w:t>
                            </w:r>
                          </w:p>
                          <w:p w:rsidR="00EB60D7" w:rsidRDefault="00EB60D7">
                            <w:r>
                              <w:t>La partie « </w:t>
                            </w:r>
                            <w:r w:rsidRPr="00145F7C">
                              <w:rPr>
                                <w:color w:val="FFC000"/>
                              </w:rPr>
                              <w:t>Déclaration </w:t>
                            </w:r>
                            <w:r>
                              <w:t>» de l’AST devient inutile pour la génération de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4" o:spid="_x0000_s1054" type="#_x0000_t202" style="position:absolute;margin-left:94.65pt;margin-top:4.75pt;width:381.9pt;height:82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" fillcolor="white [3201]" strokeweight=".5pt">
                <v:textbox>
                  <w:txbxContent>
                    <w:p w:rsidR="00EB60D7" w:rsidRDefault="00EB60D7">
                      <w:r>
                        <w:t>CONSTRUIT UNE TDS par bloc</w:t>
                      </w:r>
                    </w:p>
                    <w:p w:rsidR="00EB60D7" w:rsidRDefault="00EB60D7">
                      <w:r>
                        <w:t>La partie « </w:t>
                      </w:r>
                      <w:r w:rsidRPr="00145F7C">
                        <w:rPr>
                          <w:color w:val="FFC000"/>
                        </w:rPr>
                        <w:t>Déclaration </w:t>
                      </w:r>
                      <w:r>
                        <w:t>» de l’AST devient inutile pour la génération de code.</w:t>
                      </w:r>
                    </w:p>
                  </w:txbxContent>
                </v:textbox>
              </v:shape>
            </w:pict>
          </mc:Fallback>
        </mc:AlternateContent>
      </w:r>
    </w:p>
    <w:p w:rsidR="007257C2" w:rsidRPr="007257C2" w:rsidRDefault="007257C2" w:rsidP="007257C2"/>
    <w:p w:rsidR="007257C2" w:rsidRPr="007257C2" w:rsidRDefault="007257C2" w:rsidP="007257C2"/>
    <w:p w:rsidR="007257C2" w:rsidRPr="007257C2" w:rsidRDefault="007257C2" w:rsidP="007257C2"/>
    <w:p w:rsidR="007257C2" w:rsidRPr="007257C2" w:rsidRDefault="007257C2" w:rsidP="007257C2"/>
    <w:p w:rsidR="007257C2" w:rsidRPr="007257C2" w:rsidRDefault="007257C2" w:rsidP="007257C2"/>
    <w:p w:rsidR="007257C2" w:rsidRDefault="007257C2" w:rsidP="007257C2">
      <w:pPr>
        <w:tabs>
          <w:tab w:val="left" w:pos="5778"/>
        </w:tabs>
      </w:pPr>
      <w:r>
        <w:tab/>
      </w:r>
    </w:p>
    <w:p w:rsidR="007257C2" w:rsidRDefault="007257C2" w:rsidP="007257C2">
      <w:pPr>
        <w:tabs>
          <w:tab w:val="left" w:pos="5778"/>
        </w:tabs>
      </w:pPr>
    </w:p>
    <w:p w:rsidR="007257C2" w:rsidRDefault="007257C2" w:rsidP="007257C2">
      <w:pPr>
        <w:tabs>
          <w:tab w:val="left" w:pos="5778"/>
        </w:tabs>
      </w:pPr>
    </w:p>
    <w:p w:rsidR="007257C2" w:rsidRDefault="007257C2" w:rsidP="007257C2">
      <w:pPr>
        <w:tabs>
          <w:tab w:val="left" w:pos="5778"/>
        </w:tabs>
      </w:pPr>
    </w:p>
    <w:p w:rsidR="007257C2" w:rsidRDefault="007257C2" w:rsidP="007257C2">
      <w:pPr>
        <w:tabs>
          <w:tab w:val="left" w:pos="5778"/>
        </w:tabs>
      </w:pPr>
    </w:p>
    <w:p w:rsidR="007257C2" w:rsidRDefault="007257C2" w:rsidP="007257C2">
      <w:pPr>
        <w:tabs>
          <w:tab w:val="left" w:pos="5778"/>
        </w:tabs>
      </w:pPr>
      <w:r>
        <w:t xml:space="preserve">Comment réaliser l’étape d’identification ? </w:t>
      </w:r>
    </w:p>
    <w:p w:rsidR="007257C2" w:rsidRDefault="007257C2" w:rsidP="007257C2">
      <w:pPr>
        <w:tabs>
          <w:tab w:val="left" w:pos="5778"/>
        </w:tabs>
      </w:pPr>
    </w:p>
    <w:p w:rsidR="007257C2" w:rsidRDefault="007B28C2" w:rsidP="007257C2">
      <w:pPr>
        <w:tabs>
          <w:tab w:val="left" w:pos="5778"/>
        </w:tabs>
      </w:pPr>
      <w:r>
        <w:t>On associe à un identificateur sont unique déclaration.</w:t>
      </w:r>
    </w:p>
    <w:p w:rsidR="00145F7C" w:rsidRDefault="00145F7C" w:rsidP="007257C2">
      <w:pPr>
        <w:tabs>
          <w:tab w:val="left" w:pos="5778"/>
        </w:tabs>
      </w:pPr>
      <w:r>
        <w:t>On a un AST</w:t>
      </w:r>
    </w:p>
    <w:p w:rsidR="00145F7C" w:rsidRDefault="002B38CE" w:rsidP="00145F7C">
      <w:pPr>
        <w:tabs>
          <w:tab w:val="left" w:pos="567"/>
          <w:tab w:val="left" w:pos="5778"/>
        </w:tabs>
      </w:pPr>
      <w:r>
        <w:tab/>
      </w:r>
      <w:r w:rsidR="00797553">
        <w:t>des</w:t>
      </w:r>
      <w:r w:rsidR="00145F7C">
        <w:t xml:space="preserve"> TDS</w:t>
      </w:r>
    </w:p>
    <w:p w:rsidR="00966F6B" w:rsidRDefault="00966F6B" w:rsidP="00145F7C">
      <w:pPr>
        <w:tabs>
          <w:tab w:val="left" w:pos="567"/>
          <w:tab w:val="left" w:pos="5778"/>
        </w:tabs>
      </w:pPr>
    </w:p>
    <w:p w:rsidR="0043412C" w:rsidRDefault="0043412C">
      <w:r>
        <w:br w:type="page"/>
      </w:r>
    </w:p>
    <w:p w:rsidR="00CC5D11" w:rsidRDefault="00CC5D11" w:rsidP="00145F7C">
      <w:pPr>
        <w:tabs>
          <w:tab w:val="left" w:pos="567"/>
          <w:tab w:val="left" w:pos="5778"/>
        </w:tabs>
      </w:pPr>
    </w:p>
    <w:p w:rsidR="0043412C" w:rsidRDefault="0043412C" w:rsidP="00145F7C">
      <w:pPr>
        <w:tabs>
          <w:tab w:val="left" w:pos="567"/>
          <w:tab w:val="left" w:pos="57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147127</wp:posOffset>
                </wp:positionH>
                <wp:positionV relativeFrom="paragraph">
                  <wp:posOffset>27333</wp:posOffset>
                </wp:positionV>
                <wp:extent cx="145774" cy="2690191"/>
                <wp:effectExtent l="0" t="0" r="6985" b="15240"/>
                <wp:wrapNone/>
                <wp:docPr id="55" name="Parenthèse ouvran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74" cy="2690191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2105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55" o:spid="_x0000_s1026" type="#_x0000_t85" style="position:absolute;margin-left:11.6pt;margin-top:2.15pt;width:11.5pt;height:211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" adj="98" strokecolor="#4472c4 [3204]" strokeweight=".5pt">
                <v:stroke joinstyle="miter"/>
              </v:shape>
            </w:pict>
          </mc:Fallback>
        </mc:AlternateContent>
      </w:r>
      <w:r>
        <w:tab/>
        <w:t>F1</w:t>
      </w:r>
    </w:p>
    <w:p w:rsidR="0043412C" w:rsidRDefault="0043412C" w:rsidP="00145F7C">
      <w:pPr>
        <w:tabs>
          <w:tab w:val="left" w:pos="567"/>
          <w:tab w:val="left" w:pos="5778"/>
        </w:tabs>
      </w:pPr>
      <w:r>
        <w:tab/>
        <w:t>X : entier</w:t>
      </w:r>
    </w:p>
    <w:p w:rsidR="00966F6B" w:rsidRDefault="0043412C" w:rsidP="0043412C">
      <w:pPr>
        <w:tabs>
          <w:tab w:val="left" w:pos="5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255BE4" wp14:editId="54430C53">
                <wp:simplePos x="0" y="0"/>
                <wp:positionH relativeFrom="column">
                  <wp:posOffset>291696</wp:posOffset>
                </wp:positionH>
                <wp:positionV relativeFrom="paragraph">
                  <wp:posOffset>90670</wp:posOffset>
                </wp:positionV>
                <wp:extent cx="116994" cy="1145309"/>
                <wp:effectExtent l="0" t="0" r="10160" b="10795"/>
                <wp:wrapNone/>
                <wp:docPr id="56" name="Parenthèse ouvran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94" cy="1145309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07F45" id="Parenthèse ouvrante 56" o:spid="_x0000_s1026" type="#_x0000_t85" style="position:absolute;margin-left:22.95pt;margin-top:7.15pt;width:9.2pt;height:90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" adj="184" strokecolor="#4472c4 [3204]" strokeweight=".5pt">
                <v:stroke joinstyle="miter"/>
              </v:shape>
            </w:pict>
          </mc:Fallback>
        </mc:AlternateContent>
      </w:r>
      <w:r>
        <w:tab/>
      </w:r>
      <w:r>
        <w:tab/>
        <w:t>F2</w:t>
      </w:r>
    </w:p>
    <w:p w:rsidR="0043412C" w:rsidRDefault="0043412C" w:rsidP="0043412C">
      <w:pPr>
        <w:tabs>
          <w:tab w:val="left" w:pos="567"/>
        </w:tabs>
      </w:pPr>
      <w:r>
        <w:tab/>
      </w:r>
      <w:r>
        <w:tab/>
        <w:t>Y : réel</w:t>
      </w:r>
    </w:p>
    <w:p w:rsidR="0043412C" w:rsidRDefault="0043412C" w:rsidP="0043412C">
      <w:pPr>
        <w:tabs>
          <w:tab w:val="left" w:pos="5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FC126F" wp14:editId="685C099C">
                <wp:simplePos x="0" y="0"/>
                <wp:positionH relativeFrom="column">
                  <wp:posOffset>358460</wp:posOffset>
                </wp:positionH>
                <wp:positionV relativeFrom="paragraph">
                  <wp:posOffset>64954</wp:posOffset>
                </wp:positionV>
                <wp:extent cx="203766" cy="755374"/>
                <wp:effectExtent l="0" t="0" r="12700" b="6985"/>
                <wp:wrapNone/>
                <wp:docPr id="57" name="Parenthèse ouvran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66" cy="755374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023AE" id="Parenthèse ouvrante 57" o:spid="_x0000_s1026" type="#_x0000_t85" style="position:absolute;margin-left:28.25pt;margin-top:5.1pt;width:16.05pt;height:59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" adj="486" strokecolor="#4472c4 [3204]" strokeweight=".5pt">
                <v:stroke joinstyle="miter"/>
              </v:shape>
            </w:pict>
          </mc:Fallback>
        </mc:AlternateContent>
      </w:r>
      <w:r>
        <w:tab/>
      </w:r>
      <w:r>
        <w:tab/>
      </w:r>
      <w:r w:rsidR="00001874">
        <w:t xml:space="preserve">    </w:t>
      </w:r>
      <w:r>
        <w:t>F3</w:t>
      </w:r>
    </w:p>
    <w:p w:rsidR="0043412C" w:rsidRDefault="0043412C" w:rsidP="0043412C">
      <w:pPr>
        <w:tabs>
          <w:tab w:val="left" w:pos="5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6C9821" wp14:editId="4F15155C">
                <wp:simplePos x="0" y="0"/>
                <wp:positionH relativeFrom="column">
                  <wp:posOffset>715051</wp:posOffset>
                </wp:positionH>
                <wp:positionV relativeFrom="paragraph">
                  <wp:posOffset>113229</wp:posOffset>
                </wp:positionV>
                <wp:extent cx="160465" cy="499227"/>
                <wp:effectExtent l="0" t="0" r="17780" b="8890"/>
                <wp:wrapNone/>
                <wp:docPr id="58" name="Parenthèse ouvran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5" cy="49922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40FF" id="Parenthèse ouvrante 58" o:spid="_x0000_s1026" type="#_x0000_t85" style="position:absolute;margin-left:56.3pt;margin-top:8.9pt;width:12.65pt;height:39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" adj="579" strokecolor="#4472c4 [3204]" strokeweight=".5pt">
                <v:stroke joinstyle="miter"/>
              </v:shape>
            </w:pict>
          </mc:Fallback>
        </mc:AlternateContent>
      </w:r>
      <w:r>
        <w:tab/>
      </w:r>
      <w:r>
        <w:tab/>
      </w:r>
      <w:r>
        <w:tab/>
        <w:t>F4</w:t>
      </w:r>
    </w:p>
    <w:p w:rsidR="0043412C" w:rsidRDefault="0043412C" w:rsidP="0043412C">
      <w:pPr>
        <w:tabs>
          <w:tab w:val="left" w:pos="567"/>
        </w:tabs>
      </w:pPr>
      <w:r>
        <w:tab/>
      </w:r>
      <w:r>
        <w:tab/>
      </w:r>
      <w:r>
        <w:tab/>
      </w:r>
      <w:r>
        <w:tab/>
        <w:t>Z = 10</w:t>
      </w:r>
    </w:p>
    <w:p w:rsidR="0043412C" w:rsidRDefault="0043412C" w:rsidP="0043412C">
      <w:pPr>
        <w:tabs>
          <w:tab w:val="left" w:pos="567"/>
        </w:tabs>
      </w:pPr>
      <w:r>
        <w:tab/>
      </w:r>
      <w:r>
        <w:tab/>
      </w:r>
      <w:r>
        <w:tab/>
      </w:r>
      <w:r>
        <w:tab/>
        <w:t>X = 5</w:t>
      </w:r>
    </w:p>
    <w:p w:rsidR="0043412C" w:rsidRDefault="0043412C" w:rsidP="0043412C">
      <w:pPr>
        <w:tabs>
          <w:tab w:val="left" w:pos="567"/>
        </w:tabs>
      </w:pPr>
    </w:p>
    <w:p w:rsidR="0043412C" w:rsidRDefault="0043412C" w:rsidP="0043412C">
      <w:pPr>
        <w:tabs>
          <w:tab w:val="left" w:pos="567"/>
        </w:tabs>
      </w:pPr>
    </w:p>
    <w:p w:rsidR="0043412C" w:rsidRDefault="0043412C" w:rsidP="0043412C">
      <w:pPr>
        <w:tabs>
          <w:tab w:val="left" w:pos="567"/>
        </w:tabs>
      </w:pPr>
    </w:p>
    <w:p w:rsidR="0043412C" w:rsidRDefault="00001874" w:rsidP="0043412C">
      <w:pPr>
        <w:tabs>
          <w:tab w:val="left" w:pos="5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EF6C3E" wp14:editId="731879AF">
                <wp:simplePos x="0" y="0"/>
                <wp:positionH relativeFrom="column">
                  <wp:posOffset>253144</wp:posOffset>
                </wp:positionH>
                <wp:positionV relativeFrom="paragraph">
                  <wp:posOffset>61319</wp:posOffset>
                </wp:positionV>
                <wp:extent cx="106018" cy="490220"/>
                <wp:effectExtent l="0" t="0" r="8890" b="17780"/>
                <wp:wrapNone/>
                <wp:docPr id="60" name="Parenthèse ouvran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8" cy="49022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C7EF" id="Parenthèse ouvrante 60" o:spid="_x0000_s1026" type="#_x0000_t85" style="position:absolute;margin-left:19.95pt;margin-top:4.85pt;width:8.35pt;height:38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" adj="389" strokecolor="#4472c4 [3204]" strokeweight=".5pt">
                <v:stroke joinstyle="miter"/>
              </v:shape>
            </w:pict>
          </mc:Fallback>
        </mc:AlternateContent>
      </w:r>
      <w:r w:rsidR="0043412C">
        <w:tab/>
        <w:t>F5</w:t>
      </w:r>
    </w:p>
    <w:p w:rsidR="0043412C" w:rsidRDefault="0043412C" w:rsidP="0043412C">
      <w:pPr>
        <w:tabs>
          <w:tab w:val="left" w:pos="567"/>
        </w:tabs>
      </w:pPr>
      <w:r>
        <w:tab/>
      </w:r>
      <w:r w:rsidR="00001874">
        <w:tab/>
      </w:r>
      <w:r>
        <w:t>Z : entier</w:t>
      </w:r>
    </w:p>
    <w:p w:rsidR="0043412C" w:rsidRPr="00092409" w:rsidRDefault="0043412C" w:rsidP="0043412C">
      <w:pPr>
        <w:tabs>
          <w:tab w:val="left" w:pos="567"/>
        </w:tabs>
        <w:rPr>
          <w:lang w:val="en-US"/>
        </w:rPr>
      </w:pPr>
      <w:r>
        <w:tab/>
      </w:r>
      <w:r>
        <w:tab/>
      </w:r>
      <w:r w:rsidRPr="00092409">
        <w:rPr>
          <w:lang w:val="en-US"/>
        </w:rPr>
        <w:t>Z = 5</w:t>
      </w:r>
    </w:p>
    <w:p w:rsidR="00412652" w:rsidRPr="00092409" w:rsidRDefault="00412652" w:rsidP="0043412C">
      <w:pPr>
        <w:tabs>
          <w:tab w:val="left" w:pos="567"/>
        </w:tabs>
        <w:rPr>
          <w:lang w:val="en-US"/>
        </w:rPr>
      </w:pPr>
    </w:p>
    <w:p w:rsidR="00412652" w:rsidRPr="00092409" w:rsidRDefault="00412652" w:rsidP="0043412C">
      <w:pPr>
        <w:tabs>
          <w:tab w:val="left" w:pos="567"/>
        </w:tabs>
        <w:rPr>
          <w:lang w:val="en-US"/>
        </w:rPr>
      </w:pPr>
    </w:p>
    <w:p w:rsidR="00412652" w:rsidRPr="00092409" w:rsidRDefault="00412652" w:rsidP="0043412C">
      <w:pPr>
        <w:tabs>
          <w:tab w:val="left" w:pos="567"/>
        </w:tabs>
        <w:rPr>
          <w:lang w:val="en-US"/>
        </w:rPr>
      </w:pPr>
    </w:p>
    <w:p w:rsidR="00412652" w:rsidRPr="00092409" w:rsidRDefault="00412652" w:rsidP="0043412C">
      <w:pPr>
        <w:tabs>
          <w:tab w:val="left" w:pos="567"/>
        </w:tabs>
        <w:rPr>
          <w:lang w:val="en-US"/>
        </w:rPr>
      </w:pPr>
    </w:p>
    <w:p w:rsidR="00412652" w:rsidRPr="00092409" w:rsidRDefault="00412652" w:rsidP="0043412C">
      <w:pPr>
        <w:tabs>
          <w:tab w:val="left" w:pos="567"/>
        </w:tabs>
        <w:rPr>
          <w:lang w:val="en-US"/>
        </w:rPr>
      </w:pPr>
      <w:r w:rsidRPr="00092409">
        <w:rPr>
          <w:lang w:val="en-US"/>
        </w:rPr>
        <w:t xml:space="preserve">TDS F1 </w:t>
      </w:r>
    </w:p>
    <w:p w:rsidR="00412652" w:rsidRPr="00092409" w:rsidRDefault="00412652" w:rsidP="0043412C">
      <w:pPr>
        <w:tabs>
          <w:tab w:val="left" w:pos="567"/>
        </w:tabs>
        <w:rPr>
          <w:lang w:val="en-US"/>
        </w:rPr>
      </w:pPr>
      <w:r w:rsidRPr="00092409">
        <w:rPr>
          <w:lang w:val="en-US"/>
        </w:rPr>
        <w:t xml:space="preserve">X : </w:t>
      </w:r>
      <w:proofErr w:type="spellStart"/>
      <w:r w:rsidRPr="00092409">
        <w:rPr>
          <w:lang w:val="en-US"/>
        </w:rPr>
        <w:t>entier</w:t>
      </w:r>
      <w:proofErr w:type="spellEnd"/>
    </w:p>
    <w:p w:rsidR="00412652" w:rsidRPr="00092409" w:rsidRDefault="00412652" w:rsidP="0043412C">
      <w:pPr>
        <w:tabs>
          <w:tab w:val="left" w:pos="567"/>
        </w:tabs>
        <w:rPr>
          <w:lang w:val="en-US"/>
        </w:rPr>
      </w:pPr>
    </w:p>
    <w:p w:rsidR="00412652" w:rsidRPr="00092409" w:rsidRDefault="00412652" w:rsidP="0043412C">
      <w:pPr>
        <w:tabs>
          <w:tab w:val="left" w:pos="567"/>
        </w:tabs>
        <w:rPr>
          <w:lang w:val="en-US"/>
        </w:rPr>
      </w:pPr>
    </w:p>
    <w:p w:rsidR="00412652" w:rsidRPr="00092409" w:rsidRDefault="00412652" w:rsidP="0043412C">
      <w:pPr>
        <w:tabs>
          <w:tab w:val="left" w:pos="567"/>
        </w:tabs>
        <w:rPr>
          <w:lang w:val="en-US"/>
        </w:rPr>
      </w:pPr>
      <w:r w:rsidRPr="00092409">
        <w:rPr>
          <w:lang w:val="en-US"/>
        </w:rPr>
        <w:t xml:space="preserve">TDS F2 : </w:t>
      </w:r>
    </w:p>
    <w:p w:rsidR="00412652" w:rsidRDefault="00412652" w:rsidP="0043412C">
      <w:pPr>
        <w:tabs>
          <w:tab w:val="left" w:pos="567"/>
        </w:tabs>
      </w:pPr>
      <w:r>
        <w:t>Y : réel</w:t>
      </w:r>
    </w:p>
    <w:p w:rsidR="00412652" w:rsidRDefault="00412652" w:rsidP="0043412C">
      <w:pPr>
        <w:tabs>
          <w:tab w:val="left" w:pos="567"/>
        </w:tabs>
      </w:pPr>
    </w:p>
    <w:p w:rsidR="00412652" w:rsidRDefault="00412652" w:rsidP="00A41B79">
      <w:pPr>
        <w:tabs>
          <w:tab w:val="left" w:pos="567"/>
        </w:tabs>
      </w:pPr>
      <w:r>
        <w:t>TDS F3 :</w:t>
      </w:r>
    </w:p>
    <w:p w:rsidR="00A41B79" w:rsidRPr="00092409" w:rsidRDefault="00A41B79" w:rsidP="00A41B79">
      <w:pPr>
        <w:tabs>
          <w:tab w:val="left" w:pos="567"/>
        </w:tabs>
      </w:pPr>
      <w:r w:rsidRPr="00092409">
        <w:t>----</w:t>
      </w:r>
    </w:p>
    <w:p w:rsidR="00412652" w:rsidRPr="00092409" w:rsidRDefault="00412652" w:rsidP="0043412C">
      <w:pPr>
        <w:tabs>
          <w:tab w:val="left" w:pos="567"/>
        </w:tabs>
      </w:pPr>
    </w:p>
    <w:p w:rsidR="00412652" w:rsidRPr="00092409" w:rsidRDefault="00412652" w:rsidP="0043412C">
      <w:pPr>
        <w:tabs>
          <w:tab w:val="left" w:pos="567"/>
        </w:tabs>
      </w:pPr>
    </w:p>
    <w:p w:rsidR="00412652" w:rsidRPr="00092409" w:rsidRDefault="00412652" w:rsidP="0043412C">
      <w:pPr>
        <w:tabs>
          <w:tab w:val="left" w:pos="567"/>
        </w:tabs>
      </w:pPr>
      <w:r w:rsidRPr="00092409">
        <w:t xml:space="preserve">TDS F4 : </w:t>
      </w:r>
    </w:p>
    <w:p w:rsidR="00412652" w:rsidRPr="00A41B79" w:rsidRDefault="00412652">
      <w:pPr>
        <w:rPr>
          <w:lang w:val="en-US"/>
        </w:rPr>
      </w:pPr>
      <w:r w:rsidRPr="00A41B79">
        <w:rPr>
          <w:lang w:val="en-US"/>
        </w:rPr>
        <w:t>----</w:t>
      </w:r>
    </w:p>
    <w:p w:rsidR="00412652" w:rsidRPr="00A41B79" w:rsidRDefault="00412652" w:rsidP="0043412C">
      <w:pPr>
        <w:tabs>
          <w:tab w:val="left" w:pos="567"/>
        </w:tabs>
        <w:rPr>
          <w:lang w:val="en-US"/>
        </w:rPr>
      </w:pPr>
    </w:p>
    <w:p w:rsidR="00412652" w:rsidRPr="00A41B79" w:rsidRDefault="00412652" w:rsidP="0043412C">
      <w:pPr>
        <w:tabs>
          <w:tab w:val="left" w:pos="567"/>
        </w:tabs>
        <w:rPr>
          <w:lang w:val="en-US"/>
        </w:rPr>
      </w:pPr>
      <w:r w:rsidRPr="00A41B79">
        <w:rPr>
          <w:lang w:val="en-US"/>
        </w:rPr>
        <w:t>TDS F5 :</w:t>
      </w:r>
    </w:p>
    <w:p w:rsidR="00412652" w:rsidRPr="00A41B79" w:rsidRDefault="00412652" w:rsidP="0043412C">
      <w:pPr>
        <w:tabs>
          <w:tab w:val="left" w:pos="567"/>
        </w:tabs>
        <w:rPr>
          <w:lang w:val="en-US"/>
        </w:rPr>
      </w:pPr>
      <w:r w:rsidRPr="00A41B79">
        <w:rPr>
          <w:lang w:val="en-US"/>
        </w:rPr>
        <w:t>Z : char</w:t>
      </w:r>
    </w:p>
    <w:p w:rsidR="002541FD" w:rsidRPr="00A41B79" w:rsidRDefault="002541FD" w:rsidP="0043412C">
      <w:pPr>
        <w:tabs>
          <w:tab w:val="left" w:pos="567"/>
        </w:tabs>
        <w:rPr>
          <w:lang w:val="en-US"/>
        </w:rPr>
      </w:pPr>
    </w:p>
    <w:p w:rsidR="002541FD" w:rsidRPr="00A41B79" w:rsidRDefault="002541FD" w:rsidP="0043412C">
      <w:pPr>
        <w:tabs>
          <w:tab w:val="left" w:pos="567"/>
        </w:tabs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3"/>
      </w:tblGrid>
      <w:tr w:rsidR="002541FD" w:rsidRPr="00A41B79" w:rsidTr="00283C00">
        <w:trPr>
          <w:trHeight w:val="281"/>
        </w:trPr>
        <w:tc>
          <w:tcPr>
            <w:tcW w:w="563" w:type="dxa"/>
          </w:tcPr>
          <w:p w:rsidR="002541FD" w:rsidRPr="00A41B79" w:rsidRDefault="002541FD" w:rsidP="0043412C">
            <w:pPr>
              <w:tabs>
                <w:tab w:val="left" w:pos="567"/>
              </w:tabs>
              <w:rPr>
                <w:lang w:val="en-US"/>
              </w:rPr>
            </w:pPr>
          </w:p>
        </w:tc>
      </w:tr>
      <w:tr w:rsidR="002541FD" w:rsidRPr="00A41B79" w:rsidTr="00283C00">
        <w:trPr>
          <w:trHeight w:val="262"/>
        </w:trPr>
        <w:tc>
          <w:tcPr>
            <w:tcW w:w="563" w:type="dxa"/>
          </w:tcPr>
          <w:p w:rsidR="002541FD" w:rsidRPr="00A41B79" w:rsidRDefault="002541FD" w:rsidP="0043412C">
            <w:pPr>
              <w:tabs>
                <w:tab w:val="left" w:pos="567"/>
              </w:tabs>
              <w:rPr>
                <w:lang w:val="en-US"/>
              </w:rPr>
            </w:pPr>
          </w:p>
        </w:tc>
      </w:tr>
      <w:tr w:rsidR="002541FD" w:rsidTr="00283C00">
        <w:trPr>
          <w:trHeight w:val="281"/>
        </w:trPr>
        <w:tc>
          <w:tcPr>
            <w:tcW w:w="563" w:type="dxa"/>
          </w:tcPr>
          <w:p w:rsidR="002541FD" w:rsidRDefault="002541FD" w:rsidP="0043412C">
            <w:pPr>
              <w:tabs>
                <w:tab w:val="left" w:pos="567"/>
              </w:tabs>
            </w:pPr>
            <w:r>
              <w:t>…</w:t>
            </w:r>
          </w:p>
        </w:tc>
      </w:tr>
      <w:tr w:rsidR="002541FD" w:rsidTr="00283C00">
        <w:trPr>
          <w:trHeight w:val="262"/>
        </w:trPr>
        <w:tc>
          <w:tcPr>
            <w:tcW w:w="563" w:type="dxa"/>
          </w:tcPr>
          <w:p w:rsidR="002541FD" w:rsidRDefault="002541FD" w:rsidP="0043412C">
            <w:pPr>
              <w:tabs>
                <w:tab w:val="left" w:pos="567"/>
              </w:tabs>
            </w:pPr>
            <w:r>
              <w:t>4</w:t>
            </w:r>
          </w:p>
        </w:tc>
      </w:tr>
      <w:tr w:rsidR="002541FD" w:rsidTr="00283C00">
        <w:trPr>
          <w:trHeight w:val="281"/>
        </w:trPr>
        <w:tc>
          <w:tcPr>
            <w:tcW w:w="563" w:type="dxa"/>
          </w:tcPr>
          <w:p w:rsidR="002541FD" w:rsidRDefault="002541FD" w:rsidP="0043412C">
            <w:pPr>
              <w:tabs>
                <w:tab w:val="left" w:pos="567"/>
              </w:tabs>
            </w:pPr>
            <w:r>
              <w:t>3</w:t>
            </w:r>
          </w:p>
        </w:tc>
      </w:tr>
      <w:tr w:rsidR="002541FD" w:rsidTr="00283C00">
        <w:trPr>
          <w:trHeight w:val="262"/>
        </w:trPr>
        <w:tc>
          <w:tcPr>
            <w:tcW w:w="563" w:type="dxa"/>
          </w:tcPr>
          <w:p w:rsidR="002541FD" w:rsidRDefault="002541FD" w:rsidP="0043412C">
            <w:pPr>
              <w:tabs>
                <w:tab w:val="left" w:pos="567"/>
              </w:tabs>
            </w:pPr>
            <w:r>
              <w:t>2</w:t>
            </w:r>
          </w:p>
        </w:tc>
      </w:tr>
      <w:tr w:rsidR="002541FD" w:rsidTr="00283C00">
        <w:trPr>
          <w:trHeight w:val="281"/>
        </w:trPr>
        <w:tc>
          <w:tcPr>
            <w:tcW w:w="563" w:type="dxa"/>
          </w:tcPr>
          <w:p w:rsidR="002541FD" w:rsidRDefault="002541FD" w:rsidP="0043412C">
            <w:pPr>
              <w:tabs>
                <w:tab w:val="left" w:pos="567"/>
              </w:tabs>
            </w:pPr>
            <w:r>
              <w:t>1</w:t>
            </w:r>
          </w:p>
        </w:tc>
      </w:tr>
    </w:tbl>
    <w:p w:rsidR="00283C00" w:rsidRDefault="00283C00" w:rsidP="0043412C">
      <w:pPr>
        <w:tabs>
          <w:tab w:val="left" w:pos="567"/>
        </w:tabs>
      </w:pPr>
    </w:p>
    <w:p w:rsidR="00FC0D44" w:rsidRDefault="006757FB" w:rsidP="0043412C">
      <w:pPr>
        <w:tabs>
          <w:tab w:val="left" w:pos="567"/>
        </w:tabs>
      </w:pPr>
      <w:r>
        <w:t>Pile</w:t>
      </w:r>
      <w:r w:rsidR="00001874">
        <w:t xml:space="preserve"> des régio</w:t>
      </w:r>
      <w:r w:rsidR="00713661">
        <w:t>ns</w:t>
      </w:r>
      <w:r>
        <w:t> : La pile des régions se</w:t>
      </w:r>
      <w:r w:rsidR="00092409">
        <w:t>r</w:t>
      </w:r>
      <w:r>
        <w:t xml:space="preserve">t </w:t>
      </w:r>
      <w:r w:rsidR="00092409">
        <w:t>à</w:t>
      </w:r>
      <w:r>
        <w:t xml:space="preserve"> trouver l’unique déclaration pour une entrée donnée</w:t>
      </w:r>
      <w:r w:rsidR="001B3304">
        <w:t>.</w:t>
      </w:r>
    </w:p>
    <w:p w:rsidR="00A41B79" w:rsidRDefault="00A41B79" w:rsidP="0043412C">
      <w:pPr>
        <w:tabs>
          <w:tab w:val="left" w:pos="567"/>
        </w:tabs>
      </w:pPr>
    </w:p>
    <w:p w:rsidR="00001874" w:rsidRDefault="00001874" w:rsidP="0043412C">
      <w:pPr>
        <w:tabs>
          <w:tab w:val="left" w:pos="567"/>
        </w:tabs>
      </w:pPr>
      <w:r>
        <w:t xml:space="preserve">A quoi ça sert ? </w:t>
      </w:r>
    </w:p>
    <w:p w:rsidR="00676873" w:rsidRDefault="00676873" w:rsidP="00676873">
      <w:pPr>
        <w:tabs>
          <w:tab w:val="left" w:pos="567"/>
        </w:tabs>
      </w:pPr>
      <w:r>
        <w:t>Pile des régions : La pile des régions se</w:t>
      </w:r>
      <w:r w:rsidR="00420C5A">
        <w:t>r</w:t>
      </w:r>
      <w:r>
        <w:t xml:space="preserve">t </w:t>
      </w:r>
      <w:r w:rsidR="00420C5A">
        <w:t>à</w:t>
      </w:r>
      <w:r>
        <w:t xml:space="preserve"> trouver l’unique déclaration pour une entrée donnée.</w:t>
      </w:r>
    </w:p>
    <w:p w:rsidR="00001874" w:rsidRPr="007257C2" w:rsidRDefault="00001874" w:rsidP="0043412C">
      <w:pPr>
        <w:tabs>
          <w:tab w:val="left" w:pos="567"/>
        </w:tabs>
      </w:pPr>
      <w:bookmarkStart w:id="0" w:name="_GoBack"/>
      <w:bookmarkEnd w:id="0"/>
    </w:p>
    <w:sectPr w:rsidR="00001874" w:rsidRPr="007257C2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876" w:rsidRDefault="00351876" w:rsidP="00C244EE">
      <w:r>
        <w:separator/>
      </w:r>
    </w:p>
  </w:endnote>
  <w:endnote w:type="continuationSeparator" w:id="0">
    <w:p w:rsidR="00351876" w:rsidRDefault="00351876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876" w:rsidRDefault="00351876" w:rsidP="00C244EE">
      <w:r>
        <w:separator/>
      </w:r>
    </w:p>
  </w:footnote>
  <w:footnote w:type="continuationSeparator" w:id="0">
    <w:p w:rsidR="00351876" w:rsidRDefault="00351876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40935"/>
    <w:multiLevelType w:val="hybridMultilevel"/>
    <w:tmpl w:val="746E0A30"/>
    <w:lvl w:ilvl="0" w:tplc="0D6661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6561D"/>
    <w:multiLevelType w:val="hybridMultilevel"/>
    <w:tmpl w:val="6BD89972"/>
    <w:lvl w:ilvl="0" w:tplc="8390B1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2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9"/>
  </w:num>
  <w:num w:numId="8">
    <w:abstractNumId w:val="2"/>
    <w:lvlOverride w:ilvl="0">
      <w:startOverride w:val="1"/>
    </w:lvlOverride>
  </w:num>
  <w:num w:numId="9">
    <w:abstractNumId w:val="8"/>
  </w:num>
  <w:num w:numId="10">
    <w:abstractNumId w:val="1"/>
  </w:num>
  <w:num w:numId="11">
    <w:abstractNumId w:val="8"/>
    <w:lvlOverride w:ilvl="0">
      <w:startOverride w:val="1"/>
    </w:lvlOverride>
  </w:num>
  <w:num w:numId="12">
    <w:abstractNumId w:val="11"/>
  </w:num>
  <w:num w:numId="13">
    <w:abstractNumId w:val="4"/>
  </w:num>
  <w:num w:numId="14">
    <w:abstractNumId w:val="2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7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13"/>
    <w:rsid w:val="00001874"/>
    <w:rsid w:val="00007E7F"/>
    <w:rsid w:val="00016358"/>
    <w:rsid w:val="0001685A"/>
    <w:rsid w:val="0002412F"/>
    <w:rsid w:val="000472A6"/>
    <w:rsid w:val="000665EB"/>
    <w:rsid w:val="000832F0"/>
    <w:rsid w:val="00092409"/>
    <w:rsid w:val="00092881"/>
    <w:rsid w:val="000A4026"/>
    <w:rsid w:val="000B1F2E"/>
    <w:rsid w:val="000B2ECF"/>
    <w:rsid w:val="000B60FD"/>
    <w:rsid w:val="000C60EB"/>
    <w:rsid w:val="000F49F3"/>
    <w:rsid w:val="00111ADF"/>
    <w:rsid w:val="00112A82"/>
    <w:rsid w:val="00114BDB"/>
    <w:rsid w:val="00120678"/>
    <w:rsid w:val="00121F93"/>
    <w:rsid w:val="00132413"/>
    <w:rsid w:val="00144CE7"/>
    <w:rsid w:val="00145F7C"/>
    <w:rsid w:val="00146FCB"/>
    <w:rsid w:val="00155953"/>
    <w:rsid w:val="00160DD4"/>
    <w:rsid w:val="00172C27"/>
    <w:rsid w:val="001924F9"/>
    <w:rsid w:val="00197440"/>
    <w:rsid w:val="001A1175"/>
    <w:rsid w:val="001A1AFB"/>
    <w:rsid w:val="001B3304"/>
    <w:rsid w:val="001C2F25"/>
    <w:rsid w:val="001D3A3D"/>
    <w:rsid w:val="00201514"/>
    <w:rsid w:val="0020363F"/>
    <w:rsid w:val="00204B8A"/>
    <w:rsid w:val="00205964"/>
    <w:rsid w:val="00215EC7"/>
    <w:rsid w:val="0022071E"/>
    <w:rsid w:val="002401F1"/>
    <w:rsid w:val="002541FD"/>
    <w:rsid w:val="002741C1"/>
    <w:rsid w:val="00275EC9"/>
    <w:rsid w:val="00283C00"/>
    <w:rsid w:val="002953E2"/>
    <w:rsid w:val="002B38CE"/>
    <w:rsid w:val="002C1C9A"/>
    <w:rsid w:val="002C6D53"/>
    <w:rsid w:val="002E1A2F"/>
    <w:rsid w:val="002E353F"/>
    <w:rsid w:val="002E40E3"/>
    <w:rsid w:val="002E5CD0"/>
    <w:rsid w:val="002E66D7"/>
    <w:rsid w:val="002F0814"/>
    <w:rsid w:val="002F1EDC"/>
    <w:rsid w:val="00305DE6"/>
    <w:rsid w:val="00334DA2"/>
    <w:rsid w:val="00351876"/>
    <w:rsid w:val="0036070A"/>
    <w:rsid w:val="00361416"/>
    <w:rsid w:val="0036742F"/>
    <w:rsid w:val="00376071"/>
    <w:rsid w:val="00377EB5"/>
    <w:rsid w:val="00390EB6"/>
    <w:rsid w:val="00391F5B"/>
    <w:rsid w:val="003957B9"/>
    <w:rsid w:val="003C5303"/>
    <w:rsid w:val="00411724"/>
    <w:rsid w:val="00412652"/>
    <w:rsid w:val="00420C5A"/>
    <w:rsid w:val="0043412C"/>
    <w:rsid w:val="00436229"/>
    <w:rsid w:val="00444D3C"/>
    <w:rsid w:val="00451E5A"/>
    <w:rsid w:val="00453979"/>
    <w:rsid w:val="00453D26"/>
    <w:rsid w:val="004560B5"/>
    <w:rsid w:val="004644DF"/>
    <w:rsid w:val="0047283A"/>
    <w:rsid w:val="00477FCA"/>
    <w:rsid w:val="0049109B"/>
    <w:rsid w:val="004B3166"/>
    <w:rsid w:val="004B4301"/>
    <w:rsid w:val="004C25F4"/>
    <w:rsid w:val="004D6832"/>
    <w:rsid w:val="004E54F8"/>
    <w:rsid w:val="004E7276"/>
    <w:rsid w:val="004F2808"/>
    <w:rsid w:val="00507E52"/>
    <w:rsid w:val="00546670"/>
    <w:rsid w:val="00550122"/>
    <w:rsid w:val="005524EA"/>
    <w:rsid w:val="00553EE2"/>
    <w:rsid w:val="0057139A"/>
    <w:rsid w:val="00592D74"/>
    <w:rsid w:val="00593981"/>
    <w:rsid w:val="005A5932"/>
    <w:rsid w:val="005A776E"/>
    <w:rsid w:val="005B1FCE"/>
    <w:rsid w:val="005B3CDF"/>
    <w:rsid w:val="005B3F10"/>
    <w:rsid w:val="005C7488"/>
    <w:rsid w:val="005D4225"/>
    <w:rsid w:val="005D60BA"/>
    <w:rsid w:val="005D679F"/>
    <w:rsid w:val="005E110F"/>
    <w:rsid w:val="005F2035"/>
    <w:rsid w:val="005F2531"/>
    <w:rsid w:val="005F2EC3"/>
    <w:rsid w:val="005F3D03"/>
    <w:rsid w:val="00616C7B"/>
    <w:rsid w:val="0062367A"/>
    <w:rsid w:val="00653FBF"/>
    <w:rsid w:val="006572D0"/>
    <w:rsid w:val="00667F2B"/>
    <w:rsid w:val="006757FB"/>
    <w:rsid w:val="00676873"/>
    <w:rsid w:val="00676D4F"/>
    <w:rsid w:val="00677C31"/>
    <w:rsid w:val="00696D4B"/>
    <w:rsid w:val="006A0EFB"/>
    <w:rsid w:val="006A3E19"/>
    <w:rsid w:val="007028D7"/>
    <w:rsid w:val="00713661"/>
    <w:rsid w:val="007236F0"/>
    <w:rsid w:val="007257C2"/>
    <w:rsid w:val="00740FA2"/>
    <w:rsid w:val="0075197C"/>
    <w:rsid w:val="00756ABC"/>
    <w:rsid w:val="00757D1A"/>
    <w:rsid w:val="0077768D"/>
    <w:rsid w:val="00787AFD"/>
    <w:rsid w:val="00797553"/>
    <w:rsid w:val="007A1837"/>
    <w:rsid w:val="007A3D12"/>
    <w:rsid w:val="007A5C0D"/>
    <w:rsid w:val="007B28C2"/>
    <w:rsid w:val="007B37D1"/>
    <w:rsid w:val="007D10DB"/>
    <w:rsid w:val="007F7E02"/>
    <w:rsid w:val="00802262"/>
    <w:rsid w:val="008055E5"/>
    <w:rsid w:val="0081742E"/>
    <w:rsid w:val="00854B13"/>
    <w:rsid w:val="0086764D"/>
    <w:rsid w:val="00873531"/>
    <w:rsid w:val="00881B91"/>
    <w:rsid w:val="008B7BBF"/>
    <w:rsid w:val="008B7D47"/>
    <w:rsid w:val="008D6BAC"/>
    <w:rsid w:val="00921E16"/>
    <w:rsid w:val="00925A3F"/>
    <w:rsid w:val="00931A10"/>
    <w:rsid w:val="009356E0"/>
    <w:rsid w:val="00953F7F"/>
    <w:rsid w:val="00961ED0"/>
    <w:rsid w:val="00966F6B"/>
    <w:rsid w:val="009810E8"/>
    <w:rsid w:val="00993690"/>
    <w:rsid w:val="00994A7B"/>
    <w:rsid w:val="009969CF"/>
    <w:rsid w:val="00997ABC"/>
    <w:rsid w:val="009C7057"/>
    <w:rsid w:val="009D5BCB"/>
    <w:rsid w:val="009E7CA8"/>
    <w:rsid w:val="009E7F80"/>
    <w:rsid w:val="009F1548"/>
    <w:rsid w:val="00A41B79"/>
    <w:rsid w:val="00A46BC6"/>
    <w:rsid w:val="00A50274"/>
    <w:rsid w:val="00A54EA1"/>
    <w:rsid w:val="00A649E2"/>
    <w:rsid w:val="00A70256"/>
    <w:rsid w:val="00A7074D"/>
    <w:rsid w:val="00A77233"/>
    <w:rsid w:val="00A77B8A"/>
    <w:rsid w:val="00AA43FF"/>
    <w:rsid w:val="00AC3BAC"/>
    <w:rsid w:val="00AD22F0"/>
    <w:rsid w:val="00AD3265"/>
    <w:rsid w:val="00AD6E4B"/>
    <w:rsid w:val="00B029EA"/>
    <w:rsid w:val="00B03D65"/>
    <w:rsid w:val="00B12325"/>
    <w:rsid w:val="00B16513"/>
    <w:rsid w:val="00B25A10"/>
    <w:rsid w:val="00B43B13"/>
    <w:rsid w:val="00B73765"/>
    <w:rsid w:val="00B839AD"/>
    <w:rsid w:val="00BB3E54"/>
    <w:rsid w:val="00BD6931"/>
    <w:rsid w:val="00BD79F0"/>
    <w:rsid w:val="00BE5DB0"/>
    <w:rsid w:val="00C02735"/>
    <w:rsid w:val="00C02D36"/>
    <w:rsid w:val="00C14586"/>
    <w:rsid w:val="00C22CB7"/>
    <w:rsid w:val="00C23678"/>
    <w:rsid w:val="00C23D97"/>
    <w:rsid w:val="00C2419A"/>
    <w:rsid w:val="00C244EE"/>
    <w:rsid w:val="00C31B8B"/>
    <w:rsid w:val="00C37AF3"/>
    <w:rsid w:val="00C41258"/>
    <w:rsid w:val="00C41764"/>
    <w:rsid w:val="00C634EE"/>
    <w:rsid w:val="00C6664F"/>
    <w:rsid w:val="00C66B75"/>
    <w:rsid w:val="00C67911"/>
    <w:rsid w:val="00CA04F6"/>
    <w:rsid w:val="00CC5D11"/>
    <w:rsid w:val="00CD211E"/>
    <w:rsid w:val="00CD5315"/>
    <w:rsid w:val="00CD7D79"/>
    <w:rsid w:val="00CF1E62"/>
    <w:rsid w:val="00D03BE8"/>
    <w:rsid w:val="00D262C2"/>
    <w:rsid w:val="00D35BA3"/>
    <w:rsid w:val="00D75A33"/>
    <w:rsid w:val="00D80C2C"/>
    <w:rsid w:val="00D9626D"/>
    <w:rsid w:val="00D9644F"/>
    <w:rsid w:val="00DA1E88"/>
    <w:rsid w:val="00DC08A1"/>
    <w:rsid w:val="00DF6778"/>
    <w:rsid w:val="00E10C10"/>
    <w:rsid w:val="00E2282B"/>
    <w:rsid w:val="00E864B3"/>
    <w:rsid w:val="00E91F52"/>
    <w:rsid w:val="00E929C1"/>
    <w:rsid w:val="00EA5E2B"/>
    <w:rsid w:val="00EB3D97"/>
    <w:rsid w:val="00EB60D7"/>
    <w:rsid w:val="00EC1A1F"/>
    <w:rsid w:val="00ED0AA2"/>
    <w:rsid w:val="00F13D57"/>
    <w:rsid w:val="00F24483"/>
    <w:rsid w:val="00F37652"/>
    <w:rsid w:val="00F53C33"/>
    <w:rsid w:val="00F778FD"/>
    <w:rsid w:val="00F80158"/>
    <w:rsid w:val="00F8329F"/>
    <w:rsid w:val="00F944DF"/>
    <w:rsid w:val="00FA65E9"/>
    <w:rsid w:val="00FA757C"/>
    <w:rsid w:val="00FA7C9B"/>
    <w:rsid w:val="00FC0028"/>
    <w:rsid w:val="00FC0D44"/>
    <w:rsid w:val="00FC5730"/>
    <w:rsid w:val="00FC68A5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0F26"/>
  <w15:chartTrackingRefBased/>
  <w15:docId w15:val="{2C0D494B-02E4-014E-9514-53B281C2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%20Nancy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07:30:38.09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270 351 8027,'50'-4'0,"-2"1"0,-25 3 0,9 0 0,-2 0 0,6 0 0,-4 0 0,5 0 0,-2 0 0,-2 0 0,-3 0 0,-3 0 0,-2 0 0,-2 0 0,-2 0 0,-2 0 0,-1 0 0,-1 0 0,1 0 0,-2-2 0,-1 1 0,-2-1 0,0-1 0,-2 1 0,-1 0 0,-3 2 0,-1 0 0,0 0 0,0 0 0,-1-2 0,-1 0 0,1 0 0,3 2 0,4-2 0,5 0 0,3-1 0,1 3 0,3 0 0,-2 0 0,0-2 0,2 1 0,-3-1 0,-3 1 0,-1 1 0,-2 0 0,1 0 0,-1-2 0,2 0 0,-1 0 0,3 2 0,2-2 0,0 0 0,3-1 0,-2 1 0,2-1 0,-1-1 0,-1-1 0,-1 3 0,-3-2 0,0 2 0,-1-2 0,0 1 0,1 1 0,-2 2 0,5 0 0,0 0 0,1 0 0,1 0 0,2 0 0,-2 0 0,0 0 0,-3 0 0,1 0 0,-1 0 0,-1 0 0,-1 0 0,1 0 0,3 0 0,1 0 0,4 0 0,5 0 0,2 0 0,3 0 0,1 0 0,3 0 0,-4 0 0,5 0 0,-1 0 0,-3 0 0,0 0 0,0 0 0,-1 0 0,-2 0 0,-1 0 0,-3 0 0,-2 0 0,1 0 0,-3 0 0,0 0 0,-2 0 0,-2 0 0,-3 0 0,-1 0 0,-2 0 0,-5 0 0,-3 0 0,-2 0 0,-1 0 0,0 0 0,0 0 0,1 1 0,-1 1 0,3 0 0,1 2 0,2-2 0,1 2 0,2-1 0,2 2 0,1 0 0,1-1 0,-1 2 0,1-2 0,0 0 0,-1-2 0,-1 3 0,-3-4 0,-3 1 0,0 1 0,-3-1 0,0 1 0,-4-1 0,1 4 0,-7-2 0,2 2 0,-4-12 0,8 5 0,6-3 0,3 2 0,3 2 0,1 0 0,1 0 0,-1 0 0,1 0 0,-1 0 0,-2 0 0,-1 0 0,0 0 0,-2 0 0,1 0 0,-1 0 0,3 0 0,2 0 0,1 0 0,1 0 0,2 0 0,0 0 0,0 0 0,-3 0 0,-2 0 0,-4 0 0,-2 0 0,-4 0 0,0 0 0,1 0 0,-15 0 0,5 0 0,-9 0 0,1 0 0,3 0 0,-3-2 0,0 0 0,-1 0 0,-3 2 0,0 0 0,-2 0 0,2 0 0,2 0 0,2 2 0,0 0 0,5 3 0,3-2 0,3 4 0,3-4 0,0 0 0,4-3 0,-1 0 0,0 0 0,0 0 0,-2-3 0,-1 0 0,-6-1 0,-1 2 0,-2 1 0,0 1 0,0 0 0,-1 0 0,1 0 0,3 3 0,3-2 0,4 1 0,1-1 0,2-1 0,-1 0 0,0 0 0,3-1 0,2-1 0,-2-1 0,2-1 0,-4-2 0,2 2 0,-2-1 0,-4-2 0,-1 1 0,-1 0 0,-4 0 0,-4 2 0,-2 1 0,-3 3 0,1-2 0,1 0 0,-1 0 0,-1 2 0,-3 0 0,1 0 0,1 0 0,3 0 0,2 0 0,0 0 0,1 1 0,1 1 0,2 1 0,1 4 0,6-4 0,1 0 0,3-3 0,1 0 0,0 0 0,2 0 0,0 0 0,3 0 0,2 0 0,2 0 0,-1 0 0,1 0 0,-1 0 0,3 0 0,0-6 0,-2-2 0,-1-5 0,-8-2 0,1-2 0,-3 0 0,-2 2 0,-2 0 0,-2 2 0,0 0 0,0 2 0,0 0 0,-3 2 0,-3 4 0,-1 0 0,-4 3 0,3 2 0,-1 0 0,1 0 0,1 0 0,-2 0 0,2 0 0,4 2 0,0 2 0,3 2 0,0 0 0,0 1 0,3-4 0,1-1 0,-3-3 0,-3-1 0,-10 0 0,-11 2 0,-4 0 0,-6 0 0,5 0 0,-6 0 0,6 3 0,1 1 0,3 4 0,3 2 0,4 2 0,6 1 0,5-4 0,4 0 0,1-2 0,1-1 0,0 0 0,0 1 0,3-4 0,1-1 0,5 0 0,4 0 0,0-2 0,4 2 0,-1 1 0,3-1 0,2 1 0,0-1 0,-1-1 0,-3 1 0,-2-1 0,-3-1 0,-1 0 0,-1 0 0,-2 0 0,0 0 0,-4-3 0,-4-1 0,-4-2 0,-3 1 0,-2 0 0,-1 3 0,2 2 0,0 0 0,-2 0 0,0 0 0,-2 2 0,-1 3 0,1 3 0,-1 2 0,4 4 0,0 1 0,5-3 0,2-1 0,1-4 0,1 2 0,0-2 0,4-4 0,2-1 0,11-1 0,6-1 0,5-1 0,1-1 0,1-4 0,-3-5 0,1-3 0,-5-3 0,-3-1 0,-8 0 0,-3 1 0,-3 0 0,-1 2 0,-3 1 0,-4 4 0,-7 3 0,-6 3 0,-5 3 0,-3-2 0,1 3 0,-1 3 0,3 3 0,-1 7 0,2 0 0,2 4 0,5-5 0,3 0 0,3-3 0,2-1 0,1-1 0,6-4 0,0 0 0,3-4 0,-2-3 0,1-1 0,-3-3 0,0 1 0,-6 4 0,-4 1 0,-7 1 0,-6 1 0,-2 3 0,0 4 0,2 1 0,2 2 0,4 1 0,4-2 0,5-1 0,4-2 0,4-2 0,5-1 0,5-3 0,1-6 0,1-3 0,-3-4 0,0 0 0,-3-2 0,-2 5 0,-4 1 0,-1 2 0,-10 4 0,-3 1 0,-8 4 0,-5 2 0,2 7 0,-2 4 0,3 0 0,1 2 0,3-4 0,5-1 0,6-2 0,3-4 0,3 1 0,6 5 0,2 1 0</inkml:trace>
  <inkml:trace contextRef="#ctx0" brushRef="#br0" timeOffset="454">2892 75 8027,'-72'-3'0,"1"-1"0,12 2 0,3 0 0,-31 1 0,11 1 0,-11 1 0,-11 1 0,10 1 0,-4 3 0,4 0 0,11-2 0,-2 2 0,-1-2 0,4-1 0,-1-1 0,13-2 0,6 0 0,5 0 0,2 0 0,8 0 0,6 0 0,10 0 0,5 0 0,8 0 0,3 0 0,0 0 0,-8-5 0,-4-2 0</inkml:trace>
  <inkml:trace contextRef="#ctx0" brushRef="#br0" timeOffset="2187">971 157 8027,'-66'-4'0,"14"2"0,17 2 0,6 2 0,3 2 0,-5 2 0,1 0 0,1 0 0,0-2 0,2-1 0,0 0 0,1 0 0,-1 1 0,-2 1 0,-2-1 0,-3 2 0,-2 0 0,4 0 0,1 1 0,1-1 0,-1 0 0,2 0 0,2 1 0,3-2 0,3-1 0,2 0 0,5-2 0,1 1 0,-2 4 0,1-1 0,-1 0 0,2 0 0,-1 1 0,-1-1 0,3 0 0,-2 0 0,6 1 0,0-3 0,1 0 0,7-3 0,2 1 0,5-2 0,4-2 0,3-3 0,0-4 0,1-1 0,-3 2 0,2-3 0,3 0 0,3-4 0,9-4 0,3-2 0,7-2 0,6-3 0,-3 1 0,5 1 0,1 1 0,-8 7 0,0 2 0,-5 0 0,5 1 0,-2 1 0,4 4 0,2 0 0,2 1 0,0 1 0,6 2 0,4 2 0,3 1 0,-1 1 0,0 0 0,2 0 0,-3 0 0,0 0 0,-4 0 0,-7 0 0,3 1 0,-3 1 0,-1-1 0,5 4 0,-2-4 0,-2 1 0,4 0 0,0 0 0,5-2 0,-1 2 0,-3-1 0,-4-1 0,-5 0 0,-2 0 0,2 0 0,-3 2 0,-3 0 0,-1 1 0,1-1 0,-6 2 0,5 2 0,-2 0 0,6 0 0,0 1 0,-3-1 0,2 0 0,-5 0 0,1 1 0,-1-1 0,-2-1 0,-1 0 0,-1-1 0,-1-1 0,-1 1 0,0-2 0,0 1 0,2-1 0,0-1 0,1 3 0,1-2 0,-1 1 0,4-1 0,-3-1 0,-2 1 0,1 1 0,-3-1 0,-2 2 0,-2-2 0,-2 1 0,2-1 0,-3 1 0,1 1 0,-1 1 0,1-3 0,-1 2 0,3-2 0,-2 2 0,2-2 0,-3 0 0,1-2 0,-2 1 0,0 1 0,-3-1 0,-1 1 0,-4-1 0,2-1 0,2 0 0,6 0 0,4 0 0,4-2 0,7-2 0,-5 0 0,5-4 0,-5 0 0,2 0 0,-5 1 0,-5-2 0,-3 5 0,-7-1 0,-2 4 0,-5-1 0,0 1 0,1 1 0,-4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07:30:33.25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 8027,'54'44'0,"-16"-19"0,-17-16 0,-9-12 0,1 3 0,-1 0 0,1 0 0,-1 0 0,1 0 0,-1 0 0,1 0 0,2 0 0,-1 0 0,3 0 0,-3 0 0,3 0 0,-3 0 0,1 0 0,0 0 0,-1 0 0,3 0 0,-2 0 0,1 0 0,1 0 0,2 0 0,-1 0 0,1 0 0,0 0 0,0 0 0,-1-2 0,1 0 0,2 0 0,0 2 0,3 0 0,-1 0 0,1-3 0,1 1 0,-1-2 0,-1 2 0,2-2 0,-3 2 0,1-2 0,0 2 0,-3-3 0,3 3 0,-2-2 0,-1 2 0,0 1 0,-1 0 0,-1 1 0,-2 0 0,-4 0 0,0 0 0,-4 0 0,1 0 0,-3 0 0,-3-3 0,-3 2 0,-11-7 0,0 9 0,-4-3 0,3 5 0,0 1 0,-3 5 0,-2-5 0,1 1 0</inkml:trace>
  <inkml:trace contextRef="#ctx0" brushRef="#br0" timeOffset="4841">914 490 8027,'50'-4'0,"-2"1"0,-25 3 0,9 0 0,-2 0 0,6 0 0,-4 0 0,5 0 0,-2 0 0,-2 0 0,-3 0 0,-3 0 0,-2 0 0,-2 0 0,-2 0 0,-2 0 0,-1 0 0,-1 0 0,1 0 0,-2-2 0,-1 1 0,-2-1 0,0-1 0,-2 1 0,-1 0 0,-3 2 0,-1 0 0,0 0 0,0 0 0,-1-2 0,-1 0 0,1 0 0,3 2 0,4-2 0,5 0 0,3-1 0,1 3 0,3 0 0,-2 0 0,0-2 0,2 1 0,-3-1 0,-3 1 0,-1 1 0,-2 0 0,1 0 0,-1-2 0,2 0 0,-1 0 0,3 2 0,2-2 0,0 0 0,3-1 0,-2 1 0,2-1 0,-1-1 0,-1-1 0,-1 3 0,-3-2 0,0 2 0,-1-2 0,0 1 0,1 1 0,-2 2 0,5 0 0,0 0 0,1 0 0,1 0 0,2 0 0,-2 0 0,0 0 0,-3 0 0,1 0 0,-1 0 0,-1 0 0,-1 0 0,1 0 0,3 0 0,1 0 0,4 0 0,5 0 0,2 0 0,3 0 0,1 0 0,3 0 0,-4 0 0,5 0 0,-1 0 0,-3 0 0,0 0 0,0 0 0,-1 0 0,-2 0 0,-1 0 0,-3 0 0,-2 0 0,1 0 0,-3 0 0,0 0 0,-2 0 0,-2 0 0,-3 0 0,-1 0 0,-2 0 0,-5 0 0,-3 0 0,-2 0 0,-1 0 0,0 0 0,0 0 0,1 1 0,-1 1 0,3 0 0,1 2 0,2-2 0,1 2 0,2-1 0,2 2 0,1 0 0,1-1 0,-1 2 0,1-2 0,0 0 0,-1-2 0,-1 3 0,-3-4 0,-3 1 0,0 1 0,-3-1 0,0 1 0,-4-1 0,1 4 0,-7-2 0,2 2 0,-4-12 0,8 5 0,6-3 0,3 2 0,3 2 0,1 0 0,1 0 0,-1 0 0,1 0 0,-1 0 0,-2 0 0,-1 0 0,0 0 0,-2 0 0,1 0 0,-1 0 0,3 0 0,2 0 0,1 0 0,1 0 0,2 0 0,0 0 0,0 0 0,-3 0 0,-2 0 0,-4 0 0,-2 0 0,-4 0 0,0 0 0,1 0 0,-15 0 0,5 0 0,-9 0 0,1 0 0,3 0 0,-3-2 0,0 0 0,-1 0 0,-3 2 0,0 0 0,-2 0 0,2 0 0,2 0 0,2 2 0,0 0 0,5 3 0,3-2 0,3 4 0,3-4 0,0 0 0,4-3 0,-1 0 0,0 0 0,0 0 0,-2-3 0,-1 0 0,-6-1 0,-1 2 0,-2 1 0,0 1 0,0 0 0,-1 0 0,1 0 0,3 3 0,3-2 0,4 1 0,1-1 0,2-1 0,-1 0 0,0 0 0,3-1 0,2-1 0,-2-1 0,2-1 0,-4-2 0,2 2 0,-2-1 0,-4-2 0,-1 1 0,-1 0 0,-4 0 0,-4 2 0,-2 1 0,-3 3 0,1-2 0,1 0 0,-1 0 0,-1 2 0,-3 0 0,1 0 0,1 0 0,3 0 0,2 0 0,0 0 0,1 1 0,1 1 0,2 1 0,1 4 0,6-4 0,1 0 0,3-3 0,1 0 0,0 0 0,2 0 0,0 0 0,3 0 0,2 0 0,2 0 0,-1 0 0,1 0 0,-1 0 0,3 0 0,0-6 0,-2-2 0,-1-5 0,-8-2 0,1-2 0,-3 0 0,-2 2 0,-2 0 0,-2 2 0,0 0 0,0 2 0,0 0 0,-3 2 0,-3 4 0,-1 0 0,-4 3 0,3 2 0,-1 0 0,1 0 0,1 0 0,-2 0 0,2 0 0,4 2 0,0 2 0,3 2 0,0 0 0,0 1 0,3-4 0,1-1 0,-3-3 0,-3-1 0,-10 0 0,-11 2 0,-4 0 0,-6 0 0,5 0 0,-6 0 0,6 3 0,1 1 0,3 4 0,3 2 0,4 2 0,6 1 0,5-4 0,4 0 0,1-2 0,1-1 0,0 0 0,0 1 0,3-4 0,1-1 0,5 0 0,4 0 0,0-2 0,4 2 0,-1 1 0,3-1 0,2 1 0,0-1 0,-1-1 0,-3 1 0,-2-1 0,-3-1 0,-1 0 0,-1 0 0,-2 0 0,0 0 0,-4-3 0,-4-1 0,-4-2 0,-3 1 0,-2 0 0,-1 3 0,2 2 0,0 0 0,-2 0 0,0 0 0,-2 2 0,-1 3 0,1 3 0,-1 2 0,4 4 0,0 1 0,5-3 0,2-1 0,1-4 0,1 2 0,0-2 0,4-4 0,2-1 0,11-1 0,6-1 0,5-1 0,1-1 0,1-4 0,-3-5 0,1-3 0,-5-3 0,-3-1 0,-8 0 0,-3 1 0,-3 0 0,-1 2 0,-3 1 0,-4 4 0,-7 3 0,-6 3 0,-5 3 0,-3-2 0,1 3 0,-1 3 0,3 3 0,-1 7 0,2 0 0,2 4 0,5-5 0,3 0 0,3-3 0,2-1 0,1-1 0,6-4 0,0 0 0,3-4 0,-2-3 0,1-1 0,-3-3 0,0 1 0,-6 4 0,-4 1 0,-7 1 0,-6 1 0,-2 3 0,0 4 0,2 1 0,2 2 0,4 1 0,4-2 0,5-1 0,4-2 0,4-2 0,5-1 0,5-3 0,1-6 0,1-3 0,-3-4 0,0 0 0,-3-2 0,-2 5 0,-4 1 0,-1 2 0,-10 4 0,-3 1 0,-8 4 0,-5 2 0,2 7 0,-2 4 0,3 0 0,1 2 0,3-4 0,5-1 0,6-2 0,3-4 0,3 1 0,6 5 0,2 1 0</inkml:trace>
  <inkml:trace contextRef="#ctx0" brushRef="#br0" timeOffset="5295">3536 214 8027,'-72'-3'0,"1"-1"0,12 2 0,3 0 0,-31 1 0,11 1 0,-11 1 0,-11 1 0,10 1 0,-4 3 0,4 0 0,11-2 0,-2 2 0,-1-2 0,4-1 0,-1-1 0,13-2 0,6 0 0,5 0 0,2 0 0,8 0 0,6 0 0,10 0 0,5 0 0,8 0 0,3 0 0,0 0 0,-8-5 0,-4-2 0</inkml:trace>
  <inkml:trace contextRef="#ctx0" brushRef="#br0" timeOffset="7028">1615 296 8027,'-66'-4'0,"14"2"0,17 2 0,6 2 0,3 2 0,-5 2 0,1 0 0,1 0 0,0-2 0,2-1 0,0 0 0,1 0 0,-1 1 0,-2 1 0,-2-1 0,-3 2 0,-2 0 0,4 0 0,1 1 0,1-1 0,-1 0 0,2 0 0,2 1 0,3-2 0,3-1 0,2 0 0,5-2 0,1 1 0,-2 4 0,1-1 0,-1 0 0,2 0 0,-1 1 0,-1-1 0,3 0 0,-2 0 0,6 1 0,0-3 0,1 0 0,7-3 0,2 1 0,5-2 0,4-2 0,3-3 0,0-4 0,1-1 0,-3 2 0,2-3 0,3 0 0,3-4 0,9-4 0,3-2 0,7-2 0,6-3 0,-3 1 0,5 1 0,1 1 0,-8 7 0,0 2 0,-5 0 0,5 1 0,-2 1 0,4 4 0,2 0 0,2 1 0,0 1 0,6 2 0,4 2 0,3 1 0,-1 1 0,0 0 0,2 0 0,-3 0 0,0 0 0,-4 0 0,-7 0 0,3 1 0,-3 1 0,-1-1 0,5 4 0,-2-4 0,-2 1 0,4 0 0,0 0 0,5-2 0,-1 2 0,-3-1 0,-4-1 0,-5 0 0,-2 0 0,2 0 0,-3 2 0,-3 0 0,-1 1 0,1-1 0,-6 2 0,5 2 0,-2 0 0,6 0 0,0 1 0,-3-1 0,2 0 0,-5 0 0,1 1 0,-1-1 0,-2-1 0,-1 0 0,-1-1 0,-1-1 0,-1 1 0,0-2 0,0 1 0,2-1 0,0-1 0,1 3 0,1-2 0,-1 1 0,4-1 0,-3-1 0,-2 1 0,1 1 0,-3-1 0,-2 2 0,-2-2 0,-2 1 0,2-1 0,-3 1 0,1 1 0,-1 1 0,1-3 0,-1 2 0,3-2 0,-2 2 0,2-2 0,-3 0 0,1-2 0,-2 1 0,0 1 0,-3-1 0,-1 1 0,-4-1 0,2-1 0,2 0 0,6 0 0,4 0 0,4-2 0,7-2 0,-5 0 0,5-4 0,-5 0 0,2 0 0,-5 1 0,-5-2 0,-3 5 0,-7-1 0,-2 4 0,-5-1 0,0 1 0,1 1 0,-4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07:44:57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1649 386 24575,'0'18'0,"0"-5"0,0 14 0,0-6 0,0 4 0,0 5 0,0-8 0,0 12 0,0-16 0,0 11 0,0-9 0,0 6 0,0-1 0,0-8 0,0 6 0,0-1 0,0 9 0,0 6 0,0-1 0,0 0 0,0 7 0,-4 13 0,0 2 0,2-2 0,-3 0 0,2-5 0,3-26 0,0 0 0,0-4 0,0 3 0,0-8 0,0 4 0,0-5 0,0 5 0,0-4 0,0 4 0,0-5 0,0 0 0,0 0 0,0-3 0,0 2 0,0-6 0,0 3 0,0-4 0,0 3 0,0 2 0,0 3 0,0 5 0,0 0 0,0 10 0,0-3 0,0 3 0,0-5 0,3 0 0,-2-4 0,3 3 0,-4-8 0,3 4 0,-2-1 0,3-3 0,-4 4 0,0 0 0,0-4 0,0 0 0,0-2 0,0-6 0,0 3 0,0-4 0,0-1 0,0 5 0,0 1 0,0 7 0,0-2 0,0 7 0,0-8 0,0 8 0,0-8 0,0 4 0,0-5 0,0 0 0,0 1 0,0-5 0,0 3 0,0-2 0,0 3 0,0 0 0,0-3 0,0 2 0,0-6 0,0 3 0,0-4 0,0 0 0,0 3 0,0-2 0,0 3 0,0-5 0,0 1 0,0 4 0,0-3 0,0 6 0,0-6 0,0 6 0,0-6 0,0 3 0,0-4 0,0-1 0,0 1 0,0 0 0,0 0 0,3-3 0,0-1 0,4-3 0,0 0 0,0 0 0,0 0 0,0 0 0,0 0 0,0 0 0,0 0 0,3 0 0,2 0 0,3 0 0,0 0 0,0 0 0,5 0 0,-4 0 0,8 0 0,-3 0 0,0 0 0,3 0 0,-3 0 0,4 0 0,-5 0 0,4 0 0,-7 0 0,2 0 0,-4 0 0,1 0 0,-5 0 0,0 0 0,-4 0 0,0 0 0,0 0 0,-1 0 0,1 0 0,0 0 0,0 0 0,0 3 0,0-2 0,3 2 0,2-3 0,3 0 0,1 3 0,-1-2 0,4 3 0,-2-4 0,7 0 0,-8 3 0,4-2 0,-5 2 0,-4 0 0,4-2 0,-7 5 0,2-5 0,-3 2 0,0-3 0,0 0 0,0 0 0,0 0 0,0 0 0,-1 0 0,1 0 0,0 0 0,0 0 0,0 0 0,0 0 0,0 0 0,0 0 0,0 0 0,-1 0 0,1 0 0,0 0 0,0 0 0,0 0 0,0 0 0,0 0 0,0 0 0,3 0 0,-2 0 0,3 0 0,-1 0 0,-2 0 0,6 0 0,-6 0 0,7 0 0,-8 0 0,4 0 0,-4 0 0,0 0 0,0 0 0,0 0 0,0 0 0,-1 0 0,1 0 0,0 0 0,0 0 0,0-3 0,0 2 0,0-2 0,0 3 0,0 0 0,-4-3 0,0-1 0,-3-7 0,0-5 0,0-22 0,0 20 0,0-10 0</inkml:trace>
  <inkml:trace contextRef="#ctx0" brushRef="#br0" timeOffset="2819">143 0 24575,'0'15'0,"0"1"0,0 8 0,0 15 0,0 7 0,0 16 0,0 2 0,0 16 0,0-12 0,0 16 0,0-25 0,-6-9 0,0 3 0,3 25 0,-3-22 0,0 1 0,0 32 0,0 7-895,-6 1 895,5-44 0,1-1 0,0 2 0,0 0 0,-1 0 0,1-1-135,-1 37 135,-4-4 0,5-14 0,0 1 0,-4-9 0,9-14 0,-3-8 0,4-11 888,0 0-888,-4-6 142,3 0-142,-3 5 0,4 1 0,0 6 0,0-1 0,0 13 0,0-4 0,0 10 0,0 1 0,0-5 0,0 5 0,0-7 0,0 0 0,0-5 0,0 4 0,4-10 0,-3 4 0,3-11 0,-4 4 0,0-8 0,0-2 0,0-5 0,0-5 0,0-3 0,4 2 0,-3-2 0,2-1 0,-3 4 0,3-4 0,-2 4 0,6 1 0,-3-1 0,4 0 0,0 5 0,0-4 0,-1 4 0,-2-5 0,1-4 0,-5 4 0,5-7 0,-5 2 0,2-3 0,0-3 0,1-1 0,3-6 0,0-1 0,-1-3 0,1 0 0,0 3 0,0-2 0,0 5 0,8-6 0,-2 6 0,11-6 0,1 2 0,12-4 0,1 3 0,5-2 0,5 2 0,-8 1 0,20-5 0,-20 9 0,14-8 0,-11 8 0,1-8 0,4 8 0,2-3 0,7 0 0,0 2 0,5-7 0,-17 4 0,16-1 0,-9 2 0,11-1 0,-6-1 0,5 1 0,-11 0 0,5 1 0,-7 3 0,1-8 0,-1 8 0,-6-8 0,19 3 0,-21 1 0,20-5 0,-17 9 0,5-8 0,0 8 0,-5-3 0,4 4 0,-10 0 0,-1 0 0,-2 0 0,-9 0 0,11 0 0,-10 0 0,1 0 0,-4 0 0,-4 0 0,5 0 0,0 0 0,0 0 0,0 0 0,1 0 0,-1 0 0,0 0 0,-5 0 0,9 0 0,-7 0 0,8 4 0,-4-3 0,-1 2 0,0-3 0,0 0 0,0 0 0,0 0 0,0 0 0,0 0 0,0 0 0,0 0 0,5 0 0,-3 0 0,3 0 0,0 0 0,-4 0 0,4 0 0,0 0 0,-3 0 0,8 0 0,2 0 0,-4 0 0,13 0 0,-13 0 0,9 4 0,-5 1 0,-1 5 0,-4-5 0,-2 2 0,-9-6 0,-6 3 0,0-1 0,-7-2 0,6 6 0,-6-6 0,6 2 0,-2-3 0,7 0 0,-2 0 0,2 0 0,-10 0 0,-3 0 0</inkml:trace>
</inkml:ink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 Nancy.dotx</Template>
  <TotalTime>127</TotalTime>
  <Pages>7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119</cp:revision>
  <dcterms:created xsi:type="dcterms:W3CDTF">2019-10-08T07:22:00Z</dcterms:created>
  <dcterms:modified xsi:type="dcterms:W3CDTF">2019-12-05T20:17:00Z</dcterms:modified>
</cp:coreProperties>
</file>
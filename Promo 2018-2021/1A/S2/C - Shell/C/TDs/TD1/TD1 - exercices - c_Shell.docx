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9EB" w:rsidRDefault="005639EB" w:rsidP="005639EB">
      <w:pPr>
        <w:pStyle w:val="Titre"/>
      </w:pPr>
      <w:r>
        <w:t>TD1 : Pointeur , chaine de caractères, mémoire</w:t>
      </w:r>
    </w:p>
    <w:p w:rsidR="005639EB" w:rsidRDefault="005639EB" w:rsidP="005639EB"/>
    <w:p w:rsidR="00DD28CE" w:rsidRDefault="00CB512D" w:rsidP="005639EB">
      <w:pPr>
        <w:pStyle w:val="Titre1"/>
      </w:pPr>
      <w:r>
        <w:t>Question</w:t>
      </w:r>
      <w:r w:rsidR="00DD28CE">
        <w:t xml:space="preserve"> 4 : </w:t>
      </w:r>
    </w:p>
    <w:p w:rsidR="00DD28CE" w:rsidRDefault="00DD28CE" w:rsidP="00DD28CE"/>
    <w:p w:rsidR="00DD28CE" w:rsidRDefault="00DD28CE" w:rsidP="00DD28CE">
      <w:pPr>
        <w:pStyle w:val="Paragraphedeliste"/>
        <w:numPr>
          <w:ilvl w:val="0"/>
          <w:numId w:val="5"/>
        </w:numPr>
      </w:pPr>
      <w:r>
        <w:t xml:space="preserve">Corrections </w:t>
      </w:r>
    </w:p>
    <w:p w:rsidR="00DD28CE" w:rsidRDefault="00DD28CE" w:rsidP="00DD28CE">
      <w:pPr>
        <w:pStyle w:val="Paragraphedeliste"/>
        <w:numPr>
          <w:ilvl w:val="1"/>
          <w:numId w:val="5"/>
        </w:numPr>
      </w:pPr>
      <w:r>
        <w:t xml:space="preserve">Char </w:t>
      </w:r>
      <w:proofErr w:type="spellStart"/>
      <w:r>
        <w:t>ptr</w:t>
      </w:r>
      <w:proofErr w:type="spellEnd"/>
      <w:r>
        <w:t>[100] ;</w:t>
      </w:r>
      <w:r>
        <w:br/>
      </w:r>
      <w:proofErr w:type="spellStart"/>
      <w:r>
        <w:t>gets</w:t>
      </w:r>
      <w:proofErr w:type="spellEnd"/>
      <w:r>
        <w:t>(</w:t>
      </w:r>
      <w:proofErr w:type="spellStart"/>
      <w:r>
        <w:t>ptr</w:t>
      </w:r>
      <w:proofErr w:type="spellEnd"/>
      <w:r>
        <w:t>) ;</w:t>
      </w:r>
      <w:r>
        <w:br/>
      </w:r>
      <w:r>
        <w:br/>
      </w:r>
    </w:p>
    <w:p w:rsidR="00DD28CE" w:rsidRDefault="00DD28CE" w:rsidP="00DD28CE">
      <w:pPr>
        <w:pStyle w:val="Paragraphedeliste"/>
        <w:numPr>
          <w:ilvl w:val="1"/>
          <w:numId w:val="5"/>
        </w:numPr>
      </w:pPr>
      <w:r>
        <w:t>Char *</w:t>
      </w:r>
      <w:proofErr w:type="spellStart"/>
      <w:r>
        <w:t>ptr</w:t>
      </w:r>
      <w:proofErr w:type="spellEnd"/>
      <w:r>
        <w:t> ;</w:t>
      </w:r>
      <w:r>
        <w:br/>
      </w:r>
      <w:proofErr w:type="spellStart"/>
      <w:r>
        <w:t>ptr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 xml:space="preserve">(1000 * </w:t>
      </w:r>
      <w:proofErr w:type="spellStart"/>
      <w:r>
        <w:t>sizeof</w:t>
      </w:r>
      <w:proofErr w:type="spellEnd"/>
      <w:r>
        <w:t>(char))</w:t>
      </w:r>
      <w:r>
        <w:br/>
      </w:r>
      <w:proofErr w:type="spellStart"/>
      <w:r>
        <w:t>gets</w:t>
      </w:r>
      <w:proofErr w:type="spellEnd"/>
      <w:r>
        <w:t>(</w:t>
      </w:r>
      <w:proofErr w:type="spellStart"/>
      <w:r>
        <w:t>ptr</w:t>
      </w:r>
      <w:proofErr w:type="spellEnd"/>
      <w:r>
        <w:t>) ;</w:t>
      </w:r>
    </w:p>
    <w:p w:rsidR="00DD28CE" w:rsidRDefault="00DD28CE" w:rsidP="00DD28CE"/>
    <w:p w:rsidR="005639EB" w:rsidRPr="005639EB" w:rsidRDefault="005639EB" w:rsidP="005639EB">
      <w:pPr>
        <w:pStyle w:val="Titre1"/>
      </w:pPr>
      <w:r>
        <w:t xml:space="preserve">Exercice 3 : </w:t>
      </w:r>
    </w:p>
    <w:p w:rsidR="005639EB" w:rsidRDefault="004A46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-37646</wp:posOffset>
                </wp:positionH>
                <wp:positionV relativeFrom="paragraph">
                  <wp:posOffset>489313</wp:posOffset>
                </wp:positionV>
                <wp:extent cx="156754" cy="979714"/>
                <wp:effectExtent l="673100" t="0" r="8890" b="74930"/>
                <wp:wrapNone/>
                <wp:docPr id="4" name="Connecteur en 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754" cy="979714"/>
                        </a:xfrm>
                        <a:prstGeom prst="curvedConnector3">
                          <a:avLst>
                            <a:gd name="adj1" fmla="val 524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B221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4" o:spid="_x0000_s1026" type="#_x0000_t38" style="position:absolute;margin-left:-2.95pt;margin-top:38.55pt;width:12.35pt;height:7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" adj="113363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</w:tblGrid>
      <w:tr w:rsidR="005639EB" w:rsidTr="00FA5391">
        <w:trPr>
          <w:trHeight w:val="129"/>
        </w:trPr>
        <w:tc>
          <w:tcPr>
            <w:tcW w:w="736" w:type="dxa"/>
            <w:vAlign w:val="center"/>
          </w:tcPr>
          <w:p w:rsidR="005639EB" w:rsidRDefault="003B6749" w:rsidP="005639EB">
            <w:proofErr w:type="gramStart"/>
            <w:r>
              <w:t>mot</w:t>
            </w:r>
            <w:proofErr w:type="gramEnd"/>
          </w:p>
        </w:tc>
        <w:tc>
          <w:tcPr>
            <w:tcW w:w="736" w:type="dxa"/>
            <w:vAlign w:val="center"/>
          </w:tcPr>
          <w:p w:rsidR="005639EB" w:rsidRDefault="003B6749" w:rsidP="005639EB">
            <w:pPr>
              <w:jc w:val="center"/>
            </w:pPr>
            <w:proofErr w:type="spellStart"/>
            <w:proofErr w:type="gramStart"/>
            <w:r>
              <w:t>ptr</w:t>
            </w:r>
            <w:proofErr w:type="spellEnd"/>
            <w:proofErr w:type="gramEnd"/>
          </w:p>
        </w:tc>
        <w:tc>
          <w:tcPr>
            <w:tcW w:w="736" w:type="dxa"/>
          </w:tcPr>
          <w:p w:rsidR="005639EB" w:rsidRDefault="003B6749" w:rsidP="005639EB">
            <w:pPr>
              <w:jc w:val="center"/>
            </w:pPr>
            <w:proofErr w:type="gramStart"/>
            <w:r>
              <w:t>ptr</w:t>
            </w:r>
            <w:proofErr w:type="gramEnd"/>
            <w:r w:rsidR="004A4651">
              <w:t>2</w:t>
            </w:r>
          </w:p>
        </w:tc>
      </w:tr>
      <w:tr w:rsidR="005639EB" w:rsidTr="00FA5391">
        <w:trPr>
          <w:trHeight w:val="126"/>
        </w:trPr>
        <w:tc>
          <w:tcPr>
            <w:tcW w:w="736" w:type="dxa"/>
            <w:vAlign w:val="center"/>
          </w:tcPr>
          <w:p w:rsidR="005639EB" w:rsidRDefault="005639EB" w:rsidP="005639EB">
            <w:pPr>
              <w:jc w:val="center"/>
            </w:pPr>
          </w:p>
        </w:tc>
        <w:tc>
          <w:tcPr>
            <w:tcW w:w="736" w:type="dxa"/>
            <w:vAlign w:val="center"/>
          </w:tcPr>
          <w:p w:rsidR="005639EB" w:rsidRDefault="004A4651" w:rsidP="005639E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113665</wp:posOffset>
                      </wp:positionV>
                      <wp:extent cx="1044575" cy="953135"/>
                      <wp:effectExtent l="0" t="0" r="47625" b="37465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4575" cy="9531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8E62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5" o:spid="_x0000_s1026" type="#_x0000_t32" style="position:absolute;margin-left:9.35pt;margin-top:8.95pt;width:82.25pt;height:7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233136</wp:posOffset>
                      </wp:positionH>
                      <wp:positionV relativeFrom="paragraph">
                        <wp:posOffset>65314</wp:posOffset>
                      </wp:positionV>
                      <wp:extent cx="300445" cy="26126"/>
                      <wp:effectExtent l="0" t="50800" r="17145" b="50165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0445" cy="261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F42569" id="Connecteur droit avec flèche 6" o:spid="_x0000_s1026" type="#_x0000_t32" style="position:absolute;margin-left:18.35pt;margin-top:5.15pt;width:23.65pt;height:2.0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36" w:type="dxa"/>
          </w:tcPr>
          <w:p w:rsidR="005639EB" w:rsidRDefault="005639EB" w:rsidP="005639EB">
            <w:pPr>
              <w:jc w:val="center"/>
            </w:pPr>
          </w:p>
        </w:tc>
        <w:bookmarkStart w:id="0" w:name="_GoBack"/>
        <w:bookmarkEnd w:id="0"/>
      </w:tr>
    </w:tbl>
    <w:p w:rsidR="00F37652" w:rsidRDefault="00F37652" w:rsidP="00DC08A1">
      <w:pPr>
        <w:pStyle w:val="Titre"/>
      </w:pPr>
    </w:p>
    <w:p w:rsidR="005639EB" w:rsidRDefault="005639EB" w:rsidP="005639E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81"/>
        <w:gridCol w:w="466"/>
        <w:gridCol w:w="466"/>
        <w:gridCol w:w="466"/>
        <w:gridCol w:w="466"/>
        <w:gridCol w:w="466"/>
      </w:tblGrid>
      <w:tr w:rsidR="004160A9" w:rsidTr="004A4651">
        <w:trPr>
          <w:trHeight w:val="272"/>
        </w:trPr>
        <w:tc>
          <w:tcPr>
            <w:tcW w:w="466" w:type="dxa"/>
          </w:tcPr>
          <w:p w:rsidR="004160A9" w:rsidRDefault="004160A9" w:rsidP="005639EB">
            <w:r>
              <w:t>0</w:t>
            </w:r>
          </w:p>
        </w:tc>
        <w:tc>
          <w:tcPr>
            <w:tcW w:w="466" w:type="dxa"/>
          </w:tcPr>
          <w:p w:rsidR="004160A9" w:rsidRDefault="004160A9" w:rsidP="005639EB">
            <w:r>
              <w:t>1</w:t>
            </w:r>
          </w:p>
        </w:tc>
        <w:tc>
          <w:tcPr>
            <w:tcW w:w="481" w:type="dxa"/>
          </w:tcPr>
          <w:p w:rsidR="004160A9" w:rsidRDefault="004160A9" w:rsidP="005639EB">
            <w:r>
              <w:t>2</w:t>
            </w:r>
          </w:p>
        </w:tc>
        <w:tc>
          <w:tcPr>
            <w:tcW w:w="466" w:type="dxa"/>
          </w:tcPr>
          <w:p w:rsidR="004160A9" w:rsidRDefault="004160A9" w:rsidP="005639EB">
            <w:r>
              <w:t>3</w:t>
            </w:r>
          </w:p>
        </w:tc>
        <w:tc>
          <w:tcPr>
            <w:tcW w:w="466" w:type="dxa"/>
          </w:tcPr>
          <w:p w:rsidR="004160A9" w:rsidRDefault="004160A9" w:rsidP="005639EB">
            <w:r>
              <w:t>4</w:t>
            </w:r>
          </w:p>
        </w:tc>
        <w:tc>
          <w:tcPr>
            <w:tcW w:w="466" w:type="dxa"/>
          </w:tcPr>
          <w:p w:rsidR="004160A9" w:rsidRDefault="004160A9" w:rsidP="005639EB">
            <w:r>
              <w:t>5</w:t>
            </w:r>
          </w:p>
        </w:tc>
        <w:tc>
          <w:tcPr>
            <w:tcW w:w="466" w:type="dxa"/>
          </w:tcPr>
          <w:p w:rsidR="004160A9" w:rsidRDefault="004160A9" w:rsidP="005639EB">
            <w:r>
              <w:t>6</w:t>
            </w:r>
          </w:p>
        </w:tc>
        <w:tc>
          <w:tcPr>
            <w:tcW w:w="466" w:type="dxa"/>
          </w:tcPr>
          <w:p w:rsidR="004160A9" w:rsidRDefault="004160A9" w:rsidP="005639EB">
            <w:r>
              <w:t>7</w:t>
            </w:r>
          </w:p>
        </w:tc>
      </w:tr>
      <w:tr w:rsidR="004160A9" w:rsidTr="004A4651">
        <w:trPr>
          <w:trHeight w:val="272"/>
        </w:trPr>
        <w:tc>
          <w:tcPr>
            <w:tcW w:w="466" w:type="dxa"/>
          </w:tcPr>
          <w:p w:rsidR="004160A9" w:rsidRDefault="004160A9" w:rsidP="005639EB">
            <w:r>
              <w:t>V</w:t>
            </w:r>
          </w:p>
        </w:tc>
        <w:tc>
          <w:tcPr>
            <w:tcW w:w="466" w:type="dxa"/>
          </w:tcPr>
          <w:p w:rsidR="004160A9" w:rsidRDefault="004160A9" w:rsidP="005639EB">
            <w:r>
              <w:t>O</w:t>
            </w:r>
          </w:p>
        </w:tc>
        <w:tc>
          <w:tcPr>
            <w:tcW w:w="481" w:type="dxa"/>
          </w:tcPr>
          <w:p w:rsidR="004160A9" w:rsidRDefault="004A4651" w:rsidP="005639EB">
            <w:r>
              <w:t>Y</w:t>
            </w:r>
          </w:p>
        </w:tc>
        <w:tc>
          <w:tcPr>
            <w:tcW w:w="466" w:type="dxa"/>
          </w:tcPr>
          <w:p w:rsidR="004160A9" w:rsidRDefault="004A4651" w:rsidP="005639EB">
            <w:r>
              <w:t>A</w:t>
            </w:r>
          </w:p>
        </w:tc>
        <w:tc>
          <w:tcPr>
            <w:tcW w:w="466" w:type="dxa"/>
          </w:tcPr>
          <w:p w:rsidR="004160A9" w:rsidRDefault="004C2EE8" w:rsidP="005639EB">
            <w:r>
              <w:t>\0</w:t>
            </w:r>
          </w:p>
        </w:tc>
        <w:tc>
          <w:tcPr>
            <w:tcW w:w="466" w:type="dxa"/>
          </w:tcPr>
          <w:p w:rsidR="004160A9" w:rsidRDefault="004A4651" w:rsidP="005639EB">
            <w:r>
              <w:t>E</w:t>
            </w:r>
          </w:p>
        </w:tc>
        <w:tc>
          <w:tcPr>
            <w:tcW w:w="466" w:type="dxa"/>
          </w:tcPr>
          <w:p w:rsidR="004160A9" w:rsidRDefault="004A4651" w:rsidP="005639EB">
            <w:r>
              <w:t>S</w:t>
            </w:r>
          </w:p>
        </w:tc>
        <w:tc>
          <w:tcPr>
            <w:tcW w:w="466" w:type="dxa"/>
          </w:tcPr>
          <w:p w:rsidR="004160A9" w:rsidRDefault="004160A9" w:rsidP="005639EB">
            <w:r>
              <w:t>\0</w:t>
            </w:r>
          </w:p>
        </w:tc>
      </w:tr>
    </w:tbl>
    <w:p w:rsidR="005639EB" w:rsidRPr="005639EB" w:rsidRDefault="005639EB" w:rsidP="005639EB"/>
    <w:sectPr w:rsidR="005639EB" w:rsidRPr="005639EB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429E"/>
    <w:multiLevelType w:val="hybridMultilevel"/>
    <w:tmpl w:val="93BAB62E"/>
    <w:lvl w:ilvl="0" w:tplc="89809C6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81AD1"/>
    <w:multiLevelType w:val="hybridMultilevel"/>
    <w:tmpl w:val="311EC1A8"/>
    <w:lvl w:ilvl="0" w:tplc="CD048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EB"/>
    <w:rsid w:val="00007E7F"/>
    <w:rsid w:val="000832F0"/>
    <w:rsid w:val="001546B2"/>
    <w:rsid w:val="003B6749"/>
    <w:rsid w:val="004160A9"/>
    <w:rsid w:val="004A4651"/>
    <w:rsid w:val="004C2CC9"/>
    <w:rsid w:val="004C2EE8"/>
    <w:rsid w:val="00550122"/>
    <w:rsid w:val="005639EB"/>
    <w:rsid w:val="005C7488"/>
    <w:rsid w:val="005F2035"/>
    <w:rsid w:val="00653FBF"/>
    <w:rsid w:val="007A3D12"/>
    <w:rsid w:val="00873531"/>
    <w:rsid w:val="00AD6E4B"/>
    <w:rsid w:val="00C66B75"/>
    <w:rsid w:val="00CB512D"/>
    <w:rsid w:val="00DC08A1"/>
    <w:rsid w:val="00DD28CE"/>
    <w:rsid w:val="00EA5E2B"/>
    <w:rsid w:val="00F37652"/>
    <w:rsid w:val="00F9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C7AE"/>
  <w15:chartTrackingRefBased/>
  <w15:docId w15:val="{2DED8E4D-D622-2344-87D2-4A593D8C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F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F37652"/>
    <w:pPr>
      <w:numPr>
        <w:numId w:val="4"/>
      </w:numPr>
      <w:outlineLvl w:val="1"/>
    </w:pPr>
    <w:rPr>
      <w:color w:val="00B0F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7652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37652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563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22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5</cp:revision>
  <dcterms:created xsi:type="dcterms:W3CDTF">2019-01-16T15:46:00Z</dcterms:created>
  <dcterms:modified xsi:type="dcterms:W3CDTF">2019-01-16T16:50:00Z</dcterms:modified>
</cp:coreProperties>
</file>
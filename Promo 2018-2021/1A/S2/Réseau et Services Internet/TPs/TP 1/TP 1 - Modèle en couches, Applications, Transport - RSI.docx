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C462FC" w:rsidP="00C462FC">
      <w:pPr>
        <w:pStyle w:val="Titre"/>
      </w:pPr>
      <w:r>
        <w:t xml:space="preserve">TP 1 - </w:t>
      </w:r>
      <w:r w:rsidRPr="00C462FC">
        <w:t>Modèle</w:t>
      </w:r>
      <w:r w:rsidRPr="00C462FC">
        <w:t xml:space="preserve"> en couches, Applications, Transport</w:t>
      </w:r>
    </w:p>
    <w:p w:rsidR="00C462FC" w:rsidRDefault="00C462FC" w:rsidP="00C462FC"/>
    <w:p w:rsidR="00C462FC" w:rsidRDefault="00C462FC" w:rsidP="00C462FC">
      <w:pPr>
        <w:pStyle w:val="Titre1"/>
      </w:pPr>
      <w:r>
        <w:t xml:space="preserve">Exercice 1 </w:t>
      </w:r>
    </w:p>
    <w:p w:rsidR="00C462FC" w:rsidRDefault="00C462FC" w:rsidP="00C462FC"/>
    <w:p w:rsidR="00C462FC" w:rsidRDefault="00C462FC" w:rsidP="00C462FC">
      <w:r>
        <w:t>Il s’agit de l’échange pour l’établissement de la connexion DNS puis de l’envoie des pages internet sur le protocole http.</w:t>
      </w:r>
    </w:p>
    <w:p w:rsidR="00C462FC" w:rsidRDefault="00C462FC" w:rsidP="00C462FC"/>
    <w:p w:rsidR="00C462FC" w:rsidRDefault="00C462FC" w:rsidP="00C462FC">
      <w:pPr>
        <w:pStyle w:val="Titre1"/>
      </w:pPr>
      <w:r>
        <w:t xml:space="preserve">Exercice 2 </w:t>
      </w:r>
    </w:p>
    <w:p w:rsidR="00C462FC" w:rsidRDefault="00C462FC" w:rsidP="00C462FC"/>
    <w:p w:rsidR="00C462FC" w:rsidRDefault="00C462FC" w:rsidP="00C462FC">
      <w:r>
        <w:t xml:space="preserve">Il ne </w:t>
      </w:r>
      <w:r w:rsidR="004F6DF6">
        <w:t>communique pas avec le switch, il faut définir le DNS pour que cela fonctionne.</w:t>
      </w:r>
    </w:p>
    <w:p w:rsidR="004F6DF6" w:rsidRDefault="004F6DF6" w:rsidP="00C462FC"/>
    <w:p w:rsidR="004F6DF6" w:rsidRDefault="004F6DF6" w:rsidP="004F6DF6">
      <w:pPr>
        <w:pStyle w:val="Titre1"/>
      </w:pPr>
      <w:r>
        <w:t xml:space="preserve">Exercice 3 </w:t>
      </w:r>
    </w:p>
    <w:p w:rsidR="004F6DF6" w:rsidRDefault="004F6DF6" w:rsidP="004F6DF6"/>
    <w:p w:rsidR="004F6DF6" w:rsidRDefault="004F6DF6" w:rsidP="004F6DF6"/>
    <w:p w:rsidR="004F6DF6" w:rsidRDefault="004F6DF6" w:rsidP="004F6DF6">
      <w:pPr>
        <w:pStyle w:val="Paragraphedeliste"/>
        <w:numPr>
          <w:ilvl w:val="0"/>
          <w:numId w:val="18"/>
        </w:numPr>
      </w:pPr>
      <w:r>
        <w:t>DNS utilise TCP</w:t>
      </w:r>
    </w:p>
    <w:p w:rsidR="004F6DF6" w:rsidRDefault="00AD3940" w:rsidP="004F6DF6">
      <w:pPr>
        <w:pStyle w:val="Paragraphedeliste"/>
        <w:numPr>
          <w:ilvl w:val="0"/>
          <w:numId w:val="18"/>
        </w:numPr>
      </w:pPr>
      <w:r>
        <w:t>Port destination : 53</w:t>
      </w:r>
    </w:p>
    <w:p w:rsidR="00AD3940" w:rsidRDefault="00AD3940" w:rsidP="004F6DF6">
      <w:pPr>
        <w:pStyle w:val="Paragraphedeliste"/>
        <w:numPr>
          <w:ilvl w:val="0"/>
          <w:numId w:val="18"/>
        </w:numPr>
      </w:pPr>
      <w:r>
        <w:t>Port source :</w:t>
      </w:r>
      <w:r w:rsidR="00994247">
        <w:t xml:space="preserve"> port aléatoire &gt; 1024</w:t>
      </w:r>
    </w:p>
    <w:p w:rsidR="009266A4" w:rsidRDefault="009266A4" w:rsidP="004F6DF6">
      <w:pPr>
        <w:pStyle w:val="Paragraphedeliste"/>
        <w:numPr>
          <w:ilvl w:val="0"/>
          <w:numId w:val="18"/>
        </w:numPr>
      </w:pPr>
      <w:r>
        <w:t>Adresse IP Destination : 192.168.254.254</w:t>
      </w:r>
    </w:p>
    <w:p w:rsidR="009266A4" w:rsidRDefault="009266A4" w:rsidP="004F6DF6">
      <w:pPr>
        <w:pStyle w:val="Paragraphedeliste"/>
        <w:numPr>
          <w:ilvl w:val="0"/>
          <w:numId w:val="18"/>
        </w:numPr>
      </w:pPr>
      <w:r>
        <w:t xml:space="preserve"> </w:t>
      </w:r>
    </w:p>
    <w:p w:rsidR="009266A4" w:rsidRDefault="009266A4" w:rsidP="004F6DF6">
      <w:pPr>
        <w:pStyle w:val="Paragraphedeliste"/>
        <w:numPr>
          <w:ilvl w:val="0"/>
          <w:numId w:val="18"/>
        </w:numPr>
      </w:pPr>
      <w:r>
        <w:t xml:space="preserve"> </w:t>
      </w:r>
    </w:p>
    <w:p w:rsidR="009266A4" w:rsidRDefault="009266A4" w:rsidP="004F6DF6">
      <w:pPr>
        <w:pStyle w:val="Paragraphedeliste"/>
        <w:numPr>
          <w:ilvl w:val="0"/>
          <w:numId w:val="18"/>
        </w:numPr>
      </w:pPr>
      <w:r>
        <w:t xml:space="preserve">Il fait en </w:t>
      </w:r>
      <w:r w:rsidR="00F32860">
        <w:t>premier</w:t>
      </w:r>
      <w:r>
        <w:t xml:space="preserve"> un </w:t>
      </w:r>
      <w:proofErr w:type="spellStart"/>
      <w:r>
        <w:t>get</w:t>
      </w:r>
      <w:proofErr w:type="spellEnd"/>
      <w:r w:rsidR="009B0967">
        <w:t xml:space="preserve"> -&gt; TCP pour l’</w:t>
      </w:r>
      <w:r w:rsidR="00994247">
        <w:t>http</w:t>
      </w:r>
    </w:p>
    <w:p w:rsidR="00994247" w:rsidRDefault="00F32860" w:rsidP="004F6DF6">
      <w:pPr>
        <w:pStyle w:val="Paragraphedeliste"/>
        <w:numPr>
          <w:ilvl w:val="0"/>
          <w:numId w:val="18"/>
        </w:numPr>
      </w:pPr>
      <w:r>
        <w:t xml:space="preserve">Il lui répond par un code 200, OK ;) </w:t>
      </w:r>
    </w:p>
    <w:p w:rsidR="00F32860" w:rsidRDefault="00F32860" w:rsidP="00F32860"/>
    <w:p w:rsidR="00031783" w:rsidRDefault="00F32860" w:rsidP="00031783">
      <w:pPr>
        <w:pStyle w:val="Titre1"/>
      </w:pPr>
      <w:r>
        <w:t>Exercice 4</w:t>
      </w:r>
    </w:p>
    <w:p w:rsidR="00031783" w:rsidRDefault="00031783" w:rsidP="00031783"/>
    <w:p w:rsidR="00B8473D" w:rsidRDefault="00B8473D" w:rsidP="00B8473D">
      <w:pPr>
        <w:pStyle w:val="Titre2"/>
      </w:pPr>
    </w:p>
    <w:p w:rsidR="00031783" w:rsidRDefault="00B8473D" w:rsidP="000317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6BE01" wp14:editId="7DC41303">
                <wp:simplePos x="0" y="0"/>
                <wp:positionH relativeFrom="column">
                  <wp:posOffset>574205</wp:posOffset>
                </wp:positionH>
                <wp:positionV relativeFrom="paragraph">
                  <wp:posOffset>738615</wp:posOffset>
                </wp:positionV>
                <wp:extent cx="362474" cy="377687"/>
                <wp:effectExtent l="0" t="0" r="19050" b="1651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74" cy="37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73D" w:rsidRDefault="00B8473D" w:rsidP="00B847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6BE01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45.2pt;margin-top:58.15pt;width:28.55pt;height:2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" fillcolor="white [3201]" strokeweight=".5pt">
                <v:textbox>
                  <w:txbxContent>
                    <w:p w:rsidR="00B8473D" w:rsidRDefault="00B8473D" w:rsidP="00B847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1286814</wp:posOffset>
                </wp:positionH>
                <wp:positionV relativeFrom="paragraph">
                  <wp:posOffset>1495534</wp:posOffset>
                </wp:positionV>
                <wp:extent cx="362474" cy="377687"/>
                <wp:effectExtent l="0" t="0" r="19050" b="165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74" cy="37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73D" w:rsidRDefault="00B8473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27" type="#_x0000_t202" style="position:absolute;margin-left:101.3pt;margin-top:117.75pt;width:28.55pt;height:2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" fillcolor="white [3201]" strokeweight=".5pt">
                <v:textbox>
                  <w:txbxContent>
                    <w:p w:rsidR="00B8473D" w:rsidRDefault="00B8473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8473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06F81" wp14:editId="50D28BD1">
                <wp:simplePos x="0" y="0"/>
                <wp:positionH relativeFrom="column">
                  <wp:posOffset>4980692</wp:posOffset>
                </wp:positionH>
                <wp:positionV relativeFrom="paragraph">
                  <wp:posOffset>928122</wp:posOffset>
                </wp:positionV>
                <wp:extent cx="45719" cy="1272209"/>
                <wp:effectExtent l="25400" t="25400" r="43815" b="234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22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6E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92.2pt;margin-top:73.1pt;width:3.6pt;height:100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" strokecolor="#ed7d31 [3205]" strokeweight=".5pt">
                <v:stroke startarrow="block" joinstyle="miter"/>
              </v:shape>
            </w:pict>
          </mc:Fallback>
        </mc:AlternateContent>
      </w:r>
      <w:r w:rsidRPr="00B8473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45C2C" wp14:editId="7A70D91A">
                <wp:simplePos x="0" y="0"/>
                <wp:positionH relativeFrom="column">
                  <wp:posOffset>3825875</wp:posOffset>
                </wp:positionH>
                <wp:positionV relativeFrom="paragraph">
                  <wp:posOffset>644857</wp:posOffset>
                </wp:positionV>
                <wp:extent cx="735330" cy="45085"/>
                <wp:effectExtent l="25400" t="25400" r="13970" b="6921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093A" id="Connecteur droit avec flèche 9" o:spid="_x0000_s1026" type="#_x0000_t32" style="position:absolute;margin-left:301.25pt;margin-top:50.8pt;width:57.9pt;height: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" strokecolor="#ed7d31 [3205]" strokeweight=".5pt">
                <v:stroke startarrow="block" joinstyle="miter"/>
              </v:shape>
            </w:pict>
          </mc:Fallback>
        </mc:AlternateContent>
      </w:r>
      <w:r w:rsidRPr="00B8473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CEB76" wp14:editId="5AD1E169">
                <wp:simplePos x="0" y="0"/>
                <wp:positionH relativeFrom="column">
                  <wp:posOffset>2011238</wp:posOffset>
                </wp:positionH>
                <wp:positionV relativeFrom="paragraph">
                  <wp:posOffset>593560</wp:posOffset>
                </wp:positionV>
                <wp:extent cx="735330" cy="45085"/>
                <wp:effectExtent l="25400" t="25400" r="13970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564B" id="Connecteur droit avec flèche 8" o:spid="_x0000_s1026" type="#_x0000_t32" style="position:absolute;margin-left:158.35pt;margin-top:46.75pt;width:57.9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" strokecolor="#ed7d31 [3205]" strokeweight=".5pt">
                <v:stroke startarrow="block" joinstyle="miter"/>
              </v:shape>
            </w:pict>
          </mc:Fallback>
        </mc:AlternateContent>
      </w:r>
      <w:r w:rsidRPr="00B8473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3AE36" wp14:editId="0E4F38B1">
                <wp:simplePos x="0" y="0"/>
                <wp:positionH relativeFrom="column">
                  <wp:posOffset>639666</wp:posOffset>
                </wp:positionH>
                <wp:positionV relativeFrom="paragraph">
                  <wp:posOffset>784529</wp:posOffset>
                </wp:positionV>
                <wp:extent cx="645795" cy="556260"/>
                <wp:effectExtent l="25400" t="0" r="14605" b="406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" cy="556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2D43" id="Connecteur droit avec flèche 7" o:spid="_x0000_s1026" type="#_x0000_t32" style="position:absolute;margin-left:50.35pt;margin-top:61.75pt;width:50.85pt;height:43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" strokecolor="#ed7d31 [3205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15DED" wp14:editId="6ECCF7A8">
                <wp:simplePos x="0" y="0"/>
                <wp:positionH relativeFrom="column">
                  <wp:posOffset>4425287</wp:posOffset>
                </wp:positionH>
                <wp:positionV relativeFrom="paragraph">
                  <wp:posOffset>1018456</wp:posOffset>
                </wp:positionV>
                <wp:extent cx="45719" cy="1272209"/>
                <wp:effectExtent l="63500" t="0" r="43815" b="361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2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91CD" id="Connecteur droit avec flèche 6" o:spid="_x0000_s1026" type="#_x0000_t32" style="position:absolute;margin-left:348.45pt;margin-top:80.2pt;width:3.6pt;height:100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15DED" wp14:editId="6ECCF7A8">
                <wp:simplePos x="0" y="0"/>
                <wp:positionH relativeFrom="column">
                  <wp:posOffset>3538634</wp:posOffset>
                </wp:positionH>
                <wp:positionV relativeFrom="paragraph">
                  <wp:posOffset>1024034</wp:posOffset>
                </wp:positionV>
                <wp:extent cx="735496" cy="45719"/>
                <wp:effectExtent l="0" t="63500" r="0" b="438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306D" id="Connecteur droit avec flèche 5" o:spid="_x0000_s1026" type="#_x0000_t32" style="position:absolute;margin-left:278.65pt;margin-top:80.65pt;width:57.9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D605F" wp14:editId="577720AF">
                <wp:simplePos x="0" y="0"/>
                <wp:positionH relativeFrom="column">
                  <wp:posOffset>1932857</wp:posOffset>
                </wp:positionH>
                <wp:positionV relativeFrom="paragraph">
                  <wp:posOffset>1166771</wp:posOffset>
                </wp:positionV>
                <wp:extent cx="735496" cy="45719"/>
                <wp:effectExtent l="0" t="63500" r="0" b="438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464B" id="Connecteur droit avec flèche 3" o:spid="_x0000_s1026" type="#_x0000_t32" style="position:absolute;margin-left:152.2pt;margin-top:91.85pt;width:57.9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819675</wp:posOffset>
                </wp:positionH>
                <wp:positionV relativeFrom="paragraph">
                  <wp:posOffset>1217240</wp:posOffset>
                </wp:positionV>
                <wp:extent cx="646043" cy="556591"/>
                <wp:effectExtent l="0" t="25400" r="40005" b="1524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43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A8D72" id="Connecteur droit avec flèche 2" o:spid="_x0000_s1026" type="#_x0000_t32" style="position:absolute;margin-left:64.55pt;margin-top:95.85pt;width:50.85pt;height:43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241EAF">
        <w:rPr>
          <w:noProof/>
        </w:rPr>
        <w:drawing>
          <wp:inline distT="0" distB="0" distL="0" distR="0">
            <wp:extent cx="5724939" cy="3015931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6" r="44925" b="49488"/>
                    <a:stretch/>
                  </pic:blipFill>
                  <pic:spPr bwMode="auto">
                    <a:xfrm>
                      <a:off x="0" y="0"/>
                      <a:ext cx="5736911" cy="302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73D" w:rsidRDefault="00B8473D" w:rsidP="00031783"/>
    <w:p w:rsidR="00B8473D" w:rsidRDefault="00B8473D" w:rsidP="00031783"/>
    <w:p w:rsidR="00B8473D" w:rsidRDefault="00B8473D" w:rsidP="00B8473D">
      <w:pPr>
        <w:pStyle w:val="Titre2"/>
      </w:pPr>
    </w:p>
    <w:p w:rsidR="00B8473D" w:rsidRDefault="00F60A20" w:rsidP="00B8473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-631438</wp:posOffset>
                </wp:positionH>
                <wp:positionV relativeFrom="paragraph">
                  <wp:posOffset>623900</wp:posOffset>
                </wp:positionV>
                <wp:extent cx="1564584" cy="540579"/>
                <wp:effectExtent l="0" t="0" r="10795" b="1841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84" cy="54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0A20" w:rsidRDefault="00F60A20">
                            <w:r>
                              <w:t>Ensuite renvoie acquittement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8" type="#_x0000_t202" style="position:absolute;margin-left:-49.7pt;margin-top:49.15pt;width:123.2pt;height:4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" fillcolor="white [3201]" strokeweight=".5pt">
                <v:textbox>
                  <w:txbxContent>
                    <w:p w:rsidR="00F60A20" w:rsidRDefault="00F60A20">
                      <w:r>
                        <w:t>Ensuite renvoie acquittement 1</w:t>
                      </w:r>
                    </w:p>
                  </w:txbxContent>
                </v:textbox>
              </v:shape>
            </w:pict>
          </mc:Fallback>
        </mc:AlternateContent>
      </w:r>
      <w:r w:rsidR="00B847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1282148</wp:posOffset>
                </wp:positionH>
                <wp:positionV relativeFrom="paragraph">
                  <wp:posOffset>1690177</wp:posOffset>
                </wp:positionV>
                <wp:extent cx="366616" cy="397565"/>
                <wp:effectExtent l="0" t="0" r="14605" b="88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16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73D" w:rsidRDefault="00B847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3" o:spid="_x0000_s1029" type="#_x0000_t202" style="position:absolute;margin-left:100.95pt;margin-top:133.1pt;width:28.85pt;height:3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" fillcolor="white [3201]" strokeweight=".5pt">
                <v:textbox>
                  <w:txbxContent>
                    <w:p w:rsidR="00B8473D" w:rsidRDefault="00B847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473D" w:rsidRPr="00B8473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C9AA4" wp14:editId="7A757FEF">
                <wp:simplePos x="0" y="0"/>
                <wp:positionH relativeFrom="column">
                  <wp:posOffset>4980692</wp:posOffset>
                </wp:positionH>
                <wp:positionV relativeFrom="paragraph">
                  <wp:posOffset>928122</wp:posOffset>
                </wp:positionV>
                <wp:extent cx="45719" cy="1272209"/>
                <wp:effectExtent l="63500" t="0" r="43815" b="361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220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B452" id="Connecteur droit avec flèche 11" o:spid="_x0000_s1026" type="#_x0000_t32" style="position:absolute;margin-left:392.2pt;margin-top:73.1pt;width:3.6pt;height:100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" strokecolor="#ed7d31 [3205]" strokeweight=".5pt">
                <v:stroke endarrow="block" joinstyle="miter"/>
              </v:shape>
            </w:pict>
          </mc:Fallback>
        </mc:AlternateContent>
      </w:r>
      <w:r w:rsidR="00B8473D" w:rsidRPr="00B8473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9F3E1" wp14:editId="60CDC28C">
                <wp:simplePos x="0" y="0"/>
                <wp:positionH relativeFrom="column">
                  <wp:posOffset>3825875</wp:posOffset>
                </wp:positionH>
                <wp:positionV relativeFrom="paragraph">
                  <wp:posOffset>644857</wp:posOffset>
                </wp:positionV>
                <wp:extent cx="735330" cy="45085"/>
                <wp:effectExtent l="0" t="63500" r="0" b="438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4508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4CA2" id="Connecteur droit avec flèche 12" o:spid="_x0000_s1026" type="#_x0000_t32" style="position:absolute;margin-left:301.25pt;margin-top:50.8pt;width:57.9pt;height: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" strokecolor="#ed7d31 [3205]" strokeweight=".5pt">
                <v:stroke endarrow="block" joinstyle="miter"/>
              </v:shape>
            </w:pict>
          </mc:Fallback>
        </mc:AlternateContent>
      </w:r>
      <w:r w:rsidR="00B8473D" w:rsidRPr="00B8473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D5D75" wp14:editId="25E74139">
                <wp:simplePos x="0" y="0"/>
                <wp:positionH relativeFrom="column">
                  <wp:posOffset>2011238</wp:posOffset>
                </wp:positionH>
                <wp:positionV relativeFrom="paragraph">
                  <wp:posOffset>593560</wp:posOffset>
                </wp:positionV>
                <wp:extent cx="735330" cy="45085"/>
                <wp:effectExtent l="0" t="63500" r="0" b="438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" cy="4508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B1A3" id="Connecteur droit avec flèche 13" o:spid="_x0000_s1026" type="#_x0000_t32" style="position:absolute;margin-left:158.35pt;margin-top:46.75pt;width:57.9pt;height:3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" strokecolor="#ed7d31 [3205]" strokeweight=".5pt">
                <v:stroke endarrow="block" joinstyle="miter"/>
              </v:shape>
            </w:pict>
          </mc:Fallback>
        </mc:AlternateContent>
      </w:r>
      <w:r w:rsidR="00B8473D" w:rsidRPr="00B8473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DFAE1" wp14:editId="1A4E550B">
                <wp:simplePos x="0" y="0"/>
                <wp:positionH relativeFrom="column">
                  <wp:posOffset>639666</wp:posOffset>
                </wp:positionH>
                <wp:positionV relativeFrom="paragraph">
                  <wp:posOffset>784529</wp:posOffset>
                </wp:positionV>
                <wp:extent cx="645795" cy="556260"/>
                <wp:effectExtent l="0" t="25400" r="40005" b="152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" cy="55626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5B66C" id="Connecteur droit avec flèche 14" o:spid="_x0000_s1026" type="#_x0000_t32" style="position:absolute;margin-left:50.35pt;margin-top:61.75pt;width:50.85pt;height:43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" strokecolor="#ed7d31 [3205]" strokeweight=".5pt">
                <v:stroke endarrow="block" joinstyle="miter"/>
              </v:shape>
            </w:pict>
          </mc:Fallback>
        </mc:AlternateContent>
      </w:r>
      <w:r w:rsidR="00B847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14F87" wp14:editId="7AF4C149">
                <wp:simplePos x="0" y="0"/>
                <wp:positionH relativeFrom="column">
                  <wp:posOffset>4425287</wp:posOffset>
                </wp:positionH>
                <wp:positionV relativeFrom="paragraph">
                  <wp:posOffset>1018456</wp:posOffset>
                </wp:positionV>
                <wp:extent cx="45719" cy="1272209"/>
                <wp:effectExtent l="63500" t="0" r="43815" b="361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2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5789" id="Connecteur droit avec flèche 15" o:spid="_x0000_s1026" type="#_x0000_t32" style="position:absolute;margin-left:348.45pt;margin-top:80.2pt;width:3.6pt;height:100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B847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80628" wp14:editId="3B00F117">
                <wp:simplePos x="0" y="0"/>
                <wp:positionH relativeFrom="column">
                  <wp:posOffset>3538634</wp:posOffset>
                </wp:positionH>
                <wp:positionV relativeFrom="paragraph">
                  <wp:posOffset>1024034</wp:posOffset>
                </wp:positionV>
                <wp:extent cx="735496" cy="45719"/>
                <wp:effectExtent l="0" t="63500" r="0" b="438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50F9" id="Connecteur droit avec flèche 16" o:spid="_x0000_s1026" type="#_x0000_t32" style="position:absolute;margin-left:278.65pt;margin-top:80.65pt;width:57.9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="00B847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DE0EA" wp14:editId="311A3784">
                <wp:simplePos x="0" y="0"/>
                <wp:positionH relativeFrom="column">
                  <wp:posOffset>1932857</wp:posOffset>
                </wp:positionH>
                <wp:positionV relativeFrom="paragraph">
                  <wp:posOffset>1166771</wp:posOffset>
                </wp:positionV>
                <wp:extent cx="735496" cy="45719"/>
                <wp:effectExtent l="0" t="63500" r="0" b="438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6AE9" id="Connecteur droit avec flèche 17" o:spid="_x0000_s1026" type="#_x0000_t32" style="position:absolute;margin-left:152.2pt;margin-top:91.85pt;width:57.9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B847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099DE" wp14:editId="3EABCE76">
                <wp:simplePos x="0" y="0"/>
                <wp:positionH relativeFrom="column">
                  <wp:posOffset>819675</wp:posOffset>
                </wp:positionH>
                <wp:positionV relativeFrom="paragraph">
                  <wp:posOffset>1217240</wp:posOffset>
                </wp:positionV>
                <wp:extent cx="646043" cy="556591"/>
                <wp:effectExtent l="0" t="25400" r="40005" b="152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43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8B858" id="Connecteur droit avec flèche 18" o:spid="_x0000_s1026" type="#_x0000_t32" style="position:absolute;margin-left:64.55pt;margin-top:95.85pt;width:50.85pt;height:43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B8473D">
        <w:rPr>
          <w:noProof/>
        </w:rPr>
        <w:drawing>
          <wp:inline distT="0" distB="0" distL="0" distR="0" wp14:anchorId="601C6586" wp14:editId="3C6FABA8">
            <wp:extent cx="5724939" cy="3015931"/>
            <wp:effectExtent l="0" t="0" r="317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6" r="44925" b="49488"/>
                    <a:stretch/>
                  </pic:blipFill>
                  <pic:spPr bwMode="auto">
                    <a:xfrm>
                      <a:off x="0" y="0"/>
                      <a:ext cx="5736911" cy="302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73D" w:rsidRDefault="00B8473D" w:rsidP="00B8473D"/>
    <w:p w:rsidR="00B8473D" w:rsidRDefault="00B8473D" w:rsidP="00B8473D"/>
    <w:p w:rsidR="00B8473D" w:rsidRDefault="00B8473D" w:rsidP="00B8473D">
      <w:pPr>
        <w:pStyle w:val="Titre2"/>
      </w:pPr>
    </w:p>
    <w:p w:rsidR="00B8473D" w:rsidRDefault="00B8473D" w:rsidP="00B8473D"/>
    <w:p w:rsidR="005B6877" w:rsidRDefault="005B6877" w:rsidP="005B68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2FFB9B" wp14:editId="63D464A4">
                <wp:simplePos x="0" y="0"/>
                <wp:positionH relativeFrom="column">
                  <wp:posOffset>1127788</wp:posOffset>
                </wp:positionH>
                <wp:positionV relativeFrom="paragraph">
                  <wp:posOffset>1654562</wp:posOffset>
                </wp:positionV>
                <wp:extent cx="805069" cy="541931"/>
                <wp:effectExtent l="0" t="0" r="8255" b="1714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069" cy="541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6877" w:rsidRDefault="005B6877" w:rsidP="005B6877">
                            <w:r>
                              <w:t>10</w:t>
                            </w:r>
                            <w:r>
                              <w:t>7</w:t>
                            </w:r>
                            <w:r>
                              <w:br/>
                              <w:t xml:space="preserve">ACK : </w:t>
                            </w:r>
                            <w:r>
                              <w:t>375 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FFB9B" id="Zone de texte 36" o:spid="_x0000_s1030" type="#_x0000_t202" style="position:absolute;margin-left:88.8pt;margin-top:130.3pt;width:63.4pt;height:4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" fillcolor="white [3201]" strokeweight=".5pt">
                <v:textbox>
                  <w:txbxContent>
                    <w:p w:rsidR="005B6877" w:rsidRDefault="005B6877" w:rsidP="005B6877">
                      <w:r>
                        <w:t>10</w:t>
                      </w:r>
                      <w:r>
                        <w:t>7</w:t>
                      </w:r>
                      <w:r>
                        <w:br/>
                        <w:t xml:space="preserve">ACK : </w:t>
                      </w:r>
                      <w:r>
                        <w:t>375 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4561D" wp14:editId="13F88A87">
                <wp:simplePos x="0" y="0"/>
                <wp:positionH relativeFrom="column">
                  <wp:posOffset>4425287</wp:posOffset>
                </wp:positionH>
                <wp:positionV relativeFrom="paragraph">
                  <wp:posOffset>1018456</wp:posOffset>
                </wp:positionV>
                <wp:extent cx="45719" cy="1272209"/>
                <wp:effectExtent l="63500" t="0" r="43815" b="3619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2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B052" id="Connecteur droit avec flèche 24" o:spid="_x0000_s1026" type="#_x0000_t32" style="position:absolute;margin-left:348.45pt;margin-top:80.2pt;width:3.6pt;height:100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7176A" wp14:editId="7C7A0416">
                <wp:simplePos x="0" y="0"/>
                <wp:positionH relativeFrom="column">
                  <wp:posOffset>3538634</wp:posOffset>
                </wp:positionH>
                <wp:positionV relativeFrom="paragraph">
                  <wp:posOffset>1024034</wp:posOffset>
                </wp:positionV>
                <wp:extent cx="735496" cy="45719"/>
                <wp:effectExtent l="0" t="63500" r="0" b="438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EE5D" id="Connecteur droit avec flèche 25" o:spid="_x0000_s1026" type="#_x0000_t32" style="position:absolute;margin-left:278.65pt;margin-top:80.65pt;width:57.9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FBC43D" wp14:editId="28A448EE">
                <wp:simplePos x="0" y="0"/>
                <wp:positionH relativeFrom="column">
                  <wp:posOffset>1932857</wp:posOffset>
                </wp:positionH>
                <wp:positionV relativeFrom="paragraph">
                  <wp:posOffset>1166771</wp:posOffset>
                </wp:positionV>
                <wp:extent cx="735496" cy="45719"/>
                <wp:effectExtent l="0" t="63500" r="0" b="4381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465B" id="Connecteur droit avec flèche 26" o:spid="_x0000_s1026" type="#_x0000_t32" style="position:absolute;margin-left:152.2pt;margin-top:91.85pt;width:57.9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8E942C" wp14:editId="15D7414A">
                <wp:simplePos x="0" y="0"/>
                <wp:positionH relativeFrom="column">
                  <wp:posOffset>819675</wp:posOffset>
                </wp:positionH>
                <wp:positionV relativeFrom="paragraph">
                  <wp:posOffset>1217240</wp:posOffset>
                </wp:positionV>
                <wp:extent cx="646043" cy="556591"/>
                <wp:effectExtent l="0" t="25400" r="40005" b="152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43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FC05A" id="Connecteur droit avec flèche 27" o:spid="_x0000_s1026" type="#_x0000_t32" style="position:absolute;margin-left:64.55pt;margin-top:95.85pt;width:50.85pt;height:43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F07D89" wp14:editId="0E0CDFD1">
            <wp:extent cx="5724939" cy="3015931"/>
            <wp:effectExtent l="0" t="0" r="317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6" r="44925" b="49488"/>
                    <a:stretch/>
                  </pic:blipFill>
                  <pic:spPr bwMode="auto">
                    <a:xfrm>
                      <a:off x="0" y="0"/>
                      <a:ext cx="5736911" cy="302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73D" w:rsidRDefault="00B8473D" w:rsidP="00B8473D"/>
    <w:p w:rsidR="00391158" w:rsidRPr="00B8473D" w:rsidRDefault="00391158" w:rsidP="00B8473D"/>
    <w:p w:rsidR="00B8473D" w:rsidRDefault="00F60A20" w:rsidP="00F60A20">
      <w:pPr>
        <w:pStyle w:val="Titre1"/>
      </w:pPr>
      <w:r>
        <w:t>Exercice 5</w:t>
      </w:r>
    </w:p>
    <w:p w:rsidR="00335A30" w:rsidRDefault="00335A30" w:rsidP="00335A30"/>
    <w:p w:rsidR="00335A30" w:rsidRPr="00335A30" w:rsidRDefault="00335A30" w:rsidP="00335A30">
      <w:bookmarkStart w:id="0" w:name="_GoBack"/>
      <w:bookmarkEnd w:id="0"/>
    </w:p>
    <w:sectPr w:rsidR="00335A30" w:rsidRPr="00335A3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78" w:rsidRDefault="00FF6978" w:rsidP="00C244EE">
      <w:r>
        <w:separator/>
      </w:r>
    </w:p>
  </w:endnote>
  <w:endnote w:type="continuationSeparator" w:id="0">
    <w:p w:rsidR="00FF6978" w:rsidRDefault="00FF6978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78" w:rsidRDefault="00FF6978" w:rsidP="00C244EE">
      <w:r>
        <w:separator/>
      </w:r>
    </w:p>
  </w:footnote>
  <w:footnote w:type="continuationSeparator" w:id="0">
    <w:p w:rsidR="00FF6978" w:rsidRDefault="00FF6978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04D45"/>
    <w:multiLevelType w:val="hybridMultilevel"/>
    <w:tmpl w:val="3152796E"/>
    <w:lvl w:ilvl="0" w:tplc="016AA63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46CB8"/>
    <w:multiLevelType w:val="hybridMultilevel"/>
    <w:tmpl w:val="F2762A2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11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FC"/>
    <w:rsid w:val="00007E7F"/>
    <w:rsid w:val="00016358"/>
    <w:rsid w:val="00031783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41EAF"/>
    <w:rsid w:val="002741C1"/>
    <w:rsid w:val="00275EC9"/>
    <w:rsid w:val="002C1C9A"/>
    <w:rsid w:val="002E1A2F"/>
    <w:rsid w:val="002E353F"/>
    <w:rsid w:val="002E40E3"/>
    <w:rsid w:val="002F0814"/>
    <w:rsid w:val="002F1EDC"/>
    <w:rsid w:val="002F5D64"/>
    <w:rsid w:val="00305DE6"/>
    <w:rsid w:val="00334DA2"/>
    <w:rsid w:val="00335A30"/>
    <w:rsid w:val="00361416"/>
    <w:rsid w:val="0036742F"/>
    <w:rsid w:val="00377EB5"/>
    <w:rsid w:val="00391158"/>
    <w:rsid w:val="00391F5B"/>
    <w:rsid w:val="003957B9"/>
    <w:rsid w:val="00411724"/>
    <w:rsid w:val="00422BCF"/>
    <w:rsid w:val="00444D3C"/>
    <w:rsid w:val="004506C7"/>
    <w:rsid w:val="00451E5A"/>
    <w:rsid w:val="004560B5"/>
    <w:rsid w:val="0047283A"/>
    <w:rsid w:val="00477FCA"/>
    <w:rsid w:val="0049109B"/>
    <w:rsid w:val="004B3166"/>
    <w:rsid w:val="004C25F4"/>
    <w:rsid w:val="004F6DF6"/>
    <w:rsid w:val="00546670"/>
    <w:rsid w:val="00550122"/>
    <w:rsid w:val="00553EE2"/>
    <w:rsid w:val="005678A0"/>
    <w:rsid w:val="00592D74"/>
    <w:rsid w:val="005B1FCE"/>
    <w:rsid w:val="005B3CDF"/>
    <w:rsid w:val="005B6877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266A4"/>
    <w:rsid w:val="00953F7F"/>
    <w:rsid w:val="00961ED0"/>
    <w:rsid w:val="00994247"/>
    <w:rsid w:val="00994A7B"/>
    <w:rsid w:val="009B0967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3940"/>
    <w:rsid w:val="00AD6E4B"/>
    <w:rsid w:val="00B16513"/>
    <w:rsid w:val="00B43B13"/>
    <w:rsid w:val="00B839AD"/>
    <w:rsid w:val="00B8473D"/>
    <w:rsid w:val="00BB3E54"/>
    <w:rsid w:val="00C02D36"/>
    <w:rsid w:val="00C22CB7"/>
    <w:rsid w:val="00C2419A"/>
    <w:rsid w:val="00C244EE"/>
    <w:rsid w:val="00C37AF3"/>
    <w:rsid w:val="00C462FC"/>
    <w:rsid w:val="00C634EE"/>
    <w:rsid w:val="00C6664F"/>
    <w:rsid w:val="00C66B75"/>
    <w:rsid w:val="00CD211E"/>
    <w:rsid w:val="00CD5315"/>
    <w:rsid w:val="00CD7D79"/>
    <w:rsid w:val="00CF1E62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2860"/>
    <w:rsid w:val="00F37652"/>
    <w:rsid w:val="00F60A20"/>
    <w:rsid w:val="00F80158"/>
    <w:rsid w:val="00F8329F"/>
    <w:rsid w:val="00F944DF"/>
    <w:rsid w:val="00FA7C9B"/>
    <w:rsid w:val="00FC0028"/>
    <w:rsid w:val="00FF243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1919"/>
  <w15:chartTrackingRefBased/>
  <w15:docId w15:val="{C6BF8454-A202-6748-A60A-46C3FC67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25</TotalTime>
  <Pages>3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12</cp:revision>
  <dcterms:created xsi:type="dcterms:W3CDTF">2019-02-01T09:36:00Z</dcterms:created>
  <dcterms:modified xsi:type="dcterms:W3CDTF">2019-02-01T13:04:00Z</dcterms:modified>
</cp:coreProperties>
</file>